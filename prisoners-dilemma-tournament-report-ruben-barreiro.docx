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B7FFDA" w14:textId="77777777" w:rsidR="004A73BF" w:rsidRPr="00F67D3A" w:rsidRDefault="00FB339E" w:rsidP="007D5AC1">
      <w:r>
        <w:rPr>
          <w:noProof/>
          <w:color w:val="333333"/>
          <w:lang w:eastAsia="en-US"/>
        </w:rPr>
        <mc:AlternateContent>
          <mc:Choice Requires="wps">
            <w:drawing>
              <wp:anchor distT="36576" distB="36576" distL="36576" distR="36576" simplePos="0" relativeHeight="250857984" behindDoc="0" locked="0" layoutInCell="1" allowOverlap="1" wp14:anchorId="364DF4CC" wp14:editId="67B4FB57">
                <wp:simplePos x="0" y="0"/>
                <wp:positionH relativeFrom="column">
                  <wp:posOffset>752475</wp:posOffset>
                </wp:positionH>
                <wp:positionV relativeFrom="page">
                  <wp:posOffset>647700</wp:posOffset>
                </wp:positionV>
                <wp:extent cx="6219825" cy="4048125"/>
                <wp:effectExtent l="0" t="0" r="9525" b="9525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19825" cy="4048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A3CFCDC" w14:textId="77777777" w:rsidR="004E6F59" w:rsidRPr="00FB339E" w:rsidRDefault="004E6F59" w:rsidP="00822A03">
                            <w:pPr>
                              <w:pStyle w:val="Mysubhead"/>
                              <w:jc w:val="left"/>
                              <w:rPr>
                                <w:rStyle w:val="sowc"/>
                                <w:rFonts w:ascii="Futura LT Book" w:hAnsi="Futura LT Book" w:cs="Times New Roman"/>
                                <w:bCs w:val="0"/>
                                <w:color w:val="FFFFFF"/>
                                <w:sz w:val="46"/>
                                <w:szCs w:val="40"/>
                                <w:lang w:val="en-GB"/>
                              </w:rPr>
                            </w:pPr>
                            <w:r w:rsidRPr="00FB339E">
                              <w:rPr>
                                <w:rStyle w:val="sowc"/>
                                <w:rFonts w:ascii="Futura LT Book" w:hAnsi="Futura LT Book" w:cs="Times New Roman"/>
                                <w:bCs w:val="0"/>
                                <w:color w:val="FFFFFF"/>
                                <w:sz w:val="52"/>
                                <w:szCs w:val="52"/>
                                <w:lang w:val="en-GB"/>
                              </w:rPr>
                              <w:t>Iterated Prisoner’s Dilemma</w:t>
                            </w:r>
                          </w:p>
                          <w:p w14:paraId="20BD5BBD" w14:textId="77777777" w:rsidR="004E6F59" w:rsidRDefault="004E6F59" w:rsidP="00FB339E">
                            <w:pPr>
                              <w:pStyle w:val="Mysubhead"/>
                              <w:spacing w:before="0"/>
                              <w:jc w:val="left"/>
                              <w:rPr>
                                <w:rStyle w:val="sowc"/>
                                <w:rFonts w:ascii="Futura LT Book" w:hAnsi="Futura LT Book" w:cs="Times New Roman"/>
                                <w:b w:val="0"/>
                                <w:color w:val="FFFFFF"/>
                                <w:sz w:val="28"/>
                                <w:szCs w:val="14"/>
                                <w:lang w:val="en-GB"/>
                              </w:rPr>
                            </w:pPr>
                          </w:p>
                          <w:p w14:paraId="1B753702" w14:textId="77777777" w:rsidR="004E6F59" w:rsidRPr="00FB339E" w:rsidRDefault="004E6F59" w:rsidP="00FB339E">
                            <w:pPr>
                              <w:pStyle w:val="Mysubhead"/>
                              <w:spacing w:before="0"/>
                              <w:jc w:val="left"/>
                              <w:rPr>
                                <w:rStyle w:val="sowc"/>
                                <w:rFonts w:ascii="Futura LT Book" w:hAnsi="Futura LT Book" w:cs="Times New Roman"/>
                                <w:b w:val="0"/>
                                <w:color w:val="FFFFFF"/>
                                <w:sz w:val="28"/>
                                <w:szCs w:val="14"/>
                                <w:lang w:val="en-GB"/>
                              </w:rPr>
                            </w:pPr>
                            <w:r w:rsidRPr="00FB339E">
                              <w:rPr>
                                <w:rStyle w:val="sowc"/>
                                <w:rFonts w:ascii="Futura LT Book" w:hAnsi="Futura LT Book" w:cs="Times New Roman"/>
                                <w:b w:val="0"/>
                                <w:color w:val="FFFFFF"/>
                                <w:sz w:val="28"/>
                                <w:szCs w:val="14"/>
                                <w:lang w:val="en-GB"/>
                              </w:rPr>
                              <w:t>1</w:t>
                            </w:r>
                            <w:r w:rsidRPr="00FB339E">
                              <w:rPr>
                                <w:rStyle w:val="sowc"/>
                                <w:rFonts w:ascii="Futura LT Book" w:hAnsi="Futura LT Book" w:cs="Times New Roman"/>
                                <w:b w:val="0"/>
                                <w:color w:val="FFFFFF"/>
                                <w:sz w:val="28"/>
                                <w:szCs w:val="14"/>
                                <w:vertAlign w:val="superscript"/>
                                <w:lang w:val="en-GB"/>
                              </w:rPr>
                              <w:t>st</w:t>
                            </w:r>
                            <w:r w:rsidRPr="00FB339E">
                              <w:rPr>
                                <w:rStyle w:val="sowc"/>
                                <w:rFonts w:ascii="Futura LT Book" w:hAnsi="Futura LT Book" w:cs="Times New Roman"/>
                                <w:b w:val="0"/>
                                <w:color w:val="FFFFFF"/>
                                <w:sz w:val="28"/>
                                <w:szCs w:val="14"/>
                                <w:lang w:val="en-GB"/>
                              </w:rPr>
                              <w:t xml:space="preserve"> Tournament, using the </w:t>
                            </w:r>
                          </w:p>
                          <w:p w14:paraId="7ACBF6EE" w14:textId="77777777" w:rsidR="004E6F59" w:rsidRPr="00224597" w:rsidRDefault="004E6F59" w:rsidP="00FB339E">
                            <w:pPr>
                              <w:pStyle w:val="Mysubhead"/>
                              <w:spacing w:before="0"/>
                              <w:jc w:val="left"/>
                              <w:rPr>
                                <w:rStyle w:val="sowc"/>
                                <w:rFonts w:ascii="Futura LT Book" w:hAnsi="Futura LT Book" w:cs="Times New Roman"/>
                                <w:bCs w:val="0"/>
                                <w:color w:val="FFFFFF"/>
                                <w:szCs w:val="18"/>
                                <w:lang w:val="en-GB"/>
                              </w:rPr>
                            </w:pPr>
                            <w:r w:rsidRPr="00224597">
                              <w:rPr>
                                <w:rStyle w:val="sowc"/>
                                <w:rFonts w:ascii="Futura LT Book" w:hAnsi="Futura LT Book" w:cs="Times New Roman"/>
                                <w:bCs w:val="0"/>
                                <w:color w:val="FFFFFF"/>
                                <w:szCs w:val="18"/>
                                <w:lang w:val="en-GB"/>
                              </w:rPr>
                              <w:t>NOVA Game Theory Interactive (NOVA GTI)</w:t>
                            </w:r>
                          </w:p>
                          <w:p w14:paraId="7DCCF2EE" w14:textId="77777777" w:rsidR="004E6F59" w:rsidRPr="00FB339E" w:rsidRDefault="004E6F59" w:rsidP="00FB339E">
                            <w:pPr>
                              <w:pStyle w:val="Mysubhead"/>
                              <w:spacing w:before="0"/>
                              <w:jc w:val="left"/>
                              <w:rPr>
                                <w:rStyle w:val="sowc"/>
                                <w:rFonts w:ascii="Futura LT Book" w:hAnsi="Futura LT Book" w:cs="Times New Roman"/>
                                <w:bCs w:val="0"/>
                                <w:color w:val="FFFFFF"/>
                                <w:sz w:val="28"/>
                                <w:szCs w:val="14"/>
                                <w:lang w:val="en-GB"/>
                              </w:rPr>
                            </w:pPr>
                          </w:p>
                          <w:p w14:paraId="3A909902" w14:textId="77777777" w:rsidR="004E6F59" w:rsidRPr="00224597" w:rsidRDefault="004E6F59" w:rsidP="00FB339E">
                            <w:pPr>
                              <w:pStyle w:val="Mysubhead"/>
                              <w:spacing w:before="0"/>
                              <w:jc w:val="left"/>
                              <w:rPr>
                                <w:rStyle w:val="sowc"/>
                                <w:rFonts w:ascii="Futura LT Book" w:hAnsi="Futura LT Book" w:cs="Times New Roman"/>
                                <w:bCs w:val="0"/>
                                <w:color w:val="FFFFFF"/>
                                <w:sz w:val="40"/>
                                <w:szCs w:val="28"/>
                                <w:lang w:val="en-GB"/>
                              </w:rPr>
                            </w:pPr>
                            <w:r w:rsidRPr="00224597">
                              <w:rPr>
                                <w:rStyle w:val="sowc"/>
                                <w:rFonts w:ascii="Futura LT Book" w:hAnsi="Futura LT Book" w:cs="Times New Roman"/>
                                <w:bCs w:val="0"/>
                                <w:color w:val="FFFFFF"/>
                                <w:sz w:val="40"/>
                                <w:szCs w:val="28"/>
                                <w:lang w:val="en-GB"/>
                              </w:rPr>
                              <w:t>Computational Game Theory</w:t>
                            </w:r>
                          </w:p>
                          <w:p w14:paraId="584AC801" w14:textId="77777777" w:rsidR="004E6F59" w:rsidRDefault="004E6F59" w:rsidP="00FB339E">
                            <w:pPr>
                              <w:pStyle w:val="Mysubhead"/>
                              <w:spacing w:before="0"/>
                              <w:jc w:val="left"/>
                              <w:rPr>
                                <w:rStyle w:val="sowc"/>
                                <w:rFonts w:ascii="Futura LT Book" w:hAnsi="Futura LT Book" w:cs="Times New Roman"/>
                                <w:bCs w:val="0"/>
                                <w:color w:val="FFFFFF"/>
                                <w:sz w:val="28"/>
                                <w:szCs w:val="14"/>
                                <w:lang w:val="en-GB"/>
                              </w:rPr>
                            </w:pPr>
                          </w:p>
                          <w:p w14:paraId="47E7A5E1" w14:textId="77777777" w:rsidR="004E6F59" w:rsidRDefault="004E6F59" w:rsidP="00FB339E">
                            <w:pPr>
                              <w:pStyle w:val="Mysubhead"/>
                              <w:spacing w:before="0"/>
                              <w:jc w:val="left"/>
                              <w:rPr>
                                <w:rStyle w:val="sowc"/>
                                <w:rFonts w:ascii="Futura LT Book" w:hAnsi="Futura LT Book" w:cs="Times New Roman"/>
                                <w:bCs w:val="0"/>
                                <w:color w:val="FFFFFF"/>
                                <w:sz w:val="28"/>
                                <w:szCs w:val="14"/>
                                <w:lang w:val="en-GB"/>
                              </w:rPr>
                            </w:pPr>
                            <w:r>
                              <w:rPr>
                                <w:rStyle w:val="sowc"/>
                                <w:rFonts w:ascii="Futura LT Book" w:hAnsi="Futura LT Book" w:cs="Times New Roman"/>
                                <w:bCs w:val="0"/>
                                <w:color w:val="FFFFFF"/>
                                <w:sz w:val="28"/>
                                <w:szCs w:val="14"/>
                                <w:lang w:val="en-GB"/>
                              </w:rPr>
                              <w:t xml:space="preserve">Integrated Master (BSc. + MSc.) of </w:t>
                            </w:r>
                          </w:p>
                          <w:p w14:paraId="1CD38893" w14:textId="77777777" w:rsidR="004E6F59" w:rsidRPr="00FB339E" w:rsidRDefault="004E6F59" w:rsidP="00FB339E">
                            <w:pPr>
                              <w:pStyle w:val="Mysubhead"/>
                              <w:spacing w:before="0"/>
                              <w:jc w:val="left"/>
                              <w:rPr>
                                <w:rStyle w:val="sowc"/>
                                <w:rFonts w:ascii="Futura LT Book" w:hAnsi="Futura LT Book" w:cs="Times New Roman"/>
                                <w:bCs w:val="0"/>
                                <w:color w:val="FFFFFF"/>
                                <w:sz w:val="28"/>
                                <w:szCs w:val="14"/>
                                <w:lang w:val="en-GB"/>
                              </w:rPr>
                            </w:pPr>
                            <w:r>
                              <w:rPr>
                                <w:rStyle w:val="sowc"/>
                                <w:rFonts w:ascii="Futura LT Book" w:hAnsi="Futura LT Book" w:cs="Times New Roman"/>
                                <w:bCs w:val="0"/>
                                <w:color w:val="FFFFFF"/>
                                <w:sz w:val="28"/>
                                <w:szCs w:val="14"/>
                                <w:lang w:val="en-GB"/>
                              </w:rPr>
                              <w:t>Computer Science and Engineering</w:t>
                            </w:r>
                          </w:p>
                          <w:p w14:paraId="7A2B2F17" w14:textId="77777777" w:rsidR="004E6F59" w:rsidRDefault="004E6F59" w:rsidP="00FB339E">
                            <w:pPr>
                              <w:pStyle w:val="Mysubhead"/>
                              <w:spacing w:before="0"/>
                              <w:jc w:val="left"/>
                              <w:rPr>
                                <w:rStyle w:val="sowc"/>
                                <w:rFonts w:ascii="Futura LT Book" w:hAnsi="Futura LT Book" w:cs="Times New Roman"/>
                                <w:b w:val="0"/>
                                <w:color w:val="FFFFFF"/>
                                <w:sz w:val="28"/>
                                <w:szCs w:val="14"/>
                                <w:lang w:val="en-GB"/>
                              </w:rPr>
                            </w:pPr>
                          </w:p>
                          <w:p w14:paraId="65BA6E54" w14:textId="77777777" w:rsidR="004E6F59" w:rsidRPr="00FB339E" w:rsidRDefault="004E6F59" w:rsidP="00FB339E">
                            <w:pPr>
                              <w:pStyle w:val="Mysubhead"/>
                              <w:spacing w:before="0"/>
                              <w:jc w:val="left"/>
                              <w:rPr>
                                <w:rStyle w:val="sowc"/>
                                <w:rFonts w:ascii="Futura LT Book" w:hAnsi="Futura LT Book" w:cs="Times New Roman"/>
                                <w:bCs w:val="0"/>
                                <w:color w:val="FFFFFF"/>
                                <w:sz w:val="28"/>
                                <w:szCs w:val="14"/>
                                <w:lang w:val="en-GB"/>
                              </w:rPr>
                            </w:pPr>
                            <w:r w:rsidRPr="00FB339E">
                              <w:rPr>
                                <w:rStyle w:val="sowc"/>
                                <w:rFonts w:ascii="Futura LT Book" w:hAnsi="Futura LT Book" w:cs="Times New Roman"/>
                                <w:bCs w:val="0"/>
                                <w:color w:val="FFFFFF"/>
                                <w:sz w:val="28"/>
                                <w:szCs w:val="14"/>
                                <w:lang w:val="en-GB"/>
                              </w:rPr>
                              <w:t>Faculty of Sciences and Technology of</w:t>
                            </w:r>
                          </w:p>
                          <w:p w14:paraId="3C2778CA" w14:textId="77777777" w:rsidR="004E6F59" w:rsidRPr="00FB339E" w:rsidRDefault="004E6F59" w:rsidP="00FB339E">
                            <w:pPr>
                              <w:pStyle w:val="Mysubhead"/>
                              <w:spacing w:before="0"/>
                              <w:jc w:val="left"/>
                              <w:rPr>
                                <w:rStyle w:val="sowc"/>
                                <w:rFonts w:ascii="Futura LT Book" w:hAnsi="Futura LT Book" w:cs="Times New Roman"/>
                                <w:bCs w:val="0"/>
                                <w:color w:val="FFFFFF"/>
                                <w:sz w:val="28"/>
                                <w:szCs w:val="14"/>
                                <w:lang w:val="en-GB"/>
                              </w:rPr>
                            </w:pPr>
                            <w:r w:rsidRPr="00FB339E">
                              <w:rPr>
                                <w:rStyle w:val="sowc"/>
                                <w:rFonts w:ascii="Futura LT Book" w:hAnsi="Futura LT Book" w:cs="Times New Roman"/>
                                <w:bCs w:val="0"/>
                                <w:color w:val="FFFFFF"/>
                                <w:sz w:val="28"/>
                                <w:szCs w:val="14"/>
                                <w:lang w:val="en-GB"/>
                              </w:rPr>
                              <w:t>New University of Lisbon (FCT NOVA | FCT/UNL)</w:t>
                            </w:r>
                          </w:p>
                          <w:p w14:paraId="5151A2EA" w14:textId="77777777" w:rsidR="004E6F59" w:rsidRDefault="004E6F59" w:rsidP="00FB339E">
                            <w:pPr>
                              <w:pStyle w:val="Mysubhead"/>
                              <w:spacing w:before="0"/>
                              <w:jc w:val="left"/>
                              <w:rPr>
                                <w:rStyle w:val="sowc"/>
                                <w:rFonts w:ascii="Futura LT Book" w:hAnsi="Futura LT Book" w:cs="Times New Roman"/>
                                <w:b w:val="0"/>
                                <w:color w:val="FFFFFF"/>
                                <w:sz w:val="28"/>
                                <w:szCs w:val="14"/>
                                <w:lang w:val="en-GB"/>
                              </w:rPr>
                            </w:pPr>
                          </w:p>
                          <w:p w14:paraId="43E3DA6D" w14:textId="77777777" w:rsidR="004E6F59" w:rsidRPr="00FB339E" w:rsidRDefault="004E6F59" w:rsidP="00FB339E">
                            <w:pPr>
                              <w:pStyle w:val="Mysubhead"/>
                              <w:spacing w:before="0"/>
                              <w:jc w:val="left"/>
                              <w:rPr>
                                <w:rStyle w:val="sowc"/>
                                <w:rFonts w:ascii="Futura LT Book" w:hAnsi="Futura LT Book" w:cs="Times New Roman"/>
                                <w:b w:val="0"/>
                                <w:color w:val="FFFFFF"/>
                                <w:sz w:val="28"/>
                                <w:szCs w:val="14"/>
                                <w:lang w:val="en-GB"/>
                              </w:rPr>
                            </w:pPr>
                            <w:r>
                              <w:rPr>
                                <w:rStyle w:val="sowc"/>
                                <w:rFonts w:ascii="Futura LT Book" w:hAnsi="Futura LT Book" w:cs="Times New Roman"/>
                                <w:b w:val="0"/>
                                <w:color w:val="FFFFFF"/>
                                <w:sz w:val="28"/>
                                <w:szCs w:val="14"/>
                                <w:lang w:val="en-GB"/>
                              </w:rPr>
                              <w:t>2019/2020 – 2</w:t>
                            </w:r>
                            <w:r w:rsidRPr="00FB339E">
                              <w:rPr>
                                <w:rStyle w:val="sowc"/>
                                <w:rFonts w:ascii="Futura LT Book" w:hAnsi="Futura LT Book" w:cs="Times New Roman"/>
                                <w:b w:val="0"/>
                                <w:color w:val="FFFFFF"/>
                                <w:sz w:val="28"/>
                                <w:szCs w:val="14"/>
                                <w:vertAlign w:val="superscript"/>
                                <w:lang w:val="en-GB"/>
                              </w:rPr>
                              <w:t>nd</w:t>
                            </w:r>
                            <w:r>
                              <w:rPr>
                                <w:rStyle w:val="sowc"/>
                                <w:rFonts w:ascii="Futura LT Book" w:hAnsi="Futura LT Book" w:cs="Times New Roman"/>
                                <w:b w:val="0"/>
                                <w:color w:val="FFFFFF"/>
                                <w:sz w:val="28"/>
                                <w:szCs w:val="14"/>
                                <w:lang w:val="en-GB"/>
                              </w:rPr>
                              <w:t xml:space="preserve"> Semester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64DF4CC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59.25pt;margin-top:51pt;width:489.75pt;height:318.75pt;z-index:2508579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" filled="f" fillcolor="#fffffe" stroked="f" strokecolor="#212120" insetpen="t">
                <v:textbox inset="2.88pt,2.88pt,2.88pt,2.88pt">
                  <w:txbxContent>
                    <w:p w14:paraId="4A3CFCDC" w14:textId="77777777" w:rsidR="004E6F59" w:rsidRPr="00FB339E" w:rsidRDefault="004E6F59" w:rsidP="00822A03">
                      <w:pPr>
                        <w:pStyle w:val="Mysubhead"/>
                        <w:jc w:val="left"/>
                        <w:rPr>
                          <w:rStyle w:val="sowc"/>
                          <w:rFonts w:ascii="Futura LT Book" w:hAnsi="Futura LT Book" w:cs="Times New Roman"/>
                          <w:bCs w:val="0"/>
                          <w:color w:val="FFFFFF"/>
                          <w:sz w:val="46"/>
                          <w:szCs w:val="40"/>
                          <w:lang w:val="en-GB"/>
                        </w:rPr>
                      </w:pPr>
                      <w:r w:rsidRPr="00FB339E">
                        <w:rPr>
                          <w:rStyle w:val="sowc"/>
                          <w:rFonts w:ascii="Futura LT Book" w:hAnsi="Futura LT Book" w:cs="Times New Roman"/>
                          <w:bCs w:val="0"/>
                          <w:color w:val="FFFFFF"/>
                          <w:sz w:val="52"/>
                          <w:szCs w:val="52"/>
                          <w:lang w:val="en-GB"/>
                        </w:rPr>
                        <w:t>Iterated Prisoner’s Dilemma</w:t>
                      </w:r>
                    </w:p>
                    <w:p w14:paraId="20BD5BBD" w14:textId="77777777" w:rsidR="004E6F59" w:rsidRDefault="004E6F59" w:rsidP="00FB339E">
                      <w:pPr>
                        <w:pStyle w:val="Mysubhead"/>
                        <w:spacing w:before="0"/>
                        <w:jc w:val="left"/>
                        <w:rPr>
                          <w:rStyle w:val="sowc"/>
                          <w:rFonts w:ascii="Futura LT Book" w:hAnsi="Futura LT Book" w:cs="Times New Roman"/>
                          <w:b w:val="0"/>
                          <w:color w:val="FFFFFF"/>
                          <w:sz w:val="28"/>
                          <w:szCs w:val="14"/>
                          <w:lang w:val="en-GB"/>
                        </w:rPr>
                      </w:pPr>
                    </w:p>
                    <w:p w14:paraId="1B753702" w14:textId="77777777" w:rsidR="004E6F59" w:rsidRPr="00FB339E" w:rsidRDefault="004E6F59" w:rsidP="00FB339E">
                      <w:pPr>
                        <w:pStyle w:val="Mysubhead"/>
                        <w:spacing w:before="0"/>
                        <w:jc w:val="left"/>
                        <w:rPr>
                          <w:rStyle w:val="sowc"/>
                          <w:rFonts w:ascii="Futura LT Book" w:hAnsi="Futura LT Book" w:cs="Times New Roman"/>
                          <w:b w:val="0"/>
                          <w:color w:val="FFFFFF"/>
                          <w:sz w:val="28"/>
                          <w:szCs w:val="14"/>
                          <w:lang w:val="en-GB"/>
                        </w:rPr>
                      </w:pPr>
                      <w:r w:rsidRPr="00FB339E">
                        <w:rPr>
                          <w:rStyle w:val="sowc"/>
                          <w:rFonts w:ascii="Futura LT Book" w:hAnsi="Futura LT Book" w:cs="Times New Roman"/>
                          <w:b w:val="0"/>
                          <w:color w:val="FFFFFF"/>
                          <w:sz w:val="28"/>
                          <w:szCs w:val="14"/>
                          <w:lang w:val="en-GB"/>
                        </w:rPr>
                        <w:t>1</w:t>
                      </w:r>
                      <w:r w:rsidRPr="00FB339E">
                        <w:rPr>
                          <w:rStyle w:val="sowc"/>
                          <w:rFonts w:ascii="Futura LT Book" w:hAnsi="Futura LT Book" w:cs="Times New Roman"/>
                          <w:b w:val="0"/>
                          <w:color w:val="FFFFFF"/>
                          <w:sz w:val="28"/>
                          <w:szCs w:val="14"/>
                          <w:vertAlign w:val="superscript"/>
                          <w:lang w:val="en-GB"/>
                        </w:rPr>
                        <w:t>st</w:t>
                      </w:r>
                      <w:r w:rsidRPr="00FB339E">
                        <w:rPr>
                          <w:rStyle w:val="sowc"/>
                          <w:rFonts w:ascii="Futura LT Book" w:hAnsi="Futura LT Book" w:cs="Times New Roman"/>
                          <w:b w:val="0"/>
                          <w:color w:val="FFFFFF"/>
                          <w:sz w:val="28"/>
                          <w:szCs w:val="14"/>
                          <w:lang w:val="en-GB"/>
                        </w:rPr>
                        <w:t xml:space="preserve"> Tournament, using the </w:t>
                      </w:r>
                    </w:p>
                    <w:p w14:paraId="7ACBF6EE" w14:textId="77777777" w:rsidR="004E6F59" w:rsidRPr="00224597" w:rsidRDefault="004E6F59" w:rsidP="00FB339E">
                      <w:pPr>
                        <w:pStyle w:val="Mysubhead"/>
                        <w:spacing w:before="0"/>
                        <w:jc w:val="left"/>
                        <w:rPr>
                          <w:rStyle w:val="sowc"/>
                          <w:rFonts w:ascii="Futura LT Book" w:hAnsi="Futura LT Book" w:cs="Times New Roman"/>
                          <w:bCs w:val="0"/>
                          <w:color w:val="FFFFFF"/>
                          <w:szCs w:val="18"/>
                          <w:lang w:val="en-GB"/>
                        </w:rPr>
                      </w:pPr>
                      <w:r w:rsidRPr="00224597">
                        <w:rPr>
                          <w:rStyle w:val="sowc"/>
                          <w:rFonts w:ascii="Futura LT Book" w:hAnsi="Futura LT Book" w:cs="Times New Roman"/>
                          <w:bCs w:val="0"/>
                          <w:color w:val="FFFFFF"/>
                          <w:szCs w:val="18"/>
                          <w:lang w:val="en-GB"/>
                        </w:rPr>
                        <w:t>NOVA Game Theory Interactive (NOVA GTI)</w:t>
                      </w:r>
                    </w:p>
                    <w:p w14:paraId="7DCCF2EE" w14:textId="77777777" w:rsidR="004E6F59" w:rsidRPr="00FB339E" w:rsidRDefault="004E6F59" w:rsidP="00FB339E">
                      <w:pPr>
                        <w:pStyle w:val="Mysubhead"/>
                        <w:spacing w:before="0"/>
                        <w:jc w:val="left"/>
                        <w:rPr>
                          <w:rStyle w:val="sowc"/>
                          <w:rFonts w:ascii="Futura LT Book" w:hAnsi="Futura LT Book" w:cs="Times New Roman"/>
                          <w:bCs w:val="0"/>
                          <w:color w:val="FFFFFF"/>
                          <w:sz w:val="28"/>
                          <w:szCs w:val="14"/>
                          <w:lang w:val="en-GB"/>
                        </w:rPr>
                      </w:pPr>
                    </w:p>
                    <w:p w14:paraId="3A909902" w14:textId="77777777" w:rsidR="004E6F59" w:rsidRPr="00224597" w:rsidRDefault="004E6F59" w:rsidP="00FB339E">
                      <w:pPr>
                        <w:pStyle w:val="Mysubhead"/>
                        <w:spacing w:before="0"/>
                        <w:jc w:val="left"/>
                        <w:rPr>
                          <w:rStyle w:val="sowc"/>
                          <w:rFonts w:ascii="Futura LT Book" w:hAnsi="Futura LT Book" w:cs="Times New Roman"/>
                          <w:bCs w:val="0"/>
                          <w:color w:val="FFFFFF"/>
                          <w:sz w:val="40"/>
                          <w:szCs w:val="28"/>
                          <w:lang w:val="en-GB"/>
                        </w:rPr>
                      </w:pPr>
                      <w:r w:rsidRPr="00224597">
                        <w:rPr>
                          <w:rStyle w:val="sowc"/>
                          <w:rFonts w:ascii="Futura LT Book" w:hAnsi="Futura LT Book" w:cs="Times New Roman"/>
                          <w:bCs w:val="0"/>
                          <w:color w:val="FFFFFF"/>
                          <w:sz w:val="40"/>
                          <w:szCs w:val="28"/>
                          <w:lang w:val="en-GB"/>
                        </w:rPr>
                        <w:t>Computational Game Theory</w:t>
                      </w:r>
                    </w:p>
                    <w:p w14:paraId="584AC801" w14:textId="77777777" w:rsidR="004E6F59" w:rsidRDefault="004E6F59" w:rsidP="00FB339E">
                      <w:pPr>
                        <w:pStyle w:val="Mysubhead"/>
                        <w:spacing w:before="0"/>
                        <w:jc w:val="left"/>
                        <w:rPr>
                          <w:rStyle w:val="sowc"/>
                          <w:rFonts w:ascii="Futura LT Book" w:hAnsi="Futura LT Book" w:cs="Times New Roman"/>
                          <w:bCs w:val="0"/>
                          <w:color w:val="FFFFFF"/>
                          <w:sz w:val="28"/>
                          <w:szCs w:val="14"/>
                          <w:lang w:val="en-GB"/>
                        </w:rPr>
                      </w:pPr>
                    </w:p>
                    <w:p w14:paraId="47E7A5E1" w14:textId="77777777" w:rsidR="004E6F59" w:rsidRDefault="004E6F59" w:rsidP="00FB339E">
                      <w:pPr>
                        <w:pStyle w:val="Mysubhead"/>
                        <w:spacing w:before="0"/>
                        <w:jc w:val="left"/>
                        <w:rPr>
                          <w:rStyle w:val="sowc"/>
                          <w:rFonts w:ascii="Futura LT Book" w:hAnsi="Futura LT Book" w:cs="Times New Roman"/>
                          <w:bCs w:val="0"/>
                          <w:color w:val="FFFFFF"/>
                          <w:sz w:val="28"/>
                          <w:szCs w:val="14"/>
                          <w:lang w:val="en-GB"/>
                        </w:rPr>
                      </w:pPr>
                      <w:r>
                        <w:rPr>
                          <w:rStyle w:val="sowc"/>
                          <w:rFonts w:ascii="Futura LT Book" w:hAnsi="Futura LT Book" w:cs="Times New Roman"/>
                          <w:bCs w:val="0"/>
                          <w:color w:val="FFFFFF"/>
                          <w:sz w:val="28"/>
                          <w:szCs w:val="14"/>
                          <w:lang w:val="en-GB"/>
                        </w:rPr>
                        <w:t xml:space="preserve">Integrated Master (BSc. + MSc.) of </w:t>
                      </w:r>
                    </w:p>
                    <w:p w14:paraId="1CD38893" w14:textId="77777777" w:rsidR="004E6F59" w:rsidRPr="00FB339E" w:rsidRDefault="004E6F59" w:rsidP="00FB339E">
                      <w:pPr>
                        <w:pStyle w:val="Mysubhead"/>
                        <w:spacing w:before="0"/>
                        <w:jc w:val="left"/>
                        <w:rPr>
                          <w:rStyle w:val="sowc"/>
                          <w:rFonts w:ascii="Futura LT Book" w:hAnsi="Futura LT Book" w:cs="Times New Roman"/>
                          <w:bCs w:val="0"/>
                          <w:color w:val="FFFFFF"/>
                          <w:sz w:val="28"/>
                          <w:szCs w:val="14"/>
                          <w:lang w:val="en-GB"/>
                        </w:rPr>
                      </w:pPr>
                      <w:r>
                        <w:rPr>
                          <w:rStyle w:val="sowc"/>
                          <w:rFonts w:ascii="Futura LT Book" w:hAnsi="Futura LT Book" w:cs="Times New Roman"/>
                          <w:bCs w:val="0"/>
                          <w:color w:val="FFFFFF"/>
                          <w:sz w:val="28"/>
                          <w:szCs w:val="14"/>
                          <w:lang w:val="en-GB"/>
                        </w:rPr>
                        <w:t>Computer Science and Engineering</w:t>
                      </w:r>
                    </w:p>
                    <w:p w14:paraId="7A2B2F17" w14:textId="77777777" w:rsidR="004E6F59" w:rsidRDefault="004E6F59" w:rsidP="00FB339E">
                      <w:pPr>
                        <w:pStyle w:val="Mysubhead"/>
                        <w:spacing w:before="0"/>
                        <w:jc w:val="left"/>
                        <w:rPr>
                          <w:rStyle w:val="sowc"/>
                          <w:rFonts w:ascii="Futura LT Book" w:hAnsi="Futura LT Book" w:cs="Times New Roman"/>
                          <w:b w:val="0"/>
                          <w:color w:val="FFFFFF"/>
                          <w:sz w:val="28"/>
                          <w:szCs w:val="14"/>
                          <w:lang w:val="en-GB"/>
                        </w:rPr>
                      </w:pPr>
                    </w:p>
                    <w:p w14:paraId="65BA6E54" w14:textId="77777777" w:rsidR="004E6F59" w:rsidRPr="00FB339E" w:rsidRDefault="004E6F59" w:rsidP="00FB339E">
                      <w:pPr>
                        <w:pStyle w:val="Mysubhead"/>
                        <w:spacing w:before="0"/>
                        <w:jc w:val="left"/>
                        <w:rPr>
                          <w:rStyle w:val="sowc"/>
                          <w:rFonts w:ascii="Futura LT Book" w:hAnsi="Futura LT Book" w:cs="Times New Roman"/>
                          <w:bCs w:val="0"/>
                          <w:color w:val="FFFFFF"/>
                          <w:sz w:val="28"/>
                          <w:szCs w:val="14"/>
                          <w:lang w:val="en-GB"/>
                        </w:rPr>
                      </w:pPr>
                      <w:r w:rsidRPr="00FB339E">
                        <w:rPr>
                          <w:rStyle w:val="sowc"/>
                          <w:rFonts w:ascii="Futura LT Book" w:hAnsi="Futura LT Book" w:cs="Times New Roman"/>
                          <w:bCs w:val="0"/>
                          <w:color w:val="FFFFFF"/>
                          <w:sz w:val="28"/>
                          <w:szCs w:val="14"/>
                          <w:lang w:val="en-GB"/>
                        </w:rPr>
                        <w:t>Faculty of Sciences and Technology of</w:t>
                      </w:r>
                    </w:p>
                    <w:p w14:paraId="3C2778CA" w14:textId="77777777" w:rsidR="004E6F59" w:rsidRPr="00FB339E" w:rsidRDefault="004E6F59" w:rsidP="00FB339E">
                      <w:pPr>
                        <w:pStyle w:val="Mysubhead"/>
                        <w:spacing w:before="0"/>
                        <w:jc w:val="left"/>
                        <w:rPr>
                          <w:rStyle w:val="sowc"/>
                          <w:rFonts w:ascii="Futura LT Book" w:hAnsi="Futura LT Book" w:cs="Times New Roman"/>
                          <w:bCs w:val="0"/>
                          <w:color w:val="FFFFFF"/>
                          <w:sz w:val="28"/>
                          <w:szCs w:val="14"/>
                          <w:lang w:val="en-GB"/>
                        </w:rPr>
                      </w:pPr>
                      <w:r w:rsidRPr="00FB339E">
                        <w:rPr>
                          <w:rStyle w:val="sowc"/>
                          <w:rFonts w:ascii="Futura LT Book" w:hAnsi="Futura LT Book" w:cs="Times New Roman"/>
                          <w:bCs w:val="0"/>
                          <w:color w:val="FFFFFF"/>
                          <w:sz w:val="28"/>
                          <w:szCs w:val="14"/>
                          <w:lang w:val="en-GB"/>
                        </w:rPr>
                        <w:t>New University of Lisbon (FCT NOVA | FCT/UNL)</w:t>
                      </w:r>
                    </w:p>
                    <w:p w14:paraId="5151A2EA" w14:textId="77777777" w:rsidR="004E6F59" w:rsidRDefault="004E6F59" w:rsidP="00FB339E">
                      <w:pPr>
                        <w:pStyle w:val="Mysubhead"/>
                        <w:spacing w:before="0"/>
                        <w:jc w:val="left"/>
                        <w:rPr>
                          <w:rStyle w:val="sowc"/>
                          <w:rFonts w:ascii="Futura LT Book" w:hAnsi="Futura LT Book" w:cs="Times New Roman"/>
                          <w:b w:val="0"/>
                          <w:color w:val="FFFFFF"/>
                          <w:sz w:val="28"/>
                          <w:szCs w:val="14"/>
                          <w:lang w:val="en-GB"/>
                        </w:rPr>
                      </w:pPr>
                    </w:p>
                    <w:p w14:paraId="43E3DA6D" w14:textId="77777777" w:rsidR="004E6F59" w:rsidRPr="00FB339E" w:rsidRDefault="004E6F59" w:rsidP="00FB339E">
                      <w:pPr>
                        <w:pStyle w:val="Mysubhead"/>
                        <w:spacing w:before="0"/>
                        <w:jc w:val="left"/>
                        <w:rPr>
                          <w:rStyle w:val="sowc"/>
                          <w:rFonts w:ascii="Futura LT Book" w:hAnsi="Futura LT Book" w:cs="Times New Roman"/>
                          <w:b w:val="0"/>
                          <w:color w:val="FFFFFF"/>
                          <w:sz w:val="28"/>
                          <w:szCs w:val="14"/>
                          <w:lang w:val="en-GB"/>
                        </w:rPr>
                      </w:pPr>
                      <w:r>
                        <w:rPr>
                          <w:rStyle w:val="sowc"/>
                          <w:rFonts w:ascii="Futura LT Book" w:hAnsi="Futura LT Book" w:cs="Times New Roman"/>
                          <w:b w:val="0"/>
                          <w:color w:val="FFFFFF"/>
                          <w:sz w:val="28"/>
                          <w:szCs w:val="14"/>
                          <w:lang w:val="en-GB"/>
                        </w:rPr>
                        <w:t>2019/2020 – 2</w:t>
                      </w:r>
                      <w:r w:rsidRPr="00FB339E">
                        <w:rPr>
                          <w:rStyle w:val="sowc"/>
                          <w:rFonts w:ascii="Futura LT Book" w:hAnsi="Futura LT Book" w:cs="Times New Roman"/>
                          <w:b w:val="0"/>
                          <w:color w:val="FFFFFF"/>
                          <w:sz w:val="28"/>
                          <w:szCs w:val="14"/>
                          <w:vertAlign w:val="superscript"/>
                          <w:lang w:val="en-GB"/>
                        </w:rPr>
                        <w:t>nd</w:t>
                      </w:r>
                      <w:r>
                        <w:rPr>
                          <w:rStyle w:val="sowc"/>
                          <w:rFonts w:ascii="Futura LT Book" w:hAnsi="Futura LT Book" w:cs="Times New Roman"/>
                          <w:b w:val="0"/>
                          <w:color w:val="FFFFFF"/>
                          <w:sz w:val="28"/>
                          <w:szCs w:val="14"/>
                          <w:lang w:val="en-GB"/>
                        </w:rPr>
                        <w:t xml:space="preserve"> Semester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D773D7">
        <w:rPr>
          <w:noProof/>
          <w:lang w:eastAsia="en-US"/>
        </w:rPr>
        <w:drawing>
          <wp:anchor distT="0" distB="0" distL="114300" distR="114300" simplePos="0" relativeHeight="251111936" behindDoc="1" locked="0" layoutInCell="1" allowOverlap="1" wp14:anchorId="251B3284" wp14:editId="1F6DB9BD">
            <wp:simplePos x="0" y="0"/>
            <wp:positionH relativeFrom="column">
              <wp:posOffset>-80645</wp:posOffset>
            </wp:positionH>
            <wp:positionV relativeFrom="paragraph">
              <wp:posOffset>-739140</wp:posOffset>
            </wp:positionV>
            <wp:extent cx="7678420" cy="10858500"/>
            <wp:effectExtent l="0" t="0" r="0" b="0"/>
            <wp:wrapNone/>
            <wp:docPr id="281" name="Picture 281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1" descr="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8420" cy="1085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5DEF9CE" w14:textId="77777777" w:rsidR="004A73BF" w:rsidRPr="00F67D3A" w:rsidRDefault="004A73BF" w:rsidP="007D5AC1"/>
    <w:p w14:paraId="262222BD" w14:textId="77777777" w:rsidR="004A73BF" w:rsidRPr="00F67D3A" w:rsidRDefault="004A73BF" w:rsidP="007D5AC1"/>
    <w:p w14:paraId="069B6A68" w14:textId="77777777" w:rsidR="004A73BF" w:rsidRPr="00F67D3A" w:rsidRDefault="004A73BF" w:rsidP="007D5AC1"/>
    <w:p w14:paraId="134DBEAC" w14:textId="77777777" w:rsidR="004A73BF" w:rsidRPr="00F67D3A" w:rsidRDefault="004A73BF" w:rsidP="007D5AC1"/>
    <w:p w14:paraId="28988A60" w14:textId="77777777" w:rsidR="004A73BF" w:rsidRPr="00F67D3A" w:rsidRDefault="004A73BF" w:rsidP="007D5AC1"/>
    <w:p w14:paraId="7F01600F" w14:textId="77777777" w:rsidR="004A73BF" w:rsidRPr="00F67D3A" w:rsidRDefault="004A73BF" w:rsidP="007D5AC1"/>
    <w:p w14:paraId="72CF21D2" w14:textId="77777777" w:rsidR="004A73BF" w:rsidRPr="00F67D3A" w:rsidRDefault="004A73BF" w:rsidP="007D5AC1"/>
    <w:p w14:paraId="0F517798" w14:textId="77777777" w:rsidR="004A73BF" w:rsidRPr="00F67D3A" w:rsidRDefault="004A73BF" w:rsidP="007D5AC1"/>
    <w:p w14:paraId="4365B0E6" w14:textId="77777777" w:rsidR="004A73BF" w:rsidRPr="00F67D3A" w:rsidRDefault="004A73BF" w:rsidP="007D5AC1"/>
    <w:p w14:paraId="2F40479D" w14:textId="77777777" w:rsidR="004A73BF" w:rsidRPr="00F67D3A" w:rsidRDefault="004A73BF" w:rsidP="007D5AC1"/>
    <w:p w14:paraId="500826A1" w14:textId="77777777" w:rsidR="004A73BF" w:rsidRPr="00F67D3A" w:rsidRDefault="004A73BF" w:rsidP="007D5AC1"/>
    <w:p w14:paraId="63BECB19" w14:textId="77777777" w:rsidR="004A73BF" w:rsidRPr="00F67D3A" w:rsidRDefault="004A73BF" w:rsidP="007D5AC1"/>
    <w:p w14:paraId="29826B67" w14:textId="77777777" w:rsidR="004A73BF" w:rsidRPr="00F67D3A" w:rsidRDefault="004A73BF" w:rsidP="007D5AC1"/>
    <w:p w14:paraId="0B5F28C9" w14:textId="77777777" w:rsidR="004A73BF" w:rsidRPr="00F67D3A" w:rsidRDefault="004A73BF" w:rsidP="007D5AC1"/>
    <w:p w14:paraId="5CAC5CBE" w14:textId="77777777" w:rsidR="004A73BF" w:rsidRPr="00F67D3A" w:rsidRDefault="004A73BF" w:rsidP="007D5AC1"/>
    <w:p w14:paraId="5B6EC7ED" w14:textId="77777777" w:rsidR="004A73BF" w:rsidRPr="00F67D3A" w:rsidRDefault="004A73BF" w:rsidP="007D5AC1"/>
    <w:p w14:paraId="43F8C64F" w14:textId="77777777" w:rsidR="004A73BF" w:rsidRPr="00F67D3A" w:rsidRDefault="00F0441F" w:rsidP="00F0441F">
      <w:pPr>
        <w:tabs>
          <w:tab w:val="left" w:pos="3153"/>
        </w:tabs>
      </w:pPr>
      <w:r w:rsidRPr="00F67D3A">
        <w:tab/>
      </w:r>
    </w:p>
    <w:p w14:paraId="39DC9E2A" w14:textId="77777777" w:rsidR="004A73BF" w:rsidRPr="00F67D3A" w:rsidRDefault="004A73BF" w:rsidP="007D5AC1"/>
    <w:p w14:paraId="5FAC8673" w14:textId="77777777" w:rsidR="004A73BF" w:rsidRPr="00F67D3A" w:rsidRDefault="004A73BF" w:rsidP="007D5AC1"/>
    <w:p w14:paraId="78AED7C5" w14:textId="77777777" w:rsidR="004A73BF" w:rsidRPr="00F67D3A" w:rsidRDefault="004A73BF" w:rsidP="007D5AC1"/>
    <w:p w14:paraId="66989348" w14:textId="77777777" w:rsidR="004A73BF" w:rsidRPr="00F67D3A" w:rsidRDefault="004A73BF" w:rsidP="007D5AC1"/>
    <w:p w14:paraId="06570E98" w14:textId="77777777" w:rsidR="004A73BF" w:rsidRPr="00F67D3A" w:rsidRDefault="004A73BF" w:rsidP="007D5AC1"/>
    <w:p w14:paraId="54D7A41A" w14:textId="77777777" w:rsidR="004A73BF" w:rsidRPr="00F67D3A" w:rsidRDefault="004A73BF" w:rsidP="007D5AC1"/>
    <w:p w14:paraId="6FBF4CD7" w14:textId="77777777" w:rsidR="004A73BF" w:rsidRPr="00F67D3A" w:rsidRDefault="004A73BF" w:rsidP="007D5AC1"/>
    <w:p w14:paraId="18F3B451" w14:textId="77777777" w:rsidR="004A73BF" w:rsidRPr="00F67D3A" w:rsidRDefault="004A73BF" w:rsidP="007D5AC1"/>
    <w:p w14:paraId="58594398" w14:textId="77777777" w:rsidR="004A73BF" w:rsidRPr="00F67D3A" w:rsidRDefault="00390AE2" w:rsidP="004A73BF">
      <w:pPr>
        <w:pStyle w:val="My"/>
        <w:jc w:val="right"/>
        <w:rPr>
          <w:rStyle w:val="sowc"/>
          <w:color w:val="333333"/>
          <w:lang w:val="en-US"/>
        </w:rPr>
      </w:pPr>
      <w:r>
        <w:rPr>
          <w:noProof/>
          <w:lang w:eastAsia="en-US"/>
        </w:rPr>
        <w:drawing>
          <wp:anchor distT="0" distB="0" distL="114300" distR="114300" simplePos="0" relativeHeight="251147776" behindDoc="0" locked="0" layoutInCell="1" allowOverlap="1" wp14:anchorId="4F7B3B96" wp14:editId="45A9BE9C">
            <wp:simplePos x="0" y="0"/>
            <wp:positionH relativeFrom="column">
              <wp:posOffset>3228340</wp:posOffset>
            </wp:positionH>
            <wp:positionV relativeFrom="paragraph">
              <wp:posOffset>10160</wp:posOffset>
            </wp:positionV>
            <wp:extent cx="2439670" cy="887095"/>
            <wp:effectExtent l="0" t="0" r="0" b="8255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niversidade-nova-lisboa-logo-1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60000" contrast="-8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9670" cy="8870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US"/>
        </w:rPr>
        <w:drawing>
          <wp:anchor distT="0" distB="0" distL="114300" distR="114300" simplePos="0" relativeHeight="251166208" behindDoc="0" locked="0" layoutInCell="1" allowOverlap="1" wp14:anchorId="1C024DB3" wp14:editId="1F6B9C81">
            <wp:simplePos x="0" y="0"/>
            <wp:positionH relativeFrom="column">
              <wp:posOffset>6010275</wp:posOffset>
            </wp:positionH>
            <wp:positionV relativeFrom="paragraph">
              <wp:posOffset>38735</wp:posOffset>
            </wp:positionV>
            <wp:extent cx="1152525" cy="838200"/>
            <wp:effectExtent l="0" t="0" r="952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ct-nova-logo-1.png"/>
                    <pic:cNvPicPr/>
                  </pic:nvPicPr>
                  <pic:blipFill>
                    <a:blip r:embed="rId11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60000" contrast="-8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82F296" w14:textId="77777777" w:rsidR="004A73BF" w:rsidRPr="00F67D3A" w:rsidRDefault="004A73BF" w:rsidP="007D5AC1"/>
    <w:p w14:paraId="01A15291" w14:textId="77777777" w:rsidR="004A73BF" w:rsidRPr="00F67D3A" w:rsidRDefault="004A73BF" w:rsidP="007D5AC1"/>
    <w:p w14:paraId="24E931B6" w14:textId="77777777" w:rsidR="004A73BF" w:rsidRPr="00F67D3A" w:rsidRDefault="004A73BF" w:rsidP="007D5AC1"/>
    <w:p w14:paraId="2124CCF7" w14:textId="77777777" w:rsidR="004A73BF" w:rsidRPr="00F67D3A" w:rsidRDefault="004A73BF" w:rsidP="007D5AC1"/>
    <w:p w14:paraId="1BD7E767" w14:textId="77777777" w:rsidR="004A73BF" w:rsidRPr="00F67D3A" w:rsidRDefault="004A73BF" w:rsidP="007D5AC1"/>
    <w:p w14:paraId="44D51713" w14:textId="77777777" w:rsidR="004A73BF" w:rsidRPr="00F67D3A" w:rsidRDefault="004A73BF" w:rsidP="007D5AC1"/>
    <w:p w14:paraId="3DE2FC05" w14:textId="77777777" w:rsidR="004A73BF" w:rsidRPr="00F67D3A" w:rsidRDefault="004A73BF" w:rsidP="007D5AC1"/>
    <w:p w14:paraId="47EB3251" w14:textId="77777777" w:rsidR="004A73BF" w:rsidRPr="00F67D3A" w:rsidRDefault="0064765F" w:rsidP="007D5AC1">
      <w:r>
        <w:rPr>
          <w:noProof/>
          <w:color w:val="333333"/>
          <w:lang w:eastAsia="en-US"/>
        </w:rPr>
        <mc:AlternateContent>
          <mc:Choice Requires="wps">
            <w:drawing>
              <wp:anchor distT="36576" distB="36576" distL="36576" distR="36576" simplePos="0" relativeHeight="251609600" behindDoc="0" locked="0" layoutInCell="1" allowOverlap="1" wp14:anchorId="7E5FB77C" wp14:editId="390EF9D9">
                <wp:simplePos x="0" y="0"/>
                <wp:positionH relativeFrom="column">
                  <wp:posOffset>3810000</wp:posOffset>
                </wp:positionH>
                <wp:positionV relativeFrom="page">
                  <wp:posOffset>6600825</wp:posOffset>
                </wp:positionV>
                <wp:extent cx="3168650" cy="3571875"/>
                <wp:effectExtent l="0" t="0" r="0" b="9525"/>
                <wp:wrapNone/>
                <wp:docPr id="5" name="Text Box 2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8650" cy="3571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61C70C3" w14:textId="77777777" w:rsidR="004E6F59" w:rsidRDefault="004E6F59" w:rsidP="00BA797B">
                            <w:pPr>
                              <w:pStyle w:val="MyHeadtitle"/>
                              <w:rPr>
                                <w:rFonts w:cs="Times New Roman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color w:val="FFFFFF"/>
                                <w:sz w:val="28"/>
                                <w:szCs w:val="28"/>
                              </w:rPr>
                              <w:t>Authors:</w:t>
                            </w:r>
                          </w:p>
                          <w:p w14:paraId="3C1ED63C" w14:textId="77777777" w:rsidR="004E6F59" w:rsidRDefault="004E6F59" w:rsidP="00FB339E">
                            <w:pPr>
                              <w:pStyle w:val="MyHeadtitle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color w:val="FFFFFF"/>
                                <w:sz w:val="28"/>
                                <w:szCs w:val="28"/>
                              </w:rPr>
                              <w:t>Rúben André Barreiro</w:t>
                            </w:r>
                          </w:p>
                          <w:p w14:paraId="060D9D22" w14:textId="77777777" w:rsidR="004E6F59" w:rsidRPr="00FB339E" w:rsidRDefault="004E6F59" w:rsidP="00FB339E">
                            <w:pPr>
                              <w:pStyle w:val="MyHeadtitle"/>
                              <w:numPr>
                                <w:ilvl w:val="1"/>
                                <w:numId w:val="2"/>
                              </w:numPr>
                              <w:rPr>
                                <w:rFonts w:cs="Times New Roman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FB339E">
                              <w:rPr>
                                <w:rFonts w:cs="Times New Roman"/>
                                <w:color w:val="FFFFFF"/>
                                <w:sz w:val="20"/>
                                <w:szCs w:val="20"/>
                              </w:rPr>
                              <w:t>r.barreiro@campus.fct.unl.pt</w:t>
                            </w:r>
                          </w:p>
                          <w:p w14:paraId="5351D2F4" w14:textId="77777777" w:rsidR="004E6F59" w:rsidRPr="00FB339E" w:rsidRDefault="004E6F59" w:rsidP="00FB339E">
                            <w:pPr>
                              <w:pStyle w:val="MyHeadtitle"/>
                              <w:numPr>
                                <w:ilvl w:val="1"/>
                                <w:numId w:val="2"/>
                              </w:numPr>
                              <w:rPr>
                                <w:rFonts w:cs="Times New Roman"/>
                                <w:color w:val="FFFFFF"/>
                                <w:sz w:val="20"/>
                                <w:szCs w:val="20"/>
                              </w:rPr>
                            </w:pPr>
                            <w:r w:rsidRPr="00FB339E">
                              <w:rPr>
                                <w:rFonts w:cs="Times New Roman"/>
                                <w:color w:val="FFFFFF"/>
                                <w:sz w:val="20"/>
                                <w:szCs w:val="20"/>
                              </w:rPr>
                              <w:t>Student no. 42648</w:t>
                            </w:r>
                          </w:p>
                          <w:p w14:paraId="0516BDED" w14:textId="77777777" w:rsidR="004E6F59" w:rsidRDefault="004E6F59" w:rsidP="00EC3B5A">
                            <w:pPr>
                              <w:pStyle w:val="MyHeadtitle"/>
                              <w:rPr>
                                <w:rFonts w:cs="Times New Roman"/>
                                <w:color w:val="FFFFFF"/>
                                <w:sz w:val="28"/>
                                <w:szCs w:val="28"/>
                              </w:rPr>
                            </w:pPr>
                          </w:p>
                          <w:p w14:paraId="5480D40F" w14:textId="77777777" w:rsidR="004E6F59" w:rsidRDefault="004E6F59" w:rsidP="00EC3B5A">
                            <w:pPr>
                              <w:pStyle w:val="MyHeadtitle"/>
                              <w:rPr>
                                <w:rFonts w:cs="Times New Roman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color w:val="FFFFFF"/>
                                <w:sz w:val="28"/>
                                <w:szCs w:val="28"/>
                              </w:rPr>
                              <w:t>Professors/Evaluators:</w:t>
                            </w:r>
                          </w:p>
                          <w:p w14:paraId="6D542EAB" w14:textId="77777777" w:rsidR="004E6F59" w:rsidRDefault="004E6F59" w:rsidP="00EC3B5A">
                            <w:pPr>
                              <w:pStyle w:val="MyHeadtitle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color w:val="FFFFFF"/>
                                <w:sz w:val="28"/>
                                <w:szCs w:val="28"/>
                              </w:rPr>
                              <w:t>Prof. João Alexandre Leite</w:t>
                            </w:r>
                          </w:p>
                          <w:p w14:paraId="518F538D" w14:textId="77777777" w:rsidR="004E6F59" w:rsidRDefault="004E6F59" w:rsidP="00BA797B">
                            <w:pPr>
                              <w:pStyle w:val="MyHeadtitle"/>
                              <w:numPr>
                                <w:ilvl w:val="1"/>
                                <w:numId w:val="2"/>
                              </w:numPr>
                              <w:rPr>
                                <w:rFonts w:cs="Times New Roman"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Times New Roman"/>
                                <w:color w:val="FFFFFF"/>
                                <w:sz w:val="22"/>
                                <w:szCs w:val="22"/>
                              </w:rPr>
                              <w:t>jleite@fct</w:t>
                            </w:r>
                            <w:r w:rsidRPr="00FB339E">
                              <w:rPr>
                                <w:rFonts w:cs="Times New Roman"/>
                                <w:color w:val="FFFFFF"/>
                                <w:sz w:val="22"/>
                                <w:szCs w:val="22"/>
                              </w:rPr>
                              <w:t>.unl.pt</w:t>
                            </w:r>
                          </w:p>
                          <w:p w14:paraId="028524C3" w14:textId="77777777" w:rsidR="004E6F59" w:rsidRDefault="004E6F59" w:rsidP="00B42BA2">
                            <w:pPr>
                              <w:pStyle w:val="MyHeadtitle"/>
                              <w:numPr>
                                <w:ilvl w:val="0"/>
                                <w:numId w:val="2"/>
                              </w:numPr>
                              <w:rPr>
                                <w:rFonts w:cs="Times New Roman"/>
                                <w:color w:val="FFFFFF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cs="Times New Roman"/>
                                <w:color w:val="FFFFFF"/>
                                <w:sz w:val="28"/>
                                <w:szCs w:val="28"/>
                              </w:rPr>
                              <w:t>Prof. Jorge Carlos Cruz</w:t>
                            </w:r>
                          </w:p>
                          <w:p w14:paraId="48E00CD4" w14:textId="77777777" w:rsidR="004E6F59" w:rsidRPr="0064765F" w:rsidRDefault="004E6F59" w:rsidP="0064765F">
                            <w:pPr>
                              <w:pStyle w:val="MyHeadtitle"/>
                              <w:numPr>
                                <w:ilvl w:val="1"/>
                                <w:numId w:val="2"/>
                              </w:numPr>
                              <w:rPr>
                                <w:rFonts w:cs="Times New Roman"/>
                                <w:color w:val="FFFFFF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cs="Times New Roman"/>
                                <w:color w:val="FFFFFF"/>
                                <w:sz w:val="22"/>
                                <w:szCs w:val="22"/>
                              </w:rPr>
                              <w:t>jcrc@fct</w:t>
                            </w:r>
                            <w:r w:rsidRPr="00FB339E">
                              <w:rPr>
                                <w:rFonts w:cs="Times New Roman"/>
                                <w:color w:val="FFFFFF"/>
                                <w:sz w:val="22"/>
                                <w:szCs w:val="22"/>
                              </w:rPr>
                              <w:t>.unl.pt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5FB77C" id="Text Box 212" o:spid="_x0000_s1027" type="#_x0000_t202" style="position:absolute;margin-left:300pt;margin-top:519.75pt;width:249.5pt;height:281.25pt;z-index:25160960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" filled="f" fillcolor="#fffffe" stroked="f" strokecolor="#212120" insetpen="t">
                <v:textbox inset="2.88pt,2.88pt,2.88pt,2.88pt">
                  <w:txbxContent>
                    <w:p w14:paraId="761C70C3" w14:textId="77777777" w:rsidR="004E6F59" w:rsidRDefault="004E6F59" w:rsidP="00BA797B">
                      <w:pPr>
                        <w:pStyle w:val="MyHeadtitle"/>
                        <w:rPr>
                          <w:rFonts w:cs="Times New Roman"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cs="Times New Roman"/>
                          <w:color w:val="FFFFFF"/>
                          <w:sz w:val="28"/>
                          <w:szCs w:val="28"/>
                        </w:rPr>
                        <w:t>Authors:</w:t>
                      </w:r>
                    </w:p>
                    <w:p w14:paraId="3C1ED63C" w14:textId="77777777" w:rsidR="004E6F59" w:rsidRDefault="004E6F59" w:rsidP="00FB339E">
                      <w:pPr>
                        <w:pStyle w:val="MyHeadtitle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cs="Times New Roman"/>
                          <w:color w:val="FFFFFF"/>
                          <w:sz w:val="28"/>
                          <w:szCs w:val="28"/>
                        </w:rPr>
                        <w:t>Rúben André Barreiro</w:t>
                      </w:r>
                    </w:p>
                    <w:p w14:paraId="060D9D22" w14:textId="77777777" w:rsidR="004E6F59" w:rsidRPr="00FB339E" w:rsidRDefault="004E6F59" w:rsidP="00FB339E">
                      <w:pPr>
                        <w:pStyle w:val="MyHeadtitle"/>
                        <w:numPr>
                          <w:ilvl w:val="1"/>
                          <w:numId w:val="2"/>
                        </w:numPr>
                        <w:rPr>
                          <w:rFonts w:cs="Times New Roman"/>
                          <w:color w:val="FFFFFF"/>
                          <w:sz w:val="20"/>
                          <w:szCs w:val="20"/>
                        </w:rPr>
                      </w:pPr>
                      <w:r w:rsidRPr="00FB339E">
                        <w:rPr>
                          <w:rFonts w:cs="Times New Roman"/>
                          <w:color w:val="FFFFFF"/>
                          <w:sz w:val="20"/>
                          <w:szCs w:val="20"/>
                        </w:rPr>
                        <w:t>r.barreiro@campus.fct.unl.pt</w:t>
                      </w:r>
                    </w:p>
                    <w:p w14:paraId="5351D2F4" w14:textId="77777777" w:rsidR="004E6F59" w:rsidRPr="00FB339E" w:rsidRDefault="004E6F59" w:rsidP="00FB339E">
                      <w:pPr>
                        <w:pStyle w:val="MyHeadtitle"/>
                        <w:numPr>
                          <w:ilvl w:val="1"/>
                          <w:numId w:val="2"/>
                        </w:numPr>
                        <w:rPr>
                          <w:rFonts w:cs="Times New Roman"/>
                          <w:color w:val="FFFFFF"/>
                          <w:sz w:val="20"/>
                          <w:szCs w:val="20"/>
                        </w:rPr>
                      </w:pPr>
                      <w:r w:rsidRPr="00FB339E">
                        <w:rPr>
                          <w:rFonts w:cs="Times New Roman"/>
                          <w:color w:val="FFFFFF"/>
                          <w:sz w:val="20"/>
                          <w:szCs w:val="20"/>
                        </w:rPr>
                        <w:t>Student no. 42648</w:t>
                      </w:r>
                    </w:p>
                    <w:p w14:paraId="0516BDED" w14:textId="77777777" w:rsidR="004E6F59" w:rsidRDefault="004E6F59" w:rsidP="00EC3B5A">
                      <w:pPr>
                        <w:pStyle w:val="MyHeadtitle"/>
                        <w:rPr>
                          <w:rFonts w:cs="Times New Roman"/>
                          <w:color w:val="FFFFFF"/>
                          <w:sz w:val="28"/>
                          <w:szCs w:val="28"/>
                        </w:rPr>
                      </w:pPr>
                    </w:p>
                    <w:p w14:paraId="5480D40F" w14:textId="77777777" w:rsidR="004E6F59" w:rsidRDefault="004E6F59" w:rsidP="00EC3B5A">
                      <w:pPr>
                        <w:pStyle w:val="MyHeadtitle"/>
                        <w:rPr>
                          <w:rFonts w:cs="Times New Roman"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cs="Times New Roman"/>
                          <w:color w:val="FFFFFF"/>
                          <w:sz w:val="28"/>
                          <w:szCs w:val="28"/>
                        </w:rPr>
                        <w:t>Professors/Evaluators:</w:t>
                      </w:r>
                    </w:p>
                    <w:p w14:paraId="6D542EAB" w14:textId="77777777" w:rsidR="004E6F59" w:rsidRDefault="004E6F59" w:rsidP="00EC3B5A">
                      <w:pPr>
                        <w:pStyle w:val="MyHeadtitle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cs="Times New Roman"/>
                          <w:color w:val="FFFFFF"/>
                          <w:sz w:val="28"/>
                          <w:szCs w:val="28"/>
                        </w:rPr>
                        <w:t>Prof. João Alexandre Leite</w:t>
                      </w:r>
                    </w:p>
                    <w:p w14:paraId="518F538D" w14:textId="77777777" w:rsidR="004E6F59" w:rsidRDefault="004E6F59" w:rsidP="00BA797B">
                      <w:pPr>
                        <w:pStyle w:val="MyHeadtitle"/>
                        <w:numPr>
                          <w:ilvl w:val="1"/>
                          <w:numId w:val="2"/>
                        </w:numPr>
                        <w:rPr>
                          <w:rFonts w:cs="Times New Roman"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cs="Times New Roman"/>
                          <w:color w:val="FFFFFF"/>
                          <w:sz w:val="22"/>
                          <w:szCs w:val="22"/>
                        </w:rPr>
                        <w:t>jleite@fct</w:t>
                      </w:r>
                      <w:r w:rsidRPr="00FB339E">
                        <w:rPr>
                          <w:rFonts w:cs="Times New Roman"/>
                          <w:color w:val="FFFFFF"/>
                          <w:sz w:val="22"/>
                          <w:szCs w:val="22"/>
                        </w:rPr>
                        <w:t>.unl.pt</w:t>
                      </w:r>
                    </w:p>
                    <w:p w14:paraId="028524C3" w14:textId="77777777" w:rsidR="004E6F59" w:rsidRDefault="004E6F59" w:rsidP="00B42BA2">
                      <w:pPr>
                        <w:pStyle w:val="MyHeadtitle"/>
                        <w:numPr>
                          <w:ilvl w:val="0"/>
                          <w:numId w:val="2"/>
                        </w:numPr>
                        <w:rPr>
                          <w:rFonts w:cs="Times New Roman"/>
                          <w:color w:val="FFFFFF"/>
                          <w:sz w:val="28"/>
                          <w:szCs w:val="28"/>
                        </w:rPr>
                      </w:pPr>
                      <w:r>
                        <w:rPr>
                          <w:rFonts w:cs="Times New Roman"/>
                          <w:color w:val="FFFFFF"/>
                          <w:sz w:val="28"/>
                          <w:szCs w:val="28"/>
                        </w:rPr>
                        <w:t>Prof. Jorge Carlos Cruz</w:t>
                      </w:r>
                    </w:p>
                    <w:p w14:paraId="48E00CD4" w14:textId="77777777" w:rsidR="004E6F59" w:rsidRPr="0064765F" w:rsidRDefault="004E6F59" w:rsidP="0064765F">
                      <w:pPr>
                        <w:pStyle w:val="MyHeadtitle"/>
                        <w:numPr>
                          <w:ilvl w:val="1"/>
                          <w:numId w:val="2"/>
                        </w:numPr>
                        <w:rPr>
                          <w:rFonts w:cs="Times New Roman"/>
                          <w:color w:val="FFFFFF"/>
                          <w:sz w:val="22"/>
                          <w:szCs w:val="22"/>
                        </w:rPr>
                      </w:pPr>
                      <w:r>
                        <w:rPr>
                          <w:rFonts w:cs="Times New Roman"/>
                          <w:color w:val="FFFFFF"/>
                          <w:sz w:val="22"/>
                          <w:szCs w:val="22"/>
                        </w:rPr>
                        <w:t>jcrc@fct</w:t>
                      </w:r>
                      <w:r w:rsidRPr="00FB339E">
                        <w:rPr>
                          <w:rFonts w:cs="Times New Roman"/>
                          <w:color w:val="FFFFFF"/>
                          <w:sz w:val="22"/>
                          <w:szCs w:val="22"/>
                        </w:rPr>
                        <w:t>.unl.pt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24F639D9" w14:textId="77777777" w:rsidR="004A73BF" w:rsidRPr="00F67D3A" w:rsidRDefault="004A73BF" w:rsidP="007D5AC1"/>
    <w:p w14:paraId="15160D4E" w14:textId="77777777" w:rsidR="004A73BF" w:rsidRPr="00F67D3A" w:rsidRDefault="004A73BF" w:rsidP="007D5AC1"/>
    <w:p w14:paraId="0A092A27" w14:textId="77777777" w:rsidR="004A73BF" w:rsidRPr="00F67D3A" w:rsidRDefault="004A73BF" w:rsidP="007D5AC1"/>
    <w:p w14:paraId="1CA2D238" w14:textId="77777777" w:rsidR="004A73BF" w:rsidRPr="00F67D3A" w:rsidRDefault="004A73BF" w:rsidP="007D5AC1"/>
    <w:p w14:paraId="2D675CBA" w14:textId="77777777" w:rsidR="004A73BF" w:rsidRPr="00F67D3A" w:rsidRDefault="004A73BF" w:rsidP="007D5AC1"/>
    <w:p w14:paraId="715D0FC1" w14:textId="77777777" w:rsidR="004A73BF" w:rsidRPr="00F67D3A" w:rsidRDefault="004A73BF" w:rsidP="007D5AC1"/>
    <w:p w14:paraId="1A324432" w14:textId="77777777" w:rsidR="004A73BF" w:rsidRPr="00F67D3A" w:rsidRDefault="004A73BF" w:rsidP="007D5AC1"/>
    <w:p w14:paraId="156EE6FE" w14:textId="77777777" w:rsidR="004A73BF" w:rsidRPr="00F67D3A" w:rsidRDefault="004A73BF" w:rsidP="007D5AC1"/>
    <w:p w14:paraId="5AA053EC" w14:textId="77777777" w:rsidR="004A73BF" w:rsidRPr="00F67D3A" w:rsidRDefault="004A73BF" w:rsidP="007D5AC1"/>
    <w:p w14:paraId="53C060AC" w14:textId="77777777" w:rsidR="004A73BF" w:rsidRPr="00F67D3A" w:rsidRDefault="004A73BF" w:rsidP="007D5AC1"/>
    <w:p w14:paraId="16497B75" w14:textId="77777777" w:rsidR="004A73BF" w:rsidRPr="00F67D3A" w:rsidRDefault="004A73BF" w:rsidP="007D5AC1"/>
    <w:p w14:paraId="1C11EA3C" w14:textId="77777777" w:rsidR="004A73BF" w:rsidRPr="00F67D3A" w:rsidRDefault="004A73BF" w:rsidP="007D5AC1"/>
    <w:p w14:paraId="7653B225" w14:textId="77777777" w:rsidR="004A73BF" w:rsidRPr="00F67D3A" w:rsidRDefault="004A73BF" w:rsidP="007D5AC1"/>
    <w:p w14:paraId="03E6380C" w14:textId="77777777" w:rsidR="004A73BF" w:rsidRPr="00F67D3A" w:rsidRDefault="004A73BF" w:rsidP="007D5AC1"/>
    <w:p w14:paraId="3200C88D" w14:textId="77777777" w:rsidR="004A73BF" w:rsidRPr="00F67D3A" w:rsidRDefault="004A73BF" w:rsidP="007D5AC1"/>
    <w:p w14:paraId="631A98CB" w14:textId="77777777" w:rsidR="004A73BF" w:rsidRDefault="004A73BF" w:rsidP="007D5AC1"/>
    <w:p w14:paraId="0E64A035" w14:textId="77777777" w:rsidR="008C3BF3" w:rsidRPr="00F67D3A" w:rsidRDefault="008C3BF3" w:rsidP="007D5AC1"/>
    <w:p w14:paraId="4562B96A" w14:textId="77777777" w:rsidR="004A73BF" w:rsidRPr="00F67D3A" w:rsidRDefault="004A73BF" w:rsidP="007D5AC1"/>
    <w:p w14:paraId="776FFF21" w14:textId="77777777" w:rsidR="004A73BF" w:rsidRPr="00F67D3A" w:rsidRDefault="00D773D7" w:rsidP="007D5AC1">
      <w:r>
        <w:rPr>
          <w:noProof/>
          <w:lang w:eastAsia="en-US"/>
        </w:rPr>
        <mc:AlternateContent>
          <mc:Choice Requires="wps">
            <w:drawing>
              <wp:anchor distT="36576" distB="36576" distL="36576" distR="36576" simplePos="0" relativeHeight="250873344" behindDoc="0" locked="0" layoutInCell="1" allowOverlap="1" wp14:anchorId="0E93BF98" wp14:editId="5529E1D1">
                <wp:simplePos x="0" y="0"/>
                <wp:positionH relativeFrom="column">
                  <wp:posOffset>457200</wp:posOffset>
                </wp:positionH>
                <wp:positionV relativeFrom="page">
                  <wp:posOffset>342900</wp:posOffset>
                </wp:positionV>
                <wp:extent cx="6629400" cy="3886200"/>
                <wp:effectExtent l="0" t="0" r="0" b="0"/>
                <wp:wrapNone/>
                <wp:docPr id="4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3886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4EC437" w14:textId="77777777" w:rsidR="004E6F59" w:rsidRPr="007E7D70" w:rsidRDefault="004E6F59" w:rsidP="00071012">
                            <w:pPr>
                              <w:pStyle w:val="MyHeadtitle"/>
                              <w:spacing w:before="0"/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160"/>
                                <w:szCs w:val="160"/>
                              </w:rPr>
                            </w:pPr>
                            <w:r w:rsidRPr="007E7D70"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160"/>
                                <w:szCs w:val="160"/>
                              </w:rPr>
                              <w:t>1</w:t>
                            </w:r>
                            <w:r w:rsidRPr="00FB339E"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120"/>
                                <w:szCs w:val="120"/>
                              </w:rPr>
                              <w:t xml:space="preserve"> </w:t>
                            </w:r>
                            <w:r w:rsidRPr="00AA02D0"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100"/>
                                <w:szCs w:val="100"/>
                              </w:rPr>
                              <w:t>Introduction</w:t>
                            </w:r>
                          </w:p>
                          <w:p w14:paraId="7BCA4F56" w14:textId="0689C4B5" w:rsidR="004E6F59" w:rsidRPr="00FC4E3F" w:rsidRDefault="004E6F59" w:rsidP="00224597">
                            <w:pPr>
                              <w:pStyle w:val="MyHeadtitle"/>
                              <w:numPr>
                                <w:ilvl w:val="0"/>
                                <w:numId w:val="5"/>
                              </w:numPr>
                              <w:spacing w:line="276" w:lineRule="auto"/>
                              <w:ind w:left="709" w:hanging="447"/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  <w:t>What is the Game Theory?</w:t>
                            </w:r>
                          </w:p>
                          <w:p w14:paraId="1B52A2E3" w14:textId="77777777" w:rsidR="004E6F59" w:rsidRPr="00224597" w:rsidRDefault="004E6F59" w:rsidP="00224597">
                            <w:pPr>
                              <w:pStyle w:val="MyHeadtitle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cs="Times New Roman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b w:val="0"/>
                                <w:bCs w:val="0"/>
                                <w:color w:val="333333"/>
                                <w:sz w:val="24"/>
                                <w:szCs w:val="24"/>
                              </w:rPr>
                              <w:t xml:space="preserve">A theoretical framework for conceiving </w:t>
                            </w:r>
                            <w:r w:rsidRPr="004D6113">
                              <w:rPr>
                                <w:rFonts w:cs="Times New Roman"/>
                                <w:color w:val="333333"/>
                                <w:sz w:val="24"/>
                                <w:szCs w:val="24"/>
                              </w:rPr>
                              <w:t>social situations among competing players</w:t>
                            </w:r>
                            <w:r>
                              <w:rPr>
                                <w:rFonts w:cs="Times New Roman"/>
                                <w:b w:val="0"/>
                                <w:bCs w:val="0"/>
                                <w:color w:val="333333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4C3F8FB1" w14:textId="77777777" w:rsidR="004E6F59" w:rsidRPr="00224597" w:rsidRDefault="004E6F59" w:rsidP="00224597">
                            <w:pPr>
                              <w:pStyle w:val="MyHeadtitle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cs="Times New Roman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b w:val="0"/>
                                <w:bCs w:val="0"/>
                                <w:color w:val="333333"/>
                                <w:sz w:val="24"/>
                                <w:szCs w:val="24"/>
                              </w:rPr>
                              <w:t xml:space="preserve">It’s considered the </w:t>
                            </w:r>
                            <w:r w:rsidRPr="004D6113">
                              <w:rPr>
                                <w:rFonts w:cs="Times New Roman"/>
                                <w:color w:val="333333"/>
                                <w:sz w:val="24"/>
                                <w:szCs w:val="24"/>
                              </w:rPr>
                              <w:t>science of strategy</w:t>
                            </w:r>
                            <w:r>
                              <w:rPr>
                                <w:rFonts w:cs="Times New Roman"/>
                                <w:b w:val="0"/>
                                <w:bCs w:val="0"/>
                                <w:color w:val="333333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D78601A" w14:textId="77777777" w:rsidR="004E6F59" w:rsidRPr="00224597" w:rsidRDefault="004E6F59" w:rsidP="00224597">
                            <w:pPr>
                              <w:pStyle w:val="MyHeadtitle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cs="Times New Roman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b w:val="0"/>
                                <w:bCs w:val="0"/>
                                <w:color w:val="333333"/>
                                <w:sz w:val="24"/>
                                <w:szCs w:val="24"/>
                              </w:rPr>
                              <w:t xml:space="preserve">Produce the </w:t>
                            </w:r>
                            <w:r w:rsidRPr="009351F9">
                              <w:rPr>
                                <w:rFonts w:cs="Times New Roman"/>
                                <w:color w:val="333333"/>
                                <w:sz w:val="24"/>
                                <w:szCs w:val="24"/>
                              </w:rPr>
                              <w:t>optimal decision-making of independent and competing actors</w:t>
                            </w:r>
                            <w:r>
                              <w:rPr>
                                <w:rFonts w:cs="Times New Roman"/>
                                <w:b w:val="0"/>
                                <w:bCs w:val="0"/>
                                <w:color w:val="333333"/>
                                <w:sz w:val="24"/>
                                <w:szCs w:val="24"/>
                              </w:rPr>
                              <w:t>, in a strategic setting.</w:t>
                            </w:r>
                          </w:p>
                          <w:p w14:paraId="4E0BA760" w14:textId="77777777" w:rsidR="004E6F59" w:rsidRPr="007E7D70" w:rsidRDefault="004E6F59" w:rsidP="00224597">
                            <w:pPr>
                              <w:pStyle w:val="MyHeadtitle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cs="Times New Roman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b w:val="0"/>
                                <w:bCs w:val="0"/>
                                <w:color w:val="333333"/>
                                <w:sz w:val="24"/>
                                <w:szCs w:val="24"/>
                              </w:rPr>
                              <w:t xml:space="preserve">The key pioneers of this science were the mathematicians </w:t>
                            </w:r>
                            <w:r w:rsidRPr="001A50E6">
                              <w:rPr>
                                <w:rFonts w:cs="Times New Roman"/>
                                <w:color w:val="333333"/>
                                <w:sz w:val="24"/>
                                <w:szCs w:val="24"/>
                              </w:rPr>
                              <w:t>John von Neumann</w:t>
                            </w:r>
                            <w:r>
                              <w:rPr>
                                <w:rFonts w:cs="Times New Roman"/>
                                <w:b w:val="0"/>
                                <w:bCs w:val="0"/>
                                <w:color w:val="333333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Pr="001A50E6">
                              <w:rPr>
                                <w:rFonts w:cs="Times New Roman"/>
                                <w:color w:val="333333"/>
                                <w:sz w:val="24"/>
                                <w:szCs w:val="24"/>
                              </w:rPr>
                              <w:t>John Nash</w:t>
                            </w:r>
                            <w:r>
                              <w:rPr>
                                <w:rFonts w:cs="Times New Roman"/>
                                <w:b w:val="0"/>
                                <w:bCs w:val="0"/>
                                <w:color w:val="333333"/>
                                <w:sz w:val="24"/>
                                <w:szCs w:val="24"/>
                              </w:rPr>
                              <w:t xml:space="preserve">, as well as economist </w:t>
                            </w:r>
                            <w:r w:rsidRPr="001A50E6">
                              <w:rPr>
                                <w:rFonts w:cs="Times New Roman"/>
                                <w:color w:val="333333"/>
                                <w:sz w:val="24"/>
                                <w:szCs w:val="24"/>
                              </w:rPr>
                              <w:t>Oskar Morgenstern</w:t>
                            </w:r>
                            <w:r>
                              <w:rPr>
                                <w:rFonts w:cs="Times New Roman"/>
                                <w:b w:val="0"/>
                                <w:bCs w:val="0"/>
                                <w:color w:val="333333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93BF98" id="Text Box 116" o:spid="_x0000_s1028" type="#_x0000_t202" style="position:absolute;margin-left:36pt;margin-top:27pt;width:522pt;height:306pt;z-index:25087334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" filled="f" fillcolor="#fffffe" stroked="f" strokecolor="#212120" insetpen="t">
                <v:textbox inset="2.88pt,2.88pt,2.88pt,2.88pt">
                  <w:txbxContent>
                    <w:p w14:paraId="2F4EC437" w14:textId="77777777" w:rsidR="004E6F59" w:rsidRPr="007E7D70" w:rsidRDefault="004E6F59" w:rsidP="00071012">
                      <w:pPr>
                        <w:pStyle w:val="MyHeadtitle"/>
                        <w:spacing w:before="0"/>
                        <w:rPr>
                          <w:rFonts w:ascii="Futura LT Book" w:hAnsi="Futura LT Book" w:cs="Times New Roman"/>
                          <w:b w:val="0"/>
                          <w:color w:val="333333"/>
                          <w:sz w:val="160"/>
                          <w:szCs w:val="160"/>
                        </w:rPr>
                      </w:pPr>
                      <w:r w:rsidRPr="007E7D70">
                        <w:rPr>
                          <w:rFonts w:ascii="Futura LT Book" w:hAnsi="Futura LT Book" w:cs="Times New Roman"/>
                          <w:b w:val="0"/>
                          <w:color w:val="333333"/>
                          <w:sz w:val="160"/>
                          <w:szCs w:val="160"/>
                        </w:rPr>
                        <w:t>1</w:t>
                      </w:r>
                      <w:r w:rsidRPr="00FB339E">
                        <w:rPr>
                          <w:rFonts w:ascii="Futura LT Book" w:hAnsi="Futura LT Book" w:cs="Times New Roman"/>
                          <w:b w:val="0"/>
                          <w:color w:val="333333"/>
                          <w:sz w:val="120"/>
                          <w:szCs w:val="120"/>
                        </w:rPr>
                        <w:t xml:space="preserve"> </w:t>
                      </w:r>
                      <w:r w:rsidRPr="00AA02D0">
                        <w:rPr>
                          <w:rFonts w:ascii="Futura LT Book" w:hAnsi="Futura LT Book" w:cs="Times New Roman"/>
                          <w:b w:val="0"/>
                          <w:color w:val="333333"/>
                          <w:sz w:val="100"/>
                          <w:szCs w:val="100"/>
                        </w:rPr>
                        <w:t>Introduction</w:t>
                      </w:r>
                    </w:p>
                    <w:p w14:paraId="7BCA4F56" w14:textId="0689C4B5" w:rsidR="004E6F59" w:rsidRPr="00FC4E3F" w:rsidRDefault="004E6F59" w:rsidP="00224597">
                      <w:pPr>
                        <w:pStyle w:val="MyHeadtitle"/>
                        <w:numPr>
                          <w:ilvl w:val="0"/>
                          <w:numId w:val="5"/>
                        </w:numPr>
                        <w:spacing w:line="276" w:lineRule="auto"/>
                        <w:ind w:left="709" w:hanging="447"/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</w:pPr>
                      <w:r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  <w:t>What is the Game Theory?</w:t>
                      </w:r>
                    </w:p>
                    <w:p w14:paraId="1B52A2E3" w14:textId="77777777" w:rsidR="004E6F59" w:rsidRPr="00224597" w:rsidRDefault="004E6F59" w:rsidP="00224597">
                      <w:pPr>
                        <w:pStyle w:val="MyHeadtitle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cs="Times New Roman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cs="Times New Roman"/>
                          <w:b w:val="0"/>
                          <w:bCs w:val="0"/>
                          <w:color w:val="333333"/>
                          <w:sz w:val="24"/>
                          <w:szCs w:val="24"/>
                        </w:rPr>
                        <w:t xml:space="preserve">A theoretical framework for conceiving </w:t>
                      </w:r>
                      <w:r w:rsidRPr="004D6113">
                        <w:rPr>
                          <w:rFonts w:cs="Times New Roman"/>
                          <w:color w:val="333333"/>
                          <w:sz w:val="24"/>
                          <w:szCs w:val="24"/>
                        </w:rPr>
                        <w:t>social situations among competing players</w:t>
                      </w:r>
                      <w:r>
                        <w:rPr>
                          <w:rFonts w:cs="Times New Roman"/>
                          <w:b w:val="0"/>
                          <w:bCs w:val="0"/>
                          <w:color w:val="333333"/>
                          <w:sz w:val="24"/>
                          <w:szCs w:val="24"/>
                        </w:rPr>
                        <w:t>.</w:t>
                      </w:r>
                    </w:p>
                    <w:p w14:paraId="4C3F8FB1" w14:textId="77777777" w:rsidR="004E6F59" w:rsidRPr="00224597" w:rsidRDefault="004E6F59" w:rsidP="00224597">
                      <w:pPr>
                        <w:pStyle w:val="MyHeadtitle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cs="Times New Roman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cs="Times New Roman"/>
                          <w:b w:val="0"/>
                          <w:bCs w:val="0"/>
                          <w:color w:val="333333"/>
                          <w:sz w:val="24"/>
                          <w:szCs w:val="24"/>
                        </w:rPr>
                        <w:t xml:space="preserve">It’s considered the </w:t>
                      </w:r>
                      <w:r w:rsidRPr="004D6113">
                        <w:rPr>
                          <w:rFonts w:cs="Times New Roman"/>
                          <w:color w:val="333333"/>
                          <w:sz w:val="24"/>
                          <w:szCs w:val="24"/>
                        </w:rPr>
                        <w:t>science of strategy</w:t>
                      </w:r>
                      <w:r>
                        <w:rPr>
                          <w:rFonts w:cs="Times New Roman"/>
                          <w:b w:val="0"/>
                          <w:bCs w:val="0"/>
                          <w:color w:val="333333"/>
                          <w:sz w:val="24"/>
                          <w:szCs w:val="24"/>
                        </w:rPr>
                        <w:t>.</w:t>
                      </w:r>
                    </w:p>
                    <w:p w14:paraId="3D78601A" w14:textId="77777777" w:rsidR="004E6F59" w:rsidRPr="00224597" w:rsidRDefault="004E6F59" w:rsidP="00224597">
                      <w:pPr>
                        <w:pStyle w:val="MyHeadtitle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cs="Times New Roman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cs="Times New Roman"/>
                          <w:b w:val="0"/>
                          <w:bCs w:val="0"/>
                          <w:color w:val="333333"/>
                          <w:sz w:val="24"/>
                          <w:szCs w:val="24"/>
                        </w:rPr>
                        <w:t xml:space="preserve">Produce the </w:t>
                      </w:r>
                      <w:r w:rsidRPr="009351F9">
                        <w:rPr>
                          <w:rFonts w:cs="Times New Roman"/>
                          <w:color w:val="333333"/>
                          <w:sz w:val="24"/>
                          <w:szCs w:val="24"/>
                        </w:rPr>
                        <w:t>optimal decision-making of independent and competing actors</w:t>
                      </w:r>
                      <w:r>
                        <w:rPr>
                          <w:rFonts w:cs="Times New Roman"/>
                          <w:b w:val="0"/>
                          <w:bCs w:val="0"/>
                          <w:color w:val="333333"/>
                          <w:sz w:val="24"/>
                          <w:szCs w:val="24"/>
                        </w:rPr>
                        <w:t>, in a strategic setting.</w:t>
                      </w:r>
                    </w:p>
                    <w:p w14:paraId="4E0BA760" w14:textId="77777777" w:rsidR="004E6F59" w:rsidRPr="007E7D70" w:rsidRDefault="004E6F59" w:rsidP="00224597">
                      <w:pPr>
                        <w:pStyle w:val="MyHeadtitle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cs="Times New Roman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cs="Times New Roman"/>
                          <w:b w:val="0"/>
                          <w:bCs w:val="0"/>
                          <w:color w:val="333333"/>
                          <w:sz w:val="24"/>
                          <w:szCs w:val="24"/>
                        </w:rPr>
                        <w:t xml:space="preserve">The key pioneers of this science were the mathematicians </w:t>
                      </w:r>
                      <w:r w:rsidRPr="001A50E6">
                        <w:rPr>
                          <w:rFonts w:cs="Times New Roman"/>
                          <w:color w:val="333333"/>
                          <w:sz w:val="24"/>
                          <w:szCs w:val="24"/>
                        </w:rPr>
                        <w:t>John von Neumann</w:t>
                      </w:r>
                      <w:r>
                        <w:rPr>
                          <w:rFonts w:cs="Times New Roman"/>
                          <w:b w:val="0"/>
                          <w:bCs w:val="0"/>
                          <w:color w:val="333333"/>
                          <w:sz w:val="24"/>
                          <w:szCs w:val="24"/>
                        </w:rPr>
                        <w:t xml:space="preserve"> and </w:t>
                      </w:r>
                      <w:r w:rsidRPr="001A50E6">
                        <w:rPr>
                          <w:rFonts w:cs="Times New Roman"/>
                          <w:color w:val="333333"/>
                          <w:sz w:val="24"/>
                          <w:szCs w:val="24"/>
                        </w:rPr>
                        <w:t>John Nash</w:t>
                      </w:r>
                      <w:r>
                        <w:rPr>
                          <w:rFonts w:cs="Times New Roman"/>
                          <w:b w:val="0"/>
                          <w:bCs w:val="0"/>
                          <w:color w:val="333333"/>
                          <w:sz w:val="24"/>
                          <w:szCs w:val="24"/>
                        </w:rPr>
                        <w:t xml:space="preserve">, as well as economist </w:t>
                      </w:r>
                      <w:r w:rsidRPr="001A50E6">
                        <w:rPr>
                          <w:rFonts w:cs="Times New Roman"/>
                          <w:color w:val="333333"/>
                          <w:sz w:val="24"/>
                          <w:szCs w:val="24"/>
                        </w:rPr>
                        <w:t>Oskar Morgenstern</w:t>
                      </w:r>
                      <w:r>
                        <w:rPr>
                          <w:rFonts w:cs="Times New Roman"/>
                          <w:b w:val="0"/>
                          <w:bCs w:val="0"/>
                          <w:color w:val="333333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E9B9D36" w14:textId="77777777" w:rsidR="004A73BF" w:rsidRPr="00F67D3A" w:rsidRDefault="004A73BF" w:rsidP="007D5AC1"/>
    <w:p w14:paraId="52EADCC9" w14:textId="77777777" w:rsidR="004A73BF" w:rsidRPr="00F67D3A" w:rsidRDefault="004A73BF" w:rsidP="007D5AC1"/>
    <w:p w14:paraId="1724DF64" w14:textId="77777777" w:rsidR="004A73BF" w:rsidRPr="00F67D3A" w:rsidRDefault="004A73BF" w:rsidP="007D5AC1"/>
    <w:p w14:paraId="7C9AC708" w14:textId="77777777" w:rsidR="004A73BF" w:rsidRPr="00F67D3A" w:rsidRDefault="004A73BF" w:rsidP="007D5AC1"/>
    <w:p w14:paraId="58D27797" w14:textId="77777777" w:rsidR="004A73BF" w:rsidRPr="00F67D3A" w:rsidRDefault="004A73BF" w:rsidP="007D5AC1"/>
    <w:p w14:paraId="1D42B519" w14:textId="77777777" w:rsidR="004A73BF" w:rsidRPr="00F67D3A" w:rsidRDefault="004A73BF" w:rsidP="007D5AC1"/>
    <w:p w14:paraId="232A405F" w14:textId="77777777" w:rsidR="004A73BF" w:rsidRPr="00F67D3A" w:rsidRDefault="004A73BF" w:rsidP="007D5AC1"/>
    <w:p w14:paraId="26F45082" w14:textId="77777777" w:rsidR="004A73BF" w:rsidRPr="00F67D3A" w:rsidRDefault="004A73BF" w:rsidP="007D5AC1"/>
    <w:p w14:paraId="05C15675" w14:textId="77777777" w:rsidR="00F0441F" w:rsidRPr="00F67D3A" w:rsidRDefault="00F0441F" w:rsidP="007D5AC1"/>
    <w:p w14:paraId="651E8810" w14:textId="77777777" w:rsidR="00F0441F" w:rsidRPr="00F67D3A" w:rsidRDefault="00F0441F" w:rsidP="007D5AC1"/>
    <w:p w14:paraId="5F56CB8A" w14:textId="77777777" w:rsidR="00F0441F" w:rsidRPr="00F67D3A" w:rsidRDefault="00F0441F" w:rsidP="007D5AC1"/>
    <w:p w14:paraId="1FCB6565" w14:textId="77777777" w:rsidR="00F0441F" w:rsidRPr="00F67D3A" w:rsidRDefault="00F0441F" w:rsidP="007D5AC1"/>
    <w:p w14:paraId="58FD9B9F" w14:textId="77777777" w:rsidR="00F0441F" w:rsidRPr="00F67D3A" w:rsidRDefault="00F0441F" w:rsidP="007D5AC1"/>
    <w:p w14:paraId="14480AFD" w14:textId="77777777" w:rsidR="00F0441F" w:rsidRPr="00F67D3A" w:rsidRDefault="00F0441F" w:rsidP="007D5AC1"/>
    <w:p w14:paraId="2ADA58CA" w14:textId="77777777" w:rsidR="00F0441F" w:rsidRPr="00F67D3A" w:rsidRDefault="00F0441F" w:rsidP="007D5AC1"/>
    <w:p w14:paraId="158CFECC" w14:textId="77777777" w:rsidR="00664743" w:rsidRPr="00F67D3A" w:rsidRDefault="00664743" w:rsidP="007D5AC1"/>
    <w:p w14:paraId="5D17A18A" w14:textId="77777777" w:rsidR="00664743" w:rsidRPr="00F67D3A" w:rsidRDefault="00664743" w:rsidP="007D5AC1"/>
    <w:p w14:paraId="6E9D0545" w14:textId="77777777" w:rsidR="00F0441F" w:rsidRPr="00F67D3A" w:rsidRDefault="00F0441F" w:rsidP="007D5AC1"/>
    <w:p w14:paraId="18E0159D" w14:textId="7C4E0180" w:rsidR="00F0441F" w:rsidRPr="00F67D3A" w:rsidRDefault="009351F9" w:rsidP="007D5AC1">
      <w:r>
        <w:rPr>
          <w:noProof/>
          <w:lang w:eastAsia="en-US"/>
        </w:rPr>
        <mc:AlternateContent>
          <mc:Choice Requires="wps">
            <w:drawing>
              <wp:anchor distT="36576" distB="36576" distL="36576" distR="36576" simplePos="0" relativeHeight="251109888" behindDoc="0" locked="0" layoutInCell="1" allowOverlap="1" wp14:anchorId="7C4CDB3A" wp14:editId="61035BF7">
                <wp:simplePos x="0" y="0"/>
                <wp:positionH relativeFrom="column">
                  <wp:posOffset>3895725</wp:posOffset>
                </wp:positionH>
                <wp:positionV relativeFrom="page">
                  <wp:posOffset>4362450</wp:posOffset>
                </wp:positionV>
                <wp:extent cx="3169285" cy="4962525"/>
                <wp:effectExtent l="0" t="0" r="0" b="9525"/>
                <wp:wrapNone/>
                <wp:docPr id="3" name="Text Box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9285" cy="4962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BB92E61" w14:textId="77777777" w:rsidR="004E6F59" w:rsidRDefault="004E6F59" w:rsidP="001A50E6">
                            <w:pPr>
                              <w:pStyle w:val="MyHeadtitle"/>
                              <w:numPr>
                                <w:ilvl w:val="0"/>
                                <w:numId w:val="5"/>
                              </w:numPr>
                              <w:spacing w:before="0" w:after="0"/>
                              <w:ind w:left="426" w:hanging="447"/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  <w:t>Basics of the</w:t>
                            </w:r>
                          </w:p>
                          <w:p w14:paraId="0A3535EE" w14:textId="506DA9B1" w:rsidR="004E6F59" w:rsidRPr="00FC4E3F" w:rsidRDefault="004E6F59" w:rsidP="00071012">
                            <w:pPr>
                              <w:pStyle w:val="MyHeadtitle"/>
                              <w:spacing w:before="0" w:line="276" w:lineRule="auto"/>
                              <w:ind w:left="426"/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  <w:t xml:space="preserve">  Game Theory</w:t>
                            </w:r>
                          </w:p>
                          <w:p w14:paraId="36629426" w14:textId="77777777" w:rsidR="004E6F59" w:rsidRPr="001A50E6" w:rsidRDefault="004E6F59" w:rsidP="001A50E6">
                            <w:pPr>
                              <w:pStyle w:val="My"/>
                              <w:numPr>
                                <w:ilvl w:val="0"/>
                                <w:numId w:val="6"/>
                              </w:numPr>
                              <w:spacing w:before="240"/>
                              <w:jc w:val="both"/>
                              <w:rPr>
                                <w:rStyle w:val="sowc"/>
                                <w:rFonts w:cs="Times New Roman"/>
                                <w:lang w:val="en-US"/>
                              </w:rPr>
                            </w:pPr>
                            <w:r w:rsidRPr="001A50E6">
                              <w:rPr>
                                <w:rStyle w:val="sowc"/>
                                <w:rFonts w:cs="Times New Roman"/>
                                <w:lang w:val="en-US"/>
                              </w:rPr>
                              <w:t>Models an interactive situation among rational players.</w:t>
                            </w:r>
                          </w:p>
                          <w:p w14:paraId="7EDA417B" w14:textId="77777777" w:rsidR="004E6F59" w:rsidRPr="001A50E6" w:rsidRDefault="004E6F59" w:rsidP="001A50E6">
                            <w:pPr>
                              <w:pStyle w:val="My"/>
                              <w:numPr>
                                <w:ilvl w:val="0"/>
                                <w:numId w:val="6"/>
                              </w:numPr>
                              <w:spacing w:before="240"/>
                              <w:jc w:val="both"/>
                              <w:rPr>
                                <w:rStyle w:val="sowc"/>
                                <w:rFonts w:cs="Times New Roman"/>
                                <w:lang w:val="en-US"/>
                              </w:rPr>
                            </w:pPr>
                            <w:r w:rsidRPr="001A50E6">
                              <w:rPr>
                                <w:rStyle w:val="sowc"/>
                                <w:rFonts w:cs="Times New Roman"/>
                                <w:lang w:val="en-US"/>
                              </w:rPr>
                              <w:t>The key aspect of this science is that one player’s payoff is contingent on the strategy implemented by the other player.</w:t>
                            </w:r>
                          </w:p>
                          <w:p w14:paraId="160EF70F" w14:textId="77777777" w:rsidR="004E6F59" w:rsidRPr="001A50E6" w:rsidRDefault="004E6F59" w:rsidP="001A50E6">
                            <w:pPr>
                              <w:pStyle w:val="My"/>
                              <w:numPr>
                                <w:ilvl w:val="0"/>
                                <w:numId w:val="6"/>
                              </w:numPr>
                              <w:spacing w:before="240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</w:rPr>
                            </w:pPr>
                            <w:r w:rsidRPr="001A50E6">
                              <w:rPr>
                                <w:rStyle w:val="sowc"/>
                                <w:rFonts w:cs="Times New Roman"/>
                                <w:lang w:val="en-US"/>
                              </w:rPr>
                              <w:t>The game being played, identifies the players’ identities, preferences, and available strategies, as also, how these strategies affect an outcome.</w:t>
                            </w:r>
                          </w:p>
                          <w:p w14:paraId="5728B92A" w14:textId="77777777" w:rsidR="004E6F59" w:rsidRPr="001A50E6" w:rsidRDefault="004E6F59" w:rsidP="001A50E6">
                            <w:pPr>
                              <w:pStyle w:val="My"/>
                              <w:numPr>
                                <w:ilvl w:val="0"/>
                                <w:numId w:val="6"/>
                              </w:numPr>
                              <w:spacing w:before="240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bCs/>
                                <w:lang w:val="en-GB"/>
                              </w:rPr>
                              <w:t>The actions and choices of all the participants affect the outcome of each other.</w:t>
                            </w:r>
                          </w:p>
                          <w:p w14:paraId="50545B5F" w14:textId="77777777" w:rsidR="004E6F59" w:rsidRPr="001A50E6" w:rsidRDefault="004E6F59" w:rsidP="001A50E6">
                            <w:pPr>
                              <w:pStyle w:val="My"/>
                              <w:numPr>
                                <w:ilvl w:val="0"/>
                                <w:numId w:val="6"/>
                              </w:numPr>
                              <w:spacing w:before="240"/>
                              <w:jc w:val="both"/>
                              <w:rPr>
                                <w:rFonts w:cs="Times New Roman"/>
                                <w:b/>
                              </w:rPr>
                            </w:pPr>
                            <w:r w:rsidRPr="001A50E6">
                              <w:rPr>
                                <w:rStyle w:val="sowc"/>
                                <w:rFonts w:cs="Times New Roman"/>
                                <w:bCs/>
                                <w:lang w:val="en-GB"/>
                              </w:rPr>
                              <w:t xml:space="preserve">Depending on the model, other </w:t>
                            </w:r>
                            <w:r>
                              <w:rPr>
                                <w:rStyle w:val="sowc"/>
                                <w:rFonts w:cs="Times New Roman"/>
                                <w:bCs/>
                                <w:lang w:val="en-GB"/>
                              </w:rPr>
                              <w:t xml:space="preserve">several </w:t>
                            </w:r>
                            <w:r w:rsidRPr="001A50E6">
                              <w:rPr>
                                <w:rStyle w:val="sowc"/>
                                <w:rFonts w:cs="Times New Roman"/>
                                <w:bCs/>
                                <w:lang w:val="en-GB"/>
                              </w:rPr>
                              <w:t>requirements or assumptions may be necessary.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C4CDB3A" id="Text Box 273" o:spid="_x0000_s1029" type="#_x0000_t202" style="position:absolute;margin-left:306.75pt;margin-top:343.5pt;width:249.55pt;height:390.75pt;z-index:2511098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" filled="f" fillcolor="#fffffe" stroked="f" strokecolor="#212120" insetpen="t">
                <v:textbox inset="2.88pt,2.88pt,2.88pt,2.88pt">
                  <w:txbxContent>
                    <w:p w14:paraId="7BB92E61" w14:textId="77777777" w:rsidR="004E6F59" w:rsidRDefault="004E6F59" w:rsidP="001A50E6">
                      <w:pPr>
                        <w:pStyle w:val="MyHeadtitle"/>
                        <w:numPr>
                          <w:ilvl w:val="0"/>
                          <w:numId w:val="5"/>
                        </w:numPr>
                        <w:spacing w:before="0" w:after="0"/>
                        <w:ind w:left="426" w:hanging="447"/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</w:pPr>
                      <w:r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  <w:t>Basics of the</w:t>
                      </w:r>
                    </w:p>
                    <w:p w14:paraId="0A3535EE" w14:textId="506DA9B1" w:rsidR="004E6F59" w:rsidRPr="00FC4E3F" w:rsidRDefault="004E6F59" w:rsidP="00071012">
                      <w:pPr>
                        <w:pStyle w:val="MyHeadtitle"/>
                        <w:spacing w:before="0" w:line="276" w:lineRule="auto"/>
                        <w:ind w:left="426"/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</w:pPr>
                      <w:r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  <w:t xml:space="preserve">  Game Theory</w:t>
                      </w:r>
                    </w:p>
                    <w:p w14:paraId="36629426" w14:textId="77777777" w:rsidR="004E6F59" w:rsidRPr="001A50E6" w:rsidRDefault="004E6F59" w:rsidP="001A50E6">
                      <w:pPr>
                        <w:pStyle w:val="My"/>
                        <w:numPr>
                          <w:ilvl w:val="0"/>
                          <w:numId w:val="6"/>
                        </w:numPr>
                        <w:spacing w:before="240"/>
                        <w:jc w:val="both"/>
                        <w:rPr>
                          <w:rStyle w:val="sowc"/>
                          <w:rFonts w:cs="Times New Roman"/>
                          <w:lang w:val="en-US"/>
                        </w:rPr>
                      </w:pPr>
                      <w:r w:rsidRPr="001A50E6">
                        <w:rPr>
                          <w:rStyle w:val="sowc"/>
                          <w:rFonts w:cs="Times New Roman"/>
                          <w:lang w:val="en-US"/>
                        </w:rPr>
                        <w:t>Models an interactive situation among rational players.</w:t>
                      </w:r>
                    </w:p>
                    <w:p w14:paraId="7EDA417B" w14:textId="77777777" w:rsidR="004E6F59" w:rsidRPr="001A50E6" w:rsidRDefault="004E6F59" w:rsidP="001A50E6">
                      <w:pPr>
                        <w:pStyle w:val="My"/>
                        <w:numPr>
                          <w:ilvl w:val="0"/>
                          <w:numId w:val="6"/>
                        </w:numPr>
                        <w:spacing w:before="240"/>
                        <w:jc w:val="both"/>
                        <w:rPr>
                          <w:rStyle w:val="sowc"/>
                          <w:rFonts w:cs="Times New Roman"/>
                          <w:lang w:val="en-US"/>
                        </w:rPr>
                      </w:pPr>
                      <w:r w:rsidRPr="001A50E6">
                        <w:rPr>
                          <w:rStyle w:val="sowc"/>
                          <w:rFonts w:cs="Times New Roman"/>
                          <w:lang w:val="en-US"/>
                        </w:rPr>
                        <w:t>The key aspect of this science is that one player’s payoff is contingent on the strategy implemented by the other player.</w:t>
                      </w:r>
                    </w:p>
                    <w:p w14:paraId="160EF70F" w14:textId="77777777" w:rsidR="004E6F59" w:rsidRPr="001A50E6" w:rsidRDefault="004E6F59" w:rsidP="001A50E6">
                      <w:pPr>
                        <w:pStyle w:val="My"/>
                        <w:numPr>
                          <w:ilvl w:val="0"/>
                          <w:numId w:val="6"/>
                        </w:numPr>
                        <w:spacing w:before="240"/>
                        <w:jc w:val="both"/>
                        <w:rPr>
                          <w:rStyle w:val="sowc"/>
                          <w:rFonts w:cs="Times New Roman"/>
                          <w:b/>
                        </w:rPr>
                      </w:pPr>
                      <w:r w:rsidRPr="001A50E6">
                        <w:rPr>
                          <w:rStyle w:val="sowc"/>
                          <w:rFonts w:cs="Times New Roman"/>
                          <w:lang w:val="en-US"/>
                        </w:rPr>
                        <w:t>The game being played, identifies the players’ identities, preferences, and available strategies, as also, how these strategies affect an outcome.</w:t>
                      </w:r>
                    </w:p>
                    <w:p w14:paraId="5728B92A" w14:textId="77777777" w:rsidR="004E6F59" w:rsidRPr="001A50E6" w:rsidRDefault="004E6F59" w:rsidP="001A50E6">
                      <w:pPr>
                        <w:pStyle w:val="My"/>
                        <w:numPr>
                          <w:ilvl w:val="0"/>
                          <w:numId w:val="6"/>
                        </w:numPr>
                        <w:spacing w:before="240"/>
                        <w:jc w:val="both"/>
                        <w:rPr>
                          <w:rStyle w:val="sowc"/>
                          <w:rFonts w:cs="Times New Roman"/>
                          <w:b/>
                        </w:rPr>
                      </w:pPr>
                      <w:r>
                        <w:rPr>
                          <w:rStyle w:val="sowc"/>
                          <w:rFonts w:cs="Times New Roman"/>
                          <w:bCs/>
                          <w:lang w:val="en-GB"/>
                        </w:rPr>
                        <w:t>The actions and choices of all the participants affect the outcome of each other.</w:t>
                      </w:r>
                    </w:p>
                    <w:p w14:paraId="50545B5F" w14:textId="77777777" w:rsidR="004E6F59" w:rsidRPr="001A50E6" w:rsidRDefault="004E6F59" w:rsidP="001A50E6">
                      <w:pPr>
                        <w:pStyle w:val="My"/>
                        <w:numPr>
                          <w:ilvl w:val="0"/>
                          <w:numId w:val="6"/>
                        </w:numPr>
                        <w:spacing w:before="240"/>
                        <w:jc w:val="both"/>
                        <w:rPr>
                          <w:rFonts w:cs="Times New Roman"/>
                          <w:b/>
                        </w:rPr>
                      </w:pPr>
                      <w:r w:rsidRPr="001A50E6">
                        <w:rPr>
                          <w:rStyle w:val="sowc"/>
                          <w:rFonts w:cs="Times New Roman"/>
                          <w:bCs/>
                          <w:lang w:val="en-GB"/>
                        </w:rPr>
                        <w:t xml:space="preserve">Depending on the model, other </w:t>
                      </w:r>
                      <w:r>
                        <w:rPr>
                          <w:rStyle w:val="sowc"/>
                          <w:rFonts w:cs="Times New Roman"/>
                          <w:bCs/>
                          <w:lang w:val="en-GB"/>
                        </w:rPr>
                        <w:t xml:space="preserve">several </w:t>
                      </w:r>
                      <w:r w:rsidRPr="001A50E6">
                        <w:rPr>
                          <w:rStyle w:val="sowc"/>
                          <w:rFonts w:cs="Times New Roman"/>
                          <w:bCs/>
                          <w:lang w:val="en-GB"/>
                        </w:rPr>
                        <w:t>requirements or assumptions may be necessary.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9B2126">
        <w:rPr>
          <w:noProof/>
          <w:lang w:eastAsia="en-US"/>
        </w:rPr>
        <w:drawing>
          <wp:anchor distT="0" distB="0" distL="114300" distR="114300" simplePos="0" relativeHeight="251612672" behindDoc="1" locked="0" layoutInCell="1" allowOverlap="1" wp14:anchorId="42C8E039" wp14:editId="2F4EC79F">
            <wp:simplePos x="0" y="0"/>
            <wp:positionH relativeFrom="column">
              <wp:posOffset>413385</wp:posOffset>
            </wp:positionH>
            <wp:positionV relativeFrom="paragraph">
              <wp:posOffset>122555</wp:posOffset>
            </wp:positionV>
            <wp:extent cx="3401060" cy="4967605"/>
            <wp:effectExtent l="0" t="0" r="8890" b="4445"/>
            <wp:wrapNone/>
            <wp:docPr id="282" name="Picture 282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060" cy="496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A9F117" w14:textId="77777777" w:rsidR="00F0441F" w:rsidRPr="00F67D3A" w:rsidRDefault="00F0441F" w:rsidP="007D5AC1"/>
    <w:p w14:paraId="7D92DD03" w14:textId="7B796CC0" w:rsidR="00F0441F" w:rsidRPr="00F67D3A" w:rsidRDefault="00F0441F" w:rsidP="007D5AC1"/>
    <w:p w14:paraId="0635BE3F" w14:textId="77777777" w:rsidR="00F0441F" w:rsidRPr="00F67D3A" w:rsidRDefault="00F0441F" w:rsidP="007D5AC1"/>
    <w:p w14:paraId="56D017A1" w14:textId="77777777" w:rsidR="00F0441F" w:rsidRPr="00F67D3A" w:rsidRDefault="00F0441F" w:rsidP="007D5AC1"/>
    <w:p w14:paraId="082763CB" w14:textId="77777777" w:rsidR="00F0441F" w:rsidRPr="00F67D3A" w:rsidRDefault="00F0441F" w:rsidP="007D5AC1"/>
    <w:p w14:paraId="6A2C103A" w14:textId="77777777" w:rsidR="00F0441F" w:rsidRPr="00F67D3A" w:rsidRDefault="00F0441F" w:rsidP="005D5995">
      <w:pPr>
        <w:jc w:val="center"/>
      </w:pPr>
    </w:p>
    <w:p w14:paraId="377764BA" w14:textId="77777777" w:rsidR="00F0441F" w:rsidRPr="00F67D3A" w:rsidRDefault="00F0441F" w:rsidP="007D5AC1"/>
    <w:p w14:paraId="7A5FFD5F" w14:textId="77777777" w:rsidR="00F0441F" w:rsidRPr="00F67D3A" w:rsidRDefault="00F0441F" w:rsidP="007D5AC1"/>
    <w:p w14:paraId="4F88227E" w14:textId="77777777" w:rsidR="00F0441F" w:rsidRPr="00F67D3A" w:rsidRDefault="00F0441F" w:rsidP="007D5AC1"/>
    <w:p w14:paraId="34A014B7" w14:textId="77777777" w:rsidR="00F0441F" w:rsidRPr="00F67D3A" w:rsidRDefault="00F0441F" w:rsidP="007D5AC1"/>
    <w:p w14:paraId="7C477B41" w14:textId="77777777" w:rsidR="00BE34C5" w:rsidRPr="00F67D3A" w:rsidRDefault="00BE34C5" w:rsidP="007D5AC1"/>
    <w:p w14:paraId="5D507774" w14:textId="77777777" w:rsidR="00BE34C5" w:rsidRPr="00F67D3A" w:rsidRDefault="00BE34C5" w:rsidP="007D5AC1"/>
    <w:p w14:paraId="73038D4E" w14:textId="77777777" w:rsidR="00BE34C5" w:rsidRPr="00F67D3A" w:rsidRDefault="00BE34C5" w:rsidP="007D5AC1"/>
    <w:p w14:paraId="6A50E650" w14:textId="77777777" w:rsidR="00F0441F" w:rsidRPr="00F67D3A" w:rsidRDefault="00F0441F" w:rsidP="007D5AC1"/>
    <w:p w14:paraId="3CA08A5E" w14:textId="77777777" w:rsidR="00F0441F" w:rsidRPr="00F67D3A" w:rsidRDefault="00F0441F" w:rsidP="007D5AC1"/>
    <w:p w14:paraId="75E902ED" w14:textId="77777777" w:rsidR="00664743" w:rsidRPr="00F67D3A" w:rsidRDefault="00664743" w:rsidP="007D5AC1"/>
    <w:p w14:paraId="07222295" w14:textId="77777777" w:rsidR="00664743" w:rsidRPr="00F67D3A" w:rsidRDefault="00664743" w:rsidP="007D5AC1"/>
    <w:p w14:paraId="43955192" w14:textId="77777777" w:rsidR="00664743" w:rsidRPr="00F67D3A" w:rsidRDefault="00664743" w:rsidP="007D5AC1"/>
    <w:p w14:paraId="526724A8" w14:textId="77777777" w:rsidR="00664743" w:rsidRPr="00F67D3A" w:rsidRDefault="00664743" w:rsidP="007D5AC1"/>
    <w:p w14:paraId="59F619F8" w14:textId="77777777" w:rsidR="00664743" w:rsidRPr="00F67D3A" w:rsidRDefault="00664743" w:rsidP="007D5AC1"/>
    <w:p w14:paraId="514F303C" w14:textId="77777777" w:rsidR="00664743" w:rsidRPr="00F67D3A" w:rsidRDefault="00664743" w:rsidP="007D5AC1"/>
    <w:p w14:paraId="65FA5246" w14:textId="77777777" w:rsidR="00664743" w:rsidRPr="00F67D3A" w:rsidRDefault="00664743" w:rsidP="007D5AC1"/>
    <w:p w14:paraId="4F333786" w14:textId="77777777" w:rsidR="00664743" w:rsidRPr="00F67D3A" w:rsidRDefault="00664743" w:rsidP="007D5AC1"/>
    <w:p w14:paraId="7AE5DF53" w14:textId="77777777" w:rsidR="00664743" w:rsidRPr="00F67D3A" w:rsidRDefault="00664743" w:rsidP="007D5AC1"/>
    <w:p w14:paraId="5FB57693" w14:textId="77777777" w:rsidR="00664743" w:rsidRPr="00F67D3A" w:rsidRDefault="00664743" w:rsidP="007D5AC1"/>
    <w:p w14:paraId="4F92D652" w14:textId="77777777" w:rsidR="00664743" w:rsidRPr="00F67D3A" w:rsidRDefault="00664743" w:rsidP="007D5AC1"/>
    <w:p w14:paraId="4F34D75D" w14:textId="77777777" w:rsidR="00664743" w:rsidRPr="00F67D3A" w:rsidRDefault="00664743" w:rsidP="007D5AC1"/>
    <w:p w14:paraId="3936E0E1" w14:textId="77777777" w:rsidR="00664743" w:rsidRPr="00F67D3A" w:rsidRDefault="00664743" w:rsidP="007D5AC1"/>
    <w:p w14:paraId="095DE644" w14:textId="77777777" w:rsidR="00664743" w:rsidRPr="00F67D3A" w:rsidRDefault="00664743" w:rsidP="007D5AC1"/>
    <w:p w14:paraId="72577FF7" w14:textId="77777777" w:rsidR="008C3BF3" w:rsidRPr="00F67D3A" w:rsidRDefault="008C3BF3" w:rsidP="008C3BF3">
      <w:r>
        <w:rPr>
          <w:noProof/>
          <w:lang w:eastAsia="en-US"/>
        </w:rPr>
        <w:lastRenderedPageBreak/>
        <w:drawing>
          <wp:anchor distT="0" distB="0" distL="114300" distR="114300" simplePos="0" relativeHeight="251387392" behindDoc="1" locked="0" layoutInCell="1" allowOverlap="1" wp14:anchorId="62E14ACC" wp14:editId="77FF56DD">
            <wp:simplePos x="0" y="0"/>
            <wp:positionH relativeFrom="column">
              <wp:posOffset>-114300</wp:posOffset>
            </wp:positionH>
            <wp:positionV relativeFrom="paragraph">
              <wp:posOffset>-1196340</wp:posOffset>
            </wp:positionV>
            <wp:extent cx="7886700" cy="2668905"/>
            <wp:effectExtent l="0" t="0" r="0" b="0"/>
            <wp:wrapNone/>
            <wp:docPr id="21" name="Picture 21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D50897" w14:textId="77777777" w:rsidR="008C3BF3" w:rsidRPr="00F67D3A" w:rsidRDefault="008C3BF3" w:rsidP="008C3BF3">
      <w:r w:rsidRPr="008C3BF3">
        <w:rPr>
          <w:rStyle w:val="sowc"/>
          <w:noProof/>
          <w:color w:val="333333"/>
        </w:rPr>
        <w:drawing>
          <wp:anchor distT="0" distB="0" distL="114300" distR="114300" simplePos="0" relativeHeight="251371008" behindDoc="0" locked="0" layoutInCell="1" allowOverlap="1" wp14:anchorId="19B44590" wp14:editId="33DD60BB">
            <wp:simplePos x="0" y="0"/>
            <wp:positionH relativeFrom="column">
              <wp:posOffset>6181725</wp:posOffset>
            </wp:positionH>
            <wp:positionV relativeFrom="paragraph">
              <wp:posOffset>51435</wp:posOffset>
            </wp:positionV>
            <wp:extent cx="843915" cy="614045"/>
            <wp:effectExtent l="0" t="0" r="0" b="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ct-nova-logo-1.png"/>
                    <pic:cNvPicPr/>
                  </pic:nvPicPr>
                  <pic:blipFill>
                    <a:blip r:embed="rId11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60000" contrast="-8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3915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3BF3">
        <w:rPr>
          <w:rStyle w:val="sowc"/>
          <w:noProof/>
          <w:color w:val="333333"/>
        </w:rPr>
        <w:drawing>
          <wp:anchor distT="0" distB="0" distL="114300" distR="114300" simplePos="0" relativeHeight="251268608" behindDoc="0" locked="0" layoutInCell="1" allowOverlap="1" wp14:anchorId="4ED4C158" wp14:editId="530A3DE3">
            <wp:simplePos x="0" y="0"/>
            <wp:positionH relativeFrom="column">
              <wp:posOffset>4107815</wp:posOffset>
            </wp:positionH>
            <wp:positionV relativeFrom="paragraph">
              <wp:posOffset>25163</wp:posOffset>
            </wp:positionV>
            <wp:extent cx="1787545" cy="649974"/>
            <wp:effectExtent l="0" t="0" r="3175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niversidade-nova-lisboa-logo-1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60000" contrast="-8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545" cy="6499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4B74507" w14:textId="77777777" w:rsidR="008C3BF3" w:rsidRPr="00F67D3A" w:rsidRDefault="008C3BF3" w:rsidP="008C3BF3"/>
    <w:p w14:paraId="05DFCB8E" w14:textId="77777777" w:rsidR="008C3BF3" w:rsidRPr="00F67D3A" w:rsidRDefault="008C3BF3" w:rsidP="008C3BF3"/>
    <w:p w14:paraId="7590A7ED" w14:textId="77777777" w:rsidR="008C3BF3" w:rsidRPr="00F67D3A" w:rsidRDefault="008C3BF3" w:rsidP="008C3BF3"/>
    <w:p w14:paraId="498728C8" w14:textId="77777777" w:rsidR="008C3BF3" w:rsidRPr="00F67D3A" w:rsidRDefault="008C3BF3" w:rsidP="008C3BF3"/>
    <w:p w14:paraId="613459E5" w14:textId="77777777" w:rsidR="008C3BF3" w:rsidRPr="00F67D3A" w:rsidRDefault="008C3BF3" w:rsidP="008C3BF3"/>
    <w:p w14:paraId="30698CD8" w14:textId="77777777" w:rsidR="008C3BF3" w:rsidRPr="00F67D3A" w:rsidRDefault="008C3BF3" w:rsidP="008C3BF3"/>
    <w:p w14:paraId="5C4D0E76" w14:textId="77777777" w:rsidR="008C3BF3" w:rsidRPr="00F67D3A" w:rsidRDefault="008C3BF3" w:rsidP="008C3BF3"/>
    <w:p w14:paraId="1330B676" w14:textId="77777777" w:rsidR="00EC3B5A" w:rsidRPr="00F67D3A" w:rsidRDefault="00EC3B5A" w:rsidP="00EC3B5A"/>
    <w:p w14:paraId="4ED48E6E" w14:textId="77777777" w:rsidR="00EC3B5A" w:rsidRPr="00F67D3A" w:rsidRDefault="008C3BF3" w:rsidP="00EC3B5A">
      <w:r>
        <w:rPr>
          <w:noProof/>
          <w:lang w:eastAsia="en-US"/>
        </w:rPr>
        <mc:AlternateContent>
          <mc:Choice Requires="wps">
            <w:drawing>
              <wp:anchor distT="36576" distB="36576" distL="36576" distR="36576" simplePos="0" relativeHeight="250883584" behindDoc="0" locked="0" layoutInCell="1" allowOverlap="1" wp14:anchorId="4AF4FD0A" wp14:editId="339C3EBA">
                <wp:simplePos x="0" y="0"/>
                <wp:positionH relativeFrom="column">
                  <wp:posOffset>572770</wp:posOffset>
                </wp:positionH>
                <wp:positionV relativeFrom="page">
                  <wp:posOffset>2387600</wp:posOffset>
                </wp:positionV>
                <wp:extent cx="6400800" cy="6031865"/>
                <wp:effectExtent l="0" t="0" r="0" b="6985"/>
                <wp:wrapNone/>
                <wp:docPr id="2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60318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6E7C7A5" w14:textId="6FA8C09A" w:rsidR="004E6F59" w:rsidRPr="00B26CFD" w:rsidRDefault="004E6F59" w:rsidP="004934DF">
                            <w:pPr>
                              <w:pStyle w:val="MyHeadtitle"/>
                              <w:spacing w:before="0" w:line="360" w:lineRule="auto"/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  <w:t>iii. Key Ingredients</w:t>
                            </w:r>
                            <w:r w:rsidRPr="00875292"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  <w:t xml:space="preserve"> </w:t>
                            </w: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  <w:t>and Definitions</w:t>
                            </w:r>
                          </w:p>
                          <w:p w14:paraId="74E2D988" w14:textId="77777777" w:rsidR="004E6F59" w:rsidRPr="004934DF" w:rsidRDefault="004E6F59" w:rsidP="004934DF">
                            <w:pPr>
                              <w:pStyle w:val="My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In a situation with two or more players that involve known payouts (i.e., quantifiable consequences), we can use this science to help them to choose the most likely outcomes.</w:t>
                            </w:r>
                          </w:p>
                          <w:p w14:paraId="3DC03962" w14:textId="77777777" w:rsidR="004E6F59" w:rsidRDefault="004E6F59" w:rsidP="004934DF">
                            <w:pPr>
                              <w:pStyle w:val="My"/>
                              <w:numPr>
                                <w:ilvl w:val="0"/>
                                <w:numId w:val="7"/>
                              </w:numPr>
                              <w:spacing w:before="240" w:after="240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Let’s enumerate some few </w:t>
                            </w:r>
                            <w:r w:rsidRPr="00087841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key ingredients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and their </w:t>
                            </w:r>
                            <w:r w:rsidRPr="00087841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definitions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:</w:t>
                            </w:r>
                          </w:p>
                          <w:p w14:paraId="12662B90" w14:textId="77777777" w:rsidR="004E6F59" w:rsidRPr="00B26CFD" w:rsidRDefault="004E6F59" w:rsidP="004934DF">
                            <w:pPr>
                              <w:pStyle w:val="My"/>
                              <w:numPr>
                                <w:ilvl w:val="1"/>
                                <w:numId w:val="7"/>
                              </w:numPr>
                              <w:spacing w:before="240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B26CFD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>Game:</w:t>
                            </w:r>
                          </w:p>
                          <w:p w14:paraId="74A1E74F" w14:textId="7B567511" w:rsidR="004E6F59" w:rsidRPr="00B26CFD" w:rsidRDefault="004E6F59" w:rsidP="004934DF">
                            <w:pPr>
                              <w:pStyle w:val="My"/>
                              <w:numPr>
                                <w:ilvl w:val="2"/>
                                <w:numId w:val="7"/>
                              </w:numPr>
                              <w:spacing w:before="240" w:after="240"/>
                              <w:jc w:val="both"/>
                              <w:rPr>
                                <w:rStyle w:val="sowc"/>
                                <w:rFonts w:cs="Times New Roman"/>
                                <w:color w:val="333333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Any set of circumstances that has a result dependent on the actions of two or more decision-makers (Players).</w:t>
                            </w:r>
                          </w:p>
                          <w:p w14:paraId="0233C427" w14:textId="77777777" w:rsidR="004E6F59" w:rsidRDefault="004E6F59" w:rsidP="004934DF">
                            <w:pPr>
                              <w:pStyle w:val="My"/>
                              <w:numPr>
                                <w:ilvl w:val="1"/>
                                <w:numId w:val="7"/>
                              </w:numPr>
                              <w:spacing w:before="240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>Players</w:t>
                            </w:r>
                            <w:r w:rsidRPr="00B26CFD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>:</w:t>
                            </w:r>
                          </w:p>
                          <w:p w14:paraId="16F8C8CA" w14:textId="77777777" w:rsidR="004E6F59" w:rsidRPr="00B26CFD" w:rsidRDefault="004E6F59" w:rsidP="004934DF">
                            <w:pPr>
                              <w:pStyle w:val="My"/>
                              <w:numPr>
                                <w:ilvl w:val="2"/>
                                <w:numId w:val="7"/>
                              </w:numPr>
                              <w:spacing w:before="240" w:after="240"/>
                              <w:jc w:val="both"/>
                              <w:rPr>
                                <w:rStyle w:val="sowc"/>
                                <w:rFonts w:cs="Times New Roman"/>
                                <w:color w:val="333333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A strategic decision-maker within the context of the game.</w:t>
                            </w:r>
                          </w:p>
                          <w:p w14:paraId="613B9ED6" w14:textId="77777777" w:rsidR="004E6F59" w:rsidRDefault="004E6F59" w:rsidP="004934DF">
                            <w:pPr>
                              <w:pStyle w:val="My"/>
                              <w:numPr>
                                <w:ilvl w:val="1"/>
                                <w:numId w:val="7"/>
                              </w:numPr>
                              <w:spacing w:before="240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>Strategy</w:t>
                            </w:r>
                            <w:r w:rsidRPr="00B26CFD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>:</w:t>
                            </w:r>
                          </w:p>
                          <w:p w14:paraId="47496417" w14:textId="77777777" w:rsidR="004E6F59" w:rsidRPr="004C0C98" w:rsidRDefault="004E6F59" w:rsidP="004934DF">
                            <w:pPr>
                              <w:pStyle w:val="My"/>
                              <w:numPr>
                                <w:ilvl w:val="2"/>
                                <w:numId w:val="7"/>
                              </w:numPr>
                              <w:spacing w:before="240" w:after="240"/>
                              <w:jc w:val="both"/>
                              <w:rPr>
                                <w:rStyle w:val="sowc"/>
                                <w:rFonts w:cs="Times New Roman"/>
                                <w:color w:val="333333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A complete plan of action, which a player will take, given the set of circumstances decision-maker within the context of the game.</w:t>
                            </w:r>
                          </w:p>
                          <w:p w14:paraId="659192DB" w14:textId="77777777" w:rsidR="004E6F59" w:rsidRDefault="004E6F59" w:rsidP="004934DF">
                            <w:pPr>
                              <w:pStyle w:val="My"/>
                              <w:numPr>
                                <w:ilvl w:val="1"/>
                                <w:numId w:val="7"/>
                              </w:numPr>
                              <w:spacing w:before="240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>Payoff</w:t>
                            </w:r>
                            <w:r w:rsidRPr="00B26CFD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>:</w:t>
                            </w:r>
                          </w:p>
                          <w:p w14:paraId="1CBBC6DC" w14:textId="77777777" w:rsidR="004E6F59" w:rsidRPr="004C0C98" w:rsidRDefault="004E6F59" w:rsidP="004934DF">
                            <w:pPr>
                              <w:pStyle w:val="My"/>
                              <w:numPr>
                                <w:ilvl w:val="2"/>
                                <w:numId w:val="7"/>
                              </w:numPr>
                              <w:spacing w:before="240" w:after="240"/>
                              <w:jc w:val="both"/>
                              <w:rPr>
                                <w:rStyle w:val="sowc"/>
                                <w:rFonts w:cs="Times New Roman"/>
                                <w:color w:val="333333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The payoff which a player receives from being at a particular outcome.</w:t>
                            </w:r>
                          </w:p>
                          <w:p w14:paraId="6AC89D97" w14:textId="77777777" w:rsidR="004E6F59" w:rsidRPr="004934DF" w:rsidRDefault="004E6F59" w:rsidP="004934DF">
                            <w:pPr>
                              <w:pStyle w:val="My"/>
                              <w:numPr>
                                <w:ilvl w:val="2"/>
                                <w:numId w:val="7"/>
                              </w:numPr>
                              <w:spacing w:before="240" w:after="240"/>
                              <w:jc w:val="both"/>
                              <w:rPr>
                                <w:rFonts w:cs="Times New Roman"/>
                                <w:color w:val="333333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4C0C98"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The payout can be in any quantifiable form, from dollars to utility.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F4FD0A" id="Text Box 120" o:spid="_x0000_s1030" type="#_x0000_t202" style="position:absolute;margin-left:45.1pt;margin-top:188pt;width:7in;height:474.95pt;z-index:2508835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" filled="f" fillcolor="#fffffe" stroked="f" strokecolor="#212120" insetpen="t">
                <v:textbox inset="2.88pt,2.88pt,2.88pt,2.88pt">
                  <w:txbxContent>
                    <w:p w14:paraId="36E7C7A5" w14:textId="6FA8C09A" w:rsidR="004E6F59" w:rsidRPr="00B26CFD" w:rsidRDefault="004E6F59" w:rsidP="004934DF">
                      <w:pPr>
                        <w:pStyle w:val="MyHeadtitle"/>
                        <w:spacing w:before="0" w:line="360" w:lineRule="auto"/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</w:pPr>
                      <w:r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  <w:t>iii. Key Ingredients</w:t>
                      </w:r>
                      <w:r w:rsidRPr="00875292"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  <w:t xml:space="preserve"> </w:t>
                      </w:r>
                      <w:r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  <w:t>and Definitions</w:t>
                      </w:r>
                    </w:p>
                    <w:p w14:paraId="74E2D988" w14:textId="77777777" w:rsidR="004E6F59" w:rsidRPr="004934DF" w:rsidRDefault="004E6F59" w:rsidP="004934DF">
                      <w:pPr>
                        <w:pStyle w:val="My"/>
                        <w:numPr>
                          <w:ilvl w:val="0"/>
                          <w:numId w:val="7"/>
                        </w:numPr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In a situation with two or more players that involve known payouts (i.e., quantifiable consequences), we can use this science to help them to choose the most likely outcomes.</w:t>
                      </w:r>
                    </w:p>
                    <w:p w14:paraId="3DC03962" w14:textId="77777777" w:rsidR="004E6F59" w:rsidRDefault="004E6F59" w:rsidP="004934DF">
                      <w:pPr>
                        <w:pStyle w:val="My"/>
                        <w:numPr>
                          <w:ilvl w:val="0"/>
                          <w:numId w:val="7"/>
                        </w:numPr>
                        <w:spacing w:before="240" w:after="240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Let’s enumerate some few </w:t>
                      </w:r>
                      <w:r w:rsidRPr="00087841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key ingredients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and their </w:t>
                      </w:r>
                      <w:r w:rsidRPr="00087841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definitions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:</w:t>
                      </w:r>
                    </w:p>
                    <w:p w14:paraId="12662B90" w14:textId="77777777" w:rsidR="004E6F59" w:rsidRPr="00B26CFD" w:rsidRDefault="004E6F59" w:rsidP="004934DF">
                      <w:pPr>
                        <w:pStyle w:val="My"/>
                        <w:numPr>
                          <w:ilvl w:val="1"/>
                          <w:numId w:val="7"/>
                        </w:numPr>
                        <w:spacing w:before="240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 w:rsidRPr="00B26CFD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  <w:t>Game:</w:t>
                      </w:r>
                    </w:p>
                    <w:p w14:paraId="74A1E74F" w14:textId="7B567511" w:rsidR="004E6F59" w:rsidRPr="00B26CFD" w:rsidRDefault="004E6F59" w:rsidP="004934DF">
                      <w:pPr>
                        <w:pStyle w:val="My"/>
                        <w:numPr>
                          <w:ilvl w:val="2"/>
                          <w:numId w:val="7"/>
                        </w:numPr>
                        <w:spacing w:before="240" w:after="240"/>
                        <w:jc w:val="both"/>
                        <w:rPr>
                          <w:rStyle w:val="sowc"/>
                          <w:rFonts w:cs="Times New Roman"/>
                          <w:color w:val="333333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Any set of circumstances that has a result dependent on the actions of two or more decision-makers (Players).</w:t>
                      </w:r>
                    </w:p>
                    <w:p w14:paraId="0233C427" w14:textId="77777777" w:rsidR="004E6F59" w:rsidRDefault="004E6F59" w:rsidP="004934DF">
                      <w:pPr>
                        <w:pStyle w:val="My"/>
                        <w:numPr>
                          <w:ilvl w:val="1"/>
                          <w:numId w:val="7"/>
                        </w:numPr>
                        <w:spacing w:before="240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  <w:t>Players</w:t>
                      </w:r>
                      <w:r w:rsidRPr="00B26CFD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  <w:t>:</w:t>
                      </w:r>
                    </w:p>
                    <w:p w14:paraId="16F8C8CA" w14:textId="77777777" w:rsidR="004E6F59" w:rsidRPr="00B26CFD" w:rsidRDefault="004E6F59" w:rsidP="004934DF">
                      <w:pPr>
                        <w:pStyle w:val="My"/>
                        <w:numPr>
                          <w:ilvl w:val="2"/>
                          <w:numId w:val="7"/>
                        </w:numPr>
                        <w:spacing w:before="240" w:after="240"/>
                        <w:jc w:val="both"/>
                        <w:rPr>
                          <w:rStyle w:val="sowc"/>
                          <w:rFonts w:cs="Times New Roman"/>
                          <w:color w:val="333333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A strategic decision-maker within the context of the game.</w:t>
                      </w:r>
                    </w:p>
                    <w:p w14:paraId="613B9ED6" w14:textId="77777777" w:rsidR="004E6F59" w:rsidRDefault="004E6F59" w:rsidP="004934DF">
                      <w:pPr>
                        <w:pStyle w:val="My"/>
                        <w:numPr>
                          <w:ilvl w:val="1"/>
                          <w:numId w:val="7"/>
                        </w:numPr>
                        <w:spacing w:before="240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  <w:t>Strategy</w:t>
                      </w:r>
                      <w:r w:rsidRPr="00B26CFD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  <w:t>:</w:t>
                      </w:r>
                    </w:p>
                    <w:p w14:paraId="47496417" w14:textId="77777777" w:rsidR="004E6F59" w:rsidRPr="004C0C98" w:rsidRDefault="004E6F59" w:rsidP="004934DF">
                      <w:pPr>
                        <w:pStyle w:val="My"/>
                        <w:numPr>
                          <w:ilvl w:val="2"/>
                          <w:numId w:val="7"/>
                        </w:numPr>
                        <w:spacing w:before="240" w:after="240"/>
                        <w:jc w:val="both"/>
                        <w:rPr>
                          <w:rStyle w:val="sowc"/>
                          <w:rFonts w:cs="Times New Roman"/>
                          <w:color w:val="333333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A complete plan of action, which a player will take, given the set of circumstances decision-maker within the context of the game.</w:t>
                      </w:r>
                    </w:p>
                    <w:p w14:paraId="659192DB" w14:textId="77777777" w:rsidR="004E6F59" w:rsidRDefault="004E6F59" w:rsidP="004934DF">
                      <w:pPr>
                        <w:pStyle w:val="My"/>
                        <w:numPr>
                          <w:ilvl w:val="1"/>
                          <w:numId w:val="7"/>
                        </w:numPr>
                        <w:spacing w:before="240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  <w:t>Payoff</w:t>
                      </w:r>
                      <w:r w:rsidRPr="00B26CFD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  <w:t>:</w:t>
                      </w:r>
                    </w:p>
                    <w:p w14:paraId="1CBBC6DC" w14:textId="77777777" w:rsidR="004E6F59" w:rsidRPr="004C0C98" w:rsidRDefault="004E6F59" w:rsidP="004934DF">
                      <w:pPr>
                        <w:pStyle w:val="My"/>
                        <w:numPr>
                          <w:ilvl w:val="2"/>
                          <w:numId w:val="7"/>
                        </w:numPr>
                        <w:spacing w:before="240" w:after="240"/>
                        <w:jc w:val="both"/>
                        <w:rPr>
                          <w:rStyle w:val="sowc"/>
                          <w:rFonts w:cs="Times New Roman"/>
                          <w:color w:val="333333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The payoff which a player receives from being at a particular outcome.</w:t>
                      </w:r>
                    </w:p>
                    <w:p w14:paraId="6AC89D97" w14:textId="77777777" w:rsidR="004E6F59" w:rsidRPr="004934DF" w:rsidRDefault="004E6F59" w:rsidP="004934DF">
                      <w:pPr>
                        <w:pStyle w:val="My"/>
                        <w:numPr>
                          <w:ilvl w:val="2"/>
                          <w:numId w:val="7"/>
                        </w:numPr>
                        <w:spacing w:before="240" w:after="240"/>
                        <w:jc w:val="both"/>
                        <w:rPr>
                          <w:rFonts w:cs="Times New Roman"/>
                          <w:color w:val="333333"/>
                          <w:sz w:val="26"/>
                          <w:szCs w:val="26"/>
                          <w:lang w:val="en-US"/>
                        </w:rPr>
                      </w:pPr>
                      <w:r w:rsidRPr="004C0C98"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The payout can be in any quantifiable form, from dollars to utility.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B68E954" w14:textId="77777777" w:rsidR="00EC3B5A" w:rsidRDefault="00EC3B5A">
      <w:r>
        <w:br w:type="page"/>
      </w:r>
    </w:p>
    <w:p w14:paraId="12CC0D6A" w14:textId="77777777" w:rsidR="00EC3B5A" w:rsidRPr="00F67D3A" w:rsidRDefault="00EC3B5A" w:rsidP="00EC3B5A">
      <w:r>
        <w:rPr>
          <w:noProof/>
          <w:lang w:eastAsia="en-US"/>
        </w:rPr>
        <w:lastRenderedPageBreak/>
        <w:drawing>
          <wp:anchor distT="0" distB="0" distL="114300" distR="114300" simplePos="0" relativeHeight="250904064" behindDoc="1" locked="0" layoutInCell="1" allowOverlap="1" wp14:anchorId="0C1F3419" wp14:editId="241E6459">
            <wp:simplePos x="0" y="0"/>
            <wp:positionH relativeFrom="column">
              <wp:posOffset>-114300</wp:posOffset>
            </wp:positionH>
            <wp:positionV relativeFrom="paragraph">
              <wp:posOffset>-1196340</wp:posOffset>
            </wp:positionV>
            <wp:extent cx="7886700" cy="2668905"/>
            <wp:effectExtent l="0" t="0" r="0" b="0"/>
            <wp:wrapNone/>
            <wp:docPr id="13" name="Picture 13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2B6371" w14:textId="77777777" w:rsidR="00EC3B5A" w:rsidRPr="00F67D3A" w:rsidRDefault="008C3BF3" w:rsidP="00EC3B5A">
      <w:r w:rsidRPr="008C3BF3">
        <w:rPr>
          <w:noProof/>
        </w:rPr>
        <w:drawing>
          <wp:anchor distT="0" distB="0" distL="114300" distR="114300" simplePos="0" relativeHeight="251812352" behindDoc="0" locked="0" layoutInCell="1" allowOverlap="1" wp14:anchorId="3CFC65D3" wp14:editId="39DB3209">
            <wp:simplePos x="0" y="0"/>
            <wp:positionH relativeFrom="column">
              <wp:posOffset>4081780</wp:posOffset>
            </wp:positionH>
            <wp:positionV relativeFrom="paragraph">
              <wp:posOffset>26035</wp:posOffset>
            </wp:positionV>
            <wp:extent cx="1787525" cy="649605"/>
            <wp:effectExtent l="0" t="0" r="3175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niversidade-nova-lisboa-logo-1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60000" contrast="-8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525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3BF3">
        <w:rPr>
          <w:noProof/>
        </w:rPr>
        <w:drawing>
          <wp:anchor distT="0" distB="0" distL="114300" distR="114300" simplePos="0" relativeHeight="252241408" behindDoc="0" locked="0" layoutInCell="1" allowOverlap="1" wp14:anchorId="291B49B4" wp14:editId="16E74E58">
            <wp:simplePos x="0" y="0"/>
            <wp:positionH relativeFrom="column">
              <wp:posOffset>6156003</wp:posOffset>
            </wp:positionH>
            <wp:positionV relativeFrom="paragraph">
              <wp:posOffset>52705</wp:posOffset>
            </wp:positionV>
            <wp:extent cx="843915" cy="614045"/>
            <wp:effectExtent l="0" t="0" r="0" b="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ct-nova-logo-1.png"/>
                    <pic:cNvPicPr/>
                  </pic:nvPicPr>
                  <pic:blipFill>
                    <a:blip r:embed="rId11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60000" contrast="-8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3915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092A7E9" w14:textId="77777777" w:rsidR="00EC3B5A" w:rsidRPr="00F67D3A" w:rsidRDefault="00EC3B5A" w:rsidP="00EC3B5A"/>
    <w:p w14:paraId="254088E3" w14:textId="77777777" w:rsidR="00EC3B5A" w:rsidRPr="00F67D3A" w:rsidRDefault="00EC3B5A" w:rsidP="00EC3B5A"/>
    <w:p w14:paraId="37D02DE1" w14:textId="77777777" w:rsidR="00EC3B5A" w:rsidRPr="00F67D3A" w:rsidRDefault="00EC3B5A" w:rsidP="00EC3B5A"/>
    <w:p w14:paraId="487CDA2B" w14:textId="77777777" w:rsidR="00EC3B5A" w:rsidRPr="00F67D3A" w:rsidRDefault="00EC3B5A" w:rsidP="00EC3B5A"/>
    <w:p w14:paraId="78CA7DC2" w14:textId="77777777" w:rsidR="00EC3B5A" w:rsidRPr="00F67D3A" w:rsidRDefault="00EC3B5A" w:rsidP="00EC3B5A"/>
    <w:p w14:paraId="0B476906" w14:textId="77777777" w:rsidR="00EC3B5A" w:rsidRPr="00F67D3A" w:rsidRDefault="00EC3B5A" w:rsidP="00EC3B5A"/>
    <w:p w14:paraId="4D94D43C" w14:textId="77777777" w:rsidR="00EC3B5A" w:rsidRPr="00F67D3A" w:rsidRDefault="00EC3B5A" w:rsidP="00EC3B5A"/>
    <w:p w14:paraId="619EDF75" w14:textId="77777777" w:rsidR="00EC3B5A" w:rsidRPr="00F67D3A" w:rsidRDefault="003C1CBC" w:rsidP="00EC3B5A">
      <w:r>
        <w:rPr>
          <w:noProof/>
          <w:lang w:eastAsia="en-US"/>
        </w:rPr>
        <mc:AlternateContent>
          <mc:Choice Requires="wps">
            <w:drawing>
              <wp:anchor distT="36576" distB="36576" distL="36576" distR="36576" simplePos="0" relativeHeight="251614720" behindDoc="0" locked="0" layoutInCell="1" allowOverlap="1" wp14:anchorId="42B5322D" wp14:editId="3C52C8A2">
                <wp:simplePos x="0" y="0"/>
                <wp:positionH relativeFrom="column">
                  <wp:posOffset>571500</wp:posOffset>
                </wp:positionH>
                <wp:positionV relativeFrom="page">
                  <wp:posOffset>2381250</wp:posOffset>
                </wp:positionV>
                <wp:extent cx="6400800" cy="7110248"/>
                <wp:effectExtent l="0" t="0" r="0" b="0"/>
                <wp:wrapNone/>
                <wp:docPr id="12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7110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71675FC" w14:textId="29443261" w:rsidR="004E6F59" w:rsidRPr="00B26CFD" w:rsidRDefault="004E6F59" w:rsidP="00EC3B5A">
                            <w:pPr>
                              <w:pStyle w:val="MyHeadtitle"/>
                              <w:spacing w:before="0" w:line="360" w:lineRule="auto"/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  <w:t>iii. Key Ingredients and Definitions</w:t>
                            </w:r>
                          </w:p>
                          <w:p w14:paraId="13B935B1" w14:textId="77777777" w:rsidR="004E6F59" w:rsidRPr="004934DF" w:rsidRDefault="004E6F59" w:rsidP="004934DF">
                            <w:pPr>
                              <w:pStyle w:val="My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In a situation with two or more players that involve known payouts (i.e., quantifiable consequences), we can use this science to help them to choose the most likely outcomes.</w:t>
                            </w:r>
                          </w:p>
                          <w:p w14:paraId="434D856B" w14:textId="77777777" w:rsidR="004E6F59" w:rsidRPr="00875292" w:rsidRDefault="004E6F59" w:rsidP="00875292">
                            <w:pPr>
                              <w:pStyle w:val="My"/>
                              <w:numPr>
                                <w:ilvl w:val="0"/>
                                <w:numId w:val="7"/>
                              </w:numPr>
                              <w:spacing w:before="240" w:after="240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Let’s enumerate some few key ingredients and their definitions:</w:t>
                            </w:r>
                          </w:p>
                          <w:p w14:paraId="1004239B" w14:textId="77777777" w:rsidR="004E6F59" w:rsidRDefault="004E6F59" w:rsidP="004934DF">
                            <w:pPr>
                              <w:pStyle w:val="My"/>
                              <w:numPr>
                                <w:ilvl w:val="1"/>
                                <w:numId w:val="7"/>
                              </w:numPr>
                              <w:spacing w:before="240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>Information Set</w:t>
                            </w:r>
                            <w:r w:rsidRPr="00B26CFD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>:</w:t>
                            </w:r>
                          </w:p>
                          <w:p w14:paraId="09D69A99" w14:textId="77777777" w:rsidR="004E6F59" w:rsidRDefault="004E6F59" w:rsidP="004934DF">
                            <w:pPr>
                              <w:pStyle w:val="My"/>
                              <w:numPr>
                                <w:ilvl w:val="2"/>
                                <w:numId w:val="7"/>
                              </w:numPr>
                              <w:spacing w:before="240"/>
                              <w:jc w:val="both"/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The information available at a given point in the game.</w:t>
                            </w:r>
                          </w:p>
                          <w:p w14:paraId="08F59649" w14:textId="77777777" w:rsidR="004E6F59" w:rsidRDefault="004E6F59" w:rsidP="004934DF">
                            <w:pPr>
                              <w:pStyle w:val="My"/>
                              <w:numPr>
                                <w:ilvl w:val="2"/>
                                <w:numId w:val="7"/>
                              </w:numPr>
                              <w:spacing w:before="240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787BBD"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This term is most usually applied and used, when the game 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it’s iterated, i.e., when </w:t>
                            </w:r>
                            <w:r w:rsidRPr="00787BBD"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has a sequential component.</w:t>
                            </w:r>
                          </w:p>
                          <w:p w14:paraId="5093128F" w14:textId="77777777" w:rsidR="004E6F59" w:rsidRDefault="004E6F59" w:rsidP="004934DF">
                            <w:pPr>
                              <w:pStyle w:val="My"/>
                              <w:numPr>
                                <w:ilvl w:val="1"/>
                                <w:numId w:val="7"/>
                              </w:numPr>
                              <w:spacing w:before="240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>Equilibrium</w:t>
                            </w:r>
                            <w:r w:rsidRPr="00B26CFD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>:</w:t>
                            </w:r>
                          </w:p>
                          <w:p w14:paraId="353BDFF3" w14:textId="77777777" w:rsidR="004E6F59" w:rsidRDefault="004E6F59" w:rsidP="00875292">
                            <w:pPr>
                              <w:pStyle w:val="My"/>
                              <w:numPr>
                                <w:ilvl w:val="2"/>
                                <w:numId w:val="7"/>
                              </w:numPr>
                              <w:spacing w:before="240" w:after="240"/>
                              <w:jc w:val="both"/>
                              <w:rPr>
                                <w:rStyle w:val="sowc"/>
                                <w:rFonts w:cs="Times New Roman"/>
                                <w:color w:val="333333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The point in a game where both players have made their decisions and an outcome is reached.</w:t>
                            </w:r>
                          </w:p>
                          <w:p w14:paraId="550B4B9C" w14:textId="77777777" w:rsidR="004E6F59" w:rsidRPr="00A8045D" w:rsidRDefault="004E6F59" w:rsidP="00A8045D">
                            <w:pPr>
                              <w:pStyle w:val="My"/>
                              <w:spacing w:before="240" w:after="240"/>
                              <w:jc w:val="both"/>
                              <w:rPr>
                                <w:rStyle w:val="sowc"/>
                                <w:rFonts w:cs="Times New Roman"/>
                                <w:color w:val="333333"/>
                                <w:sz w:val="26"/>
                                <w:szCs w:val="26"/>
                                <w:lang w:val="en-US"/>
                              </w:rPr>
                            </w:pPr>
                          </w:p>
                          <w:p w14:paraId="2D6093D0" w14:textId="10979C0C" w:rsidR="004E6F59" w:rsidRDefault="004E6F59" w:rsidP="00875292">
                            <w:pPr>
                              <w:pStyle w:val="MyHeadtitle"/>
                              <w:spacing w:before="0" w:line="360" w:lineRule="auto"/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  <w:t>iv. Normal-Form Representation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624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474"/>
                              <w:gridCol w:w="1871"/>
                              <w:gridCol w:w="496"/>
                              <w:gridCol w:w="1881"/>
                            </w:tblGrid>
                            <w:tr w:rsidR="004E6F59" w14:paraId="57286371" w14:textId="77777777" w:rsidTr="00A90680">
                              <w:trPr>
                                <w:trHeight w:val="649"/>
                              </w:trPr>
                              <w:tc>
                                <w:tcPr>
                                  <w:tcW w:w="0" w:type="auto"/>
                                  <w:shd w:val="clear" w:color="auto" w:fill="262626" w:themeFill="text1" w:themeFillTint="D9"/>
                                  <w:vAlign w:val="center"/>
                                </w:tcPr>
                                <w:p w14:paraId="6D135ADE" w14:textId="77777777" w:rsidR="004E6F59" w:rsidRPr="003C1CBC" w:rsidRDefault="004E6F59" w:rsidP="003C1CBC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 w:val="0"/>
                                      <w:color w:val="333333"/>
                                      <w:sz w:val="28"/>
                                      <w:szCs w:val="24"/>
                                    </w:rPr>
                                  </w:pPr>
                                  <w:r w:rsidRPr="00A90680"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  <w:shd w:val="clear" w:color="auto" w:fill="262626" w:themeFill="text1" w:themeFillTint="D9"/>
                                    </w:rPr>
                                    <w:t>Player #1</w:t>
                                  </w:r>
                                  <w:r w:rsidRPr="00A90680"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16"/>
                                      <w:shd w:val="clear" w:color="auto" w:fill="262626" w:themeFill="text1" w:themeFillTint="D9"/>
                                    </w:rPr>
                                    <w:t>(rows)</w:t>
                                  </w:r>
                                  <w:r w:rsidRPr="00A90680"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  <w:shd w:val="clear" w:color="auto" w:fill="262626" w:themeFill="text1" w:themeFillTint="D9"/>
                                    </w:rPr>
                                    <w:t xml:space="preserve">/Player #2 </w:t>
                                  </w:r>
                                  <w:r w:rsidRPr="00A90680"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20"/>
                                      <w:shd w:val="clear" w:color="auto" w:fill="262626" w:themeFill="text1" w:themeFillTint="D9"/>
                                    </w:rPr>
                                    <w:t>(columns</w:t>
                                  </w:r>
                                  <w:r w:rsidRPr="00A90680"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808080" w:themeFill="background1" w:themeFillShade="80"/>
                                  <w:vAlign w:val="center"/>
                                </w:tcPr>
                                <w:p w14:paraId="1A91DB5B" w14:textId="77777777" w:rsidR="004E6F59" w:rsidRPr="00A90680" w:rsidRDefault="004E6F59" w:rsidP="003C1CBC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</w:pPr>
                                  <w:r w:rsidRPr="00A90680"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  <w:t>Move #1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808080" w:themeFill="background1" w:themeFillShade="80"/>
                                </w:tcPr>
                                <w:p w14:paraId="6898EA54" w14:textId="77777777" w:rsidR="004E6F59" w:rsidRPr="00A90680" w:rsidRDefault="004E6F59" w:rsidP="003C1CBC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</w:pPr>
                                  <w:r w:rsidRPr="00A90680"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808080" w:themeFill="background1" w:themeFillShade="80"/>
                                  <w:vAlign w:val="center"/>
                                </w:tcPr>
                                <w:p w14:paraId="4D62822A" w14:textId="77777777" w:rsidR="004E6F59" w:rsidRPr="00A90680" w:rsidRDefault="004E6F59" w:rsidP="003C1CBC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</w:pPr>
                                  <w:r w:rsidRPr="00A90680"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  <w:t>Move #n</w:t>
                                  </w:r>
                                </w:p>
                              </w:tc>
                            </w:tr>
                            <w:tr w:rsidR="004E6F59" w14:paraId="16C14378" w14:textId="77777777" w:rsidTr="00A90680">
                              <w:trPr>
                                <w:trHeight w:val="649"/>
                              </w:trPr>
                              <w:tc>
                                <w:tcPr>
                                  <w:tcW w:w="0" w:type="auto"/>
                                  <w:shd w:val="clear" w:color="auto" w:fill="808080" w:themeFill="background1" w:themeFillShade="80"/>
                                  <w:vAlign w:val="center"/>
                                </w:tcPr>
                                <w:p w14:paraId="437BCC41" w14:textId="77777777" w:rsidR="004E6F59" w:rsidRPr="00A90680" w:rsidRDefault="004E6F59" w:rsidP="003C1CBC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</w:pPr>
                                  <w:r w:rsidRPr="00A90680"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  <w:t>Move #1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6A6A6" w:themeFill="background1" w:themeFillShade="A6"/>
                                  <w:vAlign w:val="center"/>
                                </w:tcPr>
                                <w:p w14:paraId="7F57AA28" w14:textId="77777777" w:rsidR="004E6F59" w:rsidRPr="00A90680" w:rsidRDefault="004E6F59" w:rsidP="003C1CBC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8"/>
                                      <w:szCs w:val="24"/>
                                      <w:vertAlign w:val="subscript"/>
                                    </w:rPr>
                                  </w:pPr>
                                  <w:r w:rsidRPr="00A90680"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  <w:t xml:space="preserve">Outcome </w:t>
                                  </w:r>
                                  <w:r w:rsidRPr="00A90680"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8"/>
                                      <w:szCs w:val="24"/>
                                      <w:vertAlign w:val="subscript"/>
                                    </w:rPr>
                                    <w:t>1,1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6A6A6" w:themeFill="background1" w:themeFillShade="A6"/>
                                </w:tcPr>
                                <w:p w14:paraId="6127CAD9" w14:textId="77777777" w:rsidR="004E6F59" w:rsidRPr="00A90680" w:rsidRDefault="004E6F59" w:rsidP="003C1CBC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</w:pPr>
                                  <w:r w:rsidRPr="00A90680"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6A6A6" w:themeFill="background1" w:themeFillShade="A6"/>
                                  <w:vAlign w:val="center"/>
                                </w:tcPr>
                                <w:p w14:paraId="4E9DCCA9" w14:textId="77777777" w:rsidR="004E6F59" w:rsidRPr="00A90680" w:rsidRDefault="004E6F59" w:rsidP="003C1CBC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</w:pPr>
                                  <w:r w:rsidRPr="00A90680"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  <w:t xml:space="preserve">Outcome </w:t>
                                  </w:r>
                                  <w:r w:rsidRPr="00A90680"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8"/>
                                      <w:szCs w:val="24"/>
                                      <w:vertAlign w:val="subscript"/>
                                    </w:rPr>
                                    <w:t>1,n</w:t>
                                  </w:r>
                                </w:p>
                              </w:tc>
                            </w:tr>
                            <w:tr w:rsidR="004E6F59" w14:paraId="1C1AB1E8" w14:textId="77777777" w:rsidTr="00A90680">
                              <w:trPr>
                                <w:trHeight w:val="649"/>
                              </w:trPr>
                              <w:tc>
                                <w:tcPr>
                                  <w:tcW w:w="0" w:type="auto"/>
                                  <w:shd w:val="clear" w:color="auto" w:fill="808080" w:themeFill="background1" w:themeFillShade="80"/>
                                  <w:vAlign w:val="center"/>
                                </w:tcPr>
                                <w:p w14:paraId="0F45FE6E" w14:textId="77777777" w:rsidR="004E6F59" w:rsidRPr="00A90680" w:rsidRDefault="004E6F59" w:rsidP="003C1CBC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</w:pPr>
                                  <w:r w:rsidRPr="00A90680"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6A6A6" w:themeFill="background1" w:themeFillShade="A6"/>
                                  <w:vAlign w:val="center"/>
                                </w:tcPr>
                                <w:p w14:paraId="0B3E7F68" w14:textId="77777777" w:rsidR="004E6F59" w:rsidRPr="00A90680" w:rsidRDefault="004E6F59" w:rsidP="003C1CBC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</w:pPr>
                                  <w:r w:rsidRPr="00A90680"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6A6A6" w:themeFill="background1" w:themeFillShade="A6"/>
                                </w:tcPr>
                                <w:p w14:paraId="77AA6A28" w14:textId="77777777" w:rsidR="004E6F59" w:rsidRPr="00A90680" w:rsidRDefault="004E6F59" w:rsidP="003C1CBC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</w:pPr>
                                  <w:r w:rsidRPr="00A90680"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6A6A6" w:themeFill="background1" w:themeFillShade="A6"/>
                                  <w:vAlign w:val="center"/>
                                </w:tcPr>
                                <w:p w14:paraId="5FB77545" w14:textId="77777777" w:rsidR="004E6F59" w:rsidRPr="00A90680" w:rsidRDefault="004E6F59" w:rsidP="003C1CBC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</w:pPr>
                                  <w:r w:rsidRPr="00A90680"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  <w:t>…</w:t>
                                  </w:r>
                                </w:p>
                              </w:tc>
                            </w:tr>
                            <w:tr w:rsidR="004E6F59" w14:paraId="506908C9" w14:textId="77777777" w:rsidTr="00A90680">
                              <w:trPr>
                                <w:trHeight w:val="649"/>
                              </w:trPr>
                              <w:tc>
                                <w:tcPr>
                                  <w:tcW w:w="0" w:type="auto"/>
                                  <w:shd w:val="clear" w:color="auto" w:fill="808080" w:themeFill="background1" w:themeFillShade="80"/>
                                  <w:vAlign w:val="center"/>
                                </w:tcPr>
                                <w:p w14:paraId="4727E2F4" w14:textId="77777777" w:rsidR="004E6F59" w:rsidRPr="00A90680" w:rsidRDefault="004E6F59" w:rsidP="003C1CBC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</w:pPr>
                                  <w:r w:rsidRPr="00A90680"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  <w:t>Move</w:t>
                                  </w:r>
                                  <w:r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  <w:t xml:space="preserve"> </w:t>
                                  </w:r>
                                  <w:r w:rsidRPr="00A90680"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  <w:t>#n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6A6A6" w:themeFill="background1" w:themeFillShade="A6"/>
                                  <w:vAlign w:val="center"/>
                                </w:tcPr>
                                <w:p w14:paraId="603A8407" w14:textId="77777777" w:rsidR="004E6F59" w:rsidRPr="00A90680" w:rsidRDefault="004E6F59" w:rsidP="003C1CBC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</w:pPr>
                                  <w:r w:rsidRPr="00A90680"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  <w:t xml:space="preserve">Outcome </w:t>
                                  </w:r>
                                  <w:r w:rsidRPr="00A90680"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8"/>
                                      <w:szCs w:val="24"/>
                                      <w:vertAlign w:val="subscript"/>
                                    </w:rPr>
                                    <w:t>n,1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6A6A6" w:themeFill="background1" w:themeFillShade="A6"/>
                                </w:tcPr>
                                <w:p w14:paraId="3FE7F522" w14:textId="77777777" w:rsidR="004E6F59" w:rsidRPr="00A90680" w:rsidRDefault="004E6F59" w:rsidP="003C1CBC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</w:pPr>
                                  <w:r w:rsidRPr="00A90680"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  <w:t>…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6A6A6" w:themeFill="background1" w:themeFillShade="A6"/>
                                  <w:vAlign w:val="center"/>
                                </w:tcPr>
                                <w:p w14:paraId="40B3E51B" w14:textId="77777777" w:rsidR="004E6F59" w:rsidRPr="00A90680" w:rsidRDefault="004E6F59" w:rsidP="003C1CBC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</w:pPr>
                                  <w:r w:rsidRPr="00A90680"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  <w:t xml:space="preserve">Outcome </w:t>
                                  </w:r>
                                  <w:r w:rsidRPr="00A90680"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8"/>
                                      <w:szCs w:val="24"/>
                                      <w:vertAlign w:val="subscript"/>
                                    </w:rPr>
                                    <w:t>n,n</w:t>
                                  </w:r>
                                </w:p>
                              </w:tc>
                            </w:tr>
                          </w:tbl>
                          <w:p w14:paraId="6882E7E6" w14:textId="77777777" w:rsidR="004E6F59" w:rsidRDefault="004E6F59" w:rsidP="00875292">
                            <w:pPr>
                              <w:pStyle w:val="MyHeadtitle"/>
                              <w:spacing w:before="0" w:line="360" w:lineRule="auto"/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2B5322D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margin-left:45pt;margin-top:187.5pt;width:7in;height:559.85pt;z-index:25161472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" filled="f" fillcolor="#fffffe" stroked="f" strokecolor="#212120" insetpen="t">
                <v:textbox inset="2.88pt,2.88pt,2.88pt,2.88pt">
                  <w:txbxContent>
                    <w:p w14:paraId="571675FC" w14:textId="29443261" w:rsidR="004E6F59" w:rsidRPr="00B26CFD" w:rsidRDefault="004E6F59" w:rsidP="00EC3B5A">
                      <w:pPr>
                        <w:pStyle w:val="MyHeadtitle"/>
                        <w:spacing w:before="0" w:line="360" w:lineRule="auto"/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</w:pPr>
                      <w:r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  <w:t>iii. Key Ingredients and Definitions</w:t>
                      </w:r>
                    </w:p>
                    <w:p w14:paraId="13B935B1" w14:textId="77777777" w:rsidR="004E6F59" w:rsidRPr="004934DF" w:rsidRDefault="004E6F59" w:rsidP="004934DF">
                      <w:pPr>
                        <w:pStyle w:val="My"/>
                        <w:numPr>
                          <w:ilvl w:val="0"/>
                          <w:numId w:val="7"/>
                        </w:numPr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In a situation with two or more players that involve known payouts (i.e., quantifiable consequences), we can use this science to help them to choose the most likely outcomes.</w:t>
                      </w:r>
                    </w:p>
                    <w:p w14:paraId="434D856B" w14:textId="77777777" w:rsidR="004E6F59" w:rsidRPr="00875292" w:rsidRDefault="004E6F59" w:rsidP="00875292">
                      <w:pPr>
                        <w:pStyle w:val="My"/>
                        <w:numPr>
                          <w:ilvl w:val="0"/>
                          <w:numId w:val="7"/>
                        </w:numPr>
                        <w:spacing w:before="240" w:after="240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Let’s enumerate some few key ingredients and their definitions:</w:t>
                      </w:r>
                    </w:p>
                    <w:p w14:paraId="1004239B" w14:textId="77777777" w:rsidR="004E6F59" w:rsidRDefault="004E6F59" w:rsidP="004934DF">
                      <w:pPr>
                        <w:pStyle w:val="My"/>
                        <w:numPr>
                          <w:ilvl w:val="1"/>
                          <w:numId w:val="7"/>
                        </w:numPr>
                        <w:spacing w:before="240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  <w:t>Information Set</w:t>
                      </w:r>
                      <w:r w:rsidRPr="00B26CFD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  <w:t>:</w:t>
                      </w:r>
                    </w:p>
                    <w:p w14:paraId="09D69A99" w14:textId="77777777" w:rsidR="004E6F59" w:rsidRDefault="004E6F59" w:rsidP="004934DF">
                      <w:pPr>
                        <w:pStyle w:val="My"/>
                        <w:numPr>
                          <w:ilvl w:val="2"/>
                          <w:numId w:val="7"/>
                        </w:numPr>
                        <w:spacing w:before="240"/>
                        <w:jc w:val="both"/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The information available at a given point in the game.</w:t>
                      </w:r>
                    </w:p>
                    <w:p w14:paraId="08F59649" w14:textId="77777777" w:rsidR="004E6F59" w:rsidRDefault="004E6F59" w:rsidP="004934DF">
                      <w:pPr>
                        <w:pStyle w:val="My"/>
                        <w:numPr>
                          <w:ilvl w:val="2"/>
                          <w:numId w:val="7"/>
                        </w:numPr>
                        <w:spacing w:before="240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 w:rsidRPr="00787BBD"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This term is most usually applied and used, when the game 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it’s iterated, i.e., when </w:t>
                      </w:r>
                      <w:r w:rsidRPr="00787BBD"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has a sequential component.</w:t>
                      </w:r>
                    </w:p>
                    <w:p w14:paraId="5093128F" w14:textId="77777777" w:rsidR="004E6F59" w:rsidRDefault="004E6F59" w:rsidP="004934DF">
                      <w:pPr>
                        <w:pStyle w:val="My"/>
                        <w:numPr>
                          <w:ilvl w:val="1"/>
                          <w:numId w:val="7"/>
                        </w:numPr>
                        <w:spacing w:before="240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  <w:t>Equilibrium</w:t>
                      </w:r>
                      <w:r w:rsidRPr="00B26CFD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  <w:t>:</w:t>
                      </w:r>
                    </w:p>
                    <w:p w14:paraId="353BDFF3" w14:textId="77777777" w:rsidR="004E6F59" w:rsidRDefault="004E6F59" w:rsidP="00875292">
                      <w:pPr>
                        <w:pStyle w:val="My"/>
                        <w:numPr>
                          <w:ilvl w:val="2"/>
                          <w:numId w:val="7"/>
                        </w:numPr>
                        <w:spacing w:before="240" w:after="240"/>
                        <w:jc w:val="both"/>
                        <w:rPr>
                          <w:rStyle w:val="sowc"/>
                          <w:rFonts w:cs="Times New Roman"/>
                          <w:color w:val="333333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The point in a game where both players have made their decisions and an outcome is reached.</w:t>
                      </w:r>
                    </w:p>
                    <w:p w14:paraId="550B4B9C" w14:textId="77777777" w:rsidR="004E6F59" w:rsidRPr="00A8045D" w:rsidRDefault="004E6F59" w:rsidP="00A8045D">
                      <w:pPr>
                        <w:pStyle w:val="My"/>
                        <w:spacing w:before="240" w:after="240"/>
                        <w:jc w:val="both"/>
                        <w:rPr>
                          <w:rStyle w:val="sowc"/>
                          <w:rFonts w:cs="Times New Roman"/>
                          <w:color w:val="333333"/>
                          <w:sz w:val="26"/>
                          <w:szCs w:val="26"/>
                          <w:lang w:val="en-US"/>
                        </w:rPr>
                      </w:pPr>
                    </w:p>
                    <w:p w14:paraId="2D6093D0" w14:textId="10979C0C" w:rsidR="004E6F59" w:rsidRDefault="004E6F59" w:rsidP="00875292">
                      <w:pPr>
                        <w:pStyle w:val="MyHeadtitle"/>
                        <w:spacing w:before="0" w:line="360" w:lineRule="auto"/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</w:pPr>
                      <w:r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  <w:t>iv. Normal-Form Representation</w:t>
                      </w:r>
                    </w:p>
                    <w:tbl>
                      <w:tblPr>
                        <w:tblStyle w:val="TableGrid"/>
                        <w:tblW w:w="0" w:type="auto"/>
                        <w:tblInd w:w="624" w:type="dxa"/>
                        <w:tblLook w:val="04A0" w:firstRow="1" w:lastRow="0" w:firstColumn="1" w:lastColumn="0" w:noHBand="0" w:noVBand="1"/>
                      </w:tblPr>
                      <w:tblGrid>
                        <w:gridCol w:w="4474"/>
                        <w:gridCol w:w="1871"/>
                        <w:gridCol w:w="496"/>
                        <w:gridCol w:w="1881"/>
                      </w:tblGrid>
                      <w:tr w:rsidR="004E6F59" w14:paraId="57286371" w14:textId="77777777" w:rsidTr="00A90680">
                        <w:trPr>
                          <w:trHeight w:val="649"/>
                        </w:trPr>
                        <w:tc>
                          <w:tcPr>
                            <w:tcW w:w="0" w:type="auto"/>
                            <w:shd w:val="clear" w:color="auto" w:fill="262626" w:themeFill="text1" w:themeFillTint="D9"/>
                            <w:vAlign w:val="center"/>
                          </w:tcPr>
                          <w:p w14:paraId="6D135ADE" w14:textId="77777777" w:rsidR="004E6F59" w:rsidRPr="003C1CBC" w:rsidRDefault="004E6F59" w:rsidP="003C1CBC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28"/>
                                <w:szCs w:val="24"/>
                              </w:rPr>
                            </w:pPr>
                            <w:r w:rsidRPr="00A90680"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  <w:shd w:val="clear" w:color="auto" w:fill="262626" w:themeFill="text1" w:themeFillTint="D9"/>
                              </w:rPr>
                              <w:t>Player #1</w:t>
                            </w:r>
                            <w:r w:rsidRPr="00A90680"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16"/>
                                <w:shd w:val="clear" w:color="auto" w:fill="262626" w:themeFill="text1" w:themeFillTint="D9"/>
                              </w:rPr>
                              <w:t>(rows)</w:t>
                            </w:r>
                            <w:r w:rsidRPr="00A90680"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  <w:shd w:val="clear" w:color="auto" w:fill="262626" w:themeFill="text1" w:themeFillTint="D9"/>
                              </w:rPr>
                              <w:t xml:space="preserve">/Player #2 </w:t>
                            </w:r>
                            <w:r w:rsidRPr="00A90680"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20"/>
                                <w:shd w:val="clear" w:color="auto" w:fill="262626" w:themeFill="text1" w:themeFillTint="D9"/>
                              </w:rPr>
                              <w:t>(columns</w:t>
                            </w:r>
                            <w:r w:rsidRPr="00A90680"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808080" w:themeFill="background1" w:themeFillShade="80"/>
                            <w:vAlign w:val="center"/>
                          </w:tcPr>
                          <w:p w14:paraId="1A91DB5B" w14:textId="77777777" w:rsidR="004E6F59" w:rsidRPr="00A90680" w:rsidRDefault="004E6F59" w:rsidP="003C1CBC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</w:rPr>
                            </w:pPr>
                            <w:r w:rsidRPr="00A90680"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</w:rPr>
                              <w:t>Move #1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808080" w:themeFill="background1" w:themeFillShade="80"/>
                          </w:tcPr>
                          <w:p w14:paraId="6898EA54" w14:textId="77777777" w:rsidR="004E6F59" w:rsidRPr="00A90680" w:rsidRDefault="004E6F59" w:rsidP="003C1CBC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</w:rPr>
                            </w:pPr>
                            <w:r w:rsidRPr="00A90680"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808080" w:themeFill="background1" w:themeFillShade="80"/>
                            <w:vAlign w:val="center"/>
                          </w:tcPr>
                          <w:p w14:paraId="4D62822A" w14:textId="77777777" w:rsidR="004E6F59" w:rsidRPr="00A90680" w:rsidRDefault="004E6F59" w:rsidP="003C1CBC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</w:rPr>
                            </w:pPr>
                            <w:r w:rsidRPr="00A90680"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</w:rPr>
                              <w:t>Move #n</w:t>
                            </w:r>
                          </w:p>
                        </w:tc>
                      </w:tr>
                      <w:tr w:rsidR="004E6F59" w14:paraId="16C14378" w14:textId="77777777" w:rsidTr="00A90680">
                        <w:trPr>
                          <w:trHeight w:val="649"/>
                        </w:trPr>
                        <w:tc>
                          <w:tcPr>
                            <w:tcW w:w="0" w:type="auto"/>
                            <w:shd w:val="clear" w:color="auto" w:fill="808080" w:themeFill="background1" w:themeFillShade="80"/>
                            <w:vAlign w:val="center"/>
                          </w:tcPr>
                          <w:p w14:paraId="437BCC41" w14:textId="77777777" w:rsidR="004E6F59" w:rsidRPr="00A90680" w:rsidRDefault="004E6F59" w:rsidP="003C1CBC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</w:rPr>
                            </w:pPr>
                            <w:r w:rsidRPr="00A90680"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</w:rPr>
                              <w:t>Move #1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6A6A6" w:themeFill="background1" w:themeFillShade="A6"/>
                            <w:vAlign w:val="center"/>
                          </w:tcPr>
                          <w:p w14:paraId="7F57AA28" w14:textId="77777777" w:rsidR="004E6F59" w:rsidRPr="00A90680" w:rsidRDefault="004E6F59" w:rsidP="003C1CBC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8"/>
                                <w:szCs w:val="24"/>
                                <w:vertAlign w:val="subscript"/>
                              </w:rPr>
                            </w:pPr>
                            <w:r w:rsidRPr="00A90680"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8"/>
                                <w:szCs w:val="24"/>
                              </w:rPr>
                              <w:t xml:space="preserve">Outcome </w:t>
                            </w:r>
                            <w:r w:rsidRPr="00A90680"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8"/>
                                <w:szCs w:val="24"/>
                                <w:vertAlign w:val="subscript"/>
                              </w:rPr>
                              <w:t>1,1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6A6A6" w:themeFill="background1" w:themeFillShade="A6"/>
                          </w:tcPr>
                          <w:p w14:paraId="6127CAD9" w14:textId="77777777" w:rsidR="004E6F59" w:rsidRPr="00A90680" w:rsidRDefault="004E6F59" w:rsidP="003C1CBC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8"/>
                                <w:szCs w:val="24"/>
                              </w:rPr>
                            </w:pPr>
                            <w:r w:rsidRPr="00A90680"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8"/>
                                <w:szCs w:val="24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6A6A6" w:themeFill="background1" w:themeFillShade="A6"/>
                            <w:vAlign w:val="center"/>
                          </w:tcPr>
                          <w:p w14:paraId="4E9DCCA9" w14:textId="77777777" w:rsidR="004E6F59" w:rsidRPr="00A90680" w:rsidRDefault="004E6F59" w:rsidP="003C1CBC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8"/>
                                <w:szCs w:val="24"/>
                              </w:rPr>
                            </w:pPr>
                            <w:r w:rsidRPr="00A90680"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8"/>
                                <w:szCs w:val="24"/>
                              </w:rPr>
                              <w:t xml:space="preserve">Outcome </w:t>
                            </w:r>
                            <w:r w:rsidRPr="00A90680"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8"/>
                                <w:szCs w:val="24"/>
                                <w:vertAlign w:val="subscript"/>
                              </w:rPr>
                              <w:t>1,n</w:t>
                            </w:r>
                          </w:p>
                        </w:tc>
                      </w:tr>
                      <w:tr w:rsidR="004E6F59" w14:paraId="1C1AB1E8" w14:textId="77777777" w:rsidTr="00A90680">
                        <w:trPr>
                          <w:trHeight w:val="649"/>
                        </w:trPr>
                        <w:tc>
                          <w:tcPr>
                            <w:tcW w:w="0" w:type="auto"/>
                            <w:shd w:val="clear" w:color="auto" w:fill="808080" w:themeFill="background1" w:themeFillShade="80"/>
                            <w:vAlign w:val="center"/>
                          </w:tcPr>
                          <w:p w14:paraId="0F45FE6E" w14:textId="77777777" w:rsidR="004E6F59" w:rsidRPr="00A90680" w:rsidRDefault="004E6F59" w:rsidP="003C1CBC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</w:rPr>
                            </w:pPr>
                            <w:r w:rsidRPr="00A90680"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6A6A6" w:themeFill="background1" w:themeFillShade="A6"/>
                            <w:vAlign w:val="center"/>
                          </w:tcPr>
                          <w:p w14:paraId="0B3E7F68" w14:textId="77777777" w:rsidR="004E6F59" w:rsidRPr="00A90680" w:rsidRDefault="004E6F59" w:rsidP="003C1CBC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8"/>
                                <w:szCs w:val="24"/>
                              </w:rPr>
                            </w:pPr>
                            <w:r w:rsidRPr="00A90680"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8"/>
                                <w:szCs w:val="24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6A6A6" w:themeFill="background1" w:themeFillShade="A6"/>
                          </w:tcPr>
                          <w:p w14:paraId="77AA6A28" w14:textId="77777777" w:rsidR="004E6F59" w:rsidRPr="00A90680" w:rsidRDefault="004E6F59" w:rsidP="003C1CBC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8"/>
                                <w:szCs w:val="24"/>
                              </w:rPr>
                            </w:pPr>
                            <w:r w:rsidRPr="00A90680"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8"/>
                                <w:szCs w:val="24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6A6A6" w:themeFill="background1" w:themeFillShade="A6"/>
                            <w:vAlign w:val="center"/>
                          </w:tcPr>
                          <w:p w14:paraId="5FB77545" w14:textId="77777777" w:rsidR="004E6F59" w:rsidRPr="00A90680" w:rsidRDefault="004E6F59" w:rsidP="003C1CBC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8"/>
                                <w:szCs w:val="24"/>
                              </w:rPr>
                            </w:pPr>
                            <w:r w:rsidRPr="00A90680"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8"/>
                                <w:szCs w:val="24"/>
                              </w:rPr>
                              <w:t>…</w:t>
                            </w:r>
                          </w:p>
                        </w:tc>
                      </w:tr>
                      <w:tr w:rsidR="004E6F59" w14:paraId="506908C9" w14:textId="77777777" w:rsidTr="00A90680">
                        <w:trPr>
                          <w:trHeight w:val="649"/>
                        </w:trPr>
                        <w:tc>
                          <w:tcPr>
                            <w:tcW w:w="0" w:type="auto"/>
                            <w:shd w:val="clear" w:color="auto" w:fill="808080" w:themeFill="background1" w:themeFillShade="80"/>
                            <w:vAlign w:val="center"/>
                          </w:tcPr>
                          <w:p w14:paraId="4727E2F4" w14:textId="77777777" w:rsidR="004E6F59" w:rsidRPr="00A90680" w:rsidRDefault="004E6F59" w:rsidP="003C1CBC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</w:rPr>
                            </w:pPr>
                            <w:r w:rsidRPr="00A90680"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</w:rPr>
                              <w:t>Move</w:t>
                            </w:r>
                            <w:r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A90680"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</w:rPr>
                              <w:t>#n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6A6A6" w:themeFill="background1" w:themeFillShade="A6"/>
                            <w:vAlign w:val="center"/>
                          </w:tcPr>
                          <w:p w14:paraId="603A8407" w14:textId="77777777" w:rsidR="004E6F59" w:rsidRPr="00A90680" w:rsidRDefault="004E6F59" w:rsidP="003C1CBC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8"/>
                                <w:szCs w:val="24"/>
                              </w:rPr>
                            </w:pPr>
                            <w:r w:rsidRPr="00A90680"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8"/>
                                <w:szCs w:val="24"/>
                              </w:rPr>
                              <w:t xml:space="preserve">Outcome </w:t>
                            </w:r>
                            <w:r w:rsidRPr="00A90680"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8"/>
                                <w:szCs w:val="24"/>
                                <w:vertAlign w:val="subscript"/>
                              </w:rPr>
                              <w:t>n,1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6A6A6" w:themeFill="background1" w:themeFillShade="A6"/>
                          </w:tcPr>
                          <w:p w14:paraId="3FE7F522" w14:textId="77777777" w:rsidR="004E6F59" w:rsidRPr="00A90680" w:rsidRDefault="004E6F59" w:rsidP="003C1CBC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8"/>
                                <w:szCs w:val="24"/>
                              </w:rPr>
                            </w:pPr>
                            <w:r w:rsidRPr="00A90680"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8"/>
                                <w:szCs w:val="24"/>
                              </w:rPr>
                              <w:t>…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6A6A6" w:themeFill="background1" w:themeFillShade="A6"/>
                            <w:vAlign w:val="center"/>
                          </w:tcPr>
                          <w:p w14:paraId="40B3E51B" w14:textId="77777777" w:rsidR="004E6F59" w:rsidRPr="00A90680" w:rsidRDefault="004E6F59" w:rsidP="003C1CBC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8"/>
                                <w:szCs w:val="24"/>
                              </w:rPr>
                            </w:pPr>
                            <w:r w:rsidRPr="00A90680"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8"/>
                                <w:szCs w:val="24"/>
                              </w:rPr>
                              <w:t xml:space="preserve">Outcome </w:t>
                            </w:r>
                            <w:r w:rsidRPr="00A90680"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8"/>
                                <w:szCs w:val="24"/>
                                <w:vertAlign w:val="subscript"/>
                              </w:rPr>
                              <w:t>n,n</w:t>
                            </w:r>
                          </w:p>
                        </w:tc>
                      </w:tr>
                    </w:tbl>
                    <w:p w14:paraId="6882E7E6" w14:textId="77777777" w:rsidR="004E6F59" w:rsidRDefault="004E6F59" w:rsidP="00875292">
                      <w:pPr>
                        <w:pStyle w:val="MyHeadtitle"/>
                        <w:spacing w:before="0" w:line="360" w:lineRule="auto"/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26EF674B" w14:textId="77777777" w:rsidR="00EC3B5A" w:rsidRPr="00F67D3A" w:rsidRDefault="00EC3B5A" w:rsidP="00EC3B5A"/>
    <w:p w14:paraId="495A6F47" w14:textId="77777777" w:rsidR="00EC3B5A" w:rsidRPr="00F67D3A" w:rsidRDefault="00EC3B5A" w:rsidP="00EC3B5A"/>
    <w:p w14:paraId="2D6BD820" w14:textId="77777777" w:rsidR="00EC3B5A" w:rsidRPr="00F67D3A" w:rsidRDefault="00EC3B5A" w:rsidP="00EC3B5A"/>
    <w:p w14:paraId="1D4F1B98" w14:textId="77777777" w:rsidR="00EC3B5A" w:rsidRPr="00F67D3A" w:rsidRDefault="00EC3B5A" w:rsidP="00EC3B5A"/>
    <w:p w14:paraId="7EE25322" w14:textId="77777777" w:rsidR="00EC3B5A" w:rsidRPr="00F67D3A" w:rsidRDefault="00EC3B5A" w:rsidP="00EC3B5A"/>
    <w:p w14:paraId="4B9C330A" w14:textId="77777777" w:rsidR="00664743" w:rsidRDefault="00664743" w:rsidP="00EC3B5A"/>
    <w:p w14:paraId="425EF1DB" w14:textId="77777777" w:rsidR="00FA5870" w:rsidRDefault="00172FC4">
      <w:r>
        <w:br w:type="page"/>
      </w:r>
    </w:p>
    <w:p w14:paraId="4F7135A0" w14:textId="77777777" w:rsidR="00FA5870" w:rsidRPr="00F67D3A" w:rsidRDefault="00FA5870" w:rsidP="00FA5870">
      <w:r>
        <w:rPr>
          <w:noProof/>
          <w:lang w:eastAsia="en-US"/>
        </w:rPr>
        <w:lastRenderedPageBreak/>
        <w:drawing>
          <wp:anchor distT="0" distB="0" distL="114300" distR="114300" simplePos="0" relativeHeight="252480000" behindDoc="1" locked="0" layoutInCell="1" allowOverlap="1" wp14:anchorId="4EE7B1FD" wp14:editId="29A40729">
            <wp:simplePos x="0" y="0"/>
            <wp:positionH relativeFrom="column">
              <wp:posOffset>-114300</wp:posOffset>
            </wp:positionH>
            <wp:positionV relativeFrom="paragraph">
              <wp:posOffset>-1196340</wp:posOffset>
            </wp:positionV>
            <wp:extent cx="7886700" cy="2668905"/>
            <wp:effectExtent l="0" t="0" r="0" b="0"/>
            <wp:wrapNone/>
            <wp:docPr id="36" name="Picture 3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5231783" w14:textId="77777777" w:rsidR="00FA5870" w:rsidRPr="00F67D3A" w:rsidRDefault="00FA5870" w:rsidP="00FA5870">
      <w:r w:rsidRPr="008C3BF3">
        <w:rPr>
          <w:noProof/>
        </w:rPr>
        <w:drawing>
          <wp:anchor distT="0" distB="0" distL="114300" distR="114300" simplePos="0" relativeHeight="252483072" behindDoc="0" locked="0" layoutInCell="1" allowOverlap="1" wp14:anchorId="14B377FB" wp14:editId="440E819E">
            <wp:simplePos x="0" y="0"/>
            <wp:positionH relativeFrom="column">
              <wp:posOffset>6182360</wp:posOffset>
            </wp:positionH>
            <wp:positionV relativeFrom="paragraph">
              <wp:posOffset>44450</wp:posOffset>
            </wp:positionV>
            <wp:extent cx="843915" cy="614045"/>
            <wp:effectExtent l="0" t="0" r="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ct-nova-logo-1.png"/>
                    <pic:cNvPicPr/>
                  </pic:nvPicPr>
                  <pic:blipFill>
                    <a:blip r:embed="rId11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60000" contrast="-8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3915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3BF3">
        <w:rPr>
          <w:noProof/>
        </w:rPr>
        <w:drawing>
          <wp:anchor distT="0" distB="0" distL="114300" distR="114300" simplePos="0" relativeHeight="252482048" behindDoc="0" locked="0" layoutInCell="1" allowOverlap="1" wp14:anchorId="7B8F7565" wp14:editId="49978C37">
            <wp:simplePos x="0" y="0"/>
            <wp:positionH relativeFrom="column">
              <wp:posOffset>4107939</wp:posOffset>
            </wp:positionH>
            <wp:positionV relativeFrom="paragraph">
              <wp:posOffset>17382</wp:posOffset>
            </wp:positionV>
            <wp:extent cx="1787525" cy="649605"/>
            <wp:effectExtent l="0" t="0" r="3175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niversidade-nova-lisboa-logo-1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60000" contrast="-8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525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49D501" w14:textId="77777777" w:rsidR="00FA5870" w:rsidRPr="00F67D3A" w:rsidRDefault="00FA5870" w:rsidP="00FA5870"/>
    <w:p w14:paraId="217D6E18" w14:textId="77777777" w:rsidR="00FA5870" w:rsidRPr="00F67D3A" w:rsidRDefault="00FA5870" w:rsidP="00FA5870"/>
    <w:p w14:paraId="63F54364" w14:textId="77777777" w:rsidR="00FA5870" w:rsidRPr="00F67D3A" w:rsidRDefault="00FA5870" w:rsidP="00FA5870"/>
    <w:p w14:paraId="532747C4" w14:textId="77777777" w:rsidR="00FA5870" w:rsidRPr="00F67D3A" w:rsidRDefault="00FA5870" w:rsidP="00FA5870"/>
    <w:p w14:paraId="24F90E62" w14:textId="77777777" w:rsidR="00FA5870" w:rsidRPr="00F67D3A" w:rsidRDefault="00FA5870" w:rsidP="00FA5870"/>
    <w:p w14:paraId="01A999D3" w14:textId="77777777" w:rsidR="00FA5870" w:rsidRPr="00F67D3A" w:rsidRDefault="00FA5870" w:rsidP="00FA5870"/>
    <w:p w14:paraId="627EED6C" w14:textId="77777777" w:rsidR="00FA5870" w:rsidRPr="00F67D3A" w:rsidRDefault="00FA5870" w:rsidP="00FA5870"/>
    <w:p w14:paraId="3A6723CC" w14:textId="77777777" w:rsidR="00FA5870" w:rsidRPr="00F67D3A" w:rsidRDefault="00FA5870" w:rsidP="00FA5870"/>
    <w:p w14:paraId="21D52D11" w14:textId="77777777" w:rsidR="00FA5870" w:rsidRPr="00F67D3A" w:rsidRDefault="00C54450" w:rsidP="00FA5870">
      <w:r>
        <w:rPr>
          <w:noProof/>
          <w:lang w:eastAsia="en-US"/>
        </w:rPr>
        <mc:AlternateContent>
          <mc:Choice Requires="wps">
            <w:drawing>
              <wp:anchor distT="36576" distB="36576" distL="36576" distR="36576" simplePos="0" relativeHeight="251689472" behindDoc="0" locked="0" layoutInCell="1" allowOverlap="1" wp14:anchorId="55EB02CE" wp14:editId="6AFB4783">
                <wp:simplePos x="0" y="0"/>
                <wp:positionH relativeFrom="column">
                  <wp:posOffset>581025</wp:posOffset>
                </wp:positionH>
                <wp:positionV relativeFrom="page">
                  <wp:posOffset>2400299</wp:posOffset>
                </wp:positionV>
                <wp:extent cx="6400800" cy="6391275"/>
                <wp:effectExtent l="0" t="0" r="0" b="9525"/>
                <wp:wrapNone/>
                <wp:docPr id="35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6391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986755" w14:textId="60476FE6" w:rsidR="004E6F59" w:rsidRPr="00B26CFD" w:rsidRDefault="004E6F59" w:rsidP="00FA5870">
                            <w:pPr>
                              <w:pStyle w:val="MyHeadtitle"/>
                              <w:spacing w:before="0" w:line="360" w:lineRule="auto"/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  <w:t>v. Pareto Optimality</w:t>
                            </w:r>
                          </w:p>
                          <w:p w14:paraId="7BC0F2F4" w14:textId="77777777" w:rsidR="004E6F59" w:rsidRPr="00845C39" w:rsidRDefault="004E6F59" w:rsidP="00FA5870">
                            <w:pPr>
                              <w:pStyle w:val="My"/>
                              <w:numPr>
                                <w:ilvl w:val="0"/>
                                <w:numId w:val="7"/>
                              </w:numPr>
                              <w:spacing w:after="240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Strategy Profile S Pareto dominates a </w:t>
                            </w:r>
                            <w:bookmarkStart w:id="0" w:name="_Hlk36964982"/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Strategy Profile </w:t>
                            </w:r>
                            <w:bookmarkEnd w:id="0"/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S’ if:</w:t>
                            </w:r>
                          </w:p>
                          <w:p w14:paraId="3435867F" w14:textId="77777777" w:rsidR="004E6F59" w:rsidRDefault="004E6F59" w:rsidP="00845C39">
                            <w:pPr>
                              <w:pStyle w:val="My"/>
                              <w:numPr>
                                <w:ilvl w:val="1"/>
                                <w:numId w:val="7"/>
                              </w:numPr>
                              <w:spacing w:after="240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No Player gets a worse payoff with Strategy Profile S than with Strategy Profile S’, i.e., </w:t>
                            </w:r>
                            <w:r w:rsidRPr="007141A1">
                              <w:rPr>
                                <w:rStyle w:val="sowc"/>
                                <w:rFonts w:ascii="Cambria Math" w:hAnsi="Cambria Math" w:cs="Times New Roman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  <w:lang w:val="en-US"/>
                              </w:rPr>
                              <w:t>U</w:t>
                            </w:r>
                            <w:r w:rsidRPr="007141A1">
                              <w:rPr>
                                <w:rStyle w:val="sowc"/>
                                <w:rFonts w:ascii="Cambria Math" w:hAnsi="Cambria Math" w:cs="Times New Roman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i</w:t>
                            </w:r>
                            <w:r w:rsidRPr="007141A1">
                              <w:rPr>
                                <w:rStyle w:val="sowc"/>
                                <w:rFonts w:ascii="Cambria Math" w:hAnsi="Cambria Math" w:cs="Times New Roman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  <w:lang w:val="en-US"/>
                              </w:rPr>
                              <w:t>(S)</w:t>
                            </w:r>
                            <w:r w:rsidRPr="00621B4C"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sz w:val="28"/>
                                <w:szCs w:val="28"/>
                                <w:lang w:val="en-US"/>
                              </w:rPr>
                              <w:t xml:space="preserve"> ≥ </w:t>
                            </w:r>
                            <w:r w:rsidRPr="007141A1">
                              <w:rPr>
                                <w:rStyle w:val="sowc"/>
                                <w:rFonts w:ascii="Cambria Math" w:hAnsi="Cambria Math" w:cs="Times New Roman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  <w:lang w:val="en-US"/>
                              </w:rPr>
                              <w:t>U</w:t>
                            </w:r>
                            <w:r w:rsidRPr="007141A1">
                              <w:rPr>
                                <w:rStyle w:val="sowc"/>
                                <w:rFonts w:ascii="Cambria Math" w:hAnsi="Cambria Math" w:cs="Times New Roman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i</w:t>
                            </w:r>
                            <w:r w:rsidRPr="007141A1">
                              <w:rPr>
                                <w:rStyle w:val="sowc"/>
                                <w:rFonts w:ascii="Cambria Math" w:hAnsi="Cambria Math" w:cs="Times New Roman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  <w:lang w:val="en-US"/>
                              </w:rPr>
                              <w:t>(S’)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for all Player i;</w:t>
                            </w:r>
                          </w:p>
                          <w:p w14:paraId="04757E26" w14:textId="77777777" w:rsidR="004E6F59" w:rsidRDefault="004E6F59" w:rsidP="00845C39">
                            <w:pPr>
                              <w:pStyle w:val="My"/>
                              <w:numPr>
                                <w:ilvl w:val="1"/>
                                <w:numId w:val="7"/>
                              </w:numPr>
                              <w:spacing w:after="240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At least, one Player gets a better payoff with Strategy Profile S than with Strategy Profile S’, i.e., </w:t>
                            </w:r>
                            <w:r w:rsidRPr="007141A1">
                              <w:rPr>
                                <w:rStyle w:val="sowc"/>
                                <w:rFonts w:ascii="Cambria Math" w:hAnsi="Cambria Math" w:cs="Times New Roman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  <w:lang w:val="en-US"/>
                              </w:rPr>
                              <w:t>U</w:t>
                            </w:r>
                            <w:r w:rsidRPr="007141A1">
                              <w:rPr>
                                <w:rStyle w:val="sowc"/>
                                <w:rFonts w:ascii="Cambria Math" w:hAnsi="Cambria Math" w:cs="Times New Roman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i</w:t>
                            </w:r>
                            <w:r w:rsidRPr="007141A1">
                              <w:rPr>
                                <w:rStyle w:val="sowc"/>
                                <w:rFonts w:ascii="Cambria Math" w:hAnsi="Cambria Math" w:cs="Times New Roman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  <w:lang w:val="en-US"/>
                              </w:rPr>
                              <w:t>(S)</w:t>
                            </w:r>
                            <w:r w:rsidRPr="00621B4C"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sz w:val="28"/>
                                <w:szCs w:val="28"/>
                                <w:lang w:val="en-US"/>
                              </w:rPr>
                              <w:t xml:space="preserve"> &gt; </w:t>
                            </w:r>
                            <w:r w:rsidRPr="007141A1">
                              <w:rPr>
                                <w:rStyle w:val="sowc"/>
                                <w:rFonts w:ascii="Cambria Math" w:hAnsi="Cambria Math" w:cs="Times New Roman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  <w:lang w:val="en-US"/>
                              </w:rPr>
                              <w:t>U</w:t>
                            </w:r>
                            <w:r w:rsidRPr="007141A1">
                              <w:rPr>
                                <w:rStyle w:val="sowc"/>
                                <w:rFonts w:ascii="Cambria Math" w:hAnsi="Cambria Math" w:cs="Times New Roman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i</w:t>
                            </w:r>
                            <w:r w:rsidRPr="007141A1">
                              <w:rPr>
                                <w:rStyle w:val="sowc"/>
                                <w:rFonts w:ascii="Cambria Math" w:hAnsi="Cambria Math" w:cs="Times New Roman"/>
                                <w:b/>
                                <w:bCs/>
                                <w:color w:val="808080" w:themeColor="background1" w:themeShade="80"/>
                                <w:sz w:val="28"/>
                                <w:szCs w:val="28"/>
                                <w:lang w:val="en-US"/>
                              </w:rPr>
                              <w:t>(S’)</w:t>
                            </w:r>
                            <w:r w:rsidRPr="007141A1">
                              <w:rPr>
                                <w:rStyle w:val="sowc"/>
                                <w:rFonts w:cs="Times New Roman"/>
                                <w:color w:val="808080" w:themeColor="background1" w:themeShade="80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for at least one Player i;</w:t>
                            </w:r>
                          </w:p>
                          <w:p w14:paraId="2A751A46" w14:textId="77777777" w:rsidR="004E6F59" w:rsidRPr="00C27FEA" w:rsidRDefault="004E6F59" w:rsidP="00C27FEA">
                            <w:pPr>
                              <w:pStyle w:val="My"/>
                              <w:spacing w:after="240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697DB82F" w14:textId="77777777" w:rsidR="004E6F59" w:rsidRPr="00845C39" w:rsidRDefault="004E6F59" w:rsidP="00845C39">
                            <w:pPr>
                              <w:pStyle w:val="My"/>
                              <w:numPr>
                                <w:ilvl w:val="0"/>
                                <w:numId w:val="7"/>
                              </w:numPr>
                              <w:spacing w:after="240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A </w:t>
                            </w:r>
                            <w:r w:rsidRPr="007141A1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Strategy Profile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7141A1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808080" w:themeColor="background1" w:themeShade="80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is </w:t>
                            </w:r>
                            <w:r w:rsidRPr="007141A1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Pareto Optimal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, or </w:t>
                            </w:r>
                            <w:r w:rsidRPr="007141A1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Strictly Pareto Efficient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, if there’s no strategy </w:t>
                            </w:r>
                            <w:r w:rsidRPr="007141A1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808080" w:themeColor="background1" w:themeShade="80"/>
                                <w:lang w:val="en-US"/>
                              </w:rPr>
                              <w:t>S’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than </w:t>
                            </w:r>
                            <w:r w:rsidRPr="007141A1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Pareto Dominates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7141A1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808080" w:themeColor="background1" w:themeShade="80"/>
                                <w:lang w:val="en-US"/>
                              </w:rPr>
                              <w:t>S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:</w:t>
                            </w:r>
                          </w:p>
                          <w:p w14:paraId="170FCB3A" w14:textId="77777777" w:rsidR="004E6F59" w:rsidRPr="00845C39" w:rsidRDefault="004E6F59" w:rsidP="00845C39">
                            <w:pPr>
                              <w:pStyle w:val="My"/>
                              <w:numPr>
                                <w:ilvl w:val="1"/>
                                <w:numId w:val="7"/>
                              </w:numPr>
                              <w:spacing w:after="240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Every game has at least one </w:t>
                            </w:r>
                            <w:r w:rsidRPr="007141A1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Pareto Optimal Profile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;</w:t>
                            </w:r>
                          </w:p>
                          <w:p w14:paraId="53F435FA" w14:textId="77777777" w:rsidR="004E6F59" w:rsidRPr="00B25E6A" w:rsidRDefault="004E6F59" w:rsidP="00C54450">
                            <w:pPr>
                              <w:pStyle w:val="My"/>
                              <w:numPr>
                                <w:ilvl w:val="1"/>
                                <w:numId w:val="7"/>
                              </w:numPr>
                              <w:spacing w:after="240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C54450"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Always at least one </w:t>
                            </w:r>
                            <w:r w:rsidRPr="007141A1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Pareto Optimal Profile</w:t>
                            </w:r>
                            <w:r w:rsidRPr="00C54450"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in which the </w:t>
                            </w:r>
                            <w:r w:rsidRPr="007141A1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Strategies</w:t>
                            </w:r>
                            <w:r w:rsidRPr="00C54450"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are pure;</w:t>
                            </w:r>
                          </w:p>
                          <w:p w14:paraId="5AC7A3B7" w14:textId="77777777" w:rsidR="004E6F59" w:rsidRDefault="004E6F59" w:rsidP="00B25E6A">
                            <w:pPr>
                              <w:pStyle w:val="My"/>
                              <w:spacing w:after="240"/>
                              <w:jc w:val="both"/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</w:pPr>
                          </w:p>
                          <w:p w14:paraId="37E092E6" w14:textId="08956CF2" w:rsidR="004E6F59" w:rsidRDefault="004E6F59" w:rsidP="00B25E6A">
                            <w:pPr>
                              <w:pStyle w:val="MyHeadtitle"/>
                              <w:spacing w:before="0" w:line="360" w:lineRule="auto"/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  <w:t>vi. Dominant Strategy Equilibrium</w:t>
                            </w:r>
                          </w:p>
                          <w:p w14:paraId="3D705F37" w14:textId="77777777" w:rsidR="004E6F59" w:rsidRPr="00EB713B" w:rsidRDefault="004E6F59" w:rsidP="00B25E6A">
                            <w:pPr>
                              <w:pStyle w:val="My"/>
                              <w:numPr>
                                <w:ilvl w:val="0"/>
                                <w:numId w:val="7"/>
                              </w:numPr>
                              <w:spacing w:after="240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S</w:t>
                            </w:r>
                            <w:r w:rsidRPr="00413746">
                              <w:rPr>
                                <w:rStyle w:val="sowc"/>
                                <w:rFonts w:cs="Times New Roman"/>
                                <w:color w:val="333333"/>
                                <w:vertAlign w:val="subscript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7141A1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strongly dominates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S</w:t>
                            </w:r>
                            <w:r w:rsidRPr="00EB713B">
                              <w:rPr>
                                <w:rStyle w:val="sowc"/>
                                <w:rFonts w:cs="Times New Roman"/>
                                <w:color w:val="333333"/>
                                <w:vertAlign w:val="subscript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’ if </w:t>
                            </w:r>
                            <w:r w:rsidRPr="007141A1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 xml:space="preserve">Player </w:t>
                            </w:r>
                            <w:r w:rsidRPr="007141A1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i/>
                                <w:iCs/>
                                <w:color w:val="333333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7141A1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always gets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7141A1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better playoffs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7141A1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with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S</w:t>
                            </w:r>
                            <w:r w:rsidRPr="00EB713B">
                              <w:rPr>
                                <w:rStyle w:val="sowc"/>
                                <w:rFonts w:cs="Times New Roman"/>
                                <w:color w:val="333333"/>
                                <w:vertAlign w:val="subscript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7141A1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than with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S</w:t>
                            </w:r>
                            <w:r w:rsidRPr="00EB713B">
                              <w:rPr>
                                <w:rStyle w:val="sowc"/>
                                <w:rFonts w:cs="Times New Roman"/>
                                <w:color w:val="333333"/>
                                <w:vertAlign w:val="subscript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’:</w:t>
                            </w:r>
                          </w:p>
                          <w:p w14:paraId="1B019CC5" w14:textId="77777777" w:rsidR="004E6F59" w:rsidRPr="00A60159" w:rsidRDefault="004E6F59" w:rsidP="00B25E6A">
                            <w:pPr>
                              <w:pStyle w:val="My"/>
                              <w:numPr>
                                <w:ilvl w:val="1"/>
                                <w:numId w:val="7"/>
                              </w:numPr>
                              <w:spacing w:after="240"/>
                              <w:jc w:val="both"/>
                              <w:rPr>
                                <w:rFonts w:ascii="Cambria Math" w:hAnsi="Cambria Math" w:cs="Times New Roman"/>
                                <w:b/>
                                <w:bCs/>
                                <w:color w:val="333333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60159">
                              <w:rPr>
                                <w:rFonts w:ascii="Cambria Math" w:hAnsi="Cambria Math" w:cs="Cambria Math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</w:rPr>
                              <w:t>∀</w:t>
                            </w:r>
                            <w:r w:rsidRPr="00A60159">
                              <w:rPr>
                                <w:rFonts w:ascii="Cambria Math" w:hAnsi="Cambria Math" w:cs="Cambria Math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  <w:lang w:val="en-GB"/>
                              </w:rPr>
                              <w:t xml:space="preserve"> S</w:t>
                            </w:r>
                            <w:r>
                              <w:rPr>
                                <w:rFonts w:ascii="Cambria Math" w:hAnsi="Cambria Math" w:cs="Cambria Math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  <w:vertAlign w:val="subscript"/>
                                <w:lang w:val="en-GB"/>
                              </w:rPr>
                              <w:t>1</w:t>
                            </w:r>
                            <w:r w:rsidRPr="00A60159">
                              <w:rPr>
                                <w:rFonts w:ascii="Cambria Math" w:hAnsi="Cambria Math" w:cs="Cambria Math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  <w:lang w:val="en-GB"/>
                              </w:rPr>
                              <w:t>, …, S</w:t>
                            </w:r>
                            <w:r w:rsidRPr="00A60159">
                              <w:rPr>
                                <w:rFonts w:ascii="Cambria Math" w:hAnsi="Cambria Math" w:cs="Cambria Math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  <w:vertAlign w:val="subscript"/>
                                <w:lang w:val="en-GB"/>
                              </w:rPr>
                              <w:t>(i-1)</w:t>
                            </w:r>
                            <w:r w:rsidRPr="00A60159">
                              <w:rPr>
                                <w:rFonts w:ascii="Cambria Math" w:hAnsi="Cambria Math" w:cs="Cambria Math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  <w:lang w:val="en-GB"/>
                              </w:rPr>
                              <w:t>,</w:t>
                            </w:r>
                            <w:r w:rsidRPr="00A60159">
                              <w:rPr>
                                <w:rFonts w:ascii="Cambria Math" w:hAnsi="Cambria Math" w:cs="Cambria Math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  <w:vertAlign w:val="subscript"/>
                                <w:lang w:val="en-GB"/>
                              </w:rPr>
                              <w:t xml:space="preserve"> </w:t>
                            </w:r>
                            <w:r w:rsidRPr="00A60159">
                              <w:rPr>
                                <w:rFonts w:ascii="Cambria Math" w:hAnsi="Cambria Math" w:cs="Cambria Math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  <w:lang w:val="en-GB"/>
                              </w:rPr>
                              <w:t>S</w:t>
                            </w:r>
                            <w:r w:rsidRPr="00A60159">
                              <w:rPr>
                                <w:rFonts w:ascii="Cambria Math" w:hAnsi="Cambria Math" w:cs="Cambria Math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  <w:vertAlign w:val="subscript"/>
                                <w:lang w:val="en-GB"/>
                              </w:rPr>
                              <w:t>(i+1)</w:t>
                            </w:r>
                            <w:r w:rsidRPr="00A60159">
                              <w:rPr>
                                <w:rFonts w:ascii="Cambria Math" w:hAnsi="Cambria Math" w:cs="Cambria Math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  <w:lang w:val="en-GB"/>
                              </w:rPr>
                              <w:t>, …, S</w:t>
                            </w:r>
                            <w:r w:rsidRPr="00A60159">
                              <w:rPr>
                                <w:rFonts w:ascii="Cambria Math" w:hAnsi="Cambria Math" w:cs="Cambria Math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  <w:vertAlign w:val="subscript"/>
                                <w:lang w:val="en-GB"/>
                              </w:rPr>
                              <w:t>n</w:t>
                            </w:r>
                            <w:r w:rsidRPr="00A60159">
                              <w:rPr>
                                <w:rFonts w:ascii="Cambria Math" w:hAnsi="Cambria Math" w:cs="Cambria Math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  <w:lang w:val="en-GB"/>
                              </w:rPr>
                              <w:t>:</w:t>
                            </w:r>
                          </w:p>
                          <w:p w14:paraId="27E7F89A" w14:textId="77777777" w:rsidR="004E6F59" w:rsidRPr="00B25E6A" w:rsidRDefault="004E6F59" w:rsidP="00B25E6A">
                            <w:pPr>
                              <w:pStyle w:val="My"/>
                              <w:numPr>
                                <w:ilvl w:val="2"/>
                                <w:numId w:val="7"/>
                              </w:numPr>
                              <w:spacing w:after="240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60159">
                              <w:rPr>
                                <w:rFonts w:ascii="Cambria Math" w:hAnsi="Cambria Math" w:cs="Cambria Math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  <w:lang w:val="en-GB"/>
                              </w:rPr>
                              <w:t>U</w:t>
                            </w:r>
                            <w:r w:rsidRPr="00A60159">
                              <w:rPr>
                                <w:rFonts w:ascii="Cambria Math" w:hAnsi="Cambria Math" w:cs="Cambria Math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  <w:vertAlign w:val="subscript"/>
                                <w:lang w:val="en-GB"/>
                              </w:rPr>
                              <w:t>i</w:t>
                            </w:r>
                            <w:r w:rsidRPr="00A60159">
                              <w:rPr>
                                <w:rFonts w:ascii="Cambria Math" w:hAnsi="Cambria Math" w:cs="Cambria Math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  <w:lang w:val="en-GB"/>
                              </w:rPr>
                              <w:t>(S</w:t>
                            </w:r>
                            <w:r>
                              <w:rPr>
                                <w:rFonts w:ascii="Cambria Math" w:hAnsi="Cambria Math" w:cs="Cambria Math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  <w:vertAlign w:val="subscript"/>
                                <w:lang w:val="en-GB"/>
                              </w:rPr>
                              <w:t>1</w:t>
                            </w:r>
                            <w:r w:rsidRPr="00A60159">
                              <w:rPr>
                                <w:rFonts w:ascii="Cambria Math" w:hAnsi="Cambria Math" w:cs="Cambria Math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  <w:lang w:val="en-GB"/>
                              </w:rPr>
                              <w:t>, …, S</w:t>
                            </w:r>
                            <w:r w:rsidRPr="00A60159">
                              <w:rPr>
                                <w:rFonts w:ascii="Cambria Math" w:hAnsi="Cambria Math" w:cs="Cambria Math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  <w:vertAlign w:val="subscript"/>
                                <w:lang w:val="en-GB"/>
                              </w:rPr>
                              <w:t>(i-1)</w:t>
                            </w:r>
                            <w:r w:rsidRPr="00A60159">
                              <w:rPr>
                                <w:rFonts w:ascii="Cambria Math" w:hAnsi="Cambria Math" w:cs="Cambria Math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  <w:lang w:val="en-GB"/>
                              </w:rPr>
                              <w:t xml:space="preserve">, </w:t>
                            </w:r>
                            <w:r w:rsidRPr="00C570DA">
                              <w:rPr>
                                <w:rFonts w:ascii="Cambria Math" w:hAnsi="Cambria Math" w:cs="Cambria Math"/>
                                <w:color w:val="7F7F7F" w:themeColor="text1" w:themeTint="80"/>
                                <w:sz w:val="28"/>
                                <w:szCs w:val="28"/>
                                <w:shd w:val="clear" w:color="auto" w:fill="F8F9FA"/>
                                <w:lang w:val="en-GB"/>
                              </w:rPr>
                              <w:t>S</w:t>
                            </w:r>
                            <w:r w:rsidRPr="00C570DA">
                              <w:rPr>
                                <w:rFonts w:ascii="Cambria Math" w:hAnsi="Cambria Math" w:cs="Cambria Math"/>
                                <w:color w:val="7F7F7F" w:themeColor="text1" w:themeTint="80"/>
                                <w:sz w:val="28"/>
                                <w:szCs w:val="28"/>
                                <w:shd w:val="clear" w:color="auto" w:fill="F8F9FA"/>
                                <w:vertAlign w:val="subscript"/>
                                <w:lang w:val="en-GB"/>
                              </w:rPr>
                              <w:t>i</w:t>
                            </w:r>
                            <w:r w:rsidRPr="00A60159">
                              <w:rPr>
                                <w:rFonts w:ascii="Cambria Math" w:hAnsi="Cambria Math" w:cs="Cambria Math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  <w:lang w:val="en-GB"/>
                              </w:rPr>
                              <w:t>,</w:t>
                            </w:r>
                            <w:r w:rsidRPr="00A60159">
                              <w:rPr>
                                <w:rFonts w:ascii="Cambria Math" w:hAnsi="Cambria Math" w:cs="Cambria Math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  <w:vertAlign w:val="subscript"/>
                                <w:lang w:val="en-GB"/>
                              </w:rPr>
                              <w:t xml:space="preserve"> </w:t>
                            </w:r>
                            <w:r w:rsidRPr="00A60159">
                              <w:rPr>
                                <w:rFonts w:ascii="Cambria Math" w:hAnsi="Cambria Math" w:cs="Cambria Math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  <w:lang w:val="en-GB"/>
                              </w:rPr>
                              <w:t>S</w:t>
                            </w:r>
                            <w:r w:rsidRPr="00A60159">
                              <w:rPr>
                                <w:rFonts w:ascii="Cambria Math" w:hAnsi="Cambria Math" w:cs="Cambria Math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  <w:vertAlign w:val="subscript"/>
                                <w:lang w:val="en-GB"/>
                              </w:rPr>
                              <w:t>(i+1)</w:t>
                            </w:r>
                            <w:r w:rsidRPr="00A60159">
                              <w:rPr>
                                <w:rFonts w:ascii="Cambria Math" w:hAnsi="Cambria Math" w:cs="Cambria Math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  <w:lang w:val="en-GB"/>
                              </w:rPr>
                              <w:t>, …, S</w:t>
                            </w:r>
                            <w:r w:rsidRPr="00A60159">
                              <w:rPr>
                                <w:rFonts w:ascii="Cambria Math" w:hAnsi="Cambria Math" w:cs="Cambria Math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  <w:vertAlign w:val="subscript"/>
                                <w:lang w:val="en-GB"/>
                              </w:rPr>
                              <w:t>n</w:t>
                            </w:r>
                            <w:r w:rsidRPr="00A60159">
                              <w:rPr>
                                <w:rFonts w:ascii="Cambria Math" w:hAnsi="Cambria Math" w:cs="Cambria Math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mbria Math" w:hAnsi="Cambria Math" w:cs="Cambria Math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  <w:lang w:val="en-GB"/>
                              </w:rPr>
                              <w:t xml:space="preserve"> &gt; </w:t>
                            </w:r>
                            <w:r w:rsidRPr="00A60159">
                              <w:rPr>
                                <w:rFonts w:ascii="Cambria Math" w:hAnsi="Cambria Math" w:cs="Cambria Math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  <w:lang w:val="en-GB"/>
                              </w:rPr>
                              <w:t>U</w:t>
                            </w:r>
                            <w:r w:rsidRPr="00A60159">
                              <w:rPr>
                                <w:rFonts w:ascii="Cambria Math" w:hAnsi="Cambria Math" w:cs="Cambria Math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  <w:vertAlign w:val="subscript"/>
                                <w:lang w:val="en-GB"/>
                              </w:rPr>
                              <w:t>i</w:t>
                            </w:r>
                            <w:r w:rsidRPr="00A60159">
                              <w:rPr>
                                <w:rFonts w:ascii="Cambria Math" w:hAnsi="Cambria Math" w:cs="Cambria Math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  <w:lang w:val="en-GB"/>
                              </w:rPr>
                              <w:t>(S</w:t>
                            </w:r>
                            <w:r>
                              <w:rPr>
                                <w:rFonts w:ascii="Cambria Math" w:hAnsi="Cambria Math" w:cs="Cambria Math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  <w:vertAlign w:val="subscript"/>
                                <w:lang w:val="en-GB"/>
                              </w:rPr>
                              <w:t>1</w:t>
                            </w:r>
                            <w:r w:rsidRPr="00A60159">
                              <w:rPr>
                                <w:rFonts w:ascii="Cambria Math" w:hAnsi="Cambria Math" w:cs="Cambria Math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  <w:lang w:val="en-GB"/>
                              </w:rPr>
                              <w:t>, …, S</w:t>
                            </w:r>
                            <w:r w:rsidRPr="00A60159">
                              <w:rPr>
                                <w:rFonts w:ascii="Cambria Math" w:hAnsi="Cambria Math" w:cs="Cambria Math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  <w:vertAlign w:val="subscript"/>
                                <w:lang w:val="en-GB"/>
                              </w:rPr>
                              <w:t>(i-1)</w:t>
                            </w:r>
                            <w:r w:rsidRPr="00A60159">
                              <w:rPr>
                                <w:rFonts w:ascii="Cambria Math" w:hAnsi="Cambria Math" w:cs="Cambria Math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  <w:lang w:val="en-GB"/>
                              </w:rPr>
                              <w:t xml:space="preserve">, </w:t>
                            </w:r>
                            <w:r w:rsidRPr="00C570DA">
                              <w:rPr>
                                <w:rFonts w:ascii="Cambria Math" w:hAnsi="Cambria Math" w:cs="Cambria Math"/>
                                <w:color w:val="7F7F7F" w:themeColor="text1" w:themeTint="80"/>
                                <w:sz w:val="28"/>
                                <w:szCs w:val="28"/>
                                <w:shd w:val="clear" w:color="auto" w:fill="F8F9FA"/>
                                <w:lang w:val="en-GB"/>
                              </w:rPr>
                              <w:t>S’</w:t>
                            </w:r>
                            <w:r w:rsidRPr="00C570DA">
                              <w:rPr>
                                <w:rFonts w:ascii="Cambria Math" w:hAnsi="Cambria Math" w:cs="Cambria Math"/>
                                <w:color w:val="7F7F7F" w:themeColor="text1" w:themeTint="80"/>
                                <w:sz w:val="28"/>
                                <w:szCs w:val="28"/>
                                <w:shd w:val="clear" w:color="auto" w:fill="F8F9FA"/>
                                <w:vertAlign w:val="subscript"/>
                                <w:lang w:val="en-GB"/>
                              </w:rPr>
                              <w:t>i</w:t>
                            </w:r>
                            <w:r>
                              <w:rPr>
                                <w:rFonts w:ascii="Cambria Math" w:hAnsi="Cambria Math" w:cs="Cambria Math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  <w:lang w:val="en-GB"/>
                              </w:rPr>
                              <w:t>,</w:t>
                            </w:r>
                            <w:r w:rsidRPr="00A60159">
                              <w:rPr>
                                <w:rFonts w:ascii="Cambria Math" w:hAnsi="Cambria Math" w:cs="Cambria Math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  <w:vertAlign w:val="subscript"/>
                                <w:lang w:val="en-GB"/>
                              </w:rPr>
                              <w:t xml:space="preserve"> </w:t>
                            </w:r>
                            <w:r w:rsidRPr="00A60159">
                              <w:rPr>
                                <w:rFonts w:ascii="Cambria Math" w:hAnsi="Cambria Math" w:cs="Cambria Math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  <w:lang w:val="en-GB"/>
                              </w:rPr>
                              <w:t>S</w:t>
                            </w:r>
                            <w:r w:rsidRPr="00A60159">
                              <w:rPr>
                                <w:rFonts w:ascii="Cambria Math" w:hAnsi="Cambria Math" w:cs="Cambria Math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  <w:vertAlign w:val="subscript"/>
                                <w:lang w:val="en-GB"/>
                              </w:rPr>
                              <w:t>(i+1)</w:t>
                            </w:r>
                            <w:r w:rsidRPr="00A60159">
                              <w:rPr>
                                <w:rFonts w:ascii="Cambria Math" w:hAnsi="Cambria Math" w:cs="Cambria Math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  <w:lang w:val="en-GB"/>
                              </w:rPr>
                              <w:t>, …, S</w:t>
                            </w:r>
                            <w:r w:rsidRPr="00A60159">
                              <w:rPr>
                                <w:rFonts w:ascii="Cambria Math" w:hAnsi="Cambria Math" w:cs="Cambria Math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  <w:vertAlign w:val="subscript"/>
                                <w:lang w:val="en-GB"/>
                              </w:rPr>
                              <w:t>n</w:t>
                            </w:r>
                            <w:r w:rsidRPr="00A60159">
                              <w:rPr>
                                <w:rFonts w:ascii="Cambria Math" w:hAnsi="Cambria Math" w:cs="Cambria Math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  <w:lang w:val="en-GB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5EB02CE" id="_x0000_s1032" type="#_x0000_t202" style="position:absolute;margin-left:45.75pt;margin-top:189pt;width:7in;height:503.25pt;z-index:25168947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" filled="f" fillcolor="#fffffe" stroked="f" strokecolor="#212120" insetpen="t">
                <v:textbox inset="2.88pt,2.88pt,2.88pt,2.88pt">
                  <w:txbxContent>
                    <w:p w14:paraId="12986755" w14:textId="60476FE6" w:rsidR="004E6F59" w:rsidRPr="00B26CFD" w:rsidRDefault="004E6F59" w:rsidP="00FA5870">
                      <w:pPr>
                        <w:pStyle w:val="MyHeadtitle"/>
                        <w:spacing w:before="0" w:line="360" w:lineRule="auto"/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</w:pPr>
                      <w:r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  <w:t>v. Pareto Optimality</w:t>
                      </w:r>
                    </w:p>
                    <w:p w14:paraId="7BC0F2F4" w14:textId="77777777" w:rsidR="004E6F59" w:rsidRPr="00845C39" w:rsidRDefault="004E6F59" w:rsidP="00FA5870">
                      <w:pPr>
                        <w:pStyle w:val="My"/>
                        <w:numPr>
                          <w:ilvl w:val="0"/>
                          <w:numId w:val="7"/>
                        </w:numPr>
                        <w:spacing w:after="240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Strategy Profile S Pareto dominates a </w:t>
                      </w:r>
                      <w:bookmarkStart w:id="1" w:name="_Hlk36964982"/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Strategy Profile </w:t>
                      </w:r>
                      <w:bookmarkEnd w:id="1"/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S’ if:</w:t>
                      </w:r>
                    </w:p>
                    <w:p w14:paraId="3435867F" w14:textId="77777777" w:rsidR="004E6F59" w:rsidRDefault="004E6F59" w:rsidP="00845C39">
                      <w:pPr>
                        <w:pStyle w:val="My"/>
                        <w:numPr>
                          <w:ilvl w:val="1"/>
                          <w:numId w:val="7"/>
                        </w:numPr>
                        <w:spacing w:after="240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No Player gets a worse payoff with Strategy Profile S than with Strategy Profile S’, i.e., </w:t>
                      </w:r>
                      <w:r w:rsidRPr="007141A1">
                        <w:rPr>
                          <w:rStyle w:val="sowc"/>
                          <w:rFonts w:ascii="Cambria Math" w:hAnsi="Cambria Math" w:cs="Times New Roman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  <w:lang w:val="en-US"/>
                        </w:rPr>
                        <w:t>U</w:t>
                      </w:r>
                      <w:r w:rsidRPr="007141A1">
                        <w:rPr>
                          <w:rStyle w:val="sowc"/>
                          <w:rFonts w:ascii="Cambria Math" w:hAnsi="Cambria Math" w:cs="Times New Roman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  <w:vertAlign w:val="subscript"/>
                          <w:lang w:val="en-US"/>
                        </w:rPr>
                        <w:t>i</w:t>
                      </w:r>
                      <w:r w:rsidRPr="007141A1">
                        <w:rPr>
                          <w:rStyle w:val="sowc"/>
                          <w:rFonts w:ascii="Cambria Math" w:hAnsi="Cambria Math" w:cs="Times New Roman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  <w:lang w:val="en-US"/>
                        </w:rPr>
                        <w:t>(S)</w:t>
                      </w:r>
                      <w:r w:rsidRPr="00621B4C">
                        <w:rPr>
                          <w:rStyle w:val="sowc"/>
                          <w:rFonts w:ascii="Cambria Math" w:hAnsi="Cambria Math" w:cs="Times New Roman"/>
                          <w:color w:val="333333"/>
                          <w:sz w:val="28"/>
                          <w:szCs w:val="28"/>
                          <w:lang w:val="en-US"/>
                        </w:rPr>
                        <w:t xml:space="preserve"> ≥ </w:t>
                      </w:r>
                      <w:r w:rsidRPr="007141A1">
                        <w:rPr>
                          <w:rStyle w:val="sowc"/>
                          <w:rFonts w:ascii="Cambria Math" w:hAnsi="Cambria Math" w:cs="Times New Roman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  <w:lang w:val="en-US"/>
                        </w:rPr>
                        <w:t>U</w:t>
                      </w:r>
                      <w:r w:rsidRPr="007141A1">
                        <w:rPr>
                          <w:rStyle w:val="sowc"/>
                          <w:rFonts w:ascii="Cambria Math" w:hAnsi="Cambria Math" w:cs="Times New Roman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  <w:vertAlign w:val="subscript"/>
                          <w:lang w:val="en-US"/>
                        </w:rPr>
                        <w:t>i</w:t>
                      </w:r>
                      <w:r w:rsidRPr="007141A1">
                        <w:rPr>
                          <w:rStyle w:val="sowc"/>
                          <w:rFonts w:ascii="Cambria Math" w:hAnsi="Cambria Math" w:cs="Times New Roman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  <w:lang w:val="en-US"/>
                        </w:rPr>
                        <w:t>(S’)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for all Player i;</w:t>
                      </w:r>
                    </w:p>
                    <w:p w14:paraId="04757E26" w14:textId="77777777" w:rsidR="004E6F59" w:rsidRDefault="004E6F59" w:rsidP="00845C39">
                      <w:pPr>
                        <w:pStyle w:val="My"/>
                        <w:numPr>
                          <w:ilvl w:val="1"/>
                          <w:numId w:val="7"/>
                        </w:numPr>
                        <w:spacing w:after="240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At least, one Player gets a better payoff with Strategy Profile S than with Strategy Profile S’, i.e., </w:t>
                      </w:r>
                      <w:r w:rsidRPr="007141A1">
                        <w:rPr>
                          <w:rStyle w:val="sowc"/>
                          <w:rFonts w:ascii="Cambria Math" w:hAnsi="Cambria Math" w:cs="Times New Roman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  <w:lang w:val="en-US"/>
                        </w:rPr>
                        <w:t>U</w:t>
                      </w:r>
                      <w:r w:rsidRPr="007141A1">
                        <w:rPr>
                          <w:rStyle w:val="sowc"/>
                          <w:rFonts w:ascii="Cambria Math" w:hAnsi="Cambria Math" w:cs="Times New Roman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  <w:vertAlign w:val="subscript"/>
                          <w:lang w:val="en-US"/>
                        </w:rPr>
                        <w:t>i</w:t>
                      </w:r>
                      <w:r w:rsidRPr="007141A1">
                        <w:rPr>
                          <w:rStyle w:val="sowc"/>
                          <w:rFonts w:ascii="Cambria Math" w:hAnsi="Cambria Math" w:cs="Times New Roman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  <w:lang w:val="en-US"/>
                        </w:rPr>
                        <w:t>(S)</w:t>
                      </w:r>
                      <w:r w:rsidRPr="00621B4C">
                        <w:rPr>
                          <w:rStyle w:val="sowc"/>
                          <w:rFonts w:ascii="Cambria Math" w:hAnsi="Cambria Math" w:cs="Times New Roman"/>
                          <w:color w:val="333333"/>
                          <w:sz w:val="28"/>
                          <w:szCs w:val="28"/>
                          <w:lang w:val="en-US"/>
                        </w:rPr>
                        <w:t xml:space="preserve"> &gt; </w:t>
                      </w:r>
                      <w:r w:rsidRPr="007141A1">
                        <w:rPr>
                          <w:rStyle w:val="sowc"/>
                          <w:rFonts w:ascii="Cambria Math" w:hAnsi="Cambria Math" w:cs="Times New Roman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  <w:lang w:val="en-US"/>
                        </w:rPr>
                        <w:t>U</w:t>
                      </w:r>
                      <w:r w:rsidRPr="007141A1">
                        <w:rPr>
                          <w:rStyle w:val="sowc"/>
                          <w:rFonts w:ascii="Cambria Math" w:hAnsi="Cambria Math" w:cs="Times New Roman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  <w:vertAlign w:val="subscript"/>
                          <w:lang w:val="en-US"/>
                        </w:rPr>
                        <w:t>i</w:t>
                      </w:r>
                      <w:r w:rsidRPr="007141A1">
                        <w:rPr>
                          <w:rStyle w:val="sowc"/>
                          <w:rFonts w:ascii="Cambria Math" w:hAnsi="Cambria Math" w:cs="Times New Roman"/>
                          <w:b/>
                          <w:bCs/>
                          <w:color w:val="808080" w:themeColor="background1" w:themeShade="80"/>
                          <w:sz w:val="28"/>
                          <w:szCs w:val="28"/>
                          <w:lang w:val="en-US"/>
                        </w:rPr>
                        <w:t>(S’)</w:t>
                      </w:r>
                      <w:r w:rsidRPr="007141A1">
                        <w:rPr>
                          <w:rStyle w:val="sowc"/>
                          <w:rFonts w:cs="Times New Roman"/>
                          <w:color w:val="808080" w:themeColor="background1" w:themeShade="80"/>
                          <w:lang w:val="en-US"/>
                        </w:rPr>
                        <w:t xml:space="preserve"> 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for at least one Player i;</w:t>
                      </w:r>
                    </w:p>
                    <w:p w14:paraId="2A751A46" w14:textId="77777777" w:rsidR="004E6F59" w:rsidRPr="00C27FEA" w:rsidRDefault="004E6F59" w:rsidP="00C27FEA">
                      <w:pPr>
                        <w:pStyle w:val="My"/>
                        <w:spacing w:after="240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</w:p>
                    <w:p w14:paraId="697DB82F" w14:textId="77777777" w:rsidR="004E6F59" w:rsidRPr="00845C39" w:rsidRDefault="004E6F59" w:rsidP="00845C39">
                      <w:pPr>
                        <w:pStyle w:val="My"/>
                        <w:numPr>
                          <w:ilvl w:val="0"/>
                          <w:numId w:val="7"/>
                        </w:numPr>
                        <w:spacing w:after="240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A </w:t>
                      </w:r>
                      <w:r w:rsidRPr="007141A1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Strategy Profile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</w:t>
                      </w:r>
                      <w:r w:rsidRPr="007141A1">
                        <w:rPr>
                          <w:rStyle w:val="sowc"/>
                          <w:rFonts w:cs="Times New Roman"/>
                          <w:b/>
                          <w:bCs/>
                          <w:color w:val="808080" w:themeColor="background1" w:themeShade="80"/>
                          <w:lang w:val="en-US"/>
                        </w:rPr>
                        <w:t>S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is </w:t>
                      </w:r>
                      <w:r w:rsidRPr="007141A1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Pareto Optimal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, or </w:t>
                      </w:r>
                      <w:r w:rsidRPr="007141A1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Strictly Pareto Efficient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, if there’s no strategy </w:t>
                      </w:r>
                      <w:r w:rsidRPr="007141A1">
                        <w:rPr>
                          <w:rStyle w:val="sowc"/>
                          <w:rFonts w:cs="Times New Roman"/>
                          <w:b/>
                          <w:bCs/>
                          <w:color w:val="808080" w:themeColor="background1" w:themeShade="80"/>
                          <w:lang w:val="en-US"/>
                        </w:rPr>
                        <w:t>S’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than </w:t>
                      </w:r>
                      <w:r w:rsidRPr="007141A1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Pareto Dominates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</w:t>
                      </w:r>
                      <w:r w:rsidRPr="007141A1">
                        <w:rPr>
                          <w:rStyle w:val="sowc"/>
                          <w:rFonts w:cs="Times New Roman"/>
                          <w:b/>
                          <w:bCs/>
                          <w:color w:val="808080" w:themeColor="background1" w:themeShade="80"/>
                          <w:lang w:val="en-US"/>
                        </w:rPr>
                        <w:t>S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:</w:t>
                      </w:r>
                    </w:p>
                    <w:p w14:paraId="170FCB3A" w14:textId="77777777" w:rsidR="004E6F59" w:rsidRPr="00845C39" w:rsidRDefault="004E6F59" w:rsidP="00845C39">
                      <w:pPr>
                        <w:pStyle w:val="My"/>
                        <w:numPr>
                          <w:ilvl w:val="1"/>
                          <w:numId w:val="7"/>
                        </w:numPr>
                        <w:spacing w:after="240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Every game has at least one </w:t>
                      </w:r>
                      <w:r w:rsidRPr="007141A1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Pareto Optimal Profile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;</w:t>
                      </w:r>
                    </w:p>
                    <w:p w14:paraId="53F435FA" w14:textId="77777777" w:rsidR="004E6F59" w:rsidRPr="00B25E6A" w:rsidRDefault="004E6F59" w:rsidP="00C54450">
                      <w:pPr>
                        <w:pStyle w:val="My"/>
                        <w:numPr>
                          <w:ilvl w:val="1"/>
                          <w:numId w:val="7"/>
                        </w:numPr>
                        <w:spacing w:after="240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 w:rsidRPr="00C54450"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Always at least one </w:t>
                      </w:r>
                      <w:r w:rsidRPr="007141A1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Pareto Optimal Profile</w:t>
                      </w:r>
                      <w:r w:rsidRPr="00C54450"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in which the </w:t>
                      </w:r>
                      <w:r w:rsidRPr="007141A1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Strategies</w:t>
                      </w:r>
                      <w:r w:rsidRPr="00C54450"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are pure;</w:t>
                      </w:r>
                    </w:p>
                    <w:p w14:paraId="5AC7A3B7" w14:textId="77777777" w:rsidR="004E6F59" w:rsidRDefault="004E6F59" w:rsidP="00B25E6A">
                      <w:pPr>
                        <w:pStyle w:val="My"/>
                        <w:spacing w:after="240"/>
                        <w:jc w:val="both"/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</w:pPr>
                    </w:p>
                    <w:p w14:paraId="37E092E6" w14:textId="08956CF2" w:rsidR="004E6F59" w:rsidRDefault="004E6F59" w:rsidP="00B25E6A">
                      <w:pPr>
                        <w:pStyle w:val="MyHeadtitle"/>
                        <w:spacing w:before="0" w:line="360" w:lineRule="auto"/>
                        <w:rPr>
                          <w:rFonts w:ascii="Futura LT Book" w:hAnsi="Futura LT Book" w:cs="Times New Roman"/>
                          <w:b w:val="0"/>
                          <w:color w:val="333333"/>
                          <w:sz w:val="40"/>
                          <w:szCs w:val="40"/>
                        </w:rPr>
                      </w:pPr>
                      <w:r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  <w:t>vi. Dominant Strategy Equilibrium</w:t>
                      </w:r>
                    </w:p>
                    <w:p w14:paraId="3D705F37" w14:textId="77777777" w:rsidR="004E6F59" w:rsidRPr="00EB713B" w:rsidRDefault="004E6F59" w:rsidP="00B25E6A">
                      <w:pPr>
                        <w:pStyle w:val="My"/>
                        <w:numPr>
                          <w:ilvl w:val="0"/>
                          <w:numId w:val="7"/>
                        </w:numPr>
                        <w:spacing w:after="240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S</w:t>
                      </w:r>
                      <w:r w:rsidRPr="00413746">
                        <w:rPr>
                          <w:rStyle w:val="sowc"/>
                          <w:rFonts w:cs="Times New Roman"/>
                          <w:color w:val="333333"/>
                          <w:vertAlign w:val="subscript"/>
                          <w:lang w:val="en-US"/>
                        </w:rPr>
                        <w:t>i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</w:t>
                      </w:r>
                      <w:r w:rsidRPr="007141A1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strongly dominates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S</w:t>
                      </w:r>
                      <w:r w:rsidRPr="00EB713B">
                        <w:rPr>
                          <w:rStyle w:val="sowc"/>
                          <w:rFonts w:cs="Times New Roman"/>
                          <w:color w:val="333333"/>
                          <w:vertAlign w:val="subscript"/>
                          <w:lang w:val="en-US"/>
                        </w:rPr>
                        <w:t>i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’ if </w:t>
                      </w:r>
                      <w:r w:rsidRPr="007141A1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 xml:space="preserve">Player </w:t>
                      </w:r>
                      <w:r w:rsidRPr="007141A1">
                        <w:rPr>
                          <w:rStyle w:val="sowc"/>
                          <w:rFonts w:cs="Times New Roman"/>
                          <w:b/>
                          <w:bCs/>
                          <w:i/>
                          <w:iCs/>
                          <w:color w:val="333333"/>
                          <w:lang w:val="en-US"/>
                        </w:rPr>
                        <w:t>i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</w:t>
                      </w:r>
                      <w:r w:rsidRPr="007141A1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always gets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</w:t>
                      </w:r>
                      <w:r w:rsidRPr="007141A1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better playoffs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</w:t>
                      </w:r>
                      <w:r w:rsidRPr="007141A1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with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S</w:t>
                      </w:r>
                      <w:r w:rsidRPr="00EB713B">
                        <w:rPr>
                          <w:rStyle w:val="sowc"/>
                          <w:rFonts w:cs="Times New Roman"/>
                          <w:color w:val="333333"/>
                          <w:vertAlign w:val="subscript"/>
                          <w:lang w:val="en-US"/>
                        </w:rPr>
                        <w:t>i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</w:t>
                      </w:r>
                      <w:r w:rsidRPr="007141A1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than with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S</w:t>
                      </w:r>
                      <w:r w:rsidRPr="00EB713B">
                        <w:rPr>
                          <w:rStyle w:val="sowc"/>
                          <w:rFonts w:cs="Times New Roman"/>
                          <w:color w:val="333333"/>
                          <w:vertAlign w:val="subscript"/>
                          <w:lang w:val="en-US"/>
                        </w:rPr>
                        <w:t>i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’:</w:t>
                      </w:r>
                    </w:p>
                    <w:p w14:paraId="1B019CC5" w14:textId="77777777" w:rsidR="004E6F59" w:rsidRPr="00A60159" w:rsidRDefault="004E6F59" w:rsidP="00B25E6A">
                      <w:pPr>
                        <w:pStyle w:val="My"/>
                        <w:numPr>
                          <w:ilvl w:val="1"/>
                          <w:numId w:val="7"/>
                        </w:numPr>
                        <w:spacing w:after="240"/>
                        <w:jc w:val="both"/>
                        <w:rPr>
                          <w:rFonts w:ascii="Cambria Math" w:hAnsi="Cambria Math" w:cs="Times New Roman"/>
                          <w:b/>
                          <w:bCs/>
                          <w:color w:val="333333"/>
                          <w:sz w:val="28"/>
                          <w:szCs w:val="28"/>
                          <w:lang w:val="en-US"/>
                        </w:rPr>
                      </w:pPr>
                      <w:r w:rsidRPr="00A60159">
                        <w:rPr>
                          <w:rFonts w:ascii="Cambria Math" w:hAnsi="Cambria Math" w:cs="Cambria Math"/>
                          <w:color w:val="222222"/>
                          <w:sz w:val="28"/>
                          <w:szCs w:val="28"/>
                          <w:shd w:val="clear" w:color="auto" w:fill="F8F9FA"/>
                        </w:rPr>
                        <w:t>∀</w:t>
                      </w:r>
                      <w:r w:rsidRPr="00A60159">
                        <w:rPr>
                          <w:rFonts w:ascii="Cambria Math" w:hAnsi="Cambria Math" w:cs="Cambria Math"/>
                          <w:color w:val="222222"/>
                          <w:sz w:val="28"/>
                          <w:szCs w:val="28"/>
                          <w:shd w:val="clear" w:color="auto" w:fill="F8F9FA"/>
                          <w:lang w:val="en-GB"/>
                        </w:rPr>
                        <w:t xml:space="preserve"> S</w:t>
                      </w:r>
                      <w:r>
                        <w:rPr>
                          <w:rFonts w:ascii="Cambria Math" w:hAnsi="Cambria Math" w:cs="Cambria Math"/>
                          <w:color w:val="222222"/>
                          <w:sz w:val="28"/>
                          <w:szCs w:val="28"/>
                          <w:shd w:val="clear" w:color="auto" w:fill="F8F9FA"/>
                          <w:vertAlign w:val="subscript"/>
                          <w:lang w:val="en-GB"/>
                        </w:rPr>
                        <w:t>1</w:t>
                      </w:r>
                      <w:r w:rsidRPr="00A60159">
                        <w:rPr>
                          <w:rFonts w:ascii="Cambria Math" w:hAnsi="Cambria Math" w:cs="Cambria Math"/>
                          <w:color w:val="222222"/>
                          <w:sz w:val="28"/>
                          <w:szCs w:val="28"/>
                          <w:shd w:val="clear" w:color="auto" w:fill="F8F9FA"/>
                          <w:lang w:val="en-GB"/>
                        </w:rPr>
                        <w:t>, …, S</w:t>
                      </w:r>
                      <w:r w:rsidRPr="00A60159">
                        <w:rPr>
                          <w:rFonts w:ascii="Cambria Math" w:hAnsi="Cambria Math" w:cs="Cambria Math"/>
                          <w:color w:val="222222"/>
                          <w:sz w:val="28"/>
                          <w:szCs w:val="28"/>
                          <w:shd w:val="clear" w:color="auto" w:fill="F8F9FA"/>
                          <w:vertAlign w:val="subscript"/>
                          <w:lang w:val="en-GB"/>
                        </w:rPr>
                        <w:t>(i-1)</w:t>
                      </w:r>
                      <w:r w:rsidRPr="00A60159">
                        <w:rPr>
                          <w:rFonts w:ascii="Cambria Math" w:hAnsi="Cambria Math" w:cs="Cambria Math"/>
                          <w:color w:val="222222"/>
                          <w:sz w:val="28"/>
                          <w:szCs w:val="28"/>
                          <w:shd w:val="clear" w:color="auto" w:fill="F8F9FA"/>
                          <w:lang w:val="en-GB"/>
                        </w:rPr>
                        <w:t>,</w:t>
                      </w:r>
                      <w:r w:rsidRPr="00A60159">
                        <w:rPr>
                          <w:rFonts w:ascii="Cambria Math" w:hAnsi="Cambria Math" w:cs="Cambria Math"/>
                          <w:color w:val="222222"/>
                          <w:sz w:val="28"/>
                          <w:szCs w:val="28"/>
                          <w:shd w:val="clear" w:color="auto" w:fill="F8F9FA"/>
                          <w:vertAlign w:val="subscript"/>
                          <w:lang w:val="en-GB"/>
                        </w:rPr>
                        <w:t xml:space="preserve"> </w:t>
                      </w:r>
                      <w:r w:rsidRPr="00A60159">
                        <w:rPr>
                          <w:rFonts w:ascii="Cambria Math" w:hAnsi="Cambria Math" w:cs="Cambria Math"/>
                          <w:color w:val="222222"/>
                          <w:sz w:val="28"/>
                          <w:szCs w:val="28"/>
                          <w:shd w:val="clear" w:color="auto" w:fill="F8F9FA"/>
                          <w:lang w:val="en-GB"/>
                        </w:rPr>
                        <w:t>S</w:t>
                      </w:r>
                      <w:r w:rsidRPr="00A60159">
                        <w:rPr>
                          <w:rFonts w:ascii="Cambria Math" w:hAnsi="Cambria Math" w:cs="Cambria Math"/>
                          <w:color w:val="222222"/>
                          <w:sz w:val="28"/>
                          <w:szCs w:val="28"/>
                          <w:shd w:val="clear" w:color="auto" w:fill="F8F9FA"/>
                          <w:vertAlign w:val="subscript"/>
                          <w:lang w:val="en-GB"/>
                        </w:rPr>
                        <w:t>(i+1)</w:t>
                      </w:r>
                      <w:r w:rsidRPr="00A60159">
                        <w:rPr>
                          <w:rFonts w:ascii="Cambria Math" w:hAnsi="Cambria Math" w:cs="Cambria Math"/>
                          <w:color w:val="222222"/>
                          <w:sz w:val="28"/>
                          <w:szCs w:val="28"/>
                          <w:shd w:val="clear" w:color="auto" w:fill="F8F9FA"/>
                          <w:lang w:val="en-GB"/>
                        </w:rPr>
                        <w:t>, …, S</w:t>
                      </w:r>
                      <w:r w:rsidRPr="00A60159">
                        <w:rPr>
                          <w:rFonts w:ascii="Cambria Math" w:hAnsi="Cambria Math" w:cs="Cambria Math"/>
                          <w:color w:val="222222"/>
                          <w:sz w:val="28"/>
                          <w:szCs w:val="28"/>
                          <w:shd w:val="clear" w:color="auto" w:fill="F8F9FA"/>
                          <w:vertAlign w:val="subscript"/>
                          <w:lang w:val="en-GB"/>
                        </w:rPr>
                        <w:t>n</w:t>
                      </w:r>
                      <w:r w:rsidRPr="00A60159">
                        <w:rPr>
                          <w:rFonts w:ascii="Cambria Math" w:hAnsi="Cambria Math" w:cs="Cambria Math"/>
                          <w:color w:val="222222"/>
                          <w:sz w:val="28"/>
                          <w:szCs w:val="28"/>
                          <w:shd w:val="clear" w:color="auto" w:fill="F8F9FA"/>
                          <w:lang w:val="en-GB"/>
                        </w:rPr>
                        <w:t>:</w:t>
                      </w:r>
                    </w:p>
                    <w:p w14:paraId="27E7F89A" w14:textId="77777777" w:rsidR="004E6F59" w:rsidRPr="00B25E6A" w:rsidRDefault="004E6F59" w:rsidP="00B25E6A">
                      <w:pPr>
                        <w:pStyle w:val="My"/>
                        <w:numPr>
                          <w:ilvl w:val="2"/>
                          <w:numId w:val="7"/>
                        </w:numPr>
                        <w:spacing w:after="240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28"/>
                          <w:szCs w:val="28"/>
                          <w:lang w:val="en-US"/>
                        </w:rPr>
                      </w:pPr>
                      <w:r w:rsidRPr="00A60159">
                        <w:rPr>
                          <w:rFonts w:ascii="Cambria Math" w:hAnsi="Cambria Math" w:cs="Cambria Math"/>
                          <w:color w:val="222222"/>
                          <w:sz w:val="28"/>
                          <w:szCs w:val="28"/>
                          <w:shd w:val="clear" w:color="auto" w:fill="F8F9FA"/>
                          <w:lang w:val="en-GB"/>
                        </w:rPr>
                        <w:t>U</w:t>
                      </w:r>
                      <w:r w:rsidRPr="00A60159">
                        <w:rPr>
                          <w:rFonts w:ascii="Cambria Math" w:hAnsi="Cambria Math" w:cs="Cambria Math"/>
                          <w:color w:val="222222"/>
                          <w:sz w:val="28"/>
                          <w:szCs w:val="28"/>
                          <w:shd w:val="clear" w:color="auto" w:fill="F8F9FA"/>
                          <w:vertAlign w:val="subscript"/>
                          <w:lang w:val="en-GB"/>
                        </w:rPr>
                        <w:t>i</w:t>
                      </w:r>
                      <w:r w:rsidRPr="00A60159">
                        <w:rPr>
                          <w:rFonts w:ascii="Cambria Math" w:hAnsi="Cambria Math" w:cs="Cambria Math"/>
                          <w:color w:val="222222"/>
                          <w:sz w:val="28"/>
                          <w:szCs w:val="28"/>
                          <w:shd w:val="clear" w:color="auto" w:fill="F8F9FA"/>
                          <w:lang w:val="en-GB"/>
                        </w:rPr>
                        <w:t>(S</w:t>
                      </w:r>
                      <w:r>
                        <w:rPr>
                          <w:rFonts w:ascii="Cambria Math" w:hAnsi="Cambria Math" w:cs="Cambria Math"/>
                          <w:color w:val="222222"/>
                          <w:sz w:val="28"/>
                          <w:szCs w:val="28"/>
                          <w:shd w:val="clear" w:color="auto" w:fill="F8F9FA"/>
                          <w:vertAlign w:val="subscript"/>
                          <w:lang w:val="en-GB"/>
                        </w:rPr>
                        <w:t>1</w:t>
                      </w:r>
                      <w:r w:rsidRPr="00A60159">
                        <w:rPr>
                          <w:rFonts w:ascii="Cambria Math" w:hAnsi="Cambria Math" w:cs="Cambria Math"/>
                          <w:color w:val="222222"/>
                          <w:sz w:val="28"/>
                          <w:szCs w:val="28"/>
                          <w:shd w:val="clear" w:color="auto" w:fill="F8F9FA"/>
                          <w:lang w:val="en-GB"/>
                        </w:rPr>
                        <w:t>, …, S</w:t>
                      </w:r>
                      <w:r w:rsidRPr="00A60159">
                        <w:rPr>
                          <w:rFonts w:ascii="Cambria Math" w:hAnsi="Cambria Math" w:cs="Cambria Math"/>
                          <w:color w:val="222222"/>
                          <w:sz w:val="28"/>
                          <w:szCs w:val="28"/>
                          <w:shd w:val="clear" w:color="auto" w:fill="F8F9FA"/>
                          <w:vertAlign w:val="subscript"/>
                          <w:lang w:val="en-GB"/>
                        </w:rPr>
                        <w:t>(i-1)</w:t>
                      </w:r>
                      <w:r w:rsidRPr="00A60159">
                        <w:rPr>
                          <w:rFonts w:ascii="Cambria Math" w:hAnsi="Cambria Math" w:cs="Cambria Math"/>
                          <w:color w:val="222222"/>
                          <w:sz w:val="28"/>
                          <w:szCs w:val="28"/>
                          <w:shd w:val="clear" w:color="auto" w:fill="F8F9FA"/>
                          <w:lang w:val="en-GB"/>
                        </w:rPr>
                        <w:t xml:space="preserve">, </w:t>
                      </w:r>
                      <w:r w:rsidRPr="00C570DA">
                        <w:rPr>
                          <w:rFonts w:ascii="Cambria Math" w:hAnsi="Cambria Math" w:cs="Cambria Math"/>
                          <w:color w:val="7F7F7F" w:themeColor="text1" w:themeTint="80"/>
                          <w:sz w:val="28"/>
                          <w:szCs w:val="28"/>
                          <w:shd w:val="clear" w:color="auto" w:fill="F8F9FA"/>
                          <w:lang w:val="en-GB"/>
                        </w:rPr>
                        <w:t>S</w:t>
                      </w:r>
                      <w:r w:rsidRPr="00C570DA">
                        <w:rPr>
                          <w:rFonts w:ascii="Cambria Math" w:hAnsi="Cambria Math" w:cs="Cambria Math"/>
                          <w:color w:val="7F7F7F" w:themeColor="text1" w:themeTint="80"/>
                          <w:sz w:val="28"/>
                          <w:szCs w:val="28"/>
                          <w:shd w:val="clear" w:color="auto" w:fill="F8F9FA"/>
                          <w:vertAlign w:val="subscript"/>
                          <w:lang w:val="en-GB"/>
                        </w:rPr>
                        <w:t>i</w:t>
                      </w:r>
                      <w:r w:rsidRPr="00A60159">
                        <w:rPr>
                          <w:rFonts w:ascii="Cambria Math" w:hAnsi="Cambria Math" w:cs="Cambria Math"/>
                          <w:color w:val="222222"/>
                          <w:sz w:val="28"/>
                          <w:szCs w:val="28"/>
                          <w:shd w:val="clear" w:color="auto" w:fill="F8F9FA"/>
                          <w:lang w:val="en-GB"/>
                        </w:rPr>
                        <w:t>,</w:t>
                      </w:r>
                      <w:r w:rsidRPr="00A60159">
                        <w:rPr>
                          <w:rFonts w:ascii="Cambria Math" w:hAnsi="Cambria Math" w:cs="Cambria Math"/>
                          <w:color w:val="222222"/>
                          <w:sz w:val="28"/>
                          <w:szCs w:val="28"/>
                          <w:shd w:val="clear" w:color="auto" w:fill="F8F9FA"/>
                          <w:vertAlign w:val="subscript"/>
                          <w:lang w:val="en-GB"/>
                        </w:rPr>
                        <w:t xml:space="preserve"> </w:t>
                      </w:r>
                      <w:r w:rsidRPr="00A60159">
                        <w:rPr>
                          <w:rFonts w:ascii="Cambria Math" w:hAnsi="Cambria Math" w:cs="Cambria Math"/>
                          <w:color w:val="222222"/>
                          <w:sz w:val="28"/>
                          <w:szCs w:val="28"/>
                          <w:shd w:val="clear" w:color="auto" w:fill="F8F9FA"/>
                          <w:lang w:val="en-GB"/>
                        </w:rPr>
                        <w:t>S</w:t>
                      </w:r>
                      <w:r w:rsidRPr="00A60159">
                        <w:rPr>
                          <w:rFonts w:ascii="Cambria Math" w:hAnsi="Cambria Math" w:cs="Cambria Math"/>
                          <w:color w:val="222222"/>
                          <w:sz w:val="28"/>
                          <w:szCs w:val="28"/>
                          <w:shd w:val="clear" w:color="auto" w:fill="F8F9FA"/>
                          <w:vertAlign w:val="subscript"/>
                          <w:lang w:val="en-GB"/>
                        </w:rPr>
                        <w:t>(i+1)</w:t>
                      </w:r>
                      <w:r w:rsidRPr="00A60159">
                        <w:rPr>
                          <w:rFonts w:ascii="Cambria Math" w:hAnsi="Cambria Math" w:cs="Cambria Math"/>
                          <w:color w:val="222222"/>
                          <w:sz w:val="28"/>
                          <w:szCs w:val="28"/>
                          <w:shd w:val="clear" w:color="auto" w:fill="F8F9FA"/>
                          <w:lang w:val="en-GB"/>
                        </w:rPr>
                        <w:t>, …, S</w:t>
                      </w:r>
                      <w:r w:rsidRPr="00A60159">
                        <w:rPr>
                          <w:rFonts w:ascii="Cambria Math" w:hAnsi="Cambria Math" w:cs="Cambria Math"/>
                          <w:color w:val="222222"/>
                          <w:sz w:val="28"/>
                          <w:szCs w:val="28"/>
                          <w:shd w:val="clear" w:color="auto" w:fill="F8F9FA"/>
                          <w:vertAlign w:val="subscript"/>
                          <w:lang w:val="en-GB"/>
                        </w:rPr>
                        <w:t>n</w:t>
                      </w:r>
                      <w:r w:rsidRPr="00A60159">
                        <w:rPr>
                          <w:rFonts w:ascii="Cambria Math" w:hAnsi="Cambria Math" w:cs="Cambria Math"/>
                          <w:color w:val="222222"/>
                          <w:sz w:val="28"/>
                          <w:szCs w:val="28"/>
                          <w:shd w:val="clear" w:color="auto" w:fill="F8F9FA"/>
                          <w:lang w:val="en-GB"/>
                        </w:rPr>
                        <w:t>)</w:t>
                      </w:r>
                      <w:r>
                        <w:rPr>
                          <w:rFonts w:ascii="Cambria Math" w:hAnsi="Cambria Math" w:cs="Cambria Math"/>
                          <w:color w:val="222222"/>
                          <w:sz w:val="28"/>
                          <w:szCs w:val="28"/>
                          <w:shd w:val="clear" w:color="auto" w:fill="F8F9FA"/>
                          <w:lang w:val="en-GB"/>
                        </w:rPr>
                        <w:t xml:space="preserve"> &gt; </w:t>
                      </w:r>
                      <w:r w:rsidRPr="00A60159">
                        <w:rPr>
                          <w:rFonts w:ascii="Cambria Math" w:hAnsi="Cambria Math" w:cs="Cambria Math"/>
                          <w:color w:val="222222"/>
                          <w:sz w:val="28"/>
                          <w:szCs w:val="28"/>
                          <w:shd w:val="clear" w:color="auto" w:fill="F8F9FA"/>
                          <w:lang w:val="en-GB"/>
                        </w:rPr>
                        <w:t>U</w:t>
                      </w:r>
                      <w:r w:rsidRPr="00A60159">
                        <w:rPr>
                          <w:rFonts w:ascii="Cambria Math" w:hAnsi="Cambria Math" w:cs="Cambria Math"/>
                          <w:color w:val="222222"/>
                          <w:sz w:val="28"/>
                          <w:szCs w:val="28"/>
                          <w:shd w:val="clear" w:color="auto" w:fill="F8F9FA"/>
                          <w:vertAlign w:val="subscript"/>
                          <w:lang w:val="en-GB"/>
                        </w:rPr>
                        <w:t>i</w:t>
                      </w:r>
                      <w:r w:rsidRPr="00A60159">
                        <w:rPr>
                          <w:rFonts w:ascii="Cambria Math" w:hAnsi="Cambria Math" w:cs="Cambria Math"/>
                          <w:color w:val="222222"/>
                          <w:sz w:val="28"/>
                          <w:szCs w:val="28"/>
                          <w:shd w:val="clear" w:color="auto" w:fill="F8F9FA"/>
                          <w:lang w:val="en-GB"/>
                        </w:rPr>
                        <w:t>(S</w:t>
                      </w:r>
                      <w:r>
                        <w:rPr>
                          <w:rFonts w:ascii="Cambria Math" w:hAnsi="Cambria Math" w:cs="Cambria Math"/>
                          <w:color w:val="222222"/>
                          <w:sz w:val="28"/>
                          <w:szCs w:val="28"/>
                          <w:shd w:val="clear" w:color="auto" w:fill="F8F9FA"/>
                          <w:vertAlign w:val="subscript"/>
                          <w:lang w:val="en-GB"/>
                        </w:rPr>
                        <w:t>1</w:t>
                      </w:r>
                      <w:r w:rsidRPr="00A60159">
                        <w:rPr>
                          <w:rFonts w:ascii="Cambria Math" w:hAnsi="Cambria Math" w:cs="Cambria Math"/>
                          <w:color w:val="222222"/>
                          <w:sz w:val="28"/>
                          <w:szCs w:val="28"/>
                          <w:shd w:val="clear" w:color="auto" w:fill="F8F9FA"/>
                          <w:lang w:val="en-GB"/>
                        </w:rPr>
                        <w:t>, …, S</w:t>
                      </w:r>
                      <w:r w:rsidRPr="00A60159">
                        <w:rPr>
                          <w:rFonts w:ascii="Cambria Math" w:hAnsi="Cambria Math" w:cs="Cambria Math"/>
                          <w:color w:val="222222"/>
                          <w:sz w:val="28"/>
                          <w:szCs w:val="28"/>
                          <w:shd w:val="clear" w:color="auto" w:fill="F8F9FA"/>
                          <w:vertAlign w:val="subscript"/>
                          <w:lang w:val="en-GB"/>
                        </w:rPr>
                        <w:t>(i-1)</w:t>
                      </w:r>
                      <w:r w:rsidRPr="00A60159">
                        <w:rPr>
                          <w:rFonts w:ascii="Cambria Math" w:hAnsi="Cambria Math" w:cs="Cambria Math"/>
                          <w:color w:val="222222"/>
                          <w:sz w:val="28"/>
                          <w:szCs w:val="28"/>
                          <w:shd w:val="clear" w:color="auto" w:fill="F8F9FA"/>
                          <w:lang w:val="en-GB"/>
                        </w:rPr>
                        <w:t xml:space="preserve">, </w:t>
                      </w:r>
                      <w:r w:rsidRPr="00C570DA">
                        <w:rPr>
                          <w:rFonts w:ascii="Cambria Math" w:hAnsi="Cambria Math" w:cs="Cambria Math"/>
                          <w:color w:val="7F7F7F" w:themeColor="text1" w:themeTint="80"/>
                          <w:sz w:val="28"/>
                          <w:szCs w:val="28"/>
                          <w:shd w:val="clear" w:color="auto" w:fill="F8F9FA"/>
                          <w:lang w:val="en-GB"/>
                        </w:rPr>
                        <w:t>S’</w:t>
                      </w:r>
                      <w:r w:rsidRPr="00C570DA">
                        <w:rPr>
                          <w:rFonts w:ascii="Cambria Math" w:hAnsi="Cambria Math" w:cs="Cambria Math"/>
                          <w:color w:val="7F7F7F" w:themeColor="text1" w:themeTint="80"/>
                          <w:sz w:val="28"/>
                          <w:szCs w:val="28"/>
                          <w:shd w:val="clear" w:color="auto" w:fill="F8F9FA"/>
                          <w:vertAlign w:val="subscript"/>
                          <w:lang w:val="en-GB"/>
                        </w:rPr>
                        <w:t>i</w:t>
                      </w:r>
                      <w:r>
                        <w:rPr>
                          <w:rFonts w:ascii="Cambria Math" w:hAnsi="Cambria Math" w:cs="Cambria Math"/>
                          <w:color w:val="222222"/>
                          <w:sz w:val="28"/>
                          <w:szCs w:val="28"/>
                          <w:shd w:val="clear" w:color="auto" w:fill="F8F9FA"/>
                          <w:lang w:val="en-GB"/>
                        </w:rPr>
                        <w:t>,</w:t>
                      </w:r>
                      <w:r w:rsidRPr="00A60159">
                        <w:rPr>
                          <w:rFonts w:ascii="Cambria Math" w:hAnsi="Cambria Math" w:cs="Cambria Math"/>
                          <w:color w:val="222222"/>
                          <w:sz w:val="28"/>
                          <w:szCs w:val="28"/>
                          <w:shd w:val="clear" w:color="auto" w:fill="F8F9FA"/>
                          <w:vertAlign w:val="subscript"/>
                          <w:lang w:val="en-GB"/>
                        </w:rPr>
                        <w:t xml:space="preserve"> </w:t>
                      </w:r>
                      <w:r w:rsidRPr="00A60159">
                        <w:rPr>
                          <w:rFonts w:ascii="Cambria Math" w:hAnsi="Cambria Math" w:cs="Cambria Math"/>
                          <w:color w:val="222222"/>
                          <w:sz w:val="28"/>
                          <w:szCs w:val="28"/>
                          <w:shd w:val="clear" w:color="auto" w:fill="F8F9FA"/>
                          <w:lang w:val="en-GB"/>
                        </w:rPr>
                        <w:t>S</w:t>
                      </w:r>
                      <w:r w:rsidRPr="00A60159">
                        <w:rPr>
                          <w:rFonts w:ascii="Cambria Math" w:hAnsi="Cambria Math" w:cs="Cambria Math"/>
                          <w:color w:val="222222"/>
                          <w:sz w:val="28"/>
                          <w:szCs w:val="28"/>
                          <w:shd w:val="clear" w:color="auto" w:fill="F8F9FA"/>
                          <w:vertAlign w:val="subscript"/>
                          <w:lang w:val="en-GB"/>
                        </w:rPr>
                        <w:t>(i+1)</w:t>
                      </w:r>
                      <w:r w:rsidRPr="00A60159">
                        <w:rPr>
                          <w:rFonts w:ascii="Cambria Math" w:hAnsi="Cambria Math" w:cs="Cambria Math"/>
                          <w:color w:val="222222"/>
                          <w:sz w:val="28"/>
                          <w:szCs w:val="28"/>
                          <w:shd w:val="clear" w:color="auto" w:fill="F8F9FA"/>
                          <w:lang w:val="en-GB"/>
                        </w:rPr>
                        <w:t>, …, S</w:t>
                      </w:r>
                      <w:r w:rsidRPr="00A60159">
                        <w:rPr>
                          <w:rFonts w:ascii="Cambria Math" w:hAnsi="Cambria Math" w:cs="Cambria Math"/>
                          <w:color w:val="222222"/>
                          <w:sz w:val="28"/>
                          <w:szCs w:val="28"/>
                          <w:shd w:val="clear" w:color="auto" w:fill="F8F9FA"/>
                          <w:vertAlign w:val="subscript"/>
                          <w:lang w:val="en-GB"/>
                        </w:rPr>
                        <w:t>n</w:t>
                      </w:r>
                      <w:r w:rsidRPr="00A60159">
                        <w:rPr>
                          <w:rFonts w:ascii="Cambria Math" w:hAnsi="Cambria Math" w:cs="Cambria Math"/>
                          <w:color w:val="222222"/>
                          <w:sz w:val="28"/>
                          <w:szCs w:val="28"/>
                          <w:shd w:val="clear" w:color="auto" w:fill="F8F9FA"/>
                          <w:lang w:val="en-GB"/>
                        </w:rPr>
                        <w:t>)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A2EA47E" w14:textId="77777777" w:rsidR="00FA5870" w:rsidRPr="00F67D3A" w:rsidRDefault="00FA5870" w:rsidP="00FA5870"/>
    <w:p w14:paraId="3A693BE8" w14:textId="77777777" w:rsidR="00FA5870" w:rsidRPr="00F67D3A" w:rsidRDefault="00FA5870" w:rsidP="00FA5870"/>
    <w:p w14:paraId="722C0DB8" w14:textId="77777777" w:rsidR="00FA5870" w:rsidRPr="00F67D3A" w:rsidRDefault="00FA5870" w:rsidP="00FA5870"/>
    <w:p w14:paraId="1F172EE7" w14:textId="77777777" w:rsidR="00FA5870" w:rsidRPr="00F67D3A" w:rsidRDefault="00FA5870" w:rsidP="00FA5870"/>
    <w:p w14:paraId="576F0C7D" w14:textId="77777777" w:rsidR="00FA5870" w:rsidRPr="00F67D3A" w:rsidRDefault="00FA5870" w:rsidP="00FA5870"/>
    <w:p w14:paraId="5A3EF691" w14:textId="77777777" w:rsidR="00A60159" w:rsidRDefault="00A60159">
      <w:r>
        <w:br w:type="page"/>
      </w:r>
    </w:p>
    <w:p w14:paraId="3C860CBE" w14:textId="77777777" w:rsidR="00A60159" w:rsidRPr="00F67D3A" w:rsidRDefault="00A60159" w:rsidP="00A60159">
      <w:r>
        <w:rPr>
          <w:noProof/>
          <w:lang w:eastAsia="en-US"/>
        </w:rPr>
        <w:lastRenderedPageBreak/>
        <w:drawing>
          <wp:anchor distT="0" distB="0" distL="114300" distR="114300" simplePos="0" relativeHeight="252485120" behindDoc="1" locked="0" layoutInCell="1" allowOverlap="1" wp14:anchorId="6C00C0E3" wp14:editId="73F4B741">
            <wp:simplePos x="0" y="0"/>
            <wp:positionH relativeFrom="column">
              <wp:posOffset>-114300</wp:posOffset>
            </wp:positionH>
            <wp:positionV relativeFrom="paragraph">
              <wp:posOffset>-1196340</wp:posOffset>
            </wp:positionV>
            <wp:extent cx="7886700" cy="2668905"/>
            <wp:effectExtent l="0" t="0" r="0" b="0"/>
            <wp:wrapNone/>
            <wp:docPr id="41" name="Picture 41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A3965C" w14:textId="77777777" w:rsidR="00A60159" w:rsidRPr="00F67D3A" w:rsidRDefault="00A60159" w:rsidP="00A60159">
      <w:r w:rsidRPr="008C3BF3">
        <w:rPr>
          <w:noProof/>
        </w:rPr>
        <w:drawing>
          <wp:anchor distT="0" distB="0" distL="114300" distR="114300" simplePos="0" relativeHeight="252488192" behindDoc="0" locked="0" layoutInCell="1" allowOverlap="1" wp14:anchorId="0E271CF2" wp14:editId="0D8E2BC9">
            <wp:simplePos x="0" y="0"/>
            <wp:positionH relativeFrom="column">
              <wp:posOffset>6182360</wp:posOffset>
            </wp:positionH>
            <wp:positionV relativeFrom="paragraph">
              <wp:posOffset>44450</wp:posOffset>
            </wp:positionV>
            <wp:extent cx="843915" cy="614045"/>
            <wp:effectExtent l="0" t="0" r="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ct-nova-logo-1.png"/>
                    <pic:cNvPicPr/>
                  </pic:nvPicPr>
                  <pic:blipFill>
                    <a:blip r:embed="rId11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60000" contrast="-8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3915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3BF3">
        <w:rPr>
          <w:noProof/>
        </w:rPr>
        <w:drawing>
          <wp:anchor distT="0" distB="0" distL="114300" distR="114300" simplePos="0" relativeHeight="252487168" behindDoc="0" locked="0" layoutInCell="1" allowOverlap="1" wp14:anchorId="22327685" wp14:editId="04F97E26">
            <wp:simplePos x="0" y="0"/>
            <wp:positionH relativeFrom="column">
              <wp:posOffset>4107939</wp:posOffset>
            </wp:positionH>
            <wp:positionV relativeFrom="paragraph">
              <wp:posOffset>17382</wp:posOffset>
            </wp:positionV>
            <wp:extent cx="1787525" cy="649605"/>
            <wp:effectExtent l="0" t="0" r="3175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niversidade-nova-lisboa-logo-1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60000" contrast="-8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525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7CC3040" w14:textId="77777777" w:rsidR="00A60159" w:rsidRPr="00F67D3A" w:rsidRDefault="00A60159" w:rsidP="00A60159"/>
    <w:p w14:paraId="3F63BF39" w14:textId="77777777" w:rsidR="00A60159" w:rsidRPr="00F67D3A" w:rsidRDefault="00A60159" w:rsidP="00A60159"/>
    <w:p w14:paraId="70ABBB7B" w14:textId="77777777" w:rsidR="00A60159" w:rsidRPr="00F67D3A" w:rsidRDefault="00A60159" w:rsidP="00A60159"/>
    <w:p w14:paraId="07444C5B" w14:textId="77777777" w:rsidR="00A60159" w:rsidRPr="00F67D3A" w:rsidRDefault="00A60159" w:rsidP="00A60159"/>
    <w:p w14:paraId="6231FD79" w14:textId="77777777" w:rsidR="00A60159" w:rsidRPr="00F67D3A" w:rsidRDefault="00A60159" w:rsidP="00A60159"/>
    <w:p w14:paraId="32D5F090" w14:textId="77777777" w:rsidR="00A60159" w:rsidRPr="00F67D3A" w:rsidRDefault="00A60159" w:rsidP="00A60159"/>
    <w:p w14:paraId="547A837A" w14:textId="77777777" w:rsidR="00A60159" w:rsidRPr="00F67D3A" w:rsidRDefault="00A60159" w:rsidP="00A60159"/>
    <w:p w14:paraId="7B12BDE0" w14:textId="77777777" w:rsidR="00A60159" w:rsidRPr="00F67D3A" w:rsidRDefault="00A60159" w:rsidP="00A60159"/>
    <w:p w14:paraId="190B436C" w14:textId="77777777" w:rsidR="00A60159" w:rsidRPr="00F67D3A" w:rsidRDefault="00A60159" w:rsidP="00A60159"/>
    <w:p w14:paraId="60264240" w14:textId="77777777" w:rsidR="00A60159" w:rsidRPr="00F67D3A" w:rsidRDefault="00265D27" w:rsidP="00A60159">
      <w:r>
        <w:rPr>
          <w:noProof/>
          <w:lang w:eastAsia="en-US"/>
        </w:rPr>
        <mc:AlternateContent>
          <mc:Choice Requires="wps">
            <w:drawing>
              <wp:anchor distT="36576" distB="36576" distL="36576" distR="36576" simplePos="0" relativeHeight="251692544" behindDoc="0" locked="0" layoutInCell="1" allowOverlap="1" wp14:anchorId="72692343" wp14:editId="58FA79DC">
                <wp:simplePos x="0" y="0"/>
                <wp:positionH relativeFrom="column">
                  <wp:posOffset>581025</wp:posOffset>
                </wp:positionH>
                <wp:positionV relativeFrom="page">
                  <wp:posOffset>2562225</wp:posOffset>
                </wp:positionV>
                <wp:extent cx="6400800" cy="5029200"/>
                <wp:effectExtent l="0" t="0" r="0" b="0"/>
                <wp:wrapNone/>
                <wp:docPr id="40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5029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6FF76F9" w14:textId="37D74A8E" w:rsidR="004E6F59" w:rsidRDefault="004E6F59" w:rsidP="00A60159">
                            <w:pPr>
                              <w:pStyle w:val="MyHeadtitle"/>
                              <w:spacing w:before="0" w:line="360" w:lineRule="auto"/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  <w:t>vi. Dominant Strategy Equilibrium</w:t>
                            </w:r>
                          </w:p>
                          <w:p w14:paraId="718411BC" w14:textId="77777777" w:rsidR="004E6F59" w:rsidRPr="00EB713B" w:rsidRDefault="004E6F59" w:rsidP="00912984">
                            <w:pPr>
                              <w:pStyle w:val="My"/>
                              <w:numPr>
                                <w:ilvl w:val="0"/>
                                <w:numId w:val="7"/>
                              </w:numPr>
                              <w:spacing w:after="240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S</w:t>
                            </w:r>
                            <w:r w:rsidRPr="00413746">
                              <w:rPr>
                                <w:rStyle w:val="sowc"/>
                                <w:rFonts w:cs="Times New Roman"/>
                                <w:color w:val="333333"/>
                                <w:vertAlign w:val="subscript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7141A1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weakly dominates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S</w:t>
                            </w:r>
                            <w:r w:rsidRPr="00EB713B">
                              <w:rPr>
                                <w:rStyle w:val="sowc"/>
                                <w:rFonts w:cs="Times New Roman"/>
                                <w:color w:val="333333"/>
                                <w:vertAlign w:val="subscript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’ </w:t>
                            </w:r>
                            <w:r w:rsidRPr="007141A1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if Player i always gets better playoffs with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S</w:t>
                            </w:r>
                            <w:r w:rsidRPr="00EB713B">
                              <w:rPr>
                                <w:rStyle w:val="sowc"/>
                                <w:rFonts w:cs="Times New Roman"/>
                                <w:color w:val="333333"/>
                                <w:vertAlign w:val="subscript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7141A1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than with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S</w:t>
                            </w:r>
                            <w:r w:rsidRPr="00EB713B">
                              <w:rPr>
                                <w:rStyle w:val="sowc"/>
                                <w:rFonts w:cs="Times New Roman"/>
                                <w:color w:val="333333"/>
                                <w:vertAlign w:val="subscript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’:</w:t>
                            </w:r>
                          </w:p>
                          <w:p w14:paraId="72A94CFC" w14:textId="77777777" w:rsidR="004E6F59" w:rsidRPr="00A60159" w:rsidRDefault="004E6F59" w:rsidP="00912984">
                            <w:pPr>
                              <w:pStyle w:val="My"/>
                              <w:numPr>
                                <w:ilvl w:val="1"/>
                                <w:numId w:val="7"/>
                              </w:numPr>
                              <w:spacing w:after="240"/>
                              <w:jc w:val="both"/>
                              <w:rPr>
                                <w:rFonts w:ascii="Cambria Math" w:hAnsi="Cambria Math" w:cs="Times New Roman"/>
                                <w:b/>
                                <w:bCs/>
                                <w:color w:val="333333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60159">
                              <w:rPr>
                                <w:rFonts w:ascii="Cambria Math" w:hAnsi="Cambria Math" w:cs="Cambria Math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</w:rPr>
                              <w:t>∀</w:t>
                            </w:r>
                            <w:r w:rsidRPr="00A60159">
                              <w:rPr>
                                <w:rFonts w:ascii="Cambria Math" w:hAnsi="Cambria Math" w:cs="Cambria Math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  <w:lang w:val="en-GB"/>
                              </w:rPr>
                              <w:t xml:space="preserve"> S</w:t>
                            </w:r>
                            <w:r>
                              <w:rPr>
                                <w:rFonts w:ascii="Cambria Math" w:hAnsi="Cambria Math" w:cs="Cambria Math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  <w:vertAlign w:val="subscript"/>
                                <w:lang w:val="en-GB"/>
                              </w:rPr>
                              <w:t>1</w:t>
                            </w:r>
                            <w:r w:rsidRPr="00A60159">
                              <w:rPr>
                                <w:rFonts w:ascii="Cambria Math" w:hAnsi="Cambria Math" w:cs="Cambria Math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  <w:lang w:val="en-GB"/>
                              </w:rPr>
                              <w:t>, …, S</w:t>
                            </w:r>
                            <w:r w:rsidRPr="00A60159">
                              <w:rPr>
                                <w:rFonts w:ascii="Cambria Math" w:hAnsi="Cambria Math" w:cs="Cambria Math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  <w:vertAlign w:val="subscript"/>
                                <w:lang w:val="en-GB"/>
                              </w:rPr>
                              <w:t>(i-1)</w:t>
                            </w:r>
                            <w:r w:rsidRPr="00A60159">
                              <w:rPr>
                                <w:rFonts w:ascii="Cambria Math" w:hAnsi="Cambria Math" w:cs="Cambria Math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  <w:lang w:val="en-GB"/>
                              </w:rPr>
                              <w:t>,</w:t>
                            </w:r>
                            <w:r w:rsidRPr="00A60159">
                              <w:rPr>
                                <w:rFonts w:ascii="Cambria Math" w:hAnsi="Cambria Math" w:cs="Cambria Math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  <w:vertAlign w:val="subscript"/>
                                <w:lang w:val="en-GB"/>
                              </w:rPr>
                              <w:t xml:space="preserve"> </w:t>
                            </w:r>
                            <w:r w:rsidRPr="00A60159">
                              <w:rPr>
                                <w:rFonts w:ascii="Cambria Math" w:hAnsi="Cambria Math" w:cs="Cambria Math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  <w:lang w:val="en-GB"/>
                              </w:rPr>
                              <w:t>S</w:t>
                            </w:r>
                            <w:r w:rsidRPr="00A60159">
                              <w:rPr>
                                <w:rFonts w:ascii="Cambria Math" w:hAnsi="Cambria Math" w:cs="Cambria Math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  <w:vertAlign w:val="subscript"/>
                                <w:lang w:val="en-GB"/>
                              </w:rPr>
                              <w:t>(i+1)</w:t>
                            </w:r>
                            <w:r w:rsidRPr="00A60159">
                              <w:rPr>
                                <w:rFonts w:ascii="Cambria Math" w:hAnsi="Cambria Math" w:cs="Cambria Math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  <w:lang w:val="en-GB"/>
                              </w:rPr>
                              <w:t>, …, S</w:t>
                            </w:r>
                            <w:r w:rsidRPr="00A60159">
                              <w:rPr>
                                <w:rFonts w:ascii="Cambria Math" w:hAnsi="Cambria Math" w:cs="Cambria Math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  <w:vertAlign w:val="subscript"/>
                                <w:lang w:val="en-GB"/>
                              </w:rPr>
                              <w:t>n</w:t>
                            </w:r>
                            <w:r w:rsidRPr="00A60159">
                              <w:rPr>
                                <w:rFonts w:ascii="Cambria Math" w:hAnsi="Cambria Math" w:cs="Cambria Math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  <w:lang w:val="en-GB"/>
                              </w:rPr>
                              <w:t>:</w:t>
                            </w:r>
                          </w:p>
                          <w:p w14:paraId="63FB4AC4" w14:textId="77777777" w:rsidR="004E6F59" w:rsidRPr="00183490" w:rsidRDefault="004E6F59" w:rsidP="00912984">
                            <w:pPr>
                              <w:pStyle w:val="My"/>
                              <w:numPr>
                                <w:ilvl w:val="2"/>
                                <w:numId w:val="7"/>
                              </w:numPr>
                              <w:spacing w:after="240"/>
                              <w:jc w:val="both"/>
                              <w:rPr>
                                <w:rFonts w:cs="Times New Roman"/>
                                <w:b/>
                                <w:bCs/>
                                <w:color w:val="333333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60159">
                              <w:rPr>
                                <w:rFonts w:ascii="Cambria Math" w:hAnsi="Cambria Math" w:cs="Cambria Math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  <w:lang w:val="en-GB"/>
                              </w:rPr>
                              <w:t>U</w:t>
                            </w:r>
                            <w:r w:rsidRPr="00A60159">
                              <w:rPr>
                                <w:rFonts w:ascii="Cambria Math" w:hAnsi="Cambria Math" w:cs="Cambria Math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  <w:vertAlign w:val="subscript"/>
                                <w:lang w:val="en-GB"/>
                              </w:rPr>
                              <w:t>i</w:t>
                            </w:r>
                            <w:r w:rsidRPr="00A60159">
                              <w:rPr>
                                <w:rFonts w:ascii="Cambria Math" w:hAnsi="Cambria Math" w:cs="Cambria Math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  <w:lang w:val="en-GB"/>
                              </w:rPr>
                              <w:t>(S</w:t>
                            </w:r>
                            <w:r>
                              <w:rPr>
                                <w:rFonts w:ascii="Cambria Math" w:hAnsi="Cambria Math" w:cs="Cambria Math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  <w:vertAlign w:val="subscript"/>
                                <w:lang w:val="en-GB"/>
                              </w:rPr>
                              <w:t>1</w:t>
                            </w:r>
                            <w:r w:rsidRPr="00A60159">
                              <w:rPr>
                                <w:rFonts w:ascii="Cambria Math" w:hAnsi="Cambria Math" w:cs="Cambria Math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  <w:lang w:val="en-GB"/>
                              </w:rPr>
                              <w:t>, …, S</w:t>
                            </w:r>
                            <w:r w:rsidRPr="00A60159">
                              <w:rPr>
                                <w:rFonts w:ascii="Cambria Math" w:hAnsi="Cambria Math" w:cs="Cambria Math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  <w:vertAlign w:val="subscript"/>
                                <w:lang w:val="en-GB"/>
                              </w:rPr>
                              <w:t>(i-1)</w:t>
                            </w:r>
                            <w:r w:rsidRPr="00A60159">
                              <w:rPr>
                                <w:rFonts w:ascii="Cambria Math" w:hAnsi="Cambria Math" w:cs="Cambria Math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  <w:lang w:val="en-GB"/>
                              </w:rPr>
                              <w:t xml:space="preserve">, </w:t>
                            </w:r>
                            <w:r w:rsidRPr="00C570DA">
                              <w:rPr>
                                <w:rFonts w:ascii="Cambria Math" w:hAnsi="Cambria Math" w:cs="Cambria Math"/>
                                <w:color w:val="7F7F7F" w:themeColor="text1" w:themeTint="80"/>
                                <w:sz w:val="28"/>
                                <w:szCs w:val="28"/>
                                <w:shd w:val="clear" w:color="auto" w:fill="F8F9FA"/>
                                <w:lang w:val="en-GB"/>
                              </w:rPr>
                              <w:t>S</w:t>
                            </w:r>
                            <w:r w:rsidRPr="00C570DA">
                              <w:rPr>
                                <w:rFonts w:ascii="Cambria Math" w:hAnsi="Cambria Math" w:cs="Cambria Math"/>
                                <w:color w:val="7F7F7F" w:themeColor="text1" w:themeTint="80"/>
                                <w:sz w:val="28"/>
                                <w:szCs w:val="28"/>
                                <w:shd w:val="clear" w:color="auto" w:fill="F8F9FA"/>
                                <w:vertAlign w:val="subscript"/>
                                <w:lang w:val="en-GB"/>
                              </w:rPr>
                              <w:t>i</w:t>
                            </w:r>
                            <w:r w:rsidRPr="00C570DA">
                              <w:rPr>
                                <w:rFonts w:ascii="Cambria Math" w:hAnsi="Cambria Math" w:cs="Cambria Math"/>
                                <w:color w:val="7F7F7F" w:themeColor="text1" w:themeTint="80"/>
                                <w:sz w:val="28"/>
                                <w:szCs w:val="28"/>
                                <w:shd w:val="clear" w:color="auto" w:fill="F8F9FA"/>
                                <w:lang w:val="en-GB"/>
                              </w:rPr>
                              <w:t>,</w:t>
                            </w:r>
                            <w:r w:rsidRPr="00A60159">
                              <w:rPr>
                                <w:rFonts w:ascii="Cambria Math" w:hAnsi="Cambria Math" w:cs="Cambria Math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  <w:vertAlign w:val="subscript"/>
                                <w:lang w:val="en-GB"/>
                              </w:rPr>
                              <w:t xml:space="preserve"> </w:t>
                            </w:r>
                            <w:r w:rsidRPr="00A60159">
                              <w:rPr>
                                <w:rFonts w:ascii="Cambria Math" w:hAnsi="Cambria Math" w:cs="Cambria Math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  <w:lang w:val="en-GB"/>
                              </w:rPr>
                              <w:t>S</w:t>
                            </w:r>
                            <w:r w:rsidRPr="00A60159">
                              <w:rPr>
                                <w:rFonts w:ascii="Cambria Math" w:hAnsi="Cambria Math" w:cs="Cambria Math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  <w:vertAlign w:val="subscript"/>
                                <w:lang w:val="en-GB"/>
                              </w:rPr>
                              <w:t>(i+1)</w:t>
                            </w:r>
                            <w:r w:rsidRPr="00A60159">
                              <w:rPr>
                                <w:rFonts w:ascii="Cambria Math" w:hAnsi="Cambria Math" w:cs="Cambria Math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  <w:lang w:val="en-GB"/>
                              </w:rPr>
                              <w:t>, …, S</w:t>
                            </w:r>
                            <w:r w:rsidRPr="00A60159">
                              <w:rPr>
                                <w:rFonts w:ascii="Cambria Math" w:hAnsi="Cambria Math" w:cs="Cambria Math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  <w:vertAlign w:val="subscript"/>
                                <w:lang w:val="en-GB"/>
                              </w:rPr>
                              <w:t>n</w:t>
                            </w:r>
                            <w:r w:rsidRPr="00A60159">
                              <w:rPr>
                                <w:rFonts w:ascii="Cambria Math" w:hAnsi="Cambria Math" w:cs="Cambria Math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mbria Math" w:hAnsi="Cambria Math" w:cs="Cambria Math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  <w:lang w:val="en-GB"/>
                              </w:rPr>
                              <w:t xml:space="preserve"> </w:t>
                            </w:r>
                            <w:r w:rsidRPr="00912984">
                              <w:rPr>
                                <w:rFonts w:ascii="Cambria Math" w:hAnsi="Cambria Math" w:cs="Cambria Math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  <w:lang w:val="en-GB"/>
                              </w:rPr>
                              <w:t>≥</w:t>
                            </w:r>
                            <w:r>
                              <w:rPr>
                                <w:rFonts w:ascii="Cambria Math" w:hAnsi="Cambria Math" w:cs="Cambria Math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  <w:lang w:val="en-GB"/>
                              </w:rPr>
                              <w:t xml:space="preserve"> </w:t>
                            </w:r>
                            <w:r w:rsidRPr="00A60159">
                              <w:rPr>
                                <w:rFonts w:ascii="Cambria Math" w:hAnsi="Cambria Math" w:cs="Cambria Math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  <w:lang w:val="en-GB"/>
                              </w:rPr>
                              <w:t>U</w:t>
                            </w:r>
                            <w:r w:rsidRPr="00A60159">
                              <w:rPr>
                                <w:rFonts w:ascii="Cambria Math" w:hAnsi="Cambria Math" w:cs="Cambria Math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  <w:vertAlign w:val="subscript"/>
                                <w:lang w:val="en-GB"/>
                              </w:rPr>
                              <w:t>i</w:t>
                            </w:r>
                            <w:r w:rsidRPr="00A60159">
                              <w:rPr>
                                <w:rFonts w:ascii="Cambria Math" w:hAnsi="Cambria Math" w:cs="Cambria Math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  <w:lang w:val="en-GB"/>
                              </w:rPr>
                              <w:t>(S</w:t>
                            </w:r>
                            <w:r>
                              <w:rPr>
                                <w:rFonts w:ascii="Cambria Math" w:hAnsi="Cambria Math" w:cs="Cambria Math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  <w:vertAlign w:val="subscript"/>
                                <w:lang w:val="en-GB"/>
                              </w:rPr>
                              <w:t>1</w:t>
                            </w:r>
                            <w:r w:rsidRPr="00A60159">
                              <w:rPr>
                                <w:rFonts w:ascii="Cambria Math" w:hAnsi="Cambria Math" w:cs="Cambria Math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  <w:lang w:val="en-GB"/>
                              </w:rPr>
                              <w:t>, …, S</w:t>
                            </w:r>
                            <w:r w:rsidRPr="00A60159">
                              <w:rPr>
                                <w:rFonts w:ascii="Cambria Math" w:hAnsi="Cambria Math" w:cs="Cambria Math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  <w:vertAlign w:val="subscript"/>
                                <w:lang w:val="en-GB"/>
                              </w:rPr>
                              <w:t>(i-1)</w:t>
                            </w:r>
                            <w:r w:rsidRPr="00A60159">
                              <w:rPr>
                                <w:rFonts w:ascii="Cambria Math" w:hAnsi="Cambria Math" w:cs="Cambria Math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  <w:lang w:val="en-GB"/>
                              </w:rPr>
                              <w:t xml:space="preserve">, </w:t>
                            </w:r>
                            <w:r w:rsidRPr="00C570DA">
                              <w:rPr>
                                <w:rFonts w:ascii="Cambria Math" w:hAnsi="Cambria Math" w:cs="Cambria Math"/>
                                <w:color w:val="7F7F7F" w:themeColor="text1" w:themeTint="80"/>
                                <w:sz w:val="28"/>
                                <w:szCs w:val="28"/>
                                <w:shd w:val="clear" w:color="auto" w:fill="F8F9FA"/>
                                <w:lang w:val="en-GB"/>
                              </w:rPr>
                              <w:t>S’</w:t>
                            </w:r>
                            <w:r w:rsidRPr="00C570DA">
                              <w:rPr>
                                <w:rFonts w:ascii="Cambria Math" w:hAnsi="Cambria Math" w:cs="Cambria Math"/>
                                <w:color w:val="7F7F7F" w:themeColor="text1" w:themeTint="80"/>
                                <w:sz w:val="28"/>
                                <w:szCs w:val="28"/>
                                <w:shd w:val="clear" w:color="auto" w:fill="F8F9FA"/>
                                <w:vertAlign w:val="subscript"/>
                                <w:lang w:val="en-GB"/>
                              </w:rPr>
                              <w:t>i</w:t>
                            </w:r>
                            <w:r>
                              <w:rPr>
                                <w:rFonts w:ascii="Cambria Math" w:hAnsi="Cambria Math" w:cs="Cambria Math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  <w:lang w:val="en-GB"/>
                              </w:rPr>
                              <w:t>,</w:t>
                            </w:r>
                            <w:r w:rsidRPr="00A60159">
                              <w:rPr>
                                <w:rFonts w:ascii="Cambria Math" w:hAnsi="Cambria Math" w:cs="Cambria Math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  <w:vertAlign w:val="subscript"/>
                                <w:lang w:val="en-GB"/>
                              </w:rPr>
                              <w:t xml:space="preserve"> </w:t>
                            </w:r>
                            <w:r w:rsidRPr="00A60159">
                              <w:rPr>
                                <w:rFonts w:ascii="Cambria Math" w:hAnsi="Cambria Math" w:cs="Cambria Math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  <w:lang w:val="en-GB"/>
                              </w:rPr>
                              <w:t>S</w:t>
                            </w:r>
                            <w:r w:rsidRPr="00A60159">
                              <w:rPr>
                                <w:rFonts w:ascii="Cambria Math" w:hAnsi="Cambria Math" w:cs="Cambria Math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  <w:vertAlign w:val="subscript"/>
                                <w:lang w:val="en-GB"/>
                              </w:rPr>
                              <w:t>(i+1)</w:t>
                            </w:r>
                            <w:r w:rsidRPr="00A60159">
                              <w:rPr>
                                <w:rFonts w:ascii="Cambria Math" w:hAnsi="Cambria Math" w:cs="Cambria Math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  <w:lang w:val="en-GB"/>
                              </w:rPr>
                              <w:t>, …, S</w:t>
                            </w:r>
                            <w:r w:rsidRPr="00A60159">
                              <w:rPr>
                                <w:rFonts w:ascii="Cambria Math" w:hAnsi="Cambria Math" w:cs="Cambria Math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  <w:vertAlign w:val="subscript"/>
                                <w:lang w:val="en-GB"/>
                              </w:rPr>
                              <w:t>n</w:t>
                            </w:r>
                            <w:r w:rsidRPr="00A60159">
                              <w:rPr>
                                <w:rFonts w:ascii="Cambria Math" w:hAnsi="Cambria Math" w:cs="Cambria Math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  <w:lang w:val="en-GB"/>
                              </w:rPr>
                              <w:t>)</w:t>
                            </w:r>
                          </w:p>
                          <w:p w14:paraId="3A703EB5" w14:textId="77777777" w:rsidR="004E6F59" w:rsidRPr="00A60159" w:rsidRDefault="004E6F59" w:rsidP="00183490">
                            <w:pPr>
                              <w:pStyle w:val="My"/>
                              <w:numPr>
                                <w:ilvl w:val="1"/>
                                <w:numId w:val="7"/>
                              </w:numPr>
                              <w:spacing w:after="240"/>
                              <w:jc w:val="both"/>
                              <w:rPr>
                                <w:rFonts w:ascii="Cambria Math" w:hAnsi="Cambria Math" w:cs="Times New Roman"/>
                                <w:b/>
                                <w:bCs/>
                                <w:color w:val="333333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183490">
                              <w:rPr>
                                <w:rStyle w:val="sowc"/>
                                <w:rFonts w:cs="Times New Roman" w:hint="eastAsia"/>
                                <w:b/>
                                <w:bCs/>
                                <w:color w:val="333333"/>
                                <w:sz w:val="28"/>
                                <w:szCs w:val="28"/>
                                <w:lang w:val="en-US"/>
                              </w:rPr>
                              <w:t>∃</w:t>
                            </w:r>
                            <w:r>
                              <w:rPr>
                                <w:rStyle w:val="sowc"/>
                                <w:rFonts w:cs="Times New Roman" w:hint="eastAsia"/>
                                <w:b/>
                                <w:bCs/>
                                <w:color w:val="333333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 w:rsidRPr="00A60159">
                              <w:rPr>
                                <w:rFonts w:ascii="Cambria Math" w:hAnsi="Cambria Math" w:cs="Cambria Math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  <w:lang w:val="en-GB"/>
                              </w:rPr>
                              <w:t>S</w:t>
                            </w:r>
                            <w:r>
                              <w:rPr>
                                <w:rFonts w:ascii="Cambria Math" w:hAnsi="Cambria Math" w:cs="Cambria Math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  <w:vertAlign w:val="subscript"/>
                                <w:lang w:val="en-GB"/>
                              </w:rPr>
                              <w:t>1</w:t>
                            </w:r>
                            <w:r w:rsidRPr="00A60159">
                              <w:rPr>
                                <w:rFonts w:ascii="Cambria Math" w:hAnsi="Cambria Math" w:cs="Cambria Math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  <w:lang w:val="en-GB"/>
                              </w:rPr>
                              <w:t>, …, S</w:t>
                            </w:r>
                            <w:r w:rsidRPr="00A60159">
                              <w:rPr>
                                <w:rFonts w:ascii="Cambria Math" w:hAnsi="Cambria Math" w:cs="Cambria Math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  <w:vertAlign w:val="subscript"/>
                                <w:lang w:val="en-GB"/>
                              </w:rPr>
                              <w:t>(i-1)</w:t>
                            </w:r>
                            <w:r w:rsidRPr="00A60159">
                              <w:rPr>
                                <w:rFonts w:ascii="Cambria Math" w:hAnsi="Cambria Math" w:cs="Cambria Math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  <w:lang w:val="en-GB"/>
                              </w:rPr>
                              <w:t>,</w:t>
                            </w:r>
                            <w:r w:rsidRPr="00A60159">
                              <w:rPr>
                                <w:rFonts w:ascii="Cambria Math" w:hAnsi="Cambria Math" w:cs="Cambria Math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  <w:vertAlign w:val="subscript"/>
                                <w:lang w:val="en-GB"/>
                              </w:rPr>
                              <w:t xml:space="preserve"> </w:t>
                            </w:r>
                            <w:r w:rsidRPr="00A60159">
                              <w:rPr>
                                <w:rFonts w:ascii="Cambria Math" w:hAnsi="Cambria Math" w:cs="Cambria Math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  <w:lang w:val="en-GB"/>
                              </w:rPr>
                              <w:t>S</w:t>
                            </w:r>
                            <w:r w:rsidRPr="00A60159">
                              <w:rPr>
                                <w:rFonts w:ascii="Cambria Math" w:hAnsi="Cambria Math" w:cs="Cambria Math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  <w:vertAlign w:val="subscript"/>
                                <w:lang w:val="en-GB"/>
                              </w:rPr>
                              <w:t>(i+1)</w:t>
                            </w:r>
                            <w:r w:rsidRPr="00A60159">
                              <w:rPr>
                                <w:rFonts w:ascii="Cambria Math" w:hAnsi="Cambria Math" w:cs="Cambria Math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  <w:lang w:val="en-GB"/>
                              </w:rPr>
                              <w:t>, …, S</w:t>
                            </w:r>
                            <w:r w:rsidRPr="00A60159">
                              <w:rPr>
                                <w:rFonts w:ascii="Cambria Math" w:hAnsi="Cambria Math" w:cs="Cambria Math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  <w:vertAlign w:val="subscript"/>
                                <w:lang w:val="en-GB"/>
                              </w:rPr>
                              <w:t>n</w:t>
                            </w:r>
                            <w:r w:rsidRPr="00A60159">
                              <w:rPr>
                                <w:rFonts w:ascii="Cambria Math" w:hAnsi="Cambria Math" w:cs="Cambria Math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  <w:lang w:val="en-GB"/>
                              </w:rPr>
                              <w:t>:</w:t>
                            </w:r>
                          </w:p>
                          <w:p w14:paraId="7F22891B" w14:textId="77777777" w:rsidR="004E6F59" w:rsidRPr="00125ACD" w:rsidRDefault="004E6F59" w:rsidP="00A529E5">
                            <w:pPr>
                              <w:pStyle w:val="My"/>
                              <w:numPr>
                                <w:ilvl w:val="2"/>
                                <w:numId w:val="7"/>
                              </w:numPr>
                              <w:spacing w:after="240"/>
                              <w:jc w:val="both"/>
                              <w:rPr>
                                <w:rFonts w:cs="Times New Roman"/>
                                <w:b/>
                                <w:bCs/>
                                <w:color w:val="333333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A60159">
                              <w:rPr>
                                <w:rFonts w:ascii="Cambria Math" w:hAnsi="Cambria Math" w:cs="Cambria Math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  <w:lang w:val="en-GB"/>
                              </w:rPr>
                              <w:t>U</w:t>
                            </w:r>
                            <w:r w:rsidRPr="00A60159">
                              <w:rPr>
                                <w:rFonts w:ascii="Cambria Math" w:hAnsi="Cambria Math" w:cs="Cambria Math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  <w:vertAlign w:val="subscript"/>
                                <w:lang w:val="en-GB"/>
                              </w:rPr>
                              <w:t>i</w:t>
                            </w:r>
                            <w:r w:rsidRPr="00A60159">
                              <w:rPr>
                                <w:rFonts w:ascii="Cambria Math" w:hAnsi="Cambria Math" w:cs="Cambria Math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  <w:lang w:val="en-GB"/>
                              </w:rPr>
                              <w:t>(S</w:t>
                            </w:r>
                            <w:r>
                              <w:rPr>
                                <w:rFonts w:ascii="Cambria Math" w:hAnsi="Cambria Math" w:cs="Cambria Math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  <w:vertAlign w:val="subscript"/>
                                <w:lang w:val="en-GB"/>
                              </w:rPr>
                              <w:t>1</w:t>
                            </w:r>
                            <w:r w:rsidRPr="00A60159">
                              <w:rPr>
                                <w:rFonts w:ascii="Cambria Math" w:hAnsi="Cambria Math" w:cs="Cambria Math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  <w:lang w:val="en-GB"/>
                              </w:rPr>
                              <w:t>, …, S</w:t>
                            </w:r>
                            <w:r w:rsidRPr="00A60159">
                              <w:rPr>
                                <w:rFonts w:ascii="Cambria Math" w:hAnsi="Cambria Math" w:cs="Cambria Math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  <w:vertAlign w:val="subscript"/>
                                <w:lang w:val="en-GB"/>
                              </w:rPr>
                              <w:t>(i-1)</w:t>
                            </w:r>
                            <w:r w:rsidRPr="00A60159">
                              <w:rPr>
                                <w:rFonts w:ascii="Cambria Math" w:hAnsi="Cambria Math" w:cs="Cambria Math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  <w:lang w:val="en-GB"/>
                              </w:rPr>
                              <w:t xml:space="preserve">, </w:t>
                            </w:r>
                            <w:r w:rsidRPr="00C570DA">
                              <w:rPr>
                                <w:rFonts w:ascii="Cambria Math" w:hAnsi="Cambria Math" w:cs="Cambria Math"/>
                                <w:color w:val="7F7F7F" w:themeColor="text1" w:themeTint="80"/>
                                <w:sz w:val="28"/>
                                <w:szCs w:val="28"/>
                                <w:shd w:val="clear" w:color="auto" w:fill="F8F9FA"/>
                                <w:lang w:val="en-GB"/>
                              </w:rPr>
                              <w:t>S</w:t>
                            </w:r>
                            <w:r w:rsidRPr="00C570DA">
                              <w:rPr>
                                <w:rFonts w:ascii="Cambria Math" w:hAnsi="Cambria Math" w:cs="Cambria Math"/>
                                <w:color w:val="7F7F7F" w:themeColor="text1" w:themeTint="80"/>
                                <w:sz w:val="28"/>
                                <w:szCs w:val="28"/>
                                <w:shd w:val="clear" w:color="auto" w:fill="F8F9FA"/>
                                <w:vertAlign w:val="subscript"/>
                                <w:lang w:val="en-GB"/>
                              </w:rPr>
                              <w:t>i</w:t>
                            </w:r>
                            <w:r w:rsidRPr="00C570DA">
                              <w:rPr>
                                <w:rFonts w:ascii="Cambria Math" w:hAnsi="Cambria Math" w:cs="Cambria Math"/>
                                <w:color w:val="7F7F7F" w:themeColor="text1" w:themeTint="80"/>
                                <w:sz w:val="28"/>
                                <w:szCs w:val="28"/>
                                <w:shd w:val="clear" w:color="auto" w:fill="F8F9FA"/>
                                <w:lang w:val="en-GB"/>
                              </w:rPr>
                              <w:t>,</w:t>
                            </w:r>
                            <w:r w:rsidRPr="00A60159">
                              <w:rPr>
                                <w:rFonts w:ascii="Cambria Math" w:hAnsi="Cambria Math" w:cs="Cambria Math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  <w:vertAlign w:val="subscript"/>
                                <w:lang w:val="en-GB"/>
                              </w:rPr>
                              <w:t xml:space="preserve"> </w:t>
                            </w:r>
                            <w:r w:rsidRPr="00A60159">
                              <w:rPr>
                                <w:rFonts w:ascii="Cambria Math" w:hAnsi="Cambria Math" w:cs="Cambria Math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  <w:lang w:val="en-GB"/>
                              </w:rPr>
                              <w:t>S</w:t>
                            </w:r>
                            <w:r w:rsidRPr="00A60159">
                              <w:rPr>
                                <w:rFonts w:ascii="Cambria Math" w:hAnsi="Cambria Math" w:cs="Cambria Math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  <w:vertAlign w:val="subscript"/>
                                <w:lang w:val="en-GB"/>
                              </w:rPr>
                              <w:t>(i+1)</w:t>
                            </w:r>
                            <w:r w:rsidRPr="00A60159">
                              <w:rPr>
                                <w:rFonts w:ascii="Cambria Math" w:hAnsi="Cambria Math" w:cs="Cambria Math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  <w:lang w:val="en-GB"/>
                              </w:rPr>
                              <w:t>, …, S</w:t>
                            </w:r>
                            <w:r w:rsidRPr="00A60159">
                              <w:rPr>
                                <w:rFonts w:ascii="Cambria Math" w:hAnsi="Cambria Math" w:cs="Cambria Math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  <w:vertAlign w:val="subscript"/>
                                <w:lang w:val="en-GB"/>
                              </w:rPr>
                              <w:t>n</w:t>
                            </w:r>
                            <w:r w:rsidRPr="00A60159">
                              <w:rPr>
                                <w:rFonts w:ascii="Cambria Math" w:hAnsi="Cambria Math" w:cs="Cambria Math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ambria Math" w:hAnsi="Cambria Math" w:cs="Cambria Math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  <w:lang w:val="en-GB"/>
                              </w:rPr>
                              <w:t xml:space="preserve"> &gt; </w:t>
                            </w:r>
                            <w:r w:rsidRPr="00A60159">
                              <w:rPr>
                                <w:rFonts w:ascii="Cambria Math" w:hAnsi="Cambria Math" w:cs="Cambria Math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  <w:lang w:val="en-GB"/>
                              </w:rPr>
                              <w:t>U</w:t>
                            </w:r>
                            <w:r w:rsidRPr="00A60159">
                              <w:rPr>
                                <w:rFonts w:ascii="Cambria Math" w:hAnsi="Cambria Math" w:cs="Cambria Math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  <w:vertAlign w:val="subscript"/>
                                <w:lang w:val="en-GB"/>
                              </w:rPr>
                              <w:t>i</w:t>
                            </w:r>
                            <w:r w:rsidRPr="00A60159">
                              <w:rPr>
                                <w:rFonts w:ascii="Cambria Math" w:hAnsi="Cambria Math" w:cs="Cambria Math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  <w:lang w:val="en-GB"/>
                              </w:rPr>
                              <w:t>(S</w:t>
                            </w:r>
                            <w:r>
                              <w:rPr>
                                <w:rFonts w:ascii="Cambria Math" w:hAnsi="Cambria Math" w:cs="Cambria Math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  <w:vertAlign w:val="subscript"/>
                                <w:lang w:val="en-GB"/>
                              </w:rPr>
                              <w:t>1</w:t>
                            </w:r>
                            <w:r w:rsidRPr="00A60159">
                              <w:rPr>
                                <w:rFonts w:ascii="Cambria Math" w:hAnsi="Cambria Math" w:cs="Cambria Math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  <w:lang w:val="en-GB"/>
                              </w:rPr>
                              <w:t>, …, S</w:t>
                            </w:r>
                            <w:r w:rsidRPr="00A60159">
                              <w:rPr>
                                <w:rFonts w:ascii="Cambria Math" w:hAnsi="Cambria Math" w:cs="Cambria Math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  <w:vertAlign w:val="subscript"/>
                                <w:lang w:val="en-GB"/>
                              </w:rPr>
                              <w:t>(i-1)</w:t>
                            </w:r>
                            <w:r w:rsidRPr="00A60159">
                              <w:rPr>
                                <w:rFonts w:ascii="Cambria Math" w:hAnsi="Cambria Math" w:cs="Cambria Math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  <w:lang w:val="en-GB"/>
                              </w:rPr>
                              <w:t xml:space="preserve">, </w:t>
                            </w:r>
                            <w:r w:rsidRPr="00C570DA">
                              <w:rPr>
                                <w:rFonts w:ascii="Cambria Math" w:hAnsi="Cambria Math" w:cs="Cambria Math"/>
                                <w:color w:val="7F7F7F" w:themeColor="text1" w:themeTint="80"/>
                                <w:sz w:val="28"/>
                                <w:szCs w:val="28"/>
                                <w:shd w:val="clear" w:color="auto" w:fill="F8F9FA"/>
                                <w:lang w:val="en-GB"/>
                              </w:rPr>
                              <w:t>S’</w:t>
                            </w:r>
                            <w:r w:rsidRPr="00C570DA">
                              <w:rPr>
                                <w:rFonts w:ascii="Cambria Math" w:hAnsi="Cambria Math" w:cs="Cambria Math"/>
                                <w:color w:val="7F7F7F" w:themeColor="text1" w:themeTint="80"/>
                                <w:sz w:val="28"/>
                                <w:szCs w:val="28"/>
                                <w:shd w:val="clear" w:color="auto" w:fill="F8F9FA"/>
                                <w:vertAlign w:val="subscript"/>
                                <w:lang w:val="en-GB"/>
                              </w:rPr>
                              <w:t>i</w:t>
                            </w:r>
                            <w:r>
                              <w:rPr>
                                <w:rFonts w:ascii="Cambria Math" w:hAnsi="Cambria Math" w:cs="Cambria Math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  <w:lang w:val="en-GB"/>
                              </w:rPr>
                              <w:t>,</w:t>
                            </w:r>
                            <w:r w:rsidRPr="00A60159">
                              <w:rPr>
                                <w:rFonts w:ascii="Cambria Math" w:hAnsi="Cambria Math" w:cs="Cambria Math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  <w:vertAlign w:val="subscript"/>
                                <w:lang w:val="en-GB"/>
                              </w:rPr>
                              <w:t xml:space="preserve"> </w:t>
                            </w:r>
                            <w:r w:rsidRPr="00A60159">
                              <w:rPr>
                                <w:rFonts w:ascii="Cambria Math" w:hAnsi="Cambria Math" w:cs="Cambria Math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  <w:lang w:val="en-GB"/>
                              </w:rPr>
                              <w:t>S</w:t>
                            </w:r>
                            <w:r w:rsidRPr="00A60159">
                              <w:rPr>
                                <w:rFonts w:ascii="Cambria Math" w:hAnsi="Cambria Math" w:cs="Cambria Math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  <w:vertAlign w:val="subscript"/>
                                <w:lang w:val="en-GB"/>
                              </w:rPr>
                              <w:t>(i+1)</w:t>
                            </w:r>
                            <w:r w:rsidRPr="00A60159">
                              <w:rPr>
                                <w:rFonts w:ascii="Cambria Math" w:hAnsi="Cambria Math" w:cs="Cambria Math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  <w:lang w:val="en-GB"/>
                              </w:rPr>
                              <w:t>, …, S</w:t>
                            </w:r>
                            <w:r w:rsidRPr="00A60159">
                              <w:rPr>
                                <w:rFonts w:ascii="Cambria Math" w:hAnsi="Cambria Math" w:cs="Cambria Math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  <w:vertAlign w:val="subscript"/>
                                <w:lang w:val="en-GB"/>
                              </w:rPr>
                              <w:t>n</w:t>
                            </w:r>
                            <w:r w:rsidRPr="00A60159">
                              <w:rPr>
                                <w:rFonts w:ascii="Cambria Math" w:hAnsi="Cambria Math" w:cs="Cambria Math"/>
                                <w:color w:val="222222"/>
                                <w:sz w:val="28"/>
                                <w:szCs w:val="28"/>
                                <w:shd w:val="clear" w:color="auto" w:fill="F8F9FA"/>
                                <w:lang w:val="en-GB"/>
                              </w:rPr>
                              <w:t>)</w:t>
                            </w:r>
                          </w:p>
                          <w:p w14:paraId="6AF2CB77" w14:textId="77777777" w:rsidR="004E6F59" w:rsidRPr="00A529E5" w:rsidRDefault="004E6F59" w:rsidP="00125ACD">
                            <w:pPr>
                              <w:pStyle w:val="My"/>
                              <w:spacing w:after="240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7F747B67" w14:textId="77777777" w:rsidR="004E6F59" w:rsidRPr="00C570DA" w:rsidRDefault="004E6F59" w:rsidP="00C570DA">
                            <w:pPr>
                              <w:pStyle w:val="My"/>
                              <w:numPr>
                                <w:ilvl w:val="0"/>
                                <w:numId w:val="7"/>
                              </w:numPr>
                              <w:spacing w:after="240"/>
                              <w:jc w:val="both"/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S</w:t>
                            </w:r>
                            <w:r w:rsidRPr="00413746">
                              <w:rPr>
                                <w:rStyle w:val="sowc"/>
                                <w:rFonts w:cs="Times New Roman"/>
                                <w:color w:val="333333"/>
                                <w:vertAlign w:val="subscript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is </w:t>
                            </w:r>
                            <w:r w:rsidRPr="007141A1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a Strongly Dominant Strategy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if it </w:t>
                            </w:r>
                            <w:r w:rsidRPr="007141A1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strongly dominates every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5809CD"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 w:rsidRPr="005809CD"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i</w:t>
                            </w:r>
                            <w:r w:rsidRPr="005809CD"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sz w:val="28"/>
                                <w:szCs w:val="28"/>
                                <w:lang w:val="en-US"/>
                              </w:rPr>
                              <w:t>’ ∈ S</w:t>
                            </w:r>
                            <w:r w:rsidRPr="005809CD"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i</w:t>
                            </w:r>
                            <w:r w:rsidRPr="005809CD"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sz w:val="28"/>
                                <w:szCs w:val="28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.</w:t>
                            </w:r>
                          </w:p>
                          <w:p w14:paraId="32AF2344" w14:textId="77777777" w:rsidR="004E6F59" w:rsidRPr="0011062B" w:rsidRDefault="004E6F59" w:rsidP="005809CD">
                            <w:pPr>
                              <w:pStyle w:val="My"/>
                              <w:numPr>
                                <w:ilvl w:val="0"/>
                                <w:numId w:val="7"/>
                              </w:numPr>
                              <w:spacing w:after="240"/>
                              <w:jc w:val="both"/>
                              <w:rPr>
                                <w:rStyle w:val="sowc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S</w:t>
                            </w:r>
                            <w:r w:rsidRPr="00413746">
                              <w:rPr>
                                <w:rStyle w:val="sowc"/>
                                <w:rFonts w:cs="Times New Roman"/>
                                <w:color w:val="333333"/>
                                <w:vertAlign w:val="subscript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is a </w:t>
                            </w:r>
                            <w:r w:rsidRPr="007141A1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Weakly Dominant Strategy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if it </w:t>
                            </w:r>
                            <w:r w:rsidRPr="007141A1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strongly dominates every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5809CD"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 w:rsidRPr="005809CD"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i</w:t>
                            </w:r>
                            <w:r w:rsidRPr="005809CD"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sz w:val="28"/>
                                <w:szCs w:val="28"/>
                                <w:lang w:val="en-US"/>
                              </w:rPr>
                              <w:t>’ ∈ S</w:t>
                            </w:r>
                            <w:r w:rsidRPr="005809CD"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i</w:t>
                            </w:r>
                            <w:r w:rsidRPr="005809CD"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sz w:val="28"/>
                                <w:szCs w:val="28"/>
                                <w:lang w:val="en-US"/>
                              </w:rPr>
                              <w:t>’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.</w:t>
                            </w:r>
                          </w:p>
                          <w:p w14:paraId="03E8C37F" w14:textId="77777777" w:rsidR="004E6F59" w:rsidRPr="0011062B" w:rsidRDefault="004E6F59" w:rsidP="005809CD">
                            <w:pPr>
                              <w:pStyle w:val="My"/>
                              <w:numPr>
                                <w:ilvl w:val="0"/>
                                <w:numId w:val="7"/>
                              </w:numPr>
                              <w:spacing w:after="240"/>
                              <w:jc w:val="both"/>
                              <w:rPr>
                                <w:rStyle w:val="sowc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A set of </w:t>
                            </w:r>
                            <w:r w:rsidRPr="007141A1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Strategies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496CC4"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sz w:val="28"/>
                                <w:szCs w:val="28"/>
                                <w:lang w:val="en-US"/>
                              </w:rPr>
                              <w:t>(s</w:t>
                            </w:r>
                            <w:r w:rsidRPr="00496CC4"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1</w:t>
                            </w:r>
                            <w:r w:rsidRPr="00496CC4"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sz w:val="28"/>
                                <w:szCs w:val="28"/>
                                <w:lang w:val="en-US"/>
                              </w:rPr>
                              <w:t>, …, s</w:t>
                            </w:r>
                            <w:r w:rsidRPr="00496CC4"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n</w:t>
                            </w:r>
                            <w:r w:rsidRPr="00496CC4"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sz w:val="28"/>
                                <w:szCs w:val="28"/>
                                <w:lang w:val="en-US"/>
                              </w:rPr>
                              <w:t>)</w:t>
                            </w:r>
                            <w:r w:rsidRPr="00496CC4">
                              <w:rPr>
                                <w:rStyle w:val="sowc"/>
                                <w:rFonts w:cs="Times New Roman"/>
                                <w:color w:val="333333"/>
                                <w:sz w:val="28"/>
                                <w:szCs w:val="2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such that each s</w:t>
                            </w:r>
                            <w:r w:rsidRPr="007141A1">
                              <w:rPr>
                                <w:rStyle w:val="sowc"/>
                                <w:rFonts w:cs="Times New Roman"/>
                                <w:color w:val="333333"/>
                                <w:vertAlign w:val="subscript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is </w:t>
                            </w:r>
                            <w:r w:rsidRPr="007141A1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dominant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for </w:t>
                            </w:r>
                            <w:r w:rsidRPr="007141A1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 xml:space="preserve">Player </w:t>
                            </w:r>
                            <w:r w:rsidRPr="007141A1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i/>
                                <w:iCs/>
                                <w:color w:val="333333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.</w:t>
                            </w:r>
                          </w:p>
                          <w:p w14:paraId="13A07FCF" w14:textId="77777777" w:rsidR="004E6F59" w:rsidRDefault="004E6F59" w:rsidP="005809CD">
                            <w:pPr>
                              <w:pStyle w:val="My"/>
                              <w:numPr>
                                <w:ilvl w:val="0"/>
                                <w:numId w:val="7"/>
                              </w:numPr>
                              <w:spacing w:after="240"/>
                              <w:jc w:val="both"/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Thus, </w:t>
                            </w:r>
                            <w:r w:rsidRPr="007141A1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 xml:space="preserve">Player </w:t>
                            </w:r>
                            <w:r w:rsidRPr="007141A1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i/>
                                <w:iCs/>
                                <w:color w:val="333333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will get better payoffs by using </w:t>
                            </w:r>
                            <w:r w:rsidRPr="00496CC4"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sz w:val="28"/>
                                <w:szCs w:val="28"/>
                                <w:lang w:val="en-US"/>
                              </w:rPr>
                              <w:t>s</w:t>
                            </w:r>
                            <w:r w:rsidRPr="00496CC4"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sz w:val="28"/>
                                <w:szCs w:val="28"/>
                                <w:vertAlign w:val="subscript"/>
                                <w:lang w:val="en-US"/>
                              </w:rPr>
                              <w:t>i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rather than a </w:t>
                            </w:r>
                            <w:r w:rsidRPr="007141A1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different strategy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, </w:t>
                            </w:r>
                            <w:r w:rsidRPr="007141A1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regardless of what strategies the other players use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692343" id="_x0000_s1033" type="#_x0000_t202" style="position:absolute;margin-left:45.75pt;margin-top:201.75pt;width:7in;height:396pt;z-index:25169254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" filled="f" fillcolor="#fffffe" stroked="f" strokecolor="#212120" insetpen="t">
                <v:textbox inset="2.88pt,2.88pt,2.88pt,2.88pt">
                  <w:txbxContent>
                    <w:p w14:paraId="66FF76F9" w14:textId="37D74A8E" w:rsidR="004E6F59" w:rsidRDefault="004E6F59" w:rsidP="00A60159">
                      <w:pPr>
                        <w:pStyle w:val="MyHeadtitle"/>
                        <w:spacing w:before="0" w:line="360" w:lineRule="auto"/>
                        <w:rPr>
                          <w:rFonts w:ascii="Futura LT Book" w:hAnsi="Futura LT Book" w:cs="Times New Roman"/>
                          <w:b w:val="0"/>
                          <w:color w:val="333333"/>
                          <w:sz w:val="40"/>
                          <w:szCs w:val="40"/>
                        </w:rPr>
                      </w:pPr>
                      <w:r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  <w:t>vi. Dominant Strategy Equilibrium</w:t>
                      </w:r>
                    </w:p>
                    <w:p w14:paraId="718411BC" w14:textId="77777777" w:rsidR="004E6F59" w:rsidRPr="00EB713B" w:rsidRDefault="004E6F59" w:rsidP="00912984">
                      <w:pPr>
                        <w:pStyle w:val="My"/>
                        <w:numPr>
                          <w:ilvl w:val="0"/>
                          <w:numId w:val="7"/>
                        </w:numPr>
                        <w:spacing w:after="240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S</w:t>
                      </w:r>
                      <w:r w:rsidRPr="00413746">
                        <w:rPr>
                          <w:rStyle w:val="sowc"/>
                          <w:rFonts w:cs="Times New Roman"/>
                          <w:color w:val="333333"/>
                          <w:vertAlign w:val="subscript"/>
                          <w:lang w:val="en-US"/>
                        </w:rPr>
                        <w:t>i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</w:t>
                      </w:r>
                      <w:r w:rsidRPr="007141A1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weakly dominates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S</w:t>
                      </w:r>
                      <w:r w:rsidRPr="00EB713B">
                        <w:rPr>
                          <w:rStyle w:val="sowc"/>
                          <w:rFonts w:cs="Times New Roman"/>
                          <w:color w:val="333333"/>
                          <w:vertAlign w:val="subscript"/>
                          <w:lang w:val="en-US"/>
                        </w:rPr>
                        <w:t>i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’ </w:t>
                      </w:r>
                      <w:r w:rsidRPr="007141A1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if Player i always gets better playoffs with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S</w:t>
                      </w:r>
                      <w:r w:rsidRPr="00EB713B">
                        <w:rPr>
                          <w:rStyle w:val="sowc"/>
                          <w:rFonts w:cs="Times New Roman"/>
                          <w:color w:val="333333"/>
                          <w:vertAlign w:val="subscript"/>
                          <w:lang w:val="en-US"/>
                        </w:rPr>
                        <w:t>i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</w:t>
                      </w:r>
                      <w:r w:rsidRPr="007141A1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than with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S</w:t>
                      </w:r>
                      <w:r w:rsidRPr="00EB713B">
                        <w:rPr>
                          <w:rStyle w:val="sowc"/>
                          <w:rFonts w:cs="Times New Roman"/>
                          <w:color w:val="333333"/>
                          <w:vertAlign w:val="subscript"/>
                          <w:lang w:val="en-US"/>
                        </w:rPr>
                        <w:t>i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’:</w:t>
                      </w:r>
                    </w:p>
                    <w:p w14:paraId="72A94CFC" w14:textId="77777777" w:rsidR="004E6F59" w:rsidRPr="00A60159" w:rsidRDefault="004E6F59" w:rsidP="00912984">
                      <w:pPr>
                        <w:pStyle w:val="My"/>
                        <w:numPr>
                          <w:ilvl w:val="1"/>
                          <w:numId w:val="7"/>
                        </w:numPr>
                        <w:spacing w:after="240"/>
                        <w:jc w:val="both"/>
                        <w:rPr>
                          <w:rFonts w:ascii="Cambria Math" w:hAnsi="Cambria Math" w:cs="Times New Roman"/>
                          <w:b/>
                          <w:bCs/>
                          <w:color w:val="333333"/>
                          <w:sz w:val="28"/>
                          <w:szCs w:val="28"/>
                          <w:lang w:val="en-US"/>
                        </w:rPr>
                      </w:pPr>
                      <w:r w:rsidRPr="00A60159">
                        <w:rPr>
                          <w:rFonts w:ascii="Cambria Math" w:hAnsi="Cambria Math" w:cs="Cambria Math"/>
                          <w:color w:val="222222"/>
                          <w:sz w:val="28"/>
                          <w:szCs w:val="28"/>
                          <w:shd w:val="clear" w:color="auto" w:fill="F8F9FA"/>
                        </w:rPr>
                        <w:t>∀</w:t>
                      </w:r>
                      <w:r w:rsidRPr="00A60159">
                        <w:rPr>
                          <w:rFonts w:ascii="Cambria Math" w:hAnsi="Cambria Math" w:cs="Cambria Math"/>
                          <w:color w:val="222222"/>
                          <w:sz w:val="28"/>
                          <w:szCs w:val="28"/>
                          <w:shd w:val="clear" w:color="auto" w:fill="F8F9FA"/>
                          <w:lang w:val="en-GB"/>
                        </w:rPr>
                        <w:t xml:space="preserve"> S</w:t>
                      </w:r>
                      <w:r>
                        <w:rPr>
                          <w:rFonts w:ascii="Cambria Math" w:hAnsi="Cambria Math" w:cs="Cambria Math"/>
                          <w:color w:val="222222"/>
                          <w:sz w:val="28"/>
                          <w:szCs w:val="28"/>
                          <w:shd w:val="clear" w:color="auto" w:fill="F8F9FA"/>
                          <w:vertAlign w:val="subscript"/>
                          <w:lang w:val="en-GB"/>
                        </w:rPr>
                        <w:t>1</w:t>
                      </w:r>
                      <w:r w:rsidRPr="00A60159">
                        <w:rPr>
                          <w:rFonts w:ascii="Cambria Math" w:hAnsi="Cambria Math" w:cs="Cambria Math"/>
                          <w:color w:val="222222"/>
                          <w:sz w:val="28"/>
                          <w:szCs w:val="28"/>
                          <w:shd w:val="clear" w:color="auto" w:fill="F8F9FA"/>
                          <w:lang w:val="en-GB"/>
                        </w:rPr>
                        <w:t>, …, S</w:t>
                      </w:r>
                      <w:r w:rsidRPr="00A60159">
                        <w:rPr>
                          <w:rFonts w:ascii="Cambria Math" w:hAnsi="Cambria Math" w:cs="Cambria Math"/>
                          <w:color w:val="222222"/>
                          <w:sz w:val="28"/>
                          <w:szCs w:val="28"/>
                          <w:shd w:val="clear" w:color="auto" w:fill="F8F9FA"/>
                          <w:vertAlign w:val="subscript"/>
                          <w:lang w:val="en-GB"/>
                        </w:rPr>
                        <w:t>(i-1)</w:t>
                      </w:r>
                      <w:r w:rsidRPr="00A60159">
                        <w:rPr>
                          <w:rFonts w:ascii="Cambria Math" w:hAnsi="Cambria Math" w:cs="Cambria Math"/>
                          <w:color w:val="222222"/>
                          <w:sz w:val="28"/>
                          <w:szCs w:val="28"/>
                          <w:shd w:val="clear" w:color="auto" w:fill="F8F9FA"/>
                          <w:lang w:val="en-GB"/>
                        </w:rPr>
                        <w:t>,</w:t>
                      </w:r>
                      <w:r w:rsidRPr="00A60159">
                        <w:rPr>
                          <w:rFonts w:ascii="Cambria Math" w:hAnsi="Cambria Math" w:cs="Cambria Math"/>
                          <w:color w:val="222222"/>
                          <w:sz w:val="28"/>
                          <w:szCs w:val="28"/>
                          <w:shd w:val="clear" w:color="auto" w:fill="F8F9FA"/>
                          <w:vertAlign w:val="subscript"/>
                          <w:lang w:val="en-GB"/>
                        </w:rPr>
                        <w:t xml:space="preserve"> </w:t>
                      </w:r>
                      <w:r w:rsidRPr="00A60159">
                        <w:rPr>
                          <w:rFonts w:ascii="Cambria Math" w:hAnsi="Cambria Math" w:cs="Cambria Math"/>
                          <w:color w:val="222222"/>
                          <w:sz w:val="28"/>
                          <w:szCs w:val="28"/>
                          <w:shd w:val="clear" w:color="auto" w:fill="F8F9FA"/>
                          <w:lang w:val="en-GB"/>
                        </w:rPr>
                        <w:t>S</w:t>
                      </w:r>
                      <w:r w:rsidRPr="00A60159">
                        <w:rPr>
                          <w:rFonts w:ascii="Cambria Math" w:hAnsi="Cambria Math" w:cs="Cambria Math"/>
                          <w:color w:val="222222"/>
                          <w:sz w:val="28"/>
                          <w:szCs w:val="28"/>
                          <w:shd w:val="clear" w:color="auto" w:fill="F8F9FA"/>
                          <w:vertAlign w:val="subscript"/>
                          <w:lang w:val="en-GB"/>
                        </w:rPr>
                        <w:t>(i+1)</w:t>
                      </w:r>
                      <w:r w:rsidRPr="00A60159">
                        <w:rPr>
                          <w:rFonts w:ascii="Cambria Math" w:hAnsi="Cambria Math" w:cs="Cambria Math"/>
                          <w:color w:val="222222"/>
                          <w:sz w:val="28"/>
                          <w:szCs w:val="28"/>
                          <w:shd w:val="clear" w:color="auto" w:fill="F8F9FA"/>
                          <w:lang w:val="en-GB"/>
                        </w:rPr>
                        <w:t>, …, S</w:t>
                      </w:r>
                      <w:r w:rsidRPr="00A60159">
                        <w:rPr>
                          <w:rFonts w:ascii="Cambria Math" w:hAnsi="Cambria Math" w:cs="Cambria Math"/>
                          <w:color w:val="222222"/>
                          <w:sz w:val="28"/>
                          <w:szCs w:val="28"/>
                          <w:shd w:val="clear" w:color="auto" w:fill="F8F9FA"/>
                          <w:vertAlign w:val="subscript"/>
                          <w:lang w:val="en-GB"/>
                        </w:rPr>
                        <w:t>n</w:t>
                      </w:r>
                      <w:r w:rsidRPr="00A60159">
                        <w:rPr>
                          <w:rFonts w:ascii="Cambria Math" w:hAnsi="Cambria Math" w:cs="Cambria Math"/>
                          <w:color w:val="222222"/>
                          <w:sz w:val="28"/>
                          <w:szCs w:val="28"/>
                          <w:shd w:val="clear" w:color="auto" w:fill="F8F9FA"/>
                          <w:lang w:val="en-GB"/>
                        </w:rPr>
                        <w:t>:</w:t>
                      </w:r>
                    </w:p>
                    <w:p w14:paraId="63FB4AC4" w14:textId="77777777" w:rsidR="004E6F59" w:rsidRPr="00183490" w:rsidRDefault="004E6F59" w:rsidP="00912984">
                      <w:pPr>
                        <w:pStyle w:val="My"/>
                        <w:numPr>
                          <w:ilvl w:val="2"/>
                          <w:numId w:val="7"/>
                        </w:numPr>
                        <w:spacing w:after="240"/>
                        <w:jc w:val="both"/>
                        <w:rPr>
                          <w:rFonts w:cs="Times New Roman"/>
                          <w:b/>
                          <w:bCs/>
                          <w:color w:val="333333"/>
                          <w:sz w:val="28"/>
                          <w:szCs w:val="28"/>
                          <w:lang w:val="en-US"/>
                        </w:rPr>
                      </w:pPr>
                      <w:r w:rsidRPr="00A60159">
                        <w:rPr>
                          <w:rFonts w:ascii="Cambria Math" w:hAnsi="Cambria Math" w:cs="Cambria Math"/>
                          <w:color w:val="222222"/>
                          <w:sz w:val="28"/>
                          <w:szCs w:val="28"/>
                          <w:shd w:val="clear" w:color="auto" w:fill="F8F9FA"/>
                          <w:lang w:val="en-GB"/>
                        </w:rPr>
                        <w:t>U</w:t>
                      </w:r>
                      <w:r w:rsidRPr="00A60159">
                        <w:rPr>
                          <w:rFonts w:ascii="Cambria Math" w:hAnsi="Cambria Math" w:cs="Cambria Math"/>
                          <w:color w:val="222222"/>
                          <w:sz w:val="28"/>
                          <w:szCs w:val="28"/>
                          <w:shd w:val="clear" w:color="auto" w:fill="F8F9FA"/>
                          <w:vertAlign w:val="subscript"/>
                          <w:lang w:val="en-GB"/>
                        </w:rPr>
                        <w:t>i</w:t>
                      </w:r>
                      <w:r w:rsidRPr="00A60159">
                        <w:rPr>
                          <w:rFonts w:ascii="Cambria Math" w:hAnsi="Cambria Math" w:cs="Cambria Math"/>
                          <w:color w:val="222222"/>
                          <w:sz w:val="28"/>
                          <w:szCs w:val="28"/>
                          <w:shd w:val="clear" w:color="auto" w:fill="F8F9FA"/>
                          <w:lang w:val="en-GB"/>
                        </w:rPr>
                        <w:t>(S</w:t>
                      </w:r>
                      <w:r>
                        <w:rPr>
                          <w:rFonts w:ascii="Cambria Math" w:hAnsi="Cambria Math" w:cs="Cambria Math"/>
                          <w:color w:val="222222"/>
                          <w:sz w:val="28"/>
                          <w:szCs w:val="28"/>
                          <w:shd w:val="clear" w:color="auto" w:fill="F8F9FA"/>
                          <w:vertAlign w:val="subscript"/>
                          <w:lang w:val="en-GB"/>
                        </w:rPr>
                        <w:t>1</w:t>
                      </w:r>
                      <w:r w:rsidRPr="00A60159">
                        <w:rPr>
                          <w:rFonts w:ascii="Cambria Math" w:hAnsi="Cambria Math" w:cs="Cambria Math"/>
                          <w:color w:val="222222"/>
                          <w:sz w:val="28"/>
                          <w:szCs w:val="28"/>
                          <w:shd w:val="clear" w:color="auto" w:fill="F8F9FA"/>
                          <w:lang w:val="en-GB"/>
                        </w:rPr>
                        <w:t>, …, S</w:t>
                      </w:r>
                      <w:r w:rsidRPr="00A60159">
                        <w:rPr>
                          <w:rFonts w:ascii="Cambria Math" w:hAnsi="Cambria Math" w:cs="Cambria Math"/>
                          <w:color w:val="222222"/>
                          <w:sz w:val="28"/>
                          <w:szCs w:val="28"/>
                          <w:shd w:val="clear" w:color="auto" w:fill="F8F9FA"/>
                          <w:vertAlign w:val="subscript"/>
                          <w:lang w:val="en-GB"/>
                        </w:rPr>
                        <w:t>(i-1)</w:t>
                      </w:r>
                      <w:r w:rsidRPr="00A60159">
                        <w:rPr>
                          <w:rFonts w:ascii="Cambria Math" w:hAnsi="Cambria Math" w:cs="Cambria Math"/>
                          <w:color w:val="222222"/>
                          <w:sz w:val="28"/>
                          <w:szCs w:val="28"/>
                          <w:shd w:val="clear" w:color="auto" w:fill="F8F9FA"/>
                          <w:lang w:val="en-GB"/>
                        </w:rPr>
                        <w:t xml:space="preserve">, </w:t>
                      </w:r>
                      <w:r w:rsidRPr="00C570DA">
                        <w:rPr>
                          <w:rFonts w:ascii="Cambria Math" w:hAnsi="Cambria Math" w:cs="Cambria Math"/>
                          <w:color w:val="7F7F7F" w:themeColor="text1" w:themeTint="80"/>
                          <w:sz w:val="28"/>
                          <w:szCs w:val="28"/>
                          <w:shd w:val="clear" w:color="auto" w:fill="F8F9FA"/>
                          <w:lang w:val="en-GB"/>
                        </w:rPr>
                        <w:t>S</w:t>
                      </w:r>
                      <w:r w:rsidRPr="00C570DA">
                        <w:rPr>
                          <w:rFonts w:ascii="Cambria Math" w:hAnsi="Cambria Math" w:cs="Cambria Math"/>
                          <w:color w:val="7F7F7F" w:themeColor="text1" w:themeTint="80"/>
                          <w:sz w:val="28"/>
                          <w:szCs w:val="28"/>
                          <w:shd w:val="clear" w:color="auto" w:fill="F8F9FA"/>
                          <w:vertAlign w:val="subscript"/>
                          <w:lang w:val="en-GB"/>
                        </w:rPr>
                        <w:t>i</w:t>
                      </w:r>
                      <w:r w:rsidRPr="00C570DA">
                        <w:rPr>
                          <w:rFonts w:ascii="Cambria Math" w:hAnsi="Cambria Math" w:cs="Cambria Math"/>
                          <w:color w:val="7F7F7F" w:themeColor="text1" w:themeTint="80"/>
                          <w:sz w:val="28"/>
                          <w:szCs w:val="28"/>
                          <w:shd w:val="clear" w:color="auto" w:fill="F8F9FA"/>
                          <w:lang w:val="en-GB"/>
                        </w:rPr>
                        <w:t>,</w:t>
                      </w:r>
                      <w:r w:rsidRPr="00A60159">
                        <w:rPr>
                          <w:rFonts w:ascii="Cambria Math" w:hAnsi="Cambria Math" w:cs="Cambria Math"/>
                          <w:color w:val="222222"/>
                          <w:sz w:val="28"/>
                          <w:szCs w:val="28"/>
                          <w:shd w:val="clear" w:color="auto" w:fill="F8F9FA"/>
                          <w:vertAlign w:val="subscript"/>
                          <w:lang w:val="en-GB"/>
                        </w:rPr>
                        <w:t xml:space="preserve"> </w:t>
                      </w:r>
                      <w:r w:rsidRPr="00A60159">
                        <w:rPr>
                          <w:rFonts w:ascii="Cambria Math" w:hAnsi="Cambria Math" w:cs="Cambria Math"/>
                          <w:color w:val="222222"/>
                          <w:sz w:val="28"/>
                          <w:szCs w:val="28"/>
                          <w:shd w:val="clear" w:color="auto" w:fill="F8F9FA"/>
                          <w:lang w:val="en-GB"/>
                        </w:rPr>
                        <w:t>S</w:t>
                      </w:r>
                      <w:r w:rsidRPr="00A60159">
                        <w:rPr>
                          <w:rFonts w:ascii="Cambria Math" w:hAnsi="Cambria Math" w:cs="Cambria Math"/>
                          <w:color w:val="222222"/>
                          <w:sz w:val="28"/>
                          <w:szCs w:val="28"/>
                          <w:shd w:val="clear" w:color="auto" w:fill="F8F9FA"/>
                          <w:vertAlign w:val="subscript"/>
                          <w:lang w:val="en-GB"/>
                        </w:rPr>
                        <w:t>(i+1)</w:t>
                      </w:r>
                      <w:r w:rsidRPr="00A60159">
                        <w:rPr>
                          <w:rFonts w:ascii="Cambria Math" w:hAnsi="Cambria Math" w:cs="Cambria Math"/>
                          <w:color w:val="222222"/>
                          <w:sz w:val="28"/>
                          <w:szCs w:val="28"/>
                          <w:shd w:val="clear" w:color="auto" w:fill="F8F9FA"/>
                          <w:lang w:val="en-GB"/>
                        </w:rPr>
                        <w:t>, …, S</w:t>
                      </w:r>
                      <w:r w:rsidRPr="00A60159">
                        <w:rPr>
                          <w:rFonts w:ascii="Cambria Math" w:hAnsi="Cambria Math" w:cs="Cambria Math"/>
                          <w:color w:val="222222"/>
                          <w:sz w:val="28"/>
                          <w:szCs w:val="28"/>
                          <w:shd w:val="clear" w:color="auto" w:fill="F8F9FA"/>
                          <w:vertAlign w:val="subscript"/>
                          <w:lang w:val="en-GB"/>
                        </w:rPr>
                        <w:t>n</w:t>
                      </w:r>
                      <w:r w:rsidRPr="00A60159">
                        <w:rPr>
                          <w:rFonts w:ascii="Cambria Math" w:hAnsi="Cambria Math" w:cs="Cambria Math"/>
                          <w:color w:val="222222"/>
                          <w:sz w:val="28"/>
                          <w:szCs w:val="28"/>
                          <w:shd w:val="clear" w:color="auto" w:fill="F8F9FA"/>
                          <w:lang w:val="en-GB"/>
                        </w:rPr>
                        <w:t>)</w:t>
                      </w:r>
                      <w:r>
                        <w:rPr>
                          <w:rFonts w:ascii="Cambria Math" w:hAnsi="Cambria Math" w:cs="Cambria Math"/>
                          <w:color w:val="222222"/>
                          <w:sz w:val="28"/>
                          <w:szCs w:val="28"/>
                          <w:shd w:val="clear" w:color="auto" w:fill="F8F9FA"/>
                          <w:lang w:val="en-GB"/>
                        </w:rPr>
                        <w:t xml:space="preserve"> </w:t>
                      </w:r>
                      <w:r w:rsidRPr="00912984">
                        <w:rPr>
                          <w:rFonts w:ascii="Cambria Math" w:hAnsi="Cambria Math" w:cs="Cambria Math"/>
                          <w:color w:val="222222"/>
                          <w:sz w:val="28"/>
                          <w:szCs w:val="28"/>
                          <w:shd w:val="clear" w:color="auto" w:fill="F8F9FA"/>
                          <w:lang w:val="en-GB"/>
                        </w:rPr>
                        <w:t>≥</w:t>
                      </w:r>
                      <w:r>
                        <w:rPr>
                          <w:rFonts w:ascii="Cambria Math" w:hAnsi="Cambria Math" w:cs="Cambria Math"/>
                          <w:color w:val="222222"/>
                          <w:sz w:val="28"/>
                          <w:szCs w:val="28"/>
                          <w:shd w:val="clear" w:color="auto" w:fill="F8F9FA"/>
                          <w:lang w:val="en-GB"/>
                        </w:rPr>
                        <w:t xml:space="preserve"> </w:t>
                      </w:r>
                      <w:r w:rsidRPr="00A60159">
                        <w:rPr>
                          <w:rFonts w:ascii="Cambria Math" w:hAnsi="Cambria Math" w:cs="Cambria Math"/>
                          <w:color w:val="222222"/>
                          <w:sz w:val="28"/>
                          <w:szCs w:val="28"/>
                          <w:shd w:val="clear" w:color="auto" w:fill="F8F9FA"/>
                          <w:lang w:val="en-GB"/>
                        </w:rPr>
                        <w:t>U</w:t>
                      </w:r>
                      <w:r w:rsidRPr="00A60159">
                        <w:rPr>
                          <w:rFonts w:ascii="Cambria Math" w:hAnsi="Cambria Math" w:cs="Cambria Math"/>
                          <w:color w:val="222222"/>
                          <w:sz w:val="28"/>
                          <w:szCs w:val="28"/>
                          <w:shd w:val="clear" w:color="auto" w:fill="F8F9FA"/>
                          <w:vertAlign w:val="subscript"/>
                          <w:lang w:val="en-GB"/>
                        </w:rPr>
                        <w:t>i</w:t>
                      </w:r>
                      <w:r w:rsidRPr="00A60159">
                        <w:rPr>
                          <w:rFonts w:ascii="Cambria Math" w:hAnsi="Cambria Math" w:cs="Cambria Math"/>
                          <w:color w:val="222222"/>
                          <w:sz w:val="28"/>
                          <w:szCs w:val="28"/>
                          <w:shd w:val="clear" w:color="auto" w:fill="F8F9FA"/>
                          <w:lang w:val="en-GB"/>
                        </w:rPr>
                        <w:t>(S</w:t>
                      </w:r>
                      <w:r>
                        <w:rPr>
                          <w:rFonts w:ascii="Cambria Math" w:hAnsi="Cambria Math" w:cs="Cambria Math"/>
                          <w:color w:val="222222"/>
                          <w:sz w:val="28"/>
                          <w:szCs w:val="28"/>
                          <w:shd w:val="clear" w:color="auto" w:fill="F8F9FA"/>
                          <w:vertAlign w:val="subscript"/>
                          <w:lang w:val="en-GB"/>
                        </w:rPr>
                        <w:t>1</w:t>
                      </w:r>
                      <w:r w:rsidRPr="00A60159">
                        <w:rPr>
                          <w:rFonts w:ascii="Cambria Math" w:hAnsi="Cambria Math" w:cs="Cambria Math"/>
                          <w:color w:val="222222"/>
                          <w:sz w:val="28"/>
                          <w:szCs w:val="28"/>
                          <w:shd w:val="clear" w:color="auto" w:fill="F8F9FA"/>
                          <w:lang w:val="en-GB"/>
                        </w:rPr>
                        <w:t>, …, S</w:t>
                      </w:r>
                      <w:r w:rsidRPr="00A60159">
                        <w:rPr>
                          <w:rFonts w:ascii="Cambria Math" w:hAnsi="Cambria Math" w:cs="Cambria Math"/>
                          <w:color w:val="222222"/>
                          <w:sz w:val="28"/>
                          <w:szCs w:val="28"/>
                          <w:shd w:val="clear" w:color="auto" w:fill="F8F9FA"/>
                          <w:vertAlign w:val="subscript"/>
                          <w:lang w:val="en-GB"/>
                        </w:rPr>
                        <w:t>(i-1)</w:t>
                      </w:r>
                      <w:r w:rsidRPr="00A60159">
                        <w:rPr>
                          <w:rFonts w:ascii="Cambria Math" w:hAnsi="Cambria Math" w:cs="Cambria Math"/>
                          <w:color w:val="222222"/>
                          <w:sz w:val="28"/>
                          <w:szCs w:val="28"/>
                          <w:shd w:val="clear" w:color="auto" w:fill="F8F9FA"/>
                          <w:lang w:val="en-GB"/>
                        </w:rPr>
                        <w:t xml:space="preserve">, </w:t>
                      </w:r>
                      <w:r w:rsidRPr="00C570DA">
                        <w:rPr>
                          <w:rFonts w:ascii="Cambria Math" w:hAnsi="Cambria Math" w:cs="Cambria Math"/>
                          <w:color w:val="7F7F7F" w:themeColor="text1" w:themeTint="80"/>
                          <w:sz w:val="28"/>
                          <w:szCs w:val="28"/>
                          <w:shd w:val="clear" w:color="auto" w:fill="F8F9FA"/>
                          <w:lang w:val="en-GB"/>
                        </w:rPr>
                        <w:t>S’</w:t>
                      </w:r>
                      <w:r w:rsidRPr="00C570DA">
                        <w:rPr>
                          <w:rFonts w:ascii="Cambria Math" w:hAnsi="Cambria Math" w:cs="Cambria Math"/>
                          <w:color w:val="7F7F7F" w:themeColor="text1" w:themeTint="80"/>
                          <w:sz w:val="28"/>
                          <w:szCs w:val="28"/>
                          <w:shd w:val="clear" w:color="auto" w:fill="F8F9FA"/>
                          <w:vertAlign w:val="subscript"/>
                          <w:lang w:val="en-GB"/>
                        </w:rPr>
                        <w:t>i</w:t>
                      </w:r>
                      <w:r>
                        <w:rPr>
                          <w:rFonts w:ascii="Cambria Math" w:hAnsi="Cambria Math" w:cs="Cambria Math"/>
                          <w:color w:val="222222"/>
                          <w:sz w:val="28"/>
                          <w:szCs w:val="28"/>
                          <w:shd w:val="clear" w:color="auto" w:fill="F8F9FA"/>
                          <w:lang w:val="en-GB"/>
                        </w:rPr>
                        <w:t>,</w:t>
                      </w:r>
                      <w:r w:rsidRPr="00A60159">
                        <w:rPr>
                          <w:rFonts w:ascii="Cambria Math" w:hAnsi="Cambria Math" w:cs="Cambria Math"/>
                          <w:color w:val="222222"/>
                          <w:sz w:val="28"/>
                          <w:szCs w:val="28"/>
                          <w:shd w:val="clear" w:color="auto" w:fill="F8F9FA"/>
                          <w:vertAlign w:val="subscript"/>
                          <w:lang w:val="en-GB"/>
                        </w:rPr>
                        <w:t xml:space="preserve"> </w:t>
                      </w:r>
                      <w:r w:rsidRPr="00A60159">
                        <w:rPr>
                          <w:rFonts w:ascii="Cambria Math" w:hAnsi="Cambria Math" w:cs="Cambria Math"/>
                          <w:color w:val="222222"/>
                          <w:sz w:val="28"/>
                          <w:szCs w:val="28"/>
                          <w:shd w:val="clear" w:color="auto" w:fill="F8F9FA"/>
                          <w:lang w:val="en-GB"/>
                        </w:rPr>
                        <w:t>S</w:t>
                      </w:r>
                      <w:r w:rsidRPr="00A60159">
                        <w:rPr>
                          <w:rFonts w:ascii="Cambria Math" w:hAnsi="Cambria Math" w:cs="Cambria Math"/>
                          <w:color w:val="222222"/>
                          <w:sz w:val="28"/>
                          <w:szCs w:val="28"/>
                          <w:shd w:val="clear" w:color="auto" w:fill="F8F9FA"/>
                          <w:vertAlign w:val="subscript"/>
                          <w:lang w:val="en-GB"/>
                        </w:rPr>
                        <w:t>(i+1)</w:t>
                      </w:r>
                      <w:r w:rsidRPr="00A60159">
                        <w:rPr>
                          <w:rFonts w:ascii="Cambria Math" w:hAnsi="Cambria Math" w:cs="Cambria Math"/>
                          <w:color w:val="222222"/>
                          <w:sz w:val="28"/>
                          <w:szCs w:val="28"/>
                          <w:shd w:val="clear" w:color="auto" w:fill="F8F9FA"/>
                          <w:lang w:val="en-GB"/>
                        </w:rPr>
                        <w:t>, …, S</w:t>
                      </w:r>
                      <w:r w:rsidRPr="00A60159">
                        <w:rPr>
                          <w:rFonts w:ascii="Cambria Math" w:hAnsi="Cambria Math" w:cs="Cambria Math"/>
                          <w:color w:val="222222"/>
                          <w:sz w:val="28"/>
                          <w:szCs w:val="28"/>
                          <w:shd w:val="clear" w:color="auto" w:fill="F8F9FA"/>
                          <w:vertAlign w:val="subscript"/>
                          <w:lang w:val="en-GB"/>
                        </w:rPr>
                        <w:t>n</w:t>
                      </w:r>
                      <w:r w:rsidRPr="00A60159">
                        <w:rPr>
                          <w:rFonts w:ascii="Cambria Math" w:hAnsi="Cambria Math" w:cs="Cambria Math"/>
                          <w:color w:val="222222"/>
                          <w:sz w:val="28"/>
                          <w:szCs w:val="28"/>
                          <w:shd w:val="clear" w:color="auto" w:fill="F8F9FA"/>
                          <w:lang w:val="en-GB"/>
                        </w:rPr>
                        <w:t>)</w:t>
                      </w:r>
                    </w:p>
                    <w:p w14:paraId="3A703EB5" w14:textId="77777777" w:rsidR="004E6F59" w:rsidRPr="00A60159" w:rsidRDefault="004E6F59" w:rsidP="00183490">
                      <w:pPr>
                        <w:pStyle w:val="My"/>
                        <w:numPr>
                          <w:ilvl w:val="1"/>
                          <w:numId w:val="7"/>
                        </w:numPr>
                        <w:spacing w:after="240"/>
                        <w:jc w:val="both"/>
                        <w:rPr>
                          <w:rFonts w:ascii="Cambria Math" w:hAnsi="Cambria Math" w:cs="Times New Roman"/>
                          <w:b/>
                          <w:bCs/>
                          <w:color w:val="333333"/>
                          <w:sz w:val="28"/>
                          <w:szCs w:val="28"/>
                          <w:lang w:val="en-US"/>
                        </w:rPr>
                      </w:pPr>
                      <w:r w:rsidRPr="00183490">
                        <w:rPr>
                          <w:rStyle w:val="sowc"/>
                          <w:rFonts w:cs="Times New Roman" w:hint="eastAsia"/>
                          <w:b/>
                          <w:bCs/>
                          <w:color w:val="333333"/>
                          <w:sz w:val="28"/>
                          <w:szCs w:val="28"/>
                          <w:lang w:val="en-US"/>
                        </w:rPr>
                        <w:t>∃</w:t>
                      </w:r>
                      <w:r>
                        <w:rPr>
                          <w:rStyle w:val="sowc"/>
                          <w:rFonts w:cs="Times New Roman" w:hint="eastAsia"/>
                          <w:b/>
                          <w:bCs/>
                          <w:color w:val="333333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 w:rsidRPr="00A60159">
                        <w:rPr>
                          <w:rFonts w:ascii="Cambria Math" w:hAnsi="Cambria Math" w:cs="Cambria Math"/>
                          <w:color w:val="222222"/>
                          <w:sz w:val="28"/>
                          <w:szCs w:val="28"/>
                          <w:shd w:val="clear" w:color="auto" w:fill="F8F9FA"/>
                          <w:lang w:val="en-GB"/>
                        </w:rPr>
                        <w:t>S</w:t>
                      </w:r>
                      <w:r>
                        <w:rPr>
                          <w:rFonts w:ascii="Cambria Math" w:hAnsi="Cambria Math" w:cs="Cambria Math"/>
                          <w:color w:val="222222"/>
                          <w:sz w:val="28"/>
                          <w:szCs w:val="28"/>
                          <w:shd w:val="clear" w:color="auto" w:fill="F8F9FA"/>
                          <w:vertAlign w:val="subscript"/>
                          <w:lang w:val="en-GB"/>
                        </w:rPr>
                        <w:t>1</w:t>
                      </w:r>
                      <w:r w:rsidRPr="00A60159">
                        <w:rPr>
                          <w:rFonts w:ascii="Cambria Math" w:hAnsi="Cambria Math" w:cs="Cambria Math"/>
                          <w:color w:val="222222"/>
                          <w:sz w:val="28"/>
                          <w:szCs w:val="28"/>
                          <w:shd w:val="clear" w:color="auto" w:fill="F8F9FA"/>
                          <w:lang w:val="en-GB"/>
                        </w:rPr>
                        <w:t>, …, S</w:t>
                      </w:r>
                      <w:r w:rsidRPr="00A60159">
                        <w:rPr>
                          <w:rFonts w:ascii="Cambria Math" w:hAnsi="Cambria Math" w:cs="Cambria Math"/>
                          <w:color w:val="222222"/>
                          <w:sz w:val="28"/>
                          <w:szCs w:val="28"/>
                          <w:shd w:val="clear" w:color="auto" w:fill="F8F9FA"/>
                          <w:vertAlign w:val="subscript"/>
                          <w:lang w:val="en-GB"/>
                        </w:rPr>
                        <w:t>(i-1)</w:t>
                      </w:r>
                      <w:r w:rsidRPr="00A60159">
                        <w:rPr>
                          <w:rFonts w:ascii="Cambria Math" w:hAnsi="Cambria Math" w:cs="Cambria Math"/>
                          <w:color w:val="222222"/>
                          <w:sz w:val="28"/>
                          <w:szCs w:val="28"/>
                          <w:shd w:val="clear" w:color="auto" w:fill="F8F9FA"/>
                          <w:lang w:val="en-GB"/>
                        </w:rPr>
                        <w:t>,</w:t>
                      </w:r>
                      <w:r w:rsidRPr="00A60159">
                        <w:rPr>
                          <w:rFonts w:ascii="Cambria Math" w:hAnsi="Cambria Math" w:cs="Cambria Math"/>
                          <w:color w:val="222222"/>
                          <w:sz w:val="28"/>
                          <w:szCs w:val="28"/>
                          <w:shd w:val="clear" w:color="auto" w:fill="F8F9FA"/>
                          <w:vertAlign w:val="subscript"/>
                          <w:lang w:val="en-GB"/>
                        </w:rPr>
                        <w:t xml:space="preserve"> </w:t>
                      </w:r>
                      <w:r w:rsidRPr="00A60159">
                        <w:rPr>
                          <w:rFonts w:ascii="Cambria Math" w:hAnsi="Cambria Math" w:cs="Cambria Math"/>
                          <w:color w:val="222222"/>
                          <w:sz w:val="28"/>
                          <w:szCs w:val="28"/>
                          <w:shd w:val="clear" w:color="auto" w:fill="F8F9FA"/>
                          <w:lang w:val="en-GB"/>
                        </w:rPr>
                        <w:t>S</w:t>
                      </w:r>
                      <w:r w:rsidRPr="00A60159">
                        <w:rPr>
                          <w:rFonts w:ascii="Cambria Math" w:hAnsi="Cambria Math" w:cs="Cambria Math"/>
                          <w:color w:val="222222"/>
                          <w:sz w:val="28"/>
                          <w:szCs w:val="28"/>
                          <w:shd w:val="clear" w:color="auto" w:fill="F8F9FA"/>
                          <w:vertAlign w:val="subscript"/>
                          <w:lang w:val="en-GB"/>
                        </w:rPr>
                        <w:t>(i+1)</w:t>
                      </w:r>
                      <w:r w:rsidRPr="00A60159">
                        <w:rPr>
                          <w:rFonts w:ascii="Cambria Math" w:hAnsi="Cambria Math" w:cs="Cambria Math"/>
                          <w:color w:val="222222"/>
                          <w:sz w:val="28"/>
                          <w:szCs w:val="28"/>
                          <w:shd w:val="clear" w:color="auto" w:fill="F8F9FA"/>
                          <w:lang w:val="en-GB"/>
                        </w:rPr>
                        <w:t>, …, S</w:t>
                      </w:r>
                      <w:r w:rsidRPr="00A60159">
                        <w:rPr>
                          <w:rFonts w:ascii="Cambria Math" w:hAnsi="Cambria Math" w:cs="Cambria Math"/>
                          <w:color w:val="222222"/>
                          <w:sz w:val="28"/>
                          <w:szCs w:val="28"/>
                          <w:shd w:val="clear" w:color="auto" w:fill="F8F9FA"/>
                          <w:vertAlign w:val="subscript"/>
                          <w:lang w:val="en-GB"/>
                        </w:rPr>
                        <w:t>n</w:t>
                      </w:r>
                      <w:r w:rsidRPr="00A60159">
                        <w:rPr>
                          <w:rFonts w:ascii="Cambria Math" w:hAnsi="Cambria Math" w:cs="Cambria Math"/>
                          <w:color w:val="222222"/>
                          <w:sz w:val="28"/>
                          <w:szCs w:val="28"/>
                          <w:shd w:val="clear" w:color="auto" w:fill="F8F9FA"/>
                          <w:lang w:val="en-GB"/>
                        </w:rPr>
                        <w:t>:</w:t>
                      </w:r>
                    </w:p>
                    <w:p w14:paraId="7F22891B" w14:textId="77777777" w:rsidR="004E6F59" w:rsidRPr="00125ACD" w:rsidRDefault="004E6F59" w:rsidP="00A529E5">
                      <w:pPr>
                        <w:pStyle w:val="My"/>
                        <w:numPr>
                          <w:ilvl w:val="2"/>
                          <w:numId w:val="7"/>
                        </w:numPr>
                        <w:spacing w:after="240"/>
                        <w:jc w:val="both"/>
                        <w:rPr>
                          <w:rFonts w:cs="Times New Roman"/>
                          <w:b/>
                          <w:bCs/>
                          <w:color w:val="333333"/>
                          <w:sz w:val="28"/>
                          <w:szCs w:val="28"/>
                          <w:lang w:val="en-US"/>
                        </w:rPr>
                      </w:pPr>
                      <w:r w:rsidRPr="00A60159">
                        <w:rPr>
                          <w:rFonts w:ascii="Cambria Math" w:hAnsi="Cambria Math" w:cs="Cambria Math"/>
                          <w:color w:val="222222"/>
                          <w:sz w:val="28"/>
                          <w:szCs w:val="28"/>
                          <w:shd w:val="clear" w:color="auto" w:fill="F8F9FA"/>
                          <w:lang w:val="en-GB"/>
                        </w:rPr>
                        <w:t>U</w:t>
                      </w:r>
                      <w:r w:rsidRPr="00A60159">
                        <w:rPr>
                          <w:rFonts w:ascii="Cambria Math" w:hAnsi="Cambria Math" w:cs="Cambria Math"/>
                          <w:color w:val="222222"/>
                          <w:sz w:val="28"/>
                          <w:szCs w:val="28"/>
                          <w:shd w:val="clear" w:color="auto" w:fill="F8F9FA"/>
                          <w:vertAlign w:val="subscript"/>
                          <w:lang w:val="en-GB"/>
                        </w:rPr>
                        <w:t>i</w:t>
                      </w:r>
                      <w:r w:rsidRPr="00A60159">
                        <w:rPr>
                          <w:rFonts w:ascii="Cambria Math" w:hAnsi="Cambria Math" w:cs="Cambria Math"/>
                          <w:color w:val="222222"/>
                          <w:sz w:val="28"/>
                          <w:szCs w:val="28"/>
                          <w:shd w:val="clear" w:color="auto" w:fill="F8F9FA"/>
                          <w:lang w:val="en-GB"/>
                        </w:rPr>
                        <w:t>(S</w:t>
                      </w:r>
                      <w:r>
                        <w:rPr>
                          <w:rFonts w:ascii="Cambria Math" w:hAnsi="Cambria Math" w:cs="Cambria Math"/>
                          <w:color w:val="222222"/>
                          <w:sz w:val="28"/>
                          <w:szCs w:val="28"/>
                          <w:shd w:val="clear" w:color="auto" w:fill="F8F9FA"/>
                          <w:vertAlign w:val="subscript"/>
                          <w:lang w:val="en-GB"/>
                        </w:rPr>
                        <w:t>1</w:t>
                      </w:r>
                      <w:r w:rsidRPr="00A60159">
                        <w:rPr>
                          <w:rFonts w:ascii="Cambria Math" w:hAnsi="Cambria Math" w:cs="Cambria Math"/>
                          <w:color w:val="222222"/>
                          <w:sz w:val="28"/>
                          <w:szCs w:val="28"/>
                          <w:shd w:val="clear" w:color="auto" w:fill="F8F9FA"/>
                          <w:lang w:val="en-GB"/>
                        </w:rPr>
                        <w:t>, …, S</w:t>
                      </w:r>
                      <w:r w:rsidRPr="00A60159">
                        <w:rPr>
                          <w:rFonts w:ascii="Cambria Math" w:hAnsi="Cambria Math" w:cs="Cambria Math"/>
                          <w:color w:val="222222"/>
                          <w:sz w:val="28"/>
                          <w:szCs w:val="28"/>
                          <w:shd w:val="clear" w:color="auto" w:fill="F8F9FA"/>
                          <w:vertAlign w:val="subscript"/>
                          <w:lang w:val="en-GB"/>
                        </w:rPr>
                        <w:t>(i-1)</w:t>
                      </w:r>
                      <w:r w:rsidRPr="00A60159">
                        <w:rPr>
                          <w:rFonts w:ascii="Cambria Math" w:hAnsi="Cambria Math" w:cs="Cambria Math"/>
                          <w:color w:val="222222"/>
                          <w:sz w:val="28"/>
                          <w:szCs w:val="28"/>
                          <w:shd w:val="clear" w:color="auto" w:fill="F8F9FA"/>
                          <w:lang w:val="en-GB"/>
                        </w:rPr>
                        <w:t xml:space="preserve">, </w:t>
                      </w:r>
                      <w:r w:rsidRPr="00C570DA">
                        <w:rPr>
                          <w:rFonts w:ascii="Cambria Math" w:hAnsi="Cambria Math" w:cs="Cambria Math"/>
                          <w:color w:val="7F7F7F" w:themeColor="text1" w:themeTint="80"/>
                          <w:sz w:val="28"/>
                          <w:szCs w:val="28"/>
                          <w:shd w:val="clear" w:color="auto" w:fill="F8F9FA"/>
                          <w:lang w:val="en-GB"/>
                        </w:rPr>
                        <w:t>S</w:t>
                      </w:r>
                      <w:r w:rsidRPr="00C570DA">
                        <w:rPr>
                          <w:rFonts w:ascii="Cambria Math" w:hAnsi="Cambria Math" w:cs="Cambria Math"/>
                          <w:color w:val="7F7F7F" w:themeColor="text1" w:themeTint="80"/>
                          <w:sz w:val="28"/>
                          <w:szCs w:val="28"/>
                          <w:shd w:val="clear" w:color="auto" w:fill="F8F9FA"/>
                          <w:vertAlign w:val="subscript"/>
                          <w:lang w:val="en-GB"/>
                        </w:rPr>
                        <w:t>i</w:t>
                      </w:r>
                      <w:r w:rsidRPr="00C570DA">
                        <w:rPr>
                          <w:rFonts w:ascii="Cambria Math" w:hAnsi="Cambria Math" w:cs="Cambria Math"/>
                          <w:color w:val="7F7F7F" w:themeColor="text1" w:themeTint="80"/>
                          <w:sz w:val="28"/>
                          <w:szCs w:val="28"/>
                          <w:shd w:val="clear" w:color="auto" w:fill="F8F9FA"/>
                          <w:lang w:val="en-GB"/>
                        </w:rPr>
                        <w:t>,</w:t>
                      </w:r>
                      <w:r w:rsidRPr="00A60159">
                        <w:rPr>
                          <w:rFonts w:ascii="Cambria Math" w:hAnsi="Cambria Math" w:cs="Cambria Math"/>
                          <w:color w:val="222222"/>
                          <w:sz w:val="28"/>
                          <w:szCs w:val="28"/>
                          <w:shd w:val="clear" w:color="auto" w:fill="F8F9FA"/>
                          <w:vertAlign w:val="subscript"/>
                          <w:lang w:val="en-GB"/>
                        </w:rPr>
                        <w:t xml:space="preserve"> </w:t>
                      </w:r>
                      <w:r w:rsidRPr="00A60159">
                        <w:rPr>
                          <w:rFonts w:ascii="Cambria Math" w:hAnsi="Cambria Math" w:cs="Cambria Math"/>
                          <w:color w:val="222222"/>
                          <w:sz w:val="28"/>
                          <w:szCs w:val="28"/>
                          <w:shd w:val="clear" w:color="auto" w:fill="F8F9FA"/>
                          <w:lang w:val="en-GB"/>
                        </w:rPr>
                        <w:t>S</w:t>
                      </w:r>
                      <w:r w:rsidRPr="00A60159">
                        <w:rPr>
                          <w:rFonts w:ascii="Cambria Math" w:hAnsi="Cambria Math" w:cs="Cambria Math"/>
                          <w:color w:val="222222"/>
                          <w:sz w:val="28"/>
                          <w:szCs w:val="28"/>
                          <w:shd w:val="clear" w:color="auto" w:fill="F8F9FA"/>
                          <w:vertAlign w:val="subscript"/>
                          <w:lang w:val="en-GB"/>
                        </w:rPr>
                        <w:t>(i+1)</w:t>
                      </w:r>
                      <w:r w:rsidRPr="00A60159">
                        <w:rPr>
                          <w:rFonts w:ascii="Cambria Math" w:hAnsi="Cambria Math" w:cs="Cambria Math"/>
                          <w:color w:val="222222"/>
                          <w:sz w:val="28"/>
                          <w:szCs w:val="28"/>
                          <w:shd w:val="clear" w:color="auto" w:fill="F8F9FA"/>
                          <w:lang w:val="en-GB"/>
                        </w:rPr>
                        <w:t>, …, S</w:t>
                      </w:r>
                      <w:r w:rsidRPr="00A60159">
                        <w:rPr>
                          <w:rFonts w:ascii="Cambria Math" w:hAnsi="Cambria Math" w:cs="Cambria Math"/>
                          <w:color w:val="222222"/>
                          <w:sz w:val="28"/>
                          <w:szCs w:val="28"/>
                          <w:shd w:val="clear" w:color="auto" w:fill="F8F9FA"/>
                          <w:vertAlign w:val="subscript"/>
                          <w:lang w:val="en-GB"/>
                        </w:rPr>
                        <w:t>n</w:t>
                      </w:r>
                      <w:r w:rsidRPr="00A60159">
                        <w:rPr>
                          <w:rFonts w:ascii="Cambria Math" w:hAnsi="Cambria Math" w:cs="Cambria Math"/>
                          <w:color w:val="222222"/>
                          <w:sz w:val="28"/>
                          <w:szCs w:val="28"/>
                          <w:shd w:val="clear" w:color="auto" w:fill="F8F9FA"/>
                          <w:lang w:val="en-GB"/>
                        </w:rPr>
                        <w:t>)</w:t>
                      </w:r>
                      <w:r>
                        <w:rPr>
                          <w:rFonts w:ascii="Cambria Math" w:hAnsi="Cambria Math" w:cs="Cambria Math"/>
                          <w:color w:val="222222"/>
                          <w:sz w:val="28"/>
                          <w:szCs w:val="28"/>
                          <w:shd w:val="clear" w:color="auto" w:fill="F8F9FA"/>
                          <w:lang w:val="en-GB"/>
                        </w:rPr>
                        <w:t xml:space="preserve"> &gt; </w:t>
                      </w:r>
                      <w:r w:rsidRPr="00A60159">
                        <w:rPr>
                          <w:rFonts w:ascii="Cambria Math" w:hAnsi="Cambria Math" w:cs="Cambria Math"/>
                          <w:color w:val="222222"/>
                          <w:sz w:val="28"/>
                          <w:szCs w:val="28"/>
                          <w:shd w:val="clear" w:color="auto" w:fill="F8F9FA"/>
                          <w:lang w:val="en-GB"/>
                        </w:rPr>
                        <w:t>U</w:t>
                      </w:r>
                      <w:r w:rsidRPr="00A60159">
                        <w:rPr>
                          <w:rFonts w:ascii="Cambria Math" w:hAnsi="Cambria Math" w:cs="Cambria Math"/>
                          <w:color w:val="222222"/>
                          <w:sz w:val="28"/>
                          <w:szCs w:val="28"/>
                          <w:shd w:val="clear" w:color="auto" w:fill="F8F9FA"/>
                          <w:vertAlign w:val="subscript"/>
                          <w:lang w:val="en-GB"/>
                        </w:rPr>
                        <w:t>i</w:t>
                      </w:r>
                      <w:r w:rsidRPr="00A60159">
                        <w:rPr>
                          <w:rFonts w:ascii="Cambria Math" w:hAnsi="Cambria Math" w:cs="Cambria Math"/>
                          <w:color w:val="222222"/>
                          <w:sz w:val="28"/>
                          <w:szCs w:val="28"/>
                          <w:shd w:val="clear" w:color="auto" w:fill="F8F9FA"/>
                          <w:lang w:val="en-GB"/>
                        </w:rPr>
                        <w:t>(S</w:t>
                      </w:r>
                      <w:r>
                        <w:rPr>
                          <w:rFonts w:ascii="Cambria Math" w:hAnsi="Cambria Math" w:cs="Cambria Math"/>
                          <w:color w:val="222222"/>
                          <w:sz w:val="28"/>
                          <w:szCs w:val="28"/>
                          <w:shd w:val="clear" w:color="auto" w:fill="F8F9FA"/>
                          <w:vertAlign w:val="subscript"/>
                          <w:lang w:val="en-GB"/>
                        </w:rPr>
                        <w:t>1</w:t>
                      </w:r>
                      <w:r w:rsidRPr="00A60159">
                        <w:rPr>
                          <w:rFonts w:ascii="Cambria Math" w:hAnsi="Cambria Math" w:cs="Cambria Math"/>
                          <w:color w:val="222222"/>
                          <w:sz w:val="28"/>
                          <w:szCs w:val="28"/>
                          <w:shd w:val="clear" w:color="auto" w:fill="F8F9FA"/>
                          <w:lang w:val="en-GB"/>
                        </w:rPr>
                        <w:t>, …, S</w:t>
                      </w:r>
                      <w:r w:rsidRPr="00A60159">
                        <w:rPr>
                          <w:rFonts w:ascii="Cambria Math" w:hAnsi="Cambria Math" w:cs="Cambria Math"/>
                          <w:color w:val="222222"/>
                          <w:sz w:val="28"/>
                          <w:szCs w:val="28"/>
                          <w:shd w:val="clear" w:color="auto" w:fill="F8F9FA"/>
                          <w:vertAlign w:val="subscript"/>
                          <w:lang w:val="en-GB"/>
                        </w:rPr>
                        <w:t>(i-1)</w:t>
                      </w:r>
                      <w:r w:rsidRPr="00A60159">
                        <w:rPr>
                          <w:rFonts w:ascii="Cambria Math" w:hAnsi="Cambria Math" w:cs="Cambria Math"/>
                          <w:color w:val="222222"/>
                          <w:sz w:val="28"/>
                          <w:szCs w:val="28"/>
                          <w:shd w:val="clear" w:color="auto" w:fill="F8F9FA"/>
                          <w:lang w:val="en-GB"/>
                        </w:rPr>
                        <w:t xml:space="preserve">, </w:t>
                      </w:r>
                      <w:r w:rsidRPr="00C570DA">
                        <w:rPr>
                          <w:rFonts w:ascii="Cambria Math" w:hAnsi="Cambria Math" w:cs="Cambria Math"/>
                          <w:color w:val="7F7F7F" w:themeColor="text1" w:themeTint="80"/>
                          <w:sz w:val="28"/>
                          <w:szCs w:val="28"/>
                          <w:shd w:val="clear" w:color="auto" w:fill="F8F9FA"/>
                          <w:lang w:val="en-GB"/>
                        </w:rPr>
                        <w:t>S’</w:t>
                      </w:r>
                      <w:r w:rsidRPr="00C570DA">
                        <w:rPr>
                          <w:rFonts w:ascii="Cambria Math" w:hAnsi="Cambria Math" w:cs="Cambria Math"/>
                          <w:color w:val="7F7F7F" w:themeColor="text1" w:themeTint="80"/>
                          <w:sz w:val="28"/>
                          <w:szCs w:val="28"/>
                          <w:shd w:val="clear" w:color="auto" w:fill="F8F9FA"/>
                          <w:vertAlign w:val="subscript"/>
                          <w:lang w:val="en-GB"/>
                        </w:rPr>
                        <w:t>i</w:t>
                      </w:r>
                      <w:r>
                        <w:rPr>
                          <w:rFonts w:ascii="Cambria Math" w:hAnsi="Cambria Math" w:cs="Cambria Math"/>
                          <w:color w:val="222222"/>
                          <w:sz w:val="28"/>
                          <w:szCs w:val="28"/>
                          <w:shd w:val="clear" w:color="auto" w:fill="F8F9FA"/>
                          <w:lang w:val="en-GB"/>
                        </w:rPr>
                        <w:t>,</w:t>
                      </w:r>
                      <w:r w:rsidRPr="00A60159">
                        <w:rPr>
                          <w:rFonts w:ascii="Cambria Math" w:hAnsi="Cambria Math" w:cs="Cambria Math"/>
                          <w:color w:val="222222"/>
                          <w:sz w:val="28"/>
                          <w:szCs w:val="28"/>
                          <w:shd w:val="clear" w:color="auto" w:fill="F8F9FA"/>
                          <w:vertAlign w:val="subscript"/>
                          <w:lang w:val="en-GB"/>
                        </w:rPr>
                        <w:t xml:space="preserve"> </w:t>
                      </w:r>
                      <w:r w:rsidRPr="00A60159">
                        <w:rPr>
                          <w:rFonts w:ascii="Cambria Math" w:hAnsi="Cambria Math" w:cs="Cambria Math"/>
                          <w:color w:val="222222"/>
                          <w:sz w:val="28"/>
                          <w:szCs w:val="28"/>
                          <w:shd w:val="clear" w:color="auto" w:fill="F8F9FA"/>
                          <w:lang w:val="en-GB"/>
                        </w:rPr>
                        <w:t>S</w:t>
                      </w:r>
                      <w:r w:rsidRPr="00A60159">
                        <w:rPr>
                          <w:rFonts w:ascii="Cambria Math" w:hAnsi="Cambria Math" w:cs="Cambria Math"/>
                          <w:color w:val="222222"/>
                          <w:sz w:val="28"/>
                          <w:szCs w:val="28"/>
                          <w:shd w:val="clear" w:color="auto" w:fill="F8F9FA"/>
                          <w:vertAlign w:val="subscript"/>
                          <w:lang w:val="en-GB"/>
                        </w:rPr>
                        <w:t>(i+1)</w:t>
                      </w:r>
                      <w:r w:rsidRPr="00A60159">
                        <w:rPr>
                          <w:rFonts w:ascii="Cambria Math" w:hAnsi="Cambria Math" w:cs="Cambria Math"/>
                          <w:color w:val="222222"/>
                          <w:sz w:val="28"/>
                          <w:szCs w:val="28"/>
                          <w:shd w:val="clear" w:color="auto" w:fill="F8F9FA"/>
                          <w:lang w:val="en-GB"/>
                        </w:rPr>
                        <w:t>, …, S</w:t>
                      </w:r>
                      <w:r w:rsidRPr="00A60159">
                        <w:rPr>
                          <w:rFonts w:ascii="Cambria Math" w:hAnsi="Cambria Math" w:cs="Cambria Math"/>
                          <w:color w:val="222222"/>
                          <w:sz w:val="28"/>
                          <w:szCs w:val="28"/>
                          <w:shd w:val="clear" w:color="auto" w:fill="F8F9FA"/>
                          <w:vertAlign w:val="subscript"/>
                          <w:lang w:val="en-GB"/>
                        </w:rPr>
                        <w:t>n</w:t>
                      </w:r>
                      <w:r w:rsidRPr="00A60159">
                        <w:rPr>
                          <w:rFonts w:ascii="Cambria Math" w:hAnsi="Cambria Math" w:cs="Cambria Math"/>
                          <w:color w:val="222222"/>
                          <w:sz w:val="28"/>
                          <w:szCs w:val="28"/>
                          <w:shd w:val="clear" w:color="auto" w:fill="F8F9FA"/>
                          <w:lang w:val="en-GB"/>
                        </w:rPr>
                        <w:t>)</w:t>
                      </w:r>
                    </w:p>
                    <w:p w14:paraId="6AF2CB77" w14:textId="77777777" w:rsidR="004E6F59" w:rsidRPr="00A529E5" w:rsidRDefault="004E6F59" w:rsidP="00125ACD">
                      <w:pPr>
                        <w:pStyle w:val="My"/>
                        <w:spacing w:after="240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28"/>
                          <w:szCs w:val="28"/>
                          <w:lang w:val="en-US"/>
                        </w:rPr>
                      </w:pPr>
                    </w:p>
                    <w:p w14:paraId="7F747B67" w14:textId="77777777" w:rsidR="004E6F59" w:rsidRPr="00C570DA" w:rsidRDefault="004E6F59" w:rsidP="00C570DA">
                      <w:pPr>
                        <w:pStyle w:val="My"/>
                        <w:numPr>
                          <w:ilvl w:val="0"/>
                          <w:numId w:val="7"/>
                        </w:numPr>
                        <w:spacing w:after="240"/>
                        <w:jc w:val="both"/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S</w:t>
                      </w:r>
                      <w:r w:rsidRPr="00413746">
                        <w:rPr>
                          <w:rStyle w:val="sowc"/>
                          <w:rFonts w:cs="Times New Roman"/>
                          <w:color w:val="333333"/>
                          <w:vertAlign w:val="subscript"/>
                          <w:lang w:val="en-US"/>
                        </w:rPr>
                        <w:t>i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is </w:t>
                      </w:r>
                      <w:r w:rsidRPr="007141A1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a Strongly Dominant Strategy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if it </w:t>
                      </w:r>
                      <w:r w:rsidRPr="007141A1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strongly dominates every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</w:t>
                      </w:r>
                      <w:r w:rsidRPr="005809CD">
                        <w:rPr>
                          <w:rStyle w:val="sowc"/>
                          <w:rFonts w:ascii="Cambria Math" w:hAnsi="Cambria Math" w:cs="Times New Roman"/>
                          <w:color w:val="333333"/>
                          <w:sz w:val="28"/>
                          <w:szCs w:val="28"/>
                          <w:lang w:val="en-US"/>
                        </w:rPr>
                        <w:t>s</w:t>
                      </w:r>
                      <w:r w:rsidRPr="005809CD">
                        <w:rPr>
                          <w:rStyle w:val="sowc"/>
                          <w:rFonts w:ascii="Cambria Math" w:hAnsi="Cambria Math" w:cs="Times New Roman"/>
                          <w:color w:val="333333"/>
                          <w:sz w:val="28"/>
                          <w:szCs w:val="28"/>
                          <w:vertAlign w:val="subscript"/>
                          <w:lang w:val="en-US"/>
                        </w:rPr>
                        <w:t>i</w:t>
                      </w:r>
                      <w:r w:rsidRPr="005809CD">
                        <w:rPr>
                          <w:rStyle w:val="sowc"/>
                          <w:rFonts w:ascii="Cambria Math" w:hAnsi="Cambria Math" w:cs="Times New Roman"/>
                          <w:color w:val="333333"/>
                          <w:sz w:val="28"/>
                          <w:szCs w:val="28"/>
                          <w:lang w:val="en-US"/>
                        </w:rPr>
                        <w:t>’ ∈ S</w:t>
                      </w:r>
                      <w:r w:rsidRPr="005809CD">
                        <w:rPr>
                          <w:rStyle w:val="sowc"/>
                          <w:rFonts w:ascii="Cambria Math" w:hAnsi="Cambria Math" w:cs="Times New Roman"/>
                          <w:color w:val="333333"/>
                          <w:sz w:val="28"/>
                          <w:szCs w:val="28"/>
                          <w:vertAlign w:val="subscript"/>
                          <w:lang w:val="en-US"/>
                        </w:rPr>
                        <w:t>i</w:t>
                      </w:r>
                      <w:r w:rsidRPr="005809CD">
                        <w:rPr>
                          <w:rStyle w:val="sowc"/>
                          <w:rFonts w:ascii="Cambria Math" w:hAnsi="Cambria Math" w:cs="Times New Roman"/>
                          <w:color w:val="333333"/>
                          <w:sz w:val="28"/>
                          <w:szCs w:val="28"/>
                          <w:lang w:val="en-US"/>
                        </w:rPr>
                        <w:t>’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.</w:t>
                      </w:r>
                    </w:p>
                    <w:p w14:paraId="32AF2344" w14:textId="77777777" w:rsidR="004E6F59" w:rsidRPr="0011062B" w:rsidRDefault="004E6F59" w:rsidP="005809CD">
                      <w:pPr>
                        <w:pStyle w:val="My"/>
                        <w:numPr>
                          <w:ilvl w:val="0"/>
                          <w:numId w:val="7"/>
                        </w:numPr>
                        <w:spacing w:after="240"/>
                        <w:jc w:val="both"/>
                        <w:rPr>
                          <w:rStyle w:val="sowc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S</w:t>
                      </w:r>
                      <w:r w:rsidRPr="00413746">
                        <w:rPr>
                          <w:rStyle w:val="sowc"/>
                          <w:rFonts w:cs="Times New Roman"/>
                          <w:color w:val="333333"/>
                          <w:vertAlign w:val="subscript"/>
                          <w:lang w:val="en-US"/>
                        </w:rPr>
                        <w:t>i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is a </w:t>
                      </w:r>
                      <w:r w:rsidRPr="007141A1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Weakly Dominant Strategy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if it </w:t>
                      </w:r>
                      <w:r w:rsidRPr="007141A1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strongly dominates every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</w:t>
                      </w:r>
                      <w:r w:rsidRPr="005809CD">
                        <w:rPr>
                          <w:rStyle w:val="sowc"/>
                          <w:rFonts w:ascii="Cambria Math" w:hAnsi="Cambria Math" w:cs="Times New Roman"/>
                          <w:color w:val="333333"/>
                          <w:sz w:val="28"/>
                          <w:szCs w:val="28"/>
                          <w:lang w:val="en-US"/>
                        </w:rPr>
                        <w:t>s</w:t>
                      </w:r>
                      <w:r w:rsidRPr="005809CD">
                        <w:rPr>
                          <w:rStyle w:val="sowc"/>
                          <w:rFonts w:ascii="Cambria Math" w:hAnsi="Cambria Math" w:cs="Times New Roman"/>
                          <w:color w:val="333333"/>
                          <w:sz w:val="28"/>
                          <w:szCs w:val="28"/>
                          <w:vertAlign w:val="subscript"/>
                          <w:lang w:val="en-US"/>
                        </w:rPr>
                        <w:t>i</w:t>
                      </w:r>
                      <w:r w:rsidRPr="005809CD">
                        <w:rPr>
                          <w:rStyle w:val="sowc"/>
                          <w:rFonts w:ascii="Cambria Math" w:hAnsi="Cambria Math" w:cs="Times New Roman"/>
                          <w:color w:val="333333"/>
                          <w:sz w:val="28"/>
                          <w:szCs w:val="28"/>
                          <w:lang w:val="en-US"/>
                        </w:rPr>
                        <w:t>’ ∈ S</w:t>
                      </w:r>
                      <w:r w:rsidRPr="005809CD">
                        <w:rPr>
                          <w:rStyle w:val="sowc"/>
                          <w:rFonts w:ascii="Cambria Math" w:hAnsi="Cambria Math" w:cs="Times New Roman"/>
                          <w:color w:val="333333"/>
                          <w:sz w:val="28"/>
                          <w:szCs w:val="28"/>
                          <w:vertAlign w:val="subscript"/>
                          <w:lang w:val="en-US"/>
                        </w:rPr>
                        <w:t>i</w:t>
                      </w:r>
                      <w:r w:rsidRPr="005809CD">
                        <w:rPr>
                          <w:rStyle w:val="sowc"/>
                          <w:rFonts w:ascii="Cambria Math" w:hAnsi="Cambria Math" w:cs="Times New Roman"/>
                          <w:color w:val="333333"/>
                          <w:sz w:val="28"/>
                          <w:szCs w:val="28"/>
                          <w:lang w:val="en-US"/>
                        </w:rPr>
                        <w:t>’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.</w:t>
                      </w:r>
                    </w:p>
                    <w:p w14:paraId="03E8C37F" w14:textId="77777777" w:rsidR="004E6F59" w:rsidRPr="0011062B" w:rsidRDefault="004E6F59" w:rsidP="005809CD">
                      <w:pPr>
                        <w:pStyle w:val="My"/>
                        <w:numPr>
                          <w:ilvl w:val="0"/>
                          <w:numId w:val="7"/>
                        </w:numPr>
                        <w:spacing w:after="240"/>
                        <w:jc w:val="both"/>
                        <w:rPr>
                          <w:rStyle w:val="sowc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A set of </w:t>
                      </w:r>
                      <w:r w:rsidRPr="007141A1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Strategies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</w:t>
                      </w:r>
                      <w:r w:rsidRPr="00496CC4">
                        <w:rPr>
                          <w:rStyle w:val="sowc"/>
                          <w:rFonts w:ascii="Cambria Math" w:hAnsi="Cambria Math" w:cs="Times New Roman"/>
                          <w:color w:val="333333"/>
                          <w:sz w:val="28"/>
                          <w:szCs w:val="28"/>
                          <w:lang w:val="en-US"/>
                        </w:rPr>
                        <w:t>(s</w:t>
                      </w:r>
                      <w:r w:rsidRPr="00496CC4">
                        <w:rPr>
                          <w:rStyle w:val="sowc"/>
                          <w:rFonts w:ascii="Cambria Math" w:hAnsi="Cambria Math" w:cs="Times New Roman"/>
                          <w:color w:val="333333"/>
                          <w:sz w:val="28"/>
                          <w:szCs w:val="28"/>
                          <w:vertAlign w:val="subscript"/>
                          <w:lang w:val="en-US"/>
                        </w:rPr>
                        <w:t>1</w:t>
                      </w:r>
                      <w:r w:rsidRPr="00496CC4">
                        <w:rPr>
                          <w:rStyle w:val="sowc"/>
                          <w:rFonts w:ascii="Cambria Math" w:hAnsi="Cambria Math" w:cs="Times New Roman"/>
                          <w:color w:val="333333"/>
                          <w:sz w:val="28"/>
                          <w:szCs w:val="28"/>
                          <w:lang w:val="en-US"/>
                        </w:rPr>
                        <w:t>, …, s</w:t>
                      </w:r>
                      <w:r w:rsidRPr="00496CC4">
                        <w:rPr>
                          <w:rStyle w:val="sowc"/>
                          <w:rFonts w:ascii="Cambria Math" w:hAnsi="Cambria Math" w:cs="Times New Roman"/>
                          <w:color w:val="333333"/>
                          <w:sz w:val="28"/>
                          <w:szCs w:val="28"/>
                          <w:vertAlign w:val="subscript"/>
                          <w:lang w:val="en-US"/>
                        </w:rPr>
                        <w:t>n</w:t>
                      </w:r>
                      <w:r w:rsidRPr="00496CC4">
                        <w:rPr>
                          <w:rStyle w:val="sowc"/>
                          <w:rFonts w:ascii="Cambria Math" w:hAnsi="Cambria Math" w:cs="Times New Roman"/>
                          <w:color w:val="333333"/>
                          <w:sz w:val="28"/>
                          <w:szCs w:val="28"/>
                          <w:lang w:val="en-US"/>
                        </w:rPr>
                        <w:t>)</w:t>
                      </w:r>
                      <w:r w:rsidRPr="00496CC4">
                        <w:rPr>
                          <w:rStyle w:val="sowc"/>
                          <w:rFonts w:cs="Times New Roman"/>
                          <w:color w:val="333333"/>
                          <w:sz w:val="28"/>
                          <w:szCs w:val="28"/>
                          <w:lang w:val="en-US"/>
                        </w:rPr>
                        <w:t xml:space="preserve"> 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such that each s</w:t>
                      </w:r>
                      <w:r w:rsidRPr="007141A1">
                        <w:rPr>
                          <w:rStyle w:val="sowc"/>
                          <w:rFonts w:cs="Times New Roman"/>
                          <w:color w:val="333333"/>
                          <w:vertAlign w:val="subscript"/>
                          <w:lang w:val="en-US"/>
                        </w:rPr>
                        <w:t>i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is </w:t>
                      </w:r>
                      <w:r w:rsidRPr="007141A1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dominant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for </w:t>
                      </w:r>
                      <w:r w:rsidRPr="007141A1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 xml:space="preserve">Player </w:t>
                      </w:r>
                      <w:r w:rsidRPr="007141A1">
                        <w:rPr>
                          <w:rStyle w:val="sowc"/>
                          <w:rFonts w:cs="Times New Roman"/>
                          <w:b/>
                          <w:bCs/>
                          <w:i/>
                          <w:iCs/>
                          <w:color w:val="333333"/>
                          <w:lang w:val="en-US"/>
                        </w:rPr>
                        <w:t>i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.</w:t>
                      </w:r>
                    </w:p>
                    <w:p w14:paraId="13A07FCF" w14:textId="77777777" w:rsidR="004E6F59" w:rsidRDefault="004E6F59" w:rsidP="005809CD">
                      <w:pPr>
                        <w:pStyle w:val="My"/>
                        <w:numPr>
                          <w:ilvl w:val="0"/>
                          <w:numId w:val="7"/>
                        </w:numPr>
                        <w:spacing w:after="240"/>
                        <w:jc w:val="both"/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Thus, </w:t>
                      </w:r>
                      <w:r w:rsidRPr="007141A1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 xml:space="preserve">Player </w:t>
                      </w:r>
                      <w:r w:rsidRPr="007141A1">
                        <w:rPr>
                          <w:rStyle w:val="sowc"/>
                          <w:rFonts w:cs="Times New Roman"/>
                          <w:b/>
                          <w:bCs/>
                          <w:i/>
                          <w:iCs/>
                          <w:color w:val="333333"/>
                          <w:lang w:val="en-US"/>
                        </w:rPr>
                        <w:t>i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will get better payoffs by using </w:t>
                      </w:r>
                      <w:r w:rsidRPr="00496CC4">
                        <w:rPr>
                          <w:rStyle w:val="sowc"/>
                          <w:rFonts w:ascii="Cambria Math" w:hAnsi="Cambria Math" w:cs="Times New Roman"/>
                          <w:color w:val="333333"/>
                          <w:sz w:val="28"/>
                          <w:szCs w:val="28"/>
                          <w:lang w:val="en-US"/>
                        </w:rPr>
                        <w:t>s</w:t>
                      </w:r>
                      <w:r w:rsidRPr="00496CC4">
                        <w:rPr>
                          <w:rStyle w:val="sowc"/>
                          <w:rFonts w:ascii="Cambria Math" w:hAnsi="Cambria Math" w:cs="Times New Roman"/>
                          <w:color w:val="333333"/>
                          <w:sz w:val="28"/>
                          <w:szCs w:val="28"/>
                          <w:vertAlign w:val="subscript"/>
                          <w:lang w:val="en-US"/>
                        </w:rPr>
                        <w:t>i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rather than a </w:t>
                      </w:r>
                      <w:r w:rsidRPr="007141A1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different strategy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, </w:t>
                      </w:r>
                      <w:r w:rsidRPr="007141A1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regardless of what strategies the other players use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36C87E0C" w14:textId="77777777" w:rsidR="00A60159" w:rsidRPr="00F67D3A" w:rsidRDefault="00A60159" w:rsidP="00A60159"/>
    <w:p w14:paraId="4498624F" w14:textId="77777777" w:rsidR="00A60159" w:rsidRPr="00F67D3A" w:rsidRDefault="00A60159" w:rsidP="00A60159"/>
    <w:p w14:paraId="25004346" w14:textId="77777777" w:rsidR="00A60159" w:rsidRPr="00F67D3A" w:rsidRDefault="00A60159" w:rsidP="00A60159"/>
    <w:p w14:paraId="16218E5A" w14:textId="77777777" w:rsidR="00A60159" w:rsidRPr="00F67D3A" w:rsidRDefault="00A60159" w:rsidP="00A60159"/>
    <w:p w14:paraId="205ED5D5" w14:textId="77777777" w:rsidR="00FA5870" w:rsidRDefault="00FA5870">
      <w:r>
        <w:br w:type="page"/>
      </w:r>
    </w:p>
    <w:p w14:paraId="713E1CA0" w14:textId="77777777" w:rsidR="00172FC4" w:rsidRDefault="00A60159">
      <w:r>
        <w:rPr>
          <w:noProof/>
          <w:lang w:eastAsia="en-US"/>
        </w:rPr>
        <w:lastRenderedPageBreak/>
        <w:drawing>
          <wp:anchor distT="0" distB="0" distL="114300" distR="114300" simplePos="0" relativeHeight="251686400" behindDoc="1" locked="0" layoutInCell="1" allowOverlap="1" wp14:anchorId="6AA56E2D" wp14:editId="6780AE2E">
            <wp:simplePos x="0" y="0"/>
            <wp:positionH relativeFrom="column">
              <wp:posOffset>19050</wp:posOffset>
            </wp:positionH>
            <wp:positionV relativeFrom="paragraph">
              <wp:posOffset>-1194435</wp:posOffset>
            </wp:positionV>
            <wp:extent cx="7867529" cy="2662417"/>
            <wp:effectExtent l="0" t="0" r="635" b="5080"/>
            <wp:wrapNone/>
            <wp:docPr id="46" name="Picture 4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67529" cy="26624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6DD1491" w14:textId="77777777" w:rsidR="00172FC4" w:rsidRPr="00F67D3A" w:rsidRDefault="00A60159" w:rsidP="00172FC4">
      <w:r w:rsidRPr="008C3BF3">
        <w:rPr>
          <w:noProof/>
        </w:rPr>
        <w:drawing>
          <wp:anchor distT="0" distB="0" distL="114300" distR="114300" simplePos="0" relativeHeight="251656704" behindDoc="0" locked="0" layoutInCell="1" allowOverlap="1" wp14:anchorId="4EA701E3" wp14:editId="78003FDF">
            <wp:simplePos x="0" y="0"/>
            <wp:positionH relativeFrom="column">
              <wp:posOffset>4117340</wp:posOffset>
            </wp:positionH>
            <wp:positionV relativeFrom="paragraph">
              <wp:posOffset>11430</wp:posOffset>
            </wp:positionV>
            <wp:extent cx="1787525" cy="649605"/>
            <wp:effectExtent l="0" t="0" r="3175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niversidade-nova-lisboa-logo-1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60000" contrast="-8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525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3BF3">
        <w:rPr>
          <w:noProof/>
        </w:rPr>
        <w:drawing>
          <wp:anchor distT="0" distB="0" distL="114300" distR="114300" simplePos="0" relativeHeight="251683328" behindDoc="0" locked="0" layoutInCell="1" allowOverlap="1" wp14:anchorId="3C9F491F" wp14:editId="45C4EE85">
            <wp:simplePos x="0" y="0"/>
            <wp:positionH relativeFrom="column">
              <wp:posOffset>6191885</wp:posOffset>
            </wp:positionH>
            <wp:positionV relativeFrom="paragraph">
              <wp:posOffset>38735</wp:posOffset>
            </wp:positionV>
            <wp:extent cx="843915" cy="614045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ct-nova-logo-1.png"/>
                    <pic:cNvPicPr/>
                  </pic:nvPicPr>
                  <pic:blipFill>
                    <a:blip r:embed="rId11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60000" contrast="-8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3915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6AF4FD" w14:textId="77777777" w:rsidR="00172FC4" w:rsidRPr="00F67D3A" w:rsidRDefault="00172FC4" w:rsidP="00172FC4"/>
    <w:p w14:paraId="1445608F" w14:textId="77777777" w:rsidR="00172FC4" w:rsidRPr="00F67D3A" w:rsidRDefault="00172FC4" w:rsidP="00172FC4"/>
    <w:p w14:paraId="44960ED6" w14:textId="77777777" w:rsidR="00172FC4" w:rsidRPr="00F67D3A" w:rsidRDefault="00172FC4" w:rsidP="00172FC4"/>
    <w:p w14:paraId="4BC40D1F" w14:textId="77777777" w:rsidR="00172FC4" w:rsidRPr="00F67D3A" w:rsidRDefault="00172FC4" w:rsidP="00172FC4"/>
    <w:p w14:paraId="3B382EE3" w14:textId="77777777" w:rsidR="00172FC4" w:rsidRPr="00F67D3A" w:rsidRDefault="00172FC4" w:rsidP="00172FC4"/>
    <w:p w14:paraId="756B7F05" w14:textId="77777777" w:rsidR="00172FC4" w:rsidRPr="00F67D3A" w:rsidRDefault="00172FC4" w:rsidP="00172FC4"/>
    <w:p w14:paraId="37F4EABD" w14:textId="77777777" w:rsidR="00172FC4" w:rsidRPr="00F67D3A" w:rsidRDefault="00172FC4" w:rsidP="00172FC4"/>
    <w:p w14:paraId="49DE1B51" w14:textId="77777777" w:rsidR="00172FC4" w:rsidRPr="00F67D3A" w:rsidRDefault="00172FC4" w:rsidP="00172FC4"/>
    <w:p w14:paraId="68CAD747" w14:textId="77777777" w:rsidR="00172FC4" w:rsidRPr="00F67D3A" w:rsidRDefault="00172FC4" w:rsidP="00172FC4"/>
    <w:p w14:paraId="48B1AB5D" w14:textId="77777777" w:rsidR="00172FC4" w:rsidRPr="00F67D3A" w:rsidRDefault="00493624" w:rsidP="00172FC4">
      <w:r>
        <w:rPr>
          <w:noProof/>
          <w:lang w:eastAsia="en-US"/>
        </w:rPr>
        <mc:AlternateContent>
          <mc:Choice Requires="wps">
            <w:drawing>
              <wp:anchor distT="36576" distB="36576" distL="36576" distR="36576" simplePos="0" relativeHeight="251125248" behindDoc="0" locked="0" layoutInCell="1" allowOverlap="1" wp14:anchorId="2EFF505D" wp14:editId="13BAD6C8">
                <wp:simplePos x="0" y="0"/>
                <wp:positionH relativeFrom="column">
                  <wp:posOffset>571500</wp:posOffset>
                </wp:positionH>
                <wp:positionV relativeFrom="page">
                  <wp:posOffset>2390775</wp:posOffset>
                </wp:positionV>
                <wp:extent cx="6400800" cy="7153275"/>
                <wp:effectExtent l="0" t="0" r="0" b="9525"/>
                <wp:wrapNone/>
                <wp:docPr id="14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71532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3EC097" w14:textId="4FD33442" w:rsidR="004E6F59" w:rsidRPr="00B26CFD" w:rsidRDefault="004E6F59" w:rsidP="00A8045D">
                            <w:pPr>
                              <w:pStyle w:val="MyHeadtitle"/>
                              <w:spacing w:before="0" w:line="360" w:lineRule="auto"/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  <w:t>vii. Nash Equilibrium</w:t>
                            </w:r>
                          </w:p>
                          <w:p w14:paraId="226F1DC6" w14:textId="77777777" w:rsidR="004E6F59" w:rsidRPr="00875292" w:rsidRDefault="004E6F59" w:rsidP="00897AA8">
                            <w:pPr>
                              <w:pStyle w:val="My"/>
                              <w:numPr>
                                <w:ilvl w:val="0"/>
                                <w:numId w:val="7"/>
                              </w:numPr>
                              <w:spacing w:after="240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Is an outcome reached that, once achieved, means no player can increase its payoff by changing unilaterally (i.e., without considering if the opponent changes its option or action).</w:t>
                            </w:r>
                          </w:p>
                          <w:p w14:paraId="1BD60242" w14:textId="77777777" w:rsidR="004E6F59" w:rsidRPr="00875292" w:rsidRDefault="004E6F59" w:rsidP="00897AA8">
                            <w:pPr>
                              <w:pStyle w:val="My"/>
                              <w:numPr>
                                <w:ilvl w:val="0"/>
                                <w:numId w:val="7"/>
                              </w:numPr>
                              <w:spacing w:after="240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172FC4"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It can also be though as a </w:t>
                            </w:r>
                            <w:r w:rsidRPr="007141A1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“no regret” situation</w:t>
                            </w:r>
                            <w:r w:rsidRPr="00172FC4"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, in the sense that once a decision is made, the player will have no regrets, concerning decisions considering the consequences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.</w:t>
                            </w:r>
                          </w:p>
                          <w:p w14:paraId="7C2162D5" w14:textId="77777777" w:rsidR="004E6F59" w:rsidRPr="00897AA8" w:rsidRDefault="004E6F59" w:rsidP="00897AA8">
                            <w:pPr>
                              <w:pStyle w:val="My"/>
                              <w:numPr>
                                <w:ilvl w:val="0"/>
                                <w:numId w:val="7"/>
                              </w:numPr>
                              <w:spacing w:after="240"/>
                              <w:jc w:val="both"/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Basically, it states that none of the players involved have any temptation or incentive to change their options or actions.</w:t>
                            </w:r>
                          </w:p>
                          <w:p w14:paraId="27D982D0" w14:textId="77777777" w:rsidR="004E6F59" w:rsidRPr="00172FC4" w:rsidRDefault="004E6F59" w:rsidP="00172FC4">
                            <w:pPr>
                              <w:pStyle w:val="My"/>
                              <w:numPr>
                                <w:ilvl w:val="0"/>
                                <w:numId w:val="7"/>
                              </w:numPr>
                              <w:spacing w:after="240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The </w:t>
                            </w:r>
                            <w:r w:rsidRPr="007141A1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Nash Equilibrium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is reached, over time, in most cases.</w:t>
                            </w:r>
                          </w:p>
                          <w:p w14:paraId="5E7C1BBC" w14:textId="77777777" w:rsidR="004E6F59" w:rsidRPr="00875292" w:rsidRDefault="004E6F59" w:rsidP="00897AA8">
                            <w:pPr>
                              <w:pStyle w:val="My"/>
                              <w:numPr>
                                <w:ilvl w:val="0"/>
                                <w:numId w:val="7"/>
                              </w:numPr>
                              <w:spacing w:after="240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However, once the </w:t>
                            </w:r>
                            <w:r w:rsidRPr="007141A1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Nash Equilibrium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is reached, it will not be deviated from.</w:t>
                            </w:r>
                          </w:p>
                          <w:p w14:paraId="5A40E1A6" w14:textId="77777777" w:rsidR="004E6F59" w:rsidRPr="00875292" w:rsidRDefault="004E6F59" w:rsidP="00172FC4">
                            <w:pPr>
                              <w:pStyle w:val="My"/>
                              <w:numPr>
                                <w:ilvl w:val="0"/>
                                <w:numId w:val="7"/>
                              </w:numPr>
                              <w:spacing w:after="240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Generally, there can be more than one </w:t>
                            </w:r>
                            <w:r w:rsidRPr="007141A1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Nash Equilibrium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in a game.</w:t>
                            </w:r>
                          </w:p>
                          <w:p w14:paraId="061D7BCB" w14:textId="77777777" w:rsidR="004E6F59" w:rsidRDefault="004E6F59" w:rsidP="00172FC4">
                            <w:pPr>
                              <w:pStyle w:val="My"/>
                              <w:numPr>
                                <w:ilvl w:val="0"/>
                                <w:numId w:val="7"/>
                              </w:numPr>
                              <w:spacing w:after="240"/>
                              <w:jc w:val="both"/>
                              <w:rPr>
                                <w:rFonts w:cs="Times New Roman"/>
                                <w:color w:val="333333"/>
                                <w:lang w:val="en-US"/>
                              </w:rPr>
                            </w:pPr>
                            <w:r w:rsidRPr="00897AA8">
                              <w:rPr>
                                <w:rFonts w:cs="Times New Roman"/>
                                <w:color w:val="333333"/>
                                <w:lang w:val="en-US"/>
                              </w:rPr>
                              <w:t>However, this usually occurs in games with more complex elements than two choices by two players.</w:t>
                            </w:r>
                          </w:p>
                          <w:p w14:paraId="3422D019" w14:textId="77777777" w:rsidR="004E6F59" w:rsidRDefault="004E6F59" w:rsidP="00E178CE">
                            <w:pPr>
                              <w:pStyle w:val="My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rFonts w:cs="Times New Roman"/>
                                <w:color w:val="333333"/>
                                <w:lang w:val="en-US"/>
                              </w:rPr>
                            </w:pPr>
                            <w:r w:rsidRPr="00897AA8">
                              <w:rPr>
                                <w:rFonts w:cs="Times New Roman"/>
                                <w:color w:val="333333"/>
                                <w:lang w:val="en-US"/>
                              </w:rPr>
                              <w:t>In simultaneous games that are repeated over time, one of these multiple equilibria is reached after some trial and error.</w:t>
                            </w:r>
                          </w:p>
                          <w:p w14:paraId="36960F26" w14:textId="77777777" w:rsidR="004E6F59" w:rsidRDefault="004E6F59" w:rsidP="004E1ABE">
                            <w:pPr>
                              <w:pStyle w:val="My"/>
                              <w:spacing w:after="240"/>
                              <w:jc w:val="both"/>
                              <w:rPr>
                                <w:rFonts w:cs="Times New Roman"/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</w:p>
                          <w:p w14:paraId="35CFE3E5" w14:textId="77777777" w:rsidR="004E6F59" w:rsidRDefault="004E6F59" w:rsidP="00E178CE">
                            <w:pPr>
                              <w:pStyle w:val="My"/>
                              <w:numPr>
                                <w:ilvl w:val="0"/>
                                <w:numId w:val="7"/>
                              </w:numPr>
                              <w:jc w:val="both"/>
                              <w:rPr>
                                <w:rFonts w:cs="Times New Roman"/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color w:val="333333"/>
                                <w:lang w:val="en-US"/>
                              </w:rPr>
                              <w:t xml:space="preserve">In the following example, (e,f) is a </w:t>
                            </w:r>
                            <w:r w:rsidRPr="007141A1">
                              <w:rPr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Nash Equilibrium</w:t>
                            </w:r>
                            <w:r>
                              <w:rPr>
                                <w:rFonts w:cs="Times New Roman"/>
                                <w:color w:val="333333"/>
                                <w:lang w:val="en-US"/>
                              </w:rPr>
                              <w:t>, if, and only:</w:t>
                            </w:r>
                          </w:p>
                          <w:p w14:paraId="03669FC9" w14:textId="77777777" w:rsidR="004E6F59" w:rsidRDefault="004E6F59" w:rsidP="004E1ABE">
                            <w:pPr>
                              <w:pStyle w:val="ListParagraph"/>
                              <w:rPr>
                                <w:color w:val="333333"/>
                              </w:rPr>
                            </w:pPr>
                          </w:p>
                          <w:p w14:paraId="130CA276" w14:textId="77777777" w:rsidR="004E6F59" w:rsidRDefault="004E6F59" w:rsidP="004E1ABE">
                            <w:pPr>
                              <w:pStyle w:val="My"/>
                              <w:numPr>
                                <w:ilvl w:val="1"/>
                                <w:numId w:val="7"/>
                              </w:numPr>
                              <w:spacing w:after="240"/>
                              <w:jc w:val="both"/>
                              <w:rPr>
                                <w:rFonts w:cs="Times New Roman"/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E178CE"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  <w:color w:val="333333"/>
                                <w:lang w:val="en-US"/>
                              </w:rPr>
                              <w:t xml:space="preserve">e </w:t>
                            </w:r>
                            <w:r w:rsidRPr="00E178CE"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color w:val="3C4043"/>
                                <w:sz w:val="21"/>
                                <w:szCs w:val="21"/>
                                <w:shd w:val="clear" w:color="auto" w:fill="FFFFFF"/>
                              </w:rPr>
                              <w:t>&gt;</w:t>
                            </w:r>
                            <w:r w:rsidRPr="00E178CE"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  <w:color w:val="333333"/>
                                <w:lang w:val="en-US"/>
                              </w:rPr>
                              <w:t xml:space="preserve"> a</w:t>
                            </w:r>
                            <w:r w:rsidRPr="00E178CE">
                              <w:rPr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cs="Times New Roman"/>
                                <w:color w:val="333333"/>
                                <w:lang w:val="en-US"/>
                              </w:rPr>
                              <w:t xml:space="preserve">and </w:t>
                            </w:r>
                            <w:r w:rsidRPr="00E178CE"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  <w:color w:val="333333"/>
                                <w:lang w:val="en-US"/>
                              </w:rPr>
                              <w:t xml:space="preserve">f </w:t>
                            </w:r>
                            <w:r w:rsidRPr="00E178CE"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color w:val="3C4043"/>
                                <w:sz w:val="21"/>
                                <w:szCs w:val="21"/>
                                <w:shd w:val="clear" w:color="auto" w:fill="FFFFFF"/>
                              </w:rPr>
                              <w:t>&gt;</w:t>
                            </w:r>
                            <w:r w:rsidRPr="00E178CE">
                              <w:rPr>
                                <w:rFonts w:ascii="Arial" w:hAnsi="Arial"/>
                                <w:b/>
                                <w:bCs/>
                                <w:i/>
                                <w:iCs/>
                                <w:color w:val="3C4043"/>
                                <w:sz w:val="21"/>
                                <w:szCs w:val="21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E178CE"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  <w:color w:val="333333"/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rFonts w:cs="Times New Roman"/>
                                <w:color w:val="333333"/>
                                <w:lang w:val="en-US"/>
                              </w:rPr>
                              <w:t>;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135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474"/>
                              <w:gridCol w:w="1387"/>
                              <w:gridCol w:w="1387"/>
                            </w:tblGrid>
                            <w:tr w:rsidR="004E6F59" w14:paraId="0FD1FF39" w14:textId="77777777" w:rsidTr="00E178CE">
                              <w:trPr>
                                <w:trHeight w:val="649"/>
                              </w:trPr>
                              <w:tc>
                                <w:tcPr>
                                  <w:tcW w:w="0" w:type="auto"/>
                                  <w:shd w:val="clear" w:color="auto" w:fill="262626" w:themeFill="text1" w:themeFillTint="D9"/>
                                  <w:vAlign w:val="center"/>
                                </w:tcPr>
                                <w:p w14:paraId="66C1446F" w14:textId="77777777" w:rsidR="004E6F59" w:rsidRPr="003C1CBC" w:rsidRDefault="004E6F59" w:rsidP="004E1ABE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 w:val="0"/>
                                      <w:color w:val="333333"/>
                                      <w:sz w:val="28"/>
                                      <w:szCs w:val="24"/>
                                    </w:rPr>
                                  </w:pPr>
                                  <w:r w:rsidRPr="00A90680"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  <w:shd w:val="clear" w:color="auto" w:fill="262626" w:themeFill="text1" w:themeFillTint="D9"/>
                                    </w:rPr>
                                    <w:t>Player #1</w:t>
                                  </w:r>
                                  <w:r w:rsidRPr="00A90680"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16"/>
                                      <w:shd w:val="clear" w:color="auto" w:fill="262626" w:themeFill="text1" w:themeFillTint="D9"/>
                                    </w:rPr>
                                    <w:t>(rows)</w:t>
                                  </w:r>
                                  <w:r w:rsidRPr="00A90680"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  <w:shd w:val="clear" w:color="auto" w:fill="262626" w:themeFill="text1" w:themeFillTint="D9"/>
                                    </w:rPr>
                                    <w:t xml:space="preserve">/Player #2 </w:t>
                                  </w:r>
                                  <w:r w:rsidRPr="00A90680"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20"/>
                                      <w:shd w:val="clear" w:color="auto" w:fill="262626" w:themeFill="text1" w:themeFillTint="D9"/>
                                    </w:rPr>
                                    <w:t>(columns</w:t>
                                  </w:r>
                                  <w:r w:rsidRPr="00A90680"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808080" w:themeFill="background1" w:themeFillShade="80"/>
                                  <w:vAlign w:val="center"/>
                                </w:tcPr>
                                <w:p w14:paraId="1F6B3FAD" w14:textId="77777777" w:rsidR="004E6F59" w:rsidRPr="00A90680" w:rsidRDefault="004E6F59" w:rsidP="004E1ABE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</w:pPr>
                                  <w:r w:rsidRPr="00A90680"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  <w:t>Move #1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808080" w:themeFill="background1" w:themeFillShade="80"/>
                                  <w:vAlign w:val="center"/>
                                </w:tcPr>
                                <w:p w14:paraId="70769228" w14:textId="77777777" w:rsidR="004E6F59" w:rsidRPr="00A90680" w:rsidRDefault="004E6F59" w:rsidP="004E1ABE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</w:pPr>
                                  <w:r w:rsidRPr="00A90680"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  <w:t>Move #</w:t>
                                  </w:r>
                                  <w:r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4E6F59" w14:paraId="58063C52" w14:textId="77777777" w:rsidTr="00E178CE">
                              <w:trPr>
                                <w:trHeight w:val="649"/>
                              </w:trPr>
                              <w:tc>
                                <w:tcPr>
                                  <w:tcW w:w="0" w:type="auto"/>
                                  <w:shd w:val="clear" w:color="auto" w:fill="808080" w:themeFill="background1" w:themeFillShade="80"/>
                                  <w:vAlign w:val="center"/>
                                </w:tcPr>
                                <w:p w14:paraId="0638D666" w14:textId="77777777" w:rsidR="004E6F59" w:rsidRPr="00A90680" w:rsidRDefault="004E6F59" w:rsidP="004E1ABE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</w:pPr>
                                  <w:r w:rsidRPr="00A90680"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  <w:t>Move #1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6A6A6" w:themeFill="background1" w:themeFillShade="A6"/>
                                  <w:vAlign w:val="center"/>
                                </w:tcPr>
                                <w:p w14:paraId="4D85AC5E" w14:textId="77777777" w:rsidR="004E6F59" w:rsidRPr="00A90680" w:rsidRDefault="004E6F59" w:rsidP="004E1ABE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8"/>
                                      <w:szCs w:val="24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  <w:t>(a,b)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6A6A6" w:themeFill="background1" w:themeFillShade="A6"/>
                                  <w:vAlign w:val="center"/>
                                </w:tcPr>
                                <w:p w14:paraId="1C327D86" w14:textId="77777777" w:rsidR="004E6F59" w:rsidRPr="00A90680" w:rsidRDefault="004E6F59" w:rsidP="004E1ABE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  <w:t>(c,d)</w:t>
                                  </w:r>
                                </w:p>
                              </w:tc>
                            </w:tr>
                            <w:tr w:rsidR="004E6F59" w14:paraId="4FC6F956" w14:textId="77777777" w:rsidTr="00E178CE">
                              <w:trPr>
                                <w:trHeight w:val="649"/>
                              </w:trPr>
                              <w:tc>
                                <w:tcPr>
                                  <w:tcW w:w="0" w:type="auto"/>
                                  <w:shd w:val="clear" w:color="auto" w:fill="808080" w:themeFill="background1" w:themeFillShade="80"/>
                                  <w:vAlign w:val="center"/>
                                </w:tcPr>
                                <w:p w14:paraId="0244E9F0" w14:textId="77777777" w:rsidR="004E6F59" w:rsidRPr="00A90680" w:rsidRDefault="004E6F59" w:rsidP="004E1ABE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</w:pPr>
                                  <w:r w:rsidRPr="00A90680"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  <w:t>Move</w:t>
                                  </w:r>
                                  <w:r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  <w:t xml:space="preserve"> </w:t>
                                  </w:r>
                                  <w:r w:rsidRPr="00A90680"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  <w:t>#</w:t>
                                  </w:r>
                                  <w:r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6A6A6" w:themeFill="background1" w:themeFillShade="A6"/>
                                  <w:vAlign w:val="center"/>
                                </w:tcPr>
                                <w:p w14:paraId="28CF4EFE" w14:textId="77777777" w:rsidR="004E6F59" w:rsidRPr="008266A5" w:rsidRDefault="004E6F59" w:rsidP="004E1ABE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  <w:u w:val="single"/>
                                    </w:rPr>
                                  </w:pPr>
                                  <w:r w:rsidRPr="008266A5"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DDD9C3" w:themeColor="background2" w:themeShade="E6"/>
                                      <w:sz w:val="28"/>
                                      <w:szCs w:val="24"/>
                                      <w:u w:val="single"/>
                                    </w:rPr>
                                    <w:t>(e,f)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6A6A6" w:themeFill="background1" w:themeFillShade="A6"/>
                                  <w:vAlign w:val="center"/>
                                </w:tcPr>
                                <w:p w14:paraId="34161F99" w14:textId="77777777" w:rsidR="004E6F59" w:rsidRPr="00A90680" w:rsidRDefault="004E6F59" w:rsidP="004E1ABE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  <w:t>(g,h)</w:t>
                                  </w:r>
                                </w:p>
                              </w:tc>
                            </w:tr>
                          </w:tbl>
                          <w:p w14:paraId="1F584065" w14:textId="77777777" w:rsidR="004E6F59" w:rsidRPr="00172FC4" w:rsidRDefault="004E6F59" w:rsidP="00897AA8">
                            <w:pPr>
                              <w:pStyle w:val="My"/>
                              <w:spacing w:after="240"/>
                              <w:ind w:left="360"/>
                              <w:jc w:val="both"/>
                              <w:rPr>
                                <w:rFonts w:cs="Times New Roman"/>
                                <w:color w:val="333333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FF505D" id="_x0000_s1034" type="#_x0000_t202" style="position:absolute;margin-left:45pt;margin-top:188.25pt;width:7in;height:563.25pt;z-index:25112524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" filled="f" fillcolor="#fffffe" stroked="f" strokecolor="#212120" insetpen="t">
                <v:textbox inset="2.88pt,2.88pt,2.88pt,2.88pt">
                  <w:txbxContent>
                    <w:p w14:paraId="203EC097" w14:textId="4FD33442" w:rsidR="004E6F59" w:rsidRPr="00B26CFD" w:rsidRDefault="004E6F59" w:rsidP="00A8045D">
                      <w:pPr>
                        <w:pStyle w:val="MyHeadtitle"/>
                        <w:spacing w:before="0" w:line="360" w:lineRule="auto"/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</w:pPr>
                      <w:r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  <w:t>vii. Nash Equilibrium</w:t>
                      </w:r>
                    </w:p>
                    <w:p w14:paraId="226F1DC6" w14:textId="77777777" w:rsidR="004E6F59" w:rsidRPr="00875292" w:rsidRDefault="004E6F59" w:rsidP="00897AA8">
                      <w:pPr>
                        <w:pStyle w:val="My"/>
                        <w:numPr>
                          <w:ilvl w:val="0"/>
                          <w:numId w:val="7"/>
                        </w:numPr>
                        <w:spacing w:after="240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Is an outcome reached that, once achieved, means no player can increase its payoff by changing unilaterally (i.e., without considering if the opponent changes its option or action).</w:t>
                      </w:r>
                    </w:p>
                    <w:p w14:paraId="1BD60242" w14:textId="77777777" w:rsidR="004E6F59" w:rsidRPr="00875292" w:rsidRDefault="004E6F59" w:rsidP="00897AA8">
                      <w:pPr>
                        <w:pStyle w:val="My"/>
                        <w:numPr>
                          <w:ilvl w:val="0"/>
                          <w:numId w:val="7"/>
                        </w:numPr>
                        <w:spacing w:after="240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 w:rsidRPr="00172FC4"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It can also be though as a </w:t>
                      </w:r>
                      <w:r w:rsidRPr="007141A1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“no regret” situation</w:t>
                      </w:r>
                      <w:r w:rsidRPr="00172FC4"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, in the sense that once a decision is made, the player will have no regrets, concerning decisions considering the consequences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.</w:t>
                      </w:r>
                    </w:p>
                    <w:p w14:paraId="7C2162D5" w14:textId="77777777" w:rsidR="004E6F59" w:rsidRPr="00897AA8" w:rsidRDefault="004E6F59" w:rsidP="00897AA8">
                      <w:pPr>
                        <w:pStyle w:val="My"/>
                        <w:numPr>
                          <w:ilvl w:val="0"/>
                          <w:numId w:val="7"/>
                        </w:numPr>
                        <w:spacing w:after="240"/>
                        <w:jc w:val="both"/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Basically, it states that none of the players involved have any temptation or incentive to change their options or actions.</w:t>
                      </w:r>
                    </w:p>
                    <w:p w14:paraId="27D982D0" w14:textId="77777777" w:rsidR="004E6F59" w:rsidRPr="00172FC4" w:rsidRDefault="004E6F59" w:rsidP="00172FC4">
                      <w:pPr>
                        <w:pStyle w:val="My"/>
                        <w:numPr>
                          <w:ilvl w:val="0"/>
                          <w:numId w:val="7"/>
                        </w:numPr>
                        <w:spacing w:after="240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The </w:t>
                      </w:r>
                      <w:r w:rsidRPr="007141A1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Nash Equilibrium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is reached, over time, in most cases.</w:t>
                      </w:r>
                    </w:p>
                    <w:p w14:paraId="5E7C1BBC" w14:textId="77777777" w:rsidR="004E6F59" w:rsidRPr="00875292" w:rsidRDefault="004E6F59" w:rsidP="00897AA8">
                      <w:pPr>
                        <w:pStyle w:val="My"/>
                        <w:numPr>
                          <w:ilvl w:val="0"/>
                          <w:numId w:val="7"/>
                        </w:numPr>
                        <w:spacing w:after="240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However, once the </w:t>
                      </w:r>
                      <w:r w:rsidRPr="007141A1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Nash Equilibrium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is reached, it will not be deviated from.</w:t>
                      </w:r>
                    </w:p>
                    <w:p w14:paraId="5A40E1A6" w14:textId="77777777" w:rsidR="004E6F59" w:rsidRPr="00875292" w:rsidRDefault="004E6F59" w:rsidP="00172FC4">
                      <w:pPr>
                        <w:pStyle w:val="My"/>
                        <w:numPr>
                          <w:ilvl w:val="0"/>
                          <w:numId w:val="7"/>
                        </w:numPr>
                        <w:spacing w:after="240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Generally, there can be more than one </w:t>
                      </w:r>
                      <w:r w:rsidRPr="007141A1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Nash Equilibrium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in a game.</w:t>
                      </w:r>
                    </w:p>
                    <w:p w14:paraId="061D7BCB" w14:textId="77777777" w:rsidR="004E6F59" w:rsidRDefault="004E6F59" w:rsidP="00172FC4">
                      <w:pPr>
                        <w:pStyle w:val="My"/>
                        <w:numPr>
                          <w:ilvl w:val="0"/>
                          <w:numId w:val="7"/>
                        </w:numPr>
                        <w:spacing w:after="240"/>
                        <w:jc w:val="both"/>
                        <w:rPr>
                          <w:rFonts w:cs="Times New Roman"/>
                          <w:color w:val="333333"/>
                          <w:lang w:val="en-US"/>
                        </w:rPr>
                      </w:pPr>
                      <w:r w:rsidRPr="00897AA8">
                        <w:rPr>
                          <w:rFonts w:cs="Times New Roman"/>
                          <w:color w:val="333333"/>
                          <w:lang w:val="en-US"/>
                        </w:rPr>
                        <w:t>However, this usually occurs in games with more complex elements than two choices by two players.</w:t>
                      </w:r>
                    </w:p>
                    <w:p w14:paraId="3422D019" w14:textId="77777777" w:rsidR="004E6F59" w:rsidRDefault="004E6F59" w:rsidP="00E178CE">
                      <w:pPr>
                        <w:pStyle w:val="My"/>
                        <w:numPr>
                          <w:ilvl w:val="0"/>
                          <w:numId w:val="7"/>
                        </w:numPr>
                        <w:jc w:val="both"/>
                        <w:rPr>
                          <w:rFonts w:cs="Times New Roman"/>
                          <w:color w:val="333333"/>
                          <w:lang w:val="en-US"/>
                        </w:rPr>
                      </w:pPr>
                      <w:r w:rsidRPr="00897AA8">
                        <w:rPr>
                          <w:rFonts w:cs="Times New Roman"/>
                          <w:color w:val="333333"/>
                          <w:lang w:val="en-US"/>
                        </w:rPr>
                        <w:t>In simultaneous games that are repeated over time, one of these multiple equilibria is reached after some trial and error.</w:t>
                      </w:r>
                    </w:p>
                    <w:p w14:paraId="36960F26" w14:textId="77777777" w:rsidR="004E6F59" w:rsidRDefault="004E6F59" w:rsidP="004E1ABE">
                      <w:pPr>
                        <w:pStyle w:val="My"/>
                        <w:spacing w:after="240"/>
                        <w:jc w:val="both"/>
                        <w:rPr>
                          <w:rFonts w:cs="Times New Roman"/>
                          <w:color w:val="333333"/>
                          <w:lang w:val="en-US"/>
                        </w:rPr>
                      </w:pPr>
                      <w:r>
                        <w:rPr>
                          <w:rFonts w:cs="Times New Roman"/>
                          <w:color w:val="333333"/>
                          <w:lang w:val="en-US"/>
                        </w:rPr>
                        <w:t xml:space="preserve"> </w:t>
                      </w:r>
                    </w:p>
                    <w:p w14:paraId="35CFE3E5" w14:textId="77777777" w:rsidR="004E6F59" w:rsidRDefault="004E6F59" w:rsidP="00E178CE">
                      <w:pPr>
                        <w:pStyle w:val="My"/>
                        <w:numPr>
                          <w:ilvl w:val="0"/>
                          <w:numId w:val="7"/>
                        </w:numPr>
                        <w:jc w:val="both"/>
                        <w:rPr>
                          <w:rFonts w:cs="Times New Roman"/>
                          <w:color w:val="333333"/>
                          <w:lang w:val="en-US"/>
                        </w:rPr>
                      </w:pPr>
                      <w:r>
                        <w:rPr>
                          <w:rFonts w:cs="Times New Roman"/>
                          <w:color w:val="333333"/>
                          <w:lang w:val="en-US"/>
                        </w:rPr>
                        <w:t xml:space="preserve">In the following example, (e,f) is a </w:t>
                      </w:r>
                      <w:r w:rsidRPr="007141A1">
                        <w:rPr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Nash Equilibrium</w:t>
                      </w:r>
                      <w:r>
                        <w:rPr>
                          <w:rFonts w:cs="Times New Roman"/>
                          <w:color w:val="333333"/>
                          <w:lang w:val="en-US"/>
                        </w:rPr>
                        <w:t>, if, and only:</w:t>
                      </w:r>
                    </w:p>
                    <w:p w14:paraId="03669FC9" w14:textId="77777777" w:rsidR="004E6F59" w:rsidRDefault="004E6F59" w:rsidP="004E1ABE">
                      <w:pPr>
                        <w:pStyle w:val="ListParagraph"/>
                        <w:rPr>
                          <w:color w:val="333333"/>
                        </w:rPr>
                      </w:pPr>
                    </w:p>
                    <w:p w14:paraId="130CA276" w14:textId="77777777" w:rsidR="004E6F59" w:rsidRDefault="004E6F59" w:rsidP="004E1ABE">
                      <w:pPr>
                        <w:pStyle w:val="My"/>
                        <w:numPr>
                          <w:ilvl w:val="1"/>
                          <w:numId w:val="7"/>
                        </w:numPr>
                        <w:spacing w:after="240"/>
                        <w:jc w:val="both"/>
                        <w:rPr>
                          <w:rFonts w:cs="Times New Roman"/>
                          <w:color w:val="333333"/>
                          <w:lang w:val="en-US"/>
                        </w:rPr>
                      </w:pPr>
                      <w:r>
                        <w:rPr>
                          <w:rFonts w:cs="Times New Roman"/>
                          <w:color w:val="333333"/>
                          <w:lang w:val="en-US"/>
                        </w:rPr>
                        <w:t xml:space="preserve"> </w:t>
                      </w:r>
                      <w:r w:rsidRPr="00E178CE">
                        <w:rPr>
                          <w:rFonts w:cs="Times New Roman"/>
                          <w:b/>
                          <w:bCs/>
                          <w:i/>
                          <w:iCs/>
                          <w:color w:val="333333"/>
                          <w:lang w:val="en-US"/>
                        </w:rPr>
                        <w:t xml:space="preserve">e </w:t>
                      </w:r>
                      <w:r w:rsidRPr="00E178CE">
                        <w:rPr>
                          <w:rFonts w:ascii="Arial" w:hAnsi="Arial"/>
                          <w:b/>
                          <w:bCs/>
                          <w:i/>
                          <w:iCs/>
                          <w:color w:val="3C4043"/>
                          <w:sz w:val="21"/>
                          <w:szCs w:val="21"/>
                          <w:shd w:val="clear" w:color="auto" w:fill="FFFFFF"/>
                        </w:rPr>
                        <w:t>&gt;</w:t>
                      </w:r>
                      <w:r w:rsidRPr="00E178CE">
                        <w:rPr>
                          <w:rFonts w:cs="Times New Roman"/>
                          <w:b/>
                          <w:bCs/>
                          <w:i/>
                          <w:iCs/>
                          <w:color w:val="333333"/>
                          <w:lang w:val="en-US"/>
                        </w:rPr>
                        <w:t xml:space="preserve"> a</w:t>
                      </w:r>
                      <w:r w:rsidRPr="00E178CE">
                        <w:rPr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 xml:space="preserve"> </w:t>
                      </w:r>
                      <w:r>
                        <w:rPr>
                          <w:rFonts w:cs="Times New Roman"/>
                          <w:color w:val="333333"/>
                          <w:lang w:val="en-US"/>
                        </w:rPr>
                        <w:t xml:space="preserve">and </w:t>
                      </w:r>
                      <w:r w:rsidRPr="00E178CE">
                        <w:rPr>
                          <w:rFonts w:cs="Times New Roman"/>
                          <w:b/>
                          <w:bCs/>
                          <w:i/>
                          <w:iCs/>
                          <w:color w:val="333333"/>
                          <w:lang w:val="en-US"/>
                        </w:rPr>
                        <w:t xml:space="preserve">f </w:t>
                      </w:r>
                      <w:r w:rsidRPr="00E178CE">
                        <w:rPr>
                          <w:rFonts w:ascii="Arial" w:hAnsi="Arial"/>
                          <w:b/>
                          <w:bCs/>
                          <w:i/>
                          <w:iCs/>
                          <w:color w:val="3C4043"/>
                          <w:sz w:val="21"/>
                          <w:szCs w:val="21"/>
                          <w:shd w:val="clear" w:color="auto" w:fill="FFFFFF"/>
                        </w:rPr>
                        <w:t>&gt;</w:t>
                      </w:r>
                      <w:r w:rsidRPr="00E178CE">
                        <w:rPr>
                          <w:rFonts w:ascii="Arial" w:hAnsi="Arial"/>
                          <w:b/>
                          <w:bCs/>
                          <w:i/>
                          <w:iCs/>
                          <w:color w:val="3C4043"/>
                          <w:sz w:val="21"/>
                          <w:szCs w:val="21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E178CE">
                        <w:rPr>
                          <w:rFonts w:cs="Times New Roman"/>
                          <w:b/>
                          <w:bCs/>
                          <w:i/>
                          <w:iCs/>
                          <w:color w:val="333333"/>
                          <w:lang w:val="en-US"/>
                        </w:rPr>
                        <w:t>h</w:t>
                      </w:r>
                      <w:r>
                        <w:rPr>
                          <w:rFonts w:cs="Times New Roman"/>
                          <w:color w:val="333333"/>
                          <w:lang w:val="en-US"/>
                        </w:rPr>
                        <w:t>;</w:t>
                      </w:r>
                    </w:p>
                    <w:tbl>
                      <w:tblPr>
                        <w:tblStyle w:val="TableGrid"/>
                        <w:tblW w:w="0" w:type="auto"/>
                        <w:tblInd w:w="1359" w:type="dxa"/>
                        <w:tblLook w:val="04A0" w:firstRow="1" w:lastRow="0" w:firstColumn="1" w:lastColumn="0" w:noHBand="0" w:noVBand="1"/>
                      </w:tblPr>
                      <w:tblGrid>
                        <w:gridCol w:w="4474"/>
                        <w:gridCol w:w="1387"/>
                        <w:gridCol w:w="1387"/>
                      </w:tblGrid>
                      <w:tr w:rsidR="004E6F59" w14:paraId="0FD1FF39" w14:textId="77777777" w:rsidTr="00E178CE">
                        <w:trPr>
                          <w:trHeight w:val="649"/>
                        </w:trPr>
                        <w:tc>
                          <w:tcPr>
                            <w:tcW w:w="0" w:type="auto"/>
                            <w:shd w:val="clear" w:color="auto" w:fill="262626" w:themeFill="text1" w:themeFillTint="D9"/>
                            <w:vAlign w:val="center"/>
                          </w:tcPr>
                          <w:p w14:paraId="66C1446F" w14:textId="77777777" w:rsidR="004E6F59" w:rsidRPr="003C1CBC" w:rsidRDefault="004E6F59" w:rsidP="004E1ABE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28"/>
                                <w:szCs w:val="24"/>
                              </w:rPr>
                            </w:pPr>
                            <w:r w:rsidRPr="00A90680"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  <w:shd w:val="clear" w:color="auto" w:fill="262626" w:themeFill="text1" w:themeFillTint="D9"/>
                              </w:rPr>
                              <w:t>Player #1</w:t>
                            </w:r>
                            <w:r w:rsidRPr="00A90680"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16"/>
                                <w:shd w:val="clear" w:color="auto" w:fill="262626" w:themeFill="text1" w:themeFillTint="D9"/>
                              </w:rPr>
                              <w:t>(rows)</w:t>
                            </w:r>
                            <w:r w:rsidRPr="00A90680"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  <w:shd w:val="clear" w:color="auto" w:fill="262626" w:themeFill="text1" w:themeFillTint="D9"/>
                              </w:rPr>
                              <w:t xml:space="preserve">/Player #2 </w:t>
                            </w:r>
                            <w:r w:rsidRPr="00A90680"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20"/>
                                <w:shd w:val="clear" w:color="auto" w:fill="262626" w:themeFill="text1" w:themeFillTint="D9"/>
                              </w:rPr>
                              <w:t>(columns</w:t>
                            </w:r>
                            <w:r w:rsidRPr="00A90680"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808080" w:themeFill="background1" w:themeFillShade="80"/>
                            <w:vAlign w:val="center"/>
                          </w:tcPr>
                          <w:p w14:paraId="1F6B3FAD" w14:textId="77777777" w:rsidR="004E6F59" w:rsidRPr="00A90680" w:rsidRDefault="004E6F59" w:rsidP="004E1ABE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</w:rPr>
                            </w:pPr>
                            <w:r w:rsidRPr="00A90680"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</w:rPr>
                              <w:t>Move #1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808080" w:themeFill="background1" w:themeFillShade="80"/>
                            <w:vAlign w:val="center"/>
                          </w:tcPr>
                          <w:p w14:paraId="70769228" w14:textId="77777777" w:rsidR="004E6F59" w:rsidRPr="00A90680" w:rsidRDefault="004E6F59" w:rsidP="004E1ABE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</w:rPr>
                            </w:pPr>
                            <w:r w:rsidRPr="00A90680"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</w:rPr>
                              <w:t>Move #</w:t>
                            </w:r>
                            <w:r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</w:rPr>
                              <w:t>2</w:t>
                            </w:r>
                          </w:p>
                        </w:tc>
                      </w:tr>
                      <w:tr w:rsidR="004E6F59" w14:paraId="58063C52" w14:textId="77777777" w:rsidTr="00E178CE">
                        <w:trPr>
                          <w:trHeight w:val="649"/>
                        </w:trPr>
                        <w:tc>
                          <w:tcPr>
                            <w:tcW w:w="0" w:type="auto"/>
                            <w:shd w:val="clear" w:color="auto" w:fill="808080" w:themeFill="background1" w:themeFillShade="80"/>
                            <w:vAlign w:val="center"/>
                          </w:tcPr>
                          <w:p w14:paraId="0638D666" w14:textId="77777777" w:rsidR="004E6F59" w:rsidRPr="00A90680" w:rsidRDefault="004E6F59" w:rsidP="004E1ABE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</w:rPr>
                            </w:pPr>
                            <w:r w:rsidRPr="00A90680"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</w:rPr>
                              <w:t>Move #1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6A6A6" w:themeFill="background1" w:themeFillShade="A6"/>
                            <w:vAlign w:val="center"/>
                          </w:tcPr>
                          <w:p w14:paraId="4D85AC5E" w14:textId="77777777" w:rsidR="004E6F59" w:rsidRPr="00A90680" w:rsidRDefault="004E6F59" w:rsidP="004E1ABE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8"/>
                                <w:szCs w:val="24"/>
                                <w:vertAlign w:val="subscript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8"/>
                                <w:szCs w:val="24"/>
                              </w:rPr>
                              <w:t>(a,b)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6A6A6" w:themeFill="background1" w:themeFillShade="A6"/>
                            <w:vAlign w:val="center"/>
                          </w:tcPr>
                          <w:p w14:paraId="1C327D86" w14:textId="77777777" w:rsidR="004E6F59" w:rsidRPr="00A90680" w:rsidRDefault="004E6F59" w:rsidP="004E1ABE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8"/>
                                <w:szCs w:val="24"/>
                              </w:rPr>
                              <w:t>(c,d)</w:t>
                            </w:r>
                          </w:p>
                        </w:tc>
                      </w:tr>
                      <w:tr w:rsidR="004E6F59" w14:paraId="4FC6F956" w14:textId="77777777" w:rsidTr="00E178CE">
                        <w:trPr>
                          <w:trHeight w:val="649"/>
                        </w:trPr>
                        <w:tc>
                          <w:tcPr>
                            <w:tcW w:w="0" w:type="auto"/>
                            <w:shd w:val="clear" w:color="auto" w:fill="808080" w:themeFill="background1" w:themeFillShade="80"/>
                            <w:vAlign w:val="center"/>
                          </w:tcPr>
                          <w:p w14:paraId="0244E9F0" w14:textId="77777777" w:rsidR="004E6F59" w:rsidRPr="00A90680" w:rsidRDefault="004E6F59" w:rsidP="004E1ABE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</w:rPr>
                            </w:pPr>
                            <w:r w:rsidRPr="00A90680"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</w:rPr>
                              <w:t>Move</w:t>
                            </w:r>
                            <w:r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A90680"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</w:rPr>
                              <w:t>#</w:t>
                            </w:r>
                            <w:r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6A6A6" w:themeFill="background1" w:themeFillShade="A6"/>
                            <w:vAlign w:val="center"/>
                          </w:tcPr>
                          <w:p w14:paraId="28CF4EFE" w14:textId="77777777" w:rsidR="004E6F59" w:rsidRPr="008266A5" w:rsidRDefault="004E6F59" w:rsidP="004E1ABE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  <w:u w:val="single"/>
                              </w:rPr>
                            </w:pPr>
                            <w:r w:rsidRPr="008266A5">
                              <w:rPr>
                                <w:rFonts w:ascii="Futura LT Book" w:hAnsi="Futura LT Book" w:cs="Times New Roman"/>
                                <w:bCs w:val="0"/>
                                <w:color w:val="DDD9C3" w:themeColor="background2" w:themeShade="E6"/>
                                <w:sz w:val="28"/>
                                <w:szCs w:val="24"/>
                                <w:u w:val="single"/>
                              </w:rPr>
                              <w:t>(e,f)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6A6A6" w:themeFill="background1" w:themeFillShade="A6"/>
                            <w:vAlign w:val="center"/>
                          </w:tcPr>
                          <w:p w14:paraId="34161F99" w14:textId="77777777" w:rsidR="004E6F59" w:rsidRPr="00A90680" w:rsidRDefault="004E6F59" w:rsidP="004E1ABE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8"/>
                                <w:szCs w:val="24"/>
                              </w:rPr>
                              <w:t>(g,h)</w:t>
                            </w:r>
                          </w:p>
                        </w:tc>
                      </w:tr>
                    </w:tbl>
                    <w:p w14:paraId="1F584065" w14:textId="77777777" w:rsidR="004E6F59" w:rsidRPr="00172FC4" w:rsidRDefault="004E6F59" w:rsidP="00897AA8">
                      <w:pPr>
                        <w:pStyle w:val="My"/>
                        <w:spacing w:after="240"/>
                        <w:ind w:left="360"/>
                        <w:jc w:val="both"/>
                        <w:rPr>
                          <w:rFonts w:cs="Times New Roman"/>
                          <w:color w:val="333333"/>
                          <w:lang w:val="en-US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307F031" w14:textId="77777777" w:rsidR="00172FC4" w:rsidRPr="00F67D3A" w:rsidRDefault="00172FC4" w:rsidP="00172FC4"/>
    <w:p w14:paraId="429666BC" w14:textId="77777777" w:rsidR="00172FC4" w:rsidRPr="00F67D3A" w:rsidRDefault="00172FC4" w:rsidP="00172FC4"/>
    <w:p w14:paraId="1EF01975" w14:textId="77777777" w:rsidR="00172FC4" w:rsidRPr="00F67D3A" w:rsidRDefault="00172FC4" w:rsidP="00172FC4"/>
    <w:p w14:paraId="7C0D6B34" w14:textId="77777777" w:rsidR="00172FC4" w:rsidRPr="00F67D3A" w:rsidRDefault="00172FC4" w:rsidP="00172FC4"/>
    <w:p w14:paraId="29D69198" w14:textId="77777777" w:rsidR="00172FC4" w:rsidRPr="00F67D3A" w:rsidRDefault="00172FC4" w:rsidP="00172FC4"/>
    <w:p w14:paraId="279C36AF" w14:textId="77777777" w:rsidR="008807D6" w:rsidRDefault="008807D6">
      <w:r>
        <w:br w:type="page"/>
      </w:r>
      <w:r w:rsidR="00EC0BC7">
        <w:lastRenderedPageBreak/>
        <w:t>––</w:t>
      </w:r>
    </w:p>
    <w:p w14:paraId="2EEA8F79" w14:textId="77777777" w:rsidR="007326EC" w:rsidRPr="00F67D3A" w:rsidRDefault="007326EC" w:rsidP="007326EC">
      <w:r>
        <w:rPr>
          <w:noProof/>
          <w:lang w:eastAsia="en-US"/>
        </w:rPr>
        <w:drawing>
          <wp:anchor distT="0" distB="0" distL="114300" distR="114300" simplePos="0" relativeHeight="252495360" behindDoc="1" locked="0" layoutInCell="1" allowOverlap="1" wp14:anchorId="01CE65B7" wp14:editId="6620D3A7">
            <wp:simplePos x="0" y="0"/>
            <wp:positionH relativeFrom="column">
              <wp:posOffset>-114300</wp:posOffset>
            </wp:positionH>
            <wp:positionV relativeFrom="paragraph">
              <wp:posOffset>-1196340</wp:posOffset>
            </wp:positionV>
            <wp:extent cx="7886700" cy="2668905"/>
            <wp:effectExtent l="0" t="0" r="0" b="0"/>
            <wp:wrapNone/>
            <wp:docPr id="60" name="Picture 60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C0BC7">
        <w:t>–––</w:t>
      </w:r>
    </w:p>
    <w:p w14:paraId="778EDBC3" w14:textId="77777777" w:rsidR="007326EC" w:rsidRPr="00F67D3A" w:rsidRDefault="007326EC" w:rsidP="007326EC">
      <w:r w:rsidRPr="008C3BF3">
        <w:rPr>
          <w:noProof/>
        </w:rPr>
        <w:drawing>
          <wp:anchor distT="0" distB="0" distL="114300" distR="114300" simplePos="0" relativeHeight="252498432" behindDoc="0" locked="0" layoutInCell="1" allowOverlap="1" wp14:anchorId="14649406" wp14:editId="718F794D">
            <wp:simplePos x="0" y="0"/>
            <wp:positionH relativeFrom="column">
              <wp:posOffset>6182360</wp:posOffset>
            </wp:positionH>
            <wp:positionV relativeFrom="paragraph">
              <wp:posOffset>44450</wp:posOffset>
            </wp:positionV>
            <wp:extent cx="843915" cy="614045"/>
            <wp:effectExtent l="0" t="0" r="0" b="0"/>
            <wp:wrapNone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ct-nova-logo-1.png"/>
                    <pic:cNvPicPr/>
                  </pic:nvPicPr>
                  <pic:blipFill>
                    <a:blip r:embed="rId11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60000" contrast="-8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3915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3BF3">
        <w:rPr>
          <w:noProof/>
        </w:rPr>
        <w:drawing>
          <wp:anchor distT="0" distB="0" distL="114300" distR="114300" simplePos="0" relativeHeight="252497408" behindDoc="0" locked="0" layoutInCell="1" allowOverlap="1" wp14:anchorId="282D77FC" wp14:editId="7360BF82">
            <wp:simplePos x="0" y="0"/>
            <wp:positionH relativeFrom="column">
              <wp:posOffset>4107939</wp:posOffset>
            </wp:positionH>
            <wp:positionV relativeFrom="paragraph">
              <wp:posOffset>17382</wp:posOffset>
            </wp:positionV>
            <wp:extent cx="1787525" cy="649605"/>
            <wp:effectExtent l="0" t="0" r="3175" b="0"/>
            <wp:wrapNone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niversidade-nova-lisboa-logo-1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60000" contrast="-8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525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91BAA1" w14:textId="77777777" w:rsidR="007326EC" w:rsidRPr="00F67D3A" w:rsidRDefault="007326EC" w:rsidP="007326EC"/>
    <w:p w14:paraId="77B196D0" w14:textId="77777777" w:rsidR="007326EC" w:rsidRPr="00F67D3A" w:rsidRDefault="007326EC" w:rsidP="007326EC"/>
    <w:p w14:paraId="72F3B214" w14:textId="77777777" w:rsidR="007326EC" w:rsidRPr="00F67D3A" w:rsidRDefault="007326EC" w:rsidP="007326EC"/>
    <w:p w14:paraId="0A03A7AC" w14:textId="77777777" w:rsidR="007326EC" w:rsidRPr="00F67D3A" w:rsidRDefault="007326EC" w:rsidP="007326EC"/>
    <w:p w14:paraId="49443572" w14:textId="77777777" w:rsidR="007326EC" w:rsidRPr="00F67D3A" w:rsidRDefault="007326EC" w:rsidP="007326EC"/>
    <w:p w14:paraId="58C32696" w14:textId="77777777" w:rsidR="007326EC" w:rsidRPr="00F67D3A" w:rsidRDefault="007326EC" w:rsidP="007326EC"/>
    <w:p w14:paraId="51AC2FF8" w14:textId="77777777" w:rsidR="007326EC" w:rsidRPr="00F67D3A" w:rsidRDefault="007326EC" w:rsidP="007326EC"/>
    <w:p w14:paraId="55B91103" w14:textId="318F50C9" w:rsidR="007326EC" w:rsidRPr="00F67D3A" w:rsidRDefault="007141A1" w:rsidP="007326EC">
      <w:r>
        <w:rPr>
          <w:noProof/>
          <w:lang w:eastAsia="en-US"/>
        </w:rPr>
        <mc:AlternateContent>
          <mc:Choice Requires="wps">
            <w:drawing>
              <wp:anchor distT="36576" distB="36576" distL="36576" distR="36576" simplePos="0" relativeHeight="252496384" behindDoc="0" locked="0" layoutInCell="1" allowOverlap="1" wp14:anchorId="619FCA92" wp14:editId="566D9BC4">
                <wp:simplePos x="0" y="0"/>
                <wp:positionH relativeFrom="column">
                  <wp:posOffset>571500</wp:posOffset>
                </wp:positionH>
                <wp:positionV relativeFrom="page">
                  <wp:posOffset>2390775</wp:posOffset>
                </wp:positionV>
                <wp:extent cx="6400800" cy="7105650"/>
                <wp:effectExtent l="0" t="0" r="0" b="0"/>
                <wp:wrapNone/>
                <wp:docPr id="59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7105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C41617B" w14:textId="07F48F59" w:rsidR="004E6F59" w:rsidRPr="00B26CFD" w:rsidRDefault="004E6F59" w:rsidP="007326EC">
                            <w:pPr>
                              <w:pStyle w:val="MyHeadtitle"/>
                              <w:spacing w:before="0" w:line="360" w:lineRule="auto"/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  <w:t>viii. Types of Game Theory</w:t>
                            </w:r>
                          </w:p>
                          <w:p w14:paraId="134574BE" w14:textId="77777777" w:rsidR="004E6F59" w:rsidRDefault="004E6F59" w:rsidP="007326EC">
                            <w:pPr>
                              <w:pStyle w:val="My"/>
                              <w:numPr>
                                <w:ilvl w:val="0"/>
                                <w:numId w:val="7"/>
                              </w:numPr>
                              <w:spacing w:after="240"/>
                              <w:jc w:val="both"/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Although there are many types (e.g., </w:t>
                            </w:r>
                            <w:r w:rsidRPr="00835529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symmetric/asymmetric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, </w:t>
                            </w:r>
                            <w:r w:rsidRPr="00835529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simultaneous/sequential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, etc.) of Game Theories:</w:t>
                            </w:r>
                          </w:p>
                          <w:p w14:paraId="6A9C5451" w14:textId="77777777" w:rsidR="004E6F59" w:rsidRDefault="004E6F59" w:rsidP="00104C3E">
                            <w:pPr>
                              <w:pStyle w:val="My"/>
                              <w:numPr>
                                <w:ilvl w:val="1"/>
                                <w:numId w:val="7"/>
                              </w:numPr>
                              <w:spacing w:after="240"/>
                              <w:jc w:val="both"/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</w:pPr>
                            <w:r w:rsidRPr="007141A1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Cooperative Game Theories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and </w:t>
                            </w:r>
                            <w:r w:rsidRPr="007141A1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Non-Cooperative Game Theories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are the most common;</w:t>
                            </w:r>
                          </w:p>
                          <w:p w14:paraId="0A5BA994" w14:textId="77777777" w:rsidR="004E6F59" w:rsidRPr="00BE6D24" w:rsidRDefault="004E6F59" w:rsidP="00BE6D24">
                            <w:pPr>
                              <w:pStyle w:val="My"/>
                              <w:spacing w:after="240"/>
                              <w:jc w:val="both"/>
                              <w:rPr>
                                <w:rStyle w:val="sowc"/>
                                <w:rFonts w:cs="Times New Roman"/>
                                <w:color w:val="333333"/>
                                <w:sz w:val="4"/>
                                <w:szCs w:val="4"/>
                                <w:lang w:val="en-US"/>
                              </w:rPr>
                            </w:pPr>
                          </w:p>
                          <w:p w14:paraId="798559CB" w14:textId="77777777" w:rsidR="004E6F59" w:rsidRDefault="004E6F59" w:rsidP="007326EC">
                            <w:pPr>
                              <w:pStyle w:val="My"/>
                              <w:numPr>
                                <w:ilvl w:val="0"/>
                                <w:numId w:val="7"/>
                              </w:numPr>
                              <w:spacing w:after="240"/>
                              <w:jc w:val="both"/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</w:pPr>
                            <w:r w:rsidRPr="007141A1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Cooperative Game Theory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deals with coalitions, or cooperative groups, interact when only the payoffs are known:</w:t>
                            </w:r>
                          </w:p>
                          <w:p w14:paraId="0BD2C872" w14:textId="77777777" w:rsidR="004E6F59" w:rsidRDefault="004E6F59" w:rsidP="00BE6D24">
                            <w:pPr>
                              <w:pStyle w:val="My"/>
                              <w:numPr>
                                <w:ilvl w:val="1"/>
                                <w:numId w:val="7"/>
                              </w:numPr>
                              <w:spacing w:after="240"/>
                              <w:jc w:val="both"/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It’s a game between coalitions of players rather than between individuals, and it questions how groups form and how they allocate the payoffs among players.</w:t>
                            </w:r>
                          </w:p>
                          <w:p w14:paraId="30606F18" w14:textId="77777777" w:rsidR="004E6F59" w:rsidRPr="008E3C69" w:rsidRDefault="004E6F59" w:rsidP="008E3C69">
                            <w:pPr>
                              <w:pStyle w:val="My"/>
                              <w:spacing w:after="240"/>
                              <w:jc w:val="both"/>
                              <w:rPr>
                                <w:rStyle w:val="sowc"/>
                                <w:rFonts w:cs="Times New Roman"/>
                                <w:color w:val="333333"/>
                                <w:sz w:val="4"/>
                                <w:szCs w:val="4"/>
                                <w:lang w:val="en-US"/>
                              </w:rPr>
                            </w:pPr>
                          </w:p>
                          <w:p w14:paraId="7E92AF9A" w14:textId="77777777" w:rsidR="004E6F59" w:rsidRDefault="004E6F59" w:rsidP="00BE6D24">
                            <w:pPr>
                              <w:pStyle w:val="My"/>
                              <w:numPr>
                                <w:ilvl w:val="1"/>
                                <w:numId w:val="7"/>
                              </w:numPr>
                              <w:spacing w:after="240"/>
                              <w:jc w:val="both"/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Some examples are:</w:t>
                            </w:r>
                          </w:p>
                          <w:p w14:paraId="5C679683" w14:textId="77777777" w:rsidR="004E6F59" w:rsidRDefault="004E6F59" w:rsidP="008E3C69">
                            <w:pPr>
                              <w:pStyle w:val="My"/>
                              <w:numPr>
                                <w:ilvl w:val="2"/>
                                <w:numId w:val="7"/>
                              </w:numPr>
                              <w:spacing w:after="240"/>
                              <w:jc w:val="both"/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</w:pPr>
                            <w:r w:rsidRPr="007141A1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Groups’ behaviors against dictatorships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;</w:t>
                            </w:r>
                          </w:p>
                          <w:p w14:paraId="0D060B44" w14:textId="77777777" w:rsidR="004E6F59" w:rsidRDefault="004E6F59" w:rsidP="008E3C69">
                            <w:pPr>
                              <w:pStyle w:val="My"/>
                              <w:numPr>
                                <w:ilvl w:val="2"/>
                                <w:numId w:val="7"/>
                              </w:numPr>
                              <w:spacing w:after="240"/>
                              <w:jc w:val="both"/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</w:pPr>
                            <w:r w:rsidRPr="007141A1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Groups’ behaviors against pandemics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;</w:t>
                            </w:r>
                          </w:p>
                          <w:p w14:paraId="3BEAE3DB" w14:textId="77777777" w:rsidR="004E6F59" w:rsidRPr="00BE6D24" w:rsidRDefault="004E6F59" w:rsidP="00BE6D24">
                            <w:pPr>
                              <w:pStyle w:val="My"/>
                              <w:spacing w:after="240"/>
                              <w:jc w:val="both"/>
                              <w:rPr>
                                <w:rStyle w:val="sowc"/>
                                <w:rFonts w:cs="Times New Roman"/>
                                <w:color w:val="333333"/>
                                <w:sz w:val="4"/>
                                <w:szCs w:val="4"/>
                                <w:lang w:val="en-US"/>
                              </w:rPr>
                            </w:pPr>
                          </w:p>
                          <w:p w14:paraId="3D340C38" w14:textId="77777777" w:rsidR="004E6F59" w:rsidRDefault="004E6F59" w:rsidP="007326EC">
                            <w:pPr>
                              <w:pStyle w:val="My"/>
                              <w:numPr>
                                <w:ilvl w:val="0"/>
                                <w:numId w:val="7"/>
                              </w:numPr>
                              <w:spacing w:after="240"/>
                              <w:jc w:val="both"/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</w:pPr>
                            <w:r w:rsidRPr="007141A1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Non-Cooperative Game Theory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deals with how rational and self-interested players deal with each other to achieve their own goals:</w:t>
                            </w:r>
                          </w:p>
                          <w:p w14:paraId="10C59B03" w14:textId="77777777" w:rsidR="004E6F59" w:rsidRDefault="004E6F59" w:rsidP="00BE6D24">
                            <w:pPr>
                              <w:pStyle w:val="My"/>
                              <w:numPr>
                                <w:ilvl w:val="1"/>
                                <w:numId w:val="7"/>
                              </w:numPr>
                              <w:spacing w:after="240"/>
                              <w:jc w:val="both"/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The most known common </w:t>
                            </w:r>
                            <w:r w:rsidRPr="007141A1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Non-Cooperative Games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are the </w:t>
                            </w:r>
                            <w:r w:rsidRPr="007141A1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Strategic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ones, in which only the available strategies and the outcomes that result from a combination of choices are known;</w:t>
                            </w:r>
                          </w:p>
                          <w:p w14:paraId="07D86D54" w14:textId="77777777" w:rsidR="004E6F59" w:rsidRPr="008E3C69" w:rsidRDefault="004E6F59" w:rsidP="008E3C69">
                            <w:pPr>
                              <w:pStyle w:val="My"/>
                              <w:spacing w:after="240"/>
                              <w:jc w:val="both"/>
                              <w:rPr>
                                <w:rStyle w:val="sowc"/>
                                <w:rFonts w:cs="Times New Roman"/>
                                <w:color w:val="333333"/>
                                <w:sz w:val="4"/>
                                <w:szCs w:val="4"/>
                                <w:lang w:val="en-US"/>
                              </w:rPr>
                            </w:pPr>
                          </w:p>
                          <w:p w14:paraId="14E6DB94" w14:textId="77777777" w:rsidR="004E6F59" w:rsidRDefault="004E6F59" w:rsidP="008E3C69">
                            <w:pPr>
                              <w:pStyle w:val="My"/>
                              <w:numPr>
                                <w:ilvl w:val="1"/>
                                <w:numId w:val="7"/>
                              </w:numPr>
                              <w:spacing w:after="240"/>
                              <w:jc w:val="both"/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Some examples are:</w:t>
                            </w:r>
                          </w:p>
                          <w:p w14:paraId="778268BF" w14:textId="77777777" w:rsidR="004E6F59" w:rsidRDefault="004E6F59" w:rsidP="008E3C69">
                            <w:pPr>
                              <w:pStyle w:val="My"/>
                              <w:numPr>
                                <w:ilvl w:val="2"/>
                                <w:numId w:val="7"/>
                              </w:numPr>
                              <w:spacing w:after="240"/>
                              <w:jc w:val="both"/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</w:pPr>
                            <w:r w:rsidRPr="007141A1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Prisoner’s Dilemma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;</w:t>
                            </w:r>
                          </w:p>
                          <w:p w14:paraId="60F95920" w14:textId="77777777" w:rsidR="004E6F59" w:rsidRPr="00327557" w:rsidRDefault="004E6F59" w:rsidP="008E3C69">
                            <w:pPr>
                              <w:pStyle w:val="My"/>
                              <w:numPr>
                                <w:ilvl w:val="2"/>
                                <w:numId w:val="7"/>
                              </w:numPr>
                              <w:spacing w:after="240"/>
                              <w:jc w:val="both"/>
                              <w:rPr>
                                <w:rFonts w:cs="Times New Roman"/>
                                <w:color w:val="333333"/>
                                <w:lang w:val="en-US"/>
                              </w:rPr>
                            </w:pPr>
                            <w:r w:rsidRPr="007141A1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Rock-Paper-Scissors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19FCA92" id="_x0000_s1035" type="#_x0000_t202" style="position:absolute;margin-left:45pt;margin-top:188.25pt;width:7in;height:559.5pt;z-index:2524963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" filled="f" fillcolor="#fffffe" stroked="f" strokecolor="#212120" insetpen="t">
                <v:textbox inset="2.88pt,2.88pt,2.88pt,2.88pt">
                  <w:txbxContent>
                    <w:p w14:paraId="1C41617B" w14:textId="07F48F59" w:rsidR="004E6F59" w:rsidRPr="00B26CFD" w:rsidRDefault="004E6F59" w:rsidP="007326EC">
                      <w:pPr>
                        <w:pStyle w:val="MyHeadtitle"/>
                        <w:spacing w:before="0" w:line="360" w:lineRule="auto"/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</w:pPr>
                      <w:r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  <w:t>viii. Types of Game Theory</w:t>
                      </w:r>
                    </w:p>
                    <w:p w14:paraId="134574BE" w14:textId="77777777" w:rsidR="004E6F59" w:rsidRDefault="004E6F59" w:rsidP="007326EC">
                      <w:pPr>
                        <w:pStyle w:val="My"/>
                        <w:numPr>
                          <w:ilvl w:val="0"/>
                          <w:numId w:val="7"/>
                        </w:numPr>
                        <w:spacing w:after="240"/>
                        <w:jc w:val="both"/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Although there are many types (e.g., </w:t>
                      </w:r>
                      <w:r w:rsidRPr="00835529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symmetric/asymmetric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, </w:t>
                      </w:r>
                      <w:r w:rsidRPr="00835529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simultaneous/sequential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, etc.) of Game Theories:</w:t>
                      </w:r>
                    </w:p>
                    <w:p w14:paraId="6A9C5451" w14:textId="77777777" w:rsidR="004E6F59" w:rsidRDefault="004E6F59" w:rsidP="00104C3E">
                      <w:pPr>
                        <w:pStyle w:val="My"/>
                        <w:numPr>
                          <w:ilvl w:val="1"/>
                          <w:numId w:val="7"/>
                        </w:numPr>
                        <w:spacing w:after="240"/>
                        <w:jc w:val="both"/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</w:pPr>
                      <w:r w:rsidRPr="007141A1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Cooperative Game Theories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and </w:t>
                      </w:r>
                      <w:r w:rsidRPr="007141A1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Non-Cooperative Game Theories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are the most common;</w:t>
                      </w:r>
                    </w:p>
                    <w:p w14:paraId="0A5BA994" w14:textId="77777777" w:rsidR="004E6F59" w:rsidRPr="00BE6D24" w:rsidRDefault="004E6F59" w:rsidP="00BE6D24">
                      <w:pPr>
                        <w:pStyle w:val="My"/>
                        <w:spacing w:after="240"/>
                        <w:jc w:val="both"/>
                        <w:rPr>
                          <w:rStyle w:val="sowc"/>
                          <w:rFonts w:cs="Times New Roman"/>
                          <w:color w:val="333333"/>
                          <w:sz w:val="4"/>
                          <w:szCs w:val="4"/>
                          <w:lang w:val="en-US"/>
                        </w:rPr>
                      </w:pPr>
                    </w:p>
                    <w:p w14:paraId="798559CB" w14:textId="77777777" w:rsidR="004E6F59" w:rsidRDefault="004E6F59" w:rsidP="007326EC">
                      <w:pPr>
                        <w:pStyle w:val="My"/>
                        <w:numPr>
                          <w:ilvl w:val="0"/>
                          <w:numId w:val="7"/>
                        </w:numPr>
                        <w:spacing w:after="240"/>
                        <w:jc w:val="both"/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</w:pPr>
                      <w:r w:rsidRPr="007141A1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Cooperative Game Theory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deals with coalitions, or cooperative groups, interact when only the payoffs are known:</w:t>
                      </w:r>
                    </w:p>
                    <w:p w14:paraId="0BD2C872" w14:textId="77777777" w:rsidR="004E6F59" w:rsidRDefault="004E6F59" w:rsidP="00BE6D24">
                      <w:pPr>
                        <w:pStyle w:val="My"/>
                        <w:numPr>
                          <w:ilvl w:val="1"/>
                          <w:numId w:val="7"/>
                        </w:numPr>
                        <w:spacing w:after="240"/>
                        <w:jc w:val="both"/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It’s a game between coalitions of players rather than between individuals, and it questions how groups form and how they allocate the payoffs among players.</w:t>
                      </w:r>
                    </w:p>
                    <w:p w14:paraId="30606F18" w14:textId="77777777" w:rsidR="004E6F59" w:rsidRPr="008E3C69" w:rsidRDefault="004E6F59" w:rsidP="008E3C69">
                      <w:pPr>
                        <w:pStyle w:val="My"/>
                        <w:spacing w:after="240"/>
                        <w:jc w:val="both"/>
                        <w:rPr>
                          <w:rStyle w:val="sowc"/>
                          <w:rFonts w:cs="Times New Roman"/>
                          <w:color w:val="333333"/>
                          <w:sz w:val="4"/>
                          <w:szCs w:val="4"/>
                          <w:lang w:val="en-US"/>
                        </w:rPr>
                      </w:pPr>
                    </w:p>
                    <w:p w14:paraId="7E92AF9A" w14:textId="77777777" w:rsidR="004E6F59" w:rsidRDefault="004E6F59" w:rsidP="00BE6D24">
                      <w:pPr>
                        <w:pStyle w:val="My"/>
                        <w:numPr>
                          <w:ilvl w:val="1"/>
                          <w:numId w:val="7"/>
                        </w:numPr>
                        <w:spacing w:after="240"/>
                        <w:jc w:val="both"/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Some examples are:</w:t>
                      </w:r>
                    </w:p>
                    <w:p w14:paraId="5C679683" w14:textId="77777777" w:rsidR="004E6F59" w:rsidRDefault="004E6F59" w:rsidP="008E3C69">
                      <w:pPr>
                        <w:pStyle w:val="My"/>
                        <w:numPr>
                          <w:ilvl w:val="2"/>
                          <w:numId w:val="7"/>
                        </w:numPr>
                        <w:spacing w:after="240"/>
                        <w:jc w:val="both"/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</w:pPr>
                      <w:r w:rsidRPr="007141A1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Groups’ behaviors against dictatorships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;</w:t>
                      </w:r>
                    </w:p>
                    <w:p w14:paraId="0D060B44" w14:textId="77777777" w:rsidR="004E6F59" w:rsidRDefault="004E6F59" w:rsidP="008E3C69">
                      <w:pPr>
                        <w:pStyle w:val="My"/>
                        <w:numPr>
                          <w:ilvl w:val="2"/>
                          <w:numId w:val="7"/>
                        </w:numPr>
                        <w:spacing w:after="240"/>
                        <w:jc w:val="both"/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</w:pPr>
                      <w:r w:rsidRPr="007141A1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Groups’ behaviors against pandemics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;</w:t>
                      </w:r>
                    </w:p>
                    <w:p w14:paraId="3BEAE3DB" w14:textId="77777777" w:rsidR="004E6F59" w:rsidRPr="00BE6D24" w:rsidRDefault="004E6F59" w:rsidP="00BE6D24">
                      <w:pPr>
                        <w:pStyle w:val="My"/>
                        <w:spacing w:after="240"/>
                        <w:jc w:val="both"/>
                        <w:rPr>
                          <w:rStyle w:val="sowc"/>
                          <w:rFonts w:cs="Times New Roman"/>
                          <w:color w:val="333333"/>
                          <w:sz w:val="4"/>
                          <w:szCs w:val="4"/>
                          <w:lang w:val="en-US"/>
                        </w:rPr>
                      </w:pPr>
                    </w:p>
                    <w:p w14:paraId="3D340C38" w14:textId="77777777" w:rsidR="004E6F59" w:rsidRDefault="004E6F59" w:rsidP="007326EC">
                      <w:pPr>
                        <w:pStyle w:val="My"/>
                        <w:numPr>
                          <w:ilvl w:val="0"/>
                          <w:numId w:val="7"/>
                        </w:numPr>
                        <w:spacing w:after="240"/>
                        <w:jc w:val="both"/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</w:pPr>
                      <w:r w:rsidRPr="007141A1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Non-Cooperative Game Theory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deals with how rational and self-interested players deal with each other to achieve their own goals:</w:t>
                      </w:r>
                    </w:p>
                    <w:p w14:paraId="10C59B03" w14:textId="77777777" w:rsidR="004E6F59" w:rsidRDefault="004E6F59" w:rsidP="00BE6D24">
                      <w:pPr>
                        <w:pStyle w:val="My"/>
                        <w:numPr>
                          <w:ilvl w:val="1"/>
                          <w:numId w:val="7"/>
                        </w:numPr>
                        <w:spacing w:after="240"/>
                        <w:jc w:val="both"/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The most known common </w:t>
                      </w:r>
                      <w:r w:rsidRPr="007141A1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Non-Cooperative Games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are the </w:t>
                      </w:r>
                      <w:r w:rsidRPr="007141A1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Strategic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ones, in which only the available strategies and the outcomes that result from a combination of choices are known;</w:t>
                      </w:r>
                    </w:p>
                    <w:p w14:paraId="07D86D54" w14:textId="77777777" w:rsidR="004E6F59" w:rsidRPr="008E3C69" w:rsidRDefault="004E6F59" w:rsidP="008E3C69">
                      <w:pPr>
                        <w:pStyle w:val="My"/>
                        <w:spacing w:after="240"/>
                        <w:jc w:val="both"/>
                        <w:rPr>
                          <w:rStyle w:val="sowc"/>
                          <w:rFonts w:cs="Times New Roman"/>
                          <w:color w:val="333333"/>
                          <w:sz w:val="4"/>
                          <w:szCs w:val="4"/>
                          <w:lang w:val="en-US"/>
                        </w:rPr>
                      </w:pPr>
                    </w:p>
                    <w:p w14:paraId="14E6DB94" w14:textId="77777777" w:rsidR="004E6F59" w:rsidRDefault="004E6F59" w:rsidP="008E3C69">
                      <w:pPr>
                        <w:pStyle w:val="My"/>
                        <w:numPr>
                          <w:ilvl w:val="1"/>
                          <w:numId w:val="7"/>
                        </w:numPr>
                        <w:spacing w:after="240"/>
                        <w:jc w:val="both"/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Some examples are:</w:t>
                      </w:r>
                    </w:p>
                    <w:p w14:paraId="778268BF" w14:textId="77777777" w:rsidR="004E6F59" w:rsidRDefault="004E6F59" w:rsidP="008E3C69">
                      <w:pPr>
                        <w:pStyle w:val="My"/>
                        <w:numPr>
                          <w:ilvl w:val="2"/>
                          <w:numId w:val="7"/>
                        </w:numPr>
                        <w:spacing w:after="240"/>
                        <w:jc w:val="both"/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</w:pPr>
                      <w:r w:rsidRPr="007141A1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Prisoner’s Dilemma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;</w:t>
                      </w:r>
                    </w:p>
                    <w:p w14:paraId="60F95920" w14:textId="77777777" w:rsidR="004E6F59" w:rsidRPr="00327557" w:rsidRDefault="004E6F59" w:rsidP="008E3C69">
                      <w:pPr>
                        <w:pStyle w:val="My"/>
                        <w:numPr>
                          <w:ilvl w:val="2"/>
                          <w:numId w:val="7"/>
                        </w:numPr>
                        <w:spacing w:after="240"/>
                        <w:jc w:val="both"/>
                        <w:rPr>
                          <w:rFonts w:cs="Times New Roman"/>
                          <w:color w:val="333333"/>
                          <w:lang w:val="en-US"/>
                        </w:rPr>
                      </w:pPr>
                      <w:r w:rsidRPr="007141A1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Rock-Paper-Scissors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;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37CE8AB7" w14:textId="3D3B9351" w:rsidR="007326EC" w:rsidRPr="00F67D3A" w:rsidRDefault="007326EC" w:rsidP="007326EC"/>
    <w:p w14:paraId="09AC542B" w14:textId="77777777" w:rsidR="007326EC" w:rsidRPr="00F67D3A" w:rsidRDefault="007326EC" w:rsidP="007326EC"/>
    <w:p w14:paraId="3325A640" w14:textId="77777777" w:rsidR="007326EC" w:rsidRPr="00F67D3A" w:rsidRDefault="007326EC" w:rsidP="007326EC"/>
    <w:p w14:paraId="4667BAAB" w14:textId="77777777" w:rsidR="007326EC" w:rsidRPr="00F67D3A" w:rsidRDefault="007326EC" w:rsidP="007326EC"/>
    <w:p w14:paraId="14710EA9" w14:textId="77777777" w:rsidR="007326EC" w:rsidRPr="00F67D3A" w:rsidRDefault="007326EC" w:rsidP="007326EC"/>
    <w:p w14:paraId="504C2962" w14:textId="77777777" w:rsidR="007326EC" w:rsidRPr="00F67D3A" w:rsidRDefault="007326EC" w:rsidP="007326EC"/>
    <w:p w14:paraId="14DC7317" w14:textId="77777777" w:rsidR="007326EC" w:rsidRDefault="007326EC">
      <w:r>
        <w:br w:type="page"/>
      </w:r>
    </w:p>
    <w:p w14:paraId="6837EEB4" w14:textId="77777777" w:rsidR="008807D6" w:rsidRPr="00F67D3A" w:rsidRDefault="008807D6" w:rsidP="008807D6">
      <w:r>
        <w:rPr>
          <w:noProof/>
          <w:lang w:eastAsia="en-US"/>
        </w:rPr>
        <w:lastRenderedPageBreak/>
        <w:drawing>
          <wp:anchor distT="0" distB="0" distL="114300" distR="114300" simplePos="0" relativeHeight="252459520" behindDoc="1" locked="0" layoutInCell="1" allowOverlap="1" wp14:anchorId="76C589F4" wp14:editId="134A51CD">
            <wp:simplePos x="0" y="0"/>
            <wp:positionH relativeFrom="column">
              <wp:posOffset>-114300</wp:posOffset>
            </wp:positionH>
            <wp:positionV relativeFrom="paragraph">
              <wp:posOffset>-1196340</wp:posOffset>
            </wp:positionV>
            <wp:extent cx="7886700" cy="2668905"/>
            <wp:effectExtent l="0" t="0" r="0" b="0"/>
            <wp:wrapNone/>
            <wp:docPr id="49" name="Picture 49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CD55D1" w14:textId="77777777" w:rsidR="008807D6" w:rsidRPr="00F67D3A" w:rsidRDefault="008807D6" w:rsidP="008807D6">
      <w:r w:rsidRPr="008C3BF3">
        <w:rPr>
          <w:noProof/>
        </w:rPr>
        <w:drawing>
          <wp:anchor distT="0" distB="0" distL="114300" distR="114300" simplePos="0" relativeHeight="252462592" behindDoc="0" locked="0" layoutInCell="1" allowOverlap="1" wp14:anchorId="2530D833" wp14:editId="5DE2F53E">
            <wp:simplePos x="0" y="0"/>
            <wp:positionH relativeFrom="column">
              <wp:posOffset>6182360</wp:posOffset>
            </wp:positionH>
            <wp:positionV relativeFrom="paragraph">
              <wp:posOffset>44450</wp:posOffset>
            </wp:positionV>
            <wp:extent cx="843915" cy="614045"/>
            <wp:effectExtent l="0" t="0" r="0" b="0"/>
            <wp:wrapNone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ct-nova-logo-1.png"/>
                    <pic:cNvPicPr/>
                  </pic:nvPicPr>
                  <pic:blipFill>
                    <a:blip r:embed="rId11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60000" contrast="-8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3915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3BF3">
        <w:rPr>
          <w:noProof/>
        </w:rPr>
        <w:drawing>
          <wp:anchor distT="0" distB="0" distL="114300" distR="114300" simplePos="0" relativeHeight="252461568" behindDoc="0" locked="0" layoutInCell="1" allowOverlap="1" wp14:anchorId="66E727C2" wp14:editId="4CED2E51">
            <wp:simplePos x="0" y="0"/>
            <wp:positionH relativeFrom="column">
              <wp:posOffset>4107939</wp:posOffset>
            </wp:positionH>
            <wp:positionV relativeFrom="paragraph">
              <wp:posOffset>17382</wp:posOffset>
            </wp:positionV>
            <wp:extent cx="1787525" cy="649605"/>
            <wp:effectExtent l="0" t="0" r="3175" b="0"/>
            <wp:wrapNone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niversidade-nova-lisboa-logo-1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60000" contrast="-8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525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4621862" w14:textId="77777777" w:rsidR="008807D6" w:rsidRPr="00F67D3A" w:rsidRDefault="008807D6" w:rsidP="008807D6"/>
    <w:p w14:paraId="124E18D5" w14:textId="77777777" w:rsidR="008807D6" w:rsidRPr="00F67D3A" w:rsidRDefault="008807D6" w:rsidP="008807D6"/>
    <w:p w14:paraId="591B63D1" w14:textId="77777777" w:rsidR="008807D6" w:rsidRPr="00F67D3A" w:rsidRDefault="008807D6" w:rsidP="008807D6"/>
    <w:p w14:paraId="0AD12ADC" w14:textId="77777777" w:rsidR="008807D6" w:rsidRPr="00F67D3A" w:rsidRDefault="008807D6" w:rsidP="008807D6"/>
    <w:p w14:paraId="1565FCE9" w14:textId="77777777" w:rsidR="008807D6" w:rsidRPr="00F67D3A" w:rsidRDefault="008807D6" w:rsidP="008807D6"/>
    <w:p w14:paraId="04A438F6" w14:textId="77777777" w:rsidR="008807D6" w:rsidRPr="00F67D3A" w:rsidRDefault="008807D6" w:rsidP="008807D6"/>
    <w:p w14:paraId="2B29DF54" w14:textId="77777777" w:rsidR="008807D6" w:rsidRPr="00F67D3A" w:rsidRDefault="008807D6" w:rsidP="008807D6"/>
    <w:p w14:paraId="00696892" w14:textId="77777777" w:rsidR="008807D6" w:rsidRPr="00F67D3A" w:rsidRDefault="008807D6" w:rsidP="008807D6"/>
    <w:p w14:paraId="66DD4E5A" w14:textId="77777777" w:rsidR="008807D6" w:rsidRPr="00F67D3A" w:rsidRDefault="008807D6" w:rsidP="008807D6">
      <w:r>
        <w:rPr>
          <w:noProof/>
          <w:lang w:eastAsia="en-US"/>
        </w:rPr>
        <mc:AlternateContent>
          <mc:Choice Requires="wps">
            <w:drawing>
              <wp:anchor distT="36576" distB="36576" distL="36576" distR="36576" simplePos="0" relativeHeight="252460544" behindDoc="0" locked="0" layoutInCell="1" allowOverlap="1" wp14:anchorId="4216C865" wp14:editId="721E364C">
                <wp:simplePos x="0" y="0"/>
                <wp:positionH relativeFrom="column">
                  <wp:posOffset>571500</wp:posOffset>
                </wp:positionH>
                <wp:positionV relativeFrom="page">
                  <wp:posOffset>2390775</wp:posOffset>
                </wp:positionV>
                <wp:extent cx="6400800" cy="6372225"/>
                <wp:effectExtent l="0" t="0" r="0" b="9525"/>
                <wp:wrapNone/>
                <wp:docPr id="48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6372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4BA4847" w14:textId="43CFE27F" w:rsidR="004E6F59" w:rsidRPr="00B26CFD" w:rsidRDefault="004E6F59" w:rsidP="008807D6">
                            <w:pPr>
                              <w:pStyle w:val="MyHeadtitle"/>
                              <w:spacing w:before="0" w:line="360" w:lineRule="auto"/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  <w:t>ix. Impact/Usage of Game Theory</w:t>
                            </w:r>
                          </w:p>
                          <w:p w14:paraId="69739632" w14:textId="77777777" w:rsidR="004E6F59" w:rsidRDefault="004E6F59" w:rsidP="00E35653">
                            <w:pPr>
                              <w:pStyle w:val="My"/>
                              <w:numPr>
                                <w:ilvl w:val="0"/>
                                <w:numId w:val="7"/>
                              </w:numPr>
                              <w:spacing w:after="240"/>
                              <w:jc w:val="both"/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H</w:t>
                            </w:r>
                            <w:r w:rsidRPr="00E35653"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as a wide range of applications, including </w:t>
                            </w:r>
                            <w:r w:rsidRPr="00C12D34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psychology</w:t>
                            </w:r>
                            <w:r w:rsidRPr="00E35653"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, </w:t>
                            </w:r>
                            <w:r w:rsidRPr="00C12D34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evolutionary biology</w:t>
                            </w:r>
                            <w:r w:rsidRPr="00E35653"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, </w:t>
                            </w:r>
                            <w:r w:rsidRPr="00C12D34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war</w:t>
                            </w:r>
                            <w:r w:rsidRPr="00E35653"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, </w:t>
                            </w:r>
                            <w:r w:rsidRPr="00C12D34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politics</w:t>
                            </w:r>
                            <w:r w:rsidRPr="00E35653"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, </w:t>
                            </w:r>
                            <w:r w:rsidRPr="00C12D34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economics</w:t>
                            </w:r>
                            <w:r w:rsidRPr="00E35653"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, and </w:t>
                            </w:r>
                            <w:r w:rsidRPr="00C12D34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business</w:t>
                            </w:r>
                            <w:r w:rsidRPr="00E35653"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.</w:t>
                            </w:r>
                          </w:p>
                          <w:p w14:paraId="1255E42B" w14:textId="77777777" w:rsidR="004E6F59" w:rsidRDefault="004E6F59" w:rsidP="00E35653">
                            <w:pPr>
                              <w:pStyle w:val="My"/>
                              <w:numPr>
                                <w:ilvl w:val="0"/>
                                <w:numId w:val="7"/>
                              </w:numPr>
                              <w:spacing w:after="240"/>
                              <w:jc w:val="both"/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B</w:t>
                            </w:r>
                            <w:r w:rsidRPr="002B7200"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rought about a revolution in </w:t>
                            </w:r>
                            <w:r w:rsidRPr="00C12D34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economics</w:t>
                            </w:r>
                            <w:r w:rsidRPr="002B7200"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by addressing crucial problems in prior </w:t>
                            </w:r>
                            <w:r w:rsidRPr="00C12D34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mathematical economic models</w:t>
                            </w:r>
                            <w:r w:rsidRPr="002B7200"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.</w:t>
                            </w:r>
                          </w:p>
                          <w:p w14:paraId="041EFD99" w14:textId="77777777" w:rsidR="004E6F59" w:rsidRDefault="004E6F59" w:rsidP="00E35653">
                            <w:pPr>
                              <w:pStyle w:val="My"/>
                              <w:numPr>
                                <w:ilvl w:val="0"/>
                                <w:numId w:val="7"/>
                              </w:numPr>
                              <w:spacing w:after="240"/>
                              <w:jc w:val="both"/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</w:pPr>
                            <w:r w:rsidRPr="002B7200"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For instance, </w:t>
                            </w:r>
                            <w:r w:rsidRPr="00C12D34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neoclassical economics</w:t>
                            </w:r>
                            <w:r w:rsidRPr="002B7200"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struggled to understand entrepreneurial anticipation and could not handle the imperfect competition. </w:t>
                            </w:r>
                          </w:p>
                          <w:p w14:paraId="33F37DFF" w14:textId="77777777" w:rsidR="004E6F59" w:rsidRDefault="004E6F59" w:rsidP="00E35653">
                            <w:pPr>
                              <w:pStyle w:val="My"/>
                              <w:numPr>
                                <w:ilvl w:val="0"/>
                                <w:numId w:val="7"/>
                              </w:numPr>
                              <w:spacing w:after="240"/>
                              <w:jc w:val="both"/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T</w:t>
                            </w:r>
                            <w:r w:rsidRPr="002B7200"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urned attention away from steady-state equilibrium toward the </w:t>
                            </w:r>
                            <w:r w:rsidRPr="00C12D34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market process</w:t>
                            </w:r>
                            <w:r w:rsidRPr="002B7200"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.</w:t>
                            </w:r>
                          </w:p>
                          <w:p w14:paraId="1F3567F2" w14:textId="77777777" w:rsidR="004E6F59" w:rsidRDefault="004E6F59" w:rsidP="00E35653">
                            <w:pPr>
                              <w:pStyle w:val="My"/>
                              <w:numPr>
                                <w:ilvl w:val="0"/>
                                <w:numId w:val="7"/>
                              </w:numPr>
                              <w:spacing w:after="240"/>
                              <w:jc w:val="both"/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I</w:t>
                            </w:r>
                            <w:r w:rsidRPr="00DB09FA"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s beneficial for modeling </w:t>
                            </w:r>
                            <w:r w:rsidRPr="00C12D34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competing behaviors</w:t>
                            </w:r>
                            <w:r w:rsidRPr="00DB09FA"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between </w:t>
                            </w:r>
                            <w:r w:rsidRPr="00C12D34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economic agents</w:t>
                            </w:r>
                            <w:r w:rsidRPr="00DB09FA"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.</w:t>
                            </w:r>
                          </w:p>
                          <w:p w14:paraId="5EE16D41" w14:textId="77777777" w:rsidR="004E6F59" w:rsidRDefault="004E6F59" w:rsidP="00E35653">
                            <w:pPr>
                              <w:pStyle w:val="My"/>
                              <w:numPr>
                                <w:ilvl w:val="0"/>
                                <w:numId w:val="7"/>
                              </w:numPr>
                              <w:spacing w:after="240"/>
                              <w:jc w:val="both"/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Can be used by </w:t>
                            </w:r>
                            <w:r w:rsidRPr="00C12D34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businesses companies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which </w:t>
                            </w:r>
                            <w:r w:rsidRPr="00327557"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may face dilemmas such as whether to retire existing products or develop new ones, 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set </w:t>
                            </w:r>
                            <w:r w:rsidRPr="00C12D34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lower prices relative to the competition</w:t>
                            </w:r>
                            <w:r w:rsidRPr="00327557"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, or </w:t>
                            </w:r>
                            <w:r w:rsidRPr="00C12D34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employ new marketing strategies</w:t>
                            </w:r>
                            <w:r w:rsidRPr="00327557"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.</w:t>
                            </w:r>
                          </w:p>
                          <w:p w14:paraId="09293540" w14:textId="77777777" w:rsidR="004E6F59" w:rsidRDefault="004E6F59" w:rsidP="00E35653">
                            <w:pPr>
                              <w:pStyle w:val="My"/>
                              <w:numPr>
                                <w:ilvl w:val="0"/>
                                <w:numId w:val="7"/>
                              </w:numPr>
                              <w:spacing w:after="240"/>
                              <w:jc w:val="both"/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Can be used to understand </w:t>
                            </w:r>
                            <w:r w:rsidRPr="00C12D34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oligopoly firm behavior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.</w:t>
                            </w:r>
                          </w:p>
                          <w:p w14:paraId="0CEC9B8A" w14:textId="77777777" w:rsidR="004E6F59" w:rsidRDefault="004E6F59" w:rsidP="00E35653">
                            <w:pPr>
                              <w:pStyle w:val="My"/>
                              <w:numPr>
                                <w:ilvl w:val="0"/>
                                <w:numId w:val="7"/>
                              </w:numPr>
                              <w:spacing w:after="240"/>
                              <w:jc w:val="both"/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Helps to </w:t>
                            </w:r>
                            <w:r w:rsidRPr="00C12D34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predict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likely outcomes when firms </w:t>
                            </w:r>
                            <w:r w:rsidRPr="00C12D34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engage in certain behaviors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, such as </w:t>
                            </w:r>
                            <w:r w:rsidRPr="00C12D34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price-fixing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and </w:t>
                            </w:r>
                            <w:r w:rsidRPr="00C12D34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collusion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.</w:t>
                            </w:r>
                          </w:p>
                          <w:p w14:paraId="6C17B4F4" w14:textId="77777777" w:rsidR="004E6F59" w:rsidRDefault="004E6F59" w:rsidP="00E35653">
                            <w:pPr>
                              <w:pStyle w:val="My"/>
                              <w:numPr>
                                <w:ilvl w:val="0"/>
                                <w:numId w:val="7"/>
                              </w:numPr>
                              <w:spacing w:after="240"/>
                              <w:jc w:val="both"/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It’s very applicable to the business world, when </w:t>
                            </w:r>
                            <w:r w:rsidRPr="00C12D34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two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(</w:t>
                            </w:r>
                            <w:r w:rsidRPr="00C12D34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or more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) </w:t>
                            </w:r>
                            <w:r w:rsidRPr="00C12D34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firms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are </w:t>
                            </w:r>
                            <w:r w:rsidRPr="00C12D34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determining prices for highly interchangeable products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, such as </w:t>
                            </w:r>
                            <w:r w:rsidRPr="00C12D34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airfare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, </w:t>
                            </w:r>
                            <w:r w:rsidRPr="00C12D34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soft drinks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, among many others.</w:t>
                            </w:r>
                          </w:p>
                          <w:p w14:paraId="6485DAD7" w14:textId="77777777" w:rsidR="004E6F59" w:rsidRPr="00327557" w:rsidRDefault="004E6F59" w:rsidP="00327557">
                            <w:pPr>
                              <w:pStyle w:val="My"/>
                              <w:numPr>
                                <w:ilvl w:val="0"/>
                                <w:numId w:val="7"/>
                              </w:numPr>
                              <w:spacing w:after="240"/>
                              <w:jc w:val="both"/>
                              <w:rPr>
                                <w:rFonts w:cs="Times New Roman"/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It can be used to study behaviors during election or voting processes, in </w:t>
                            </w:r>
                            <w:r w:rsidRPr="00C12D34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cooperative organizations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and </w:t>
                            </w:r>
                            <w:r w:rsidRPr="00C12D34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politics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16C865" id="_x0000_s1036" type="#_x0000_t202" style="position:absolute;margin-left:45pt;margin-top:188.25pt;width:7in;height:501.75pt;z-index:25246054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" filled="f" fillcolor="#fffffe" stroked="f" strokecolor="#212120" insetpen="t">
                <v:textbox inset="2.88pt,2.88pt,2.88pt,2.88pt">
                  <w:txbxContent>
                    <w:p w14:paraId="34BA4847" w14:textId="43CFE27F" w:rsidR="004E6F59" w:rsidRPr="00B26CFD" w:rsidRDefault="004E6F59" w:rsidP="008807D6">
                      <w:pPr>
                        <w:pStyle w:val="MyHeadtitle"/>
                        <w:spacing w:before="0" w:line="360" w:lineRule="auto"/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</w:pPr>
                      <w:r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  <w:t>ix. Impact/Usage of Game Theory</w:t>
                      </w:r>
                    </w:p>
                    <w:p w14:paraId="69739632" w14:textId="77777777" w:rsidR="004E6F59" w:rsidRDefault="004E6F59" w:rsidP="00E35653">
                      <w:pPr>
                        <w:pStyle w:val="My"/>
                        <w:numPr>
                          <w:ilvl w:val="0"/>
                          <w:numId w:val="7"/>
                        </w:numPr>
                        <w:spacing w:after="240"/>
                        <w:jc w:val="both"/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H</w:t>
                      </w:r>
                      <w:r w:rsidRPr="00E35653"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as a wide range of applications, including </w:t>
                      </w:r>
                      <w:r w:rsidRPr="00C12D34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psychology</w:t>
                      </w:r>
                      <w:r w:rsidRPr="00E35653"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, </w:t>
                      </w:r>
                      <w:r w:rsidRPr="00C12D34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evolutionary biology</w:t>
                      </w:r>
                      <w:r w:rsidRPr="00E35653"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, </w:t>
                      </w:r>
                      <w:r w:rsidRPr="00C12D34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war</w:t>
                      </w:r>
                      <w:r w:rsidRPr="00E35653"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, </w:t>
                      </w:r>
                      <w:r w:rsidRPr="00C12D34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politics</w:t>
                      </w:r>
                      <w:r w:rsidRPr="00E35653"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, </w:t>
                      </w:r>
                      <w:r w:rsidRPr="00C12D34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economics</w:t>
                      </w:r>
                      <w:r w:rsidRPr="00E35653"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, and </w:t>
                      </w:r>
                      <w:r w:rsidRPr="00C12D34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business</w:t>
                      </w:r>
                      <w:r w:rsidRPr="00E35653"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.</w:t>
                      </w:r>
                    </w:p>
                    <w:p w14:paraId="1255E42B" w14:textId="77777777" w:rsidR="004E6F59" w:rsidRDefault="004E6F59" w:rsidP="00E35653">
                      <w:pPr>
                        <w:pStyle w:val="My"/>
                        <w:numPr>
                          <w:ilvl w:val="0"/>
                          <w:numId w:val="7"/>
                        </w:numPr>
                        <w:spacing w:after="240"/>
                        <w:jc w:val="both"/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B</w:t>
                      </w:r>
                      <w:r w:rsidRPr="002B7200"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rought about a revolution in </w:t>
                      </w:r>
                      <w:r w:rsidRPr="00C12D34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economics</w:t>
                      </w:r>
                      <w:r w:rsidRPr="002B7200"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by addressing crucial problems in prior </w:t>
                      </w:r>
                      <w:r w:rsidRPr="00C12D34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mathematical economic models</w:t>
                      </w:r>
                      <w:r w:rsidRPr="002B7200"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.</w:t>
                      </w:r>
                    </w:p>
                    <w:p w14:paraId="041EFD99" w14:textId="77777777" w:rsidR="004E6F59" w:rsidRDefault="004E6F59" w:rsidP="00E35653">
                      <w:pPr>
                        <w:pStyle w:val="My"/>
                        <w:numPr>
                          <w:ilvl w:val="0"/>
                          <w:numId w:val="7"/>
                        </w:numPr>
                        <w:spacing w:after="240"/>
                        <w:jc w:val="both"/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</w:pPr>
                      <w:r w:rsidRPr="002B7200"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For instance, </w:t>
                      </w:r>
                      <w:r w:rsidRPr="00C12D34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neoclassical economics</w:t>
                      </w:r>
                      <w:r w:rsidRPr="002B7200"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struggled to understand entrepreneurial anticipation and could not handle the imperfect competition. </w:t>
                      </w:r>
                    </w:p>
                    <w:p w14:paraId="33F37DFF" w14:textId="77777777" w:rsidR="004E6F59" w:rsidRDefault="004E6F59" w:rsidP="00E35653">
                      <w:pPr>
                        <w:pStyle w:val="My"/>
                        <w:numPr>
                          <w:ilvl w:val="0"/>
                          <w:numId w:val="7"/>
                        </w:numPr>
                        <w:spacing w:after="240"/>
                        <w:jc w:val="both"/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T</w:t>
                      </w:r>
                      <w:r w:rsidRPr="002B7200"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urned attention away from steady-state equilibrium toward the </w:t>
                      </w:r>
                      <w:r w:rsidRPr="00C12D34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market process</w:t>
                      </w:r>
                      <w:r w:rsidRPr="002B7200"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.</w:t>
                      </w:r>
                    </w:p>
                    <w:p w14:paraId="1F3567F2" w14:textId="77777777" w:rsidR="004E6F59" w:rsidRDefault="004E6F59" w:rsidP="00E35653">
                      <w:pPr>
                        <w:pStyle w:val="My"/>
                        <w:numPr>
                          <w:ilvl w:val="0"/>
                          <w:numId w:val="7"/>
                        </w:numPr>
                        <w:spacing w:after="240"/>
                        <w:jc w:val="both"/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I</w:t>
                      </w:r>
                      <w:r w:rsidRPr="00DB09FA"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s beneficial for modeling </w:t>
                      </w:r>
                      <w:r w:rsidRPr="00C12D34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competing behaviors</w:t>
                      </w:r>
                      <w:r w:rsidRPr="00DB09FA"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between </w:t>
                      </w:r>
                      <w:r w:rsidRPr="00C12D34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economic agents</w:t>
                      </w:r>
                      <w:r w:rsidRPr="00DB09FA"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.</w:t>
                      </w:r>
                    </w:p>
                    <w:p w14:paraId="5EE16D41" w14:textId="77777777" w:rsidR="004E6F59" w:rsidRDefault="004E6F59" w:rsidP="00E35653">
                      <w:pPr>
                        <w:pStyle w:val="My"/>
                        <w:numPr>
                          <w:ilvl w:val="0"/>
                          <w:numId w:val="7"/>
                        </w:numPr>
                        <w:spacing w:after="240"/>
                        <w:jc w:val="both"/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Can be used by </w:t>
                      </w:r>
                      <w:r w:rsidRPr="00C12D34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businesses companies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which </w:t>
                      </w:r>
                      <w:r w:rsidRPr="00327557"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may face dilemmas such as whether to retire existing products or develop new ones, 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set </w:t>
                      </w:r>
                      <w:r w:rsidRPr="00C12D34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lower prices relative to the competition</w:t>
                      </w:r>
                      <w:r w:rsidRPr="00327557"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, or </w:t>
                      </w:r>
                      <w:r w:rsidRPr="00C12D34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employ new marketing strategies</w:t>
                      </w:r>
                      <w:r w:rsidRPr="00327557"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.</w:t>
                      </w:r>
                    </w:p>
                    <w:p w14:paraId="09293540" w14:textId="77777777" w:rsidR="004E6F59" w:rsidRDefault="004E6F59" w:rsidP="00E35653">
                      <w:pPr>
                        <w:pStyle w:val="My"/>
                        <w:numPr>
                          <w:ilvl w:val="0"/>
                          <w:numId w:val="7"/>
                        </w:numPr>
                        <w:spacing w:after="240"/>
                        <w:jc w:val="both"/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Can be used to understand </w:t>
                      </w:r>
                      <w:r w:rsidRPr="00C12D34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oligopoly firm behavior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.</w:t>
                      </w:r>
                    </w:p>
                    <w:p w14:paraId="0CEC9B8A" w14:textId="77777777" w:rsidR="004E6F59" w:rsidRDefault="004E6F59" w:rsidP="00E35653">
                      <w:pPr>
                        <w:pStyle w:val="My"/>
                        <w:numPr>
                          <w:ilvl w:val="0"/>
                          <w:numId w:val="7"/>
                        </w:numPr>
                        <w:spacing w:after="240"/>
                        <w:jc w:val="both"/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Helps to </w:t>
                      </w:r>
                      <w:r w:rsidRPr="00C12D34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predict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likely outcomes when firms </w:t>
                      </w:r>
                      <w:r w:rsidRPr="00C12D34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engage in certain behaviors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, such as </w:t>
                      </w:r>
                      <w:r w:rsidRPr="00C12D34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price-fixing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and </w:t>
                      </w:r>
                      <w:r w:rsidRPr="00C12D34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collusion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.</w:t>
                      </w:r>
                    </w:p>
                    <w:p w14:paraId="6C17B4F4" w14:textId="77777777" w:rsidR="004E6F59" w:rsidRDefault="004E6F59" w:rsidP="00E35653">
                      <w:pPr>
                        <w:pStyle w:val="My"/>
                        <w:numPr>
                          <w:ilvl w:val="0"/>
                          <w:numId w:val="7"/>
                        </w:numPr>
                        <w:spacing w:after="240"/>
                        <w:jc w:val="both"/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It’s very applicable to the business world, when </w:t>
                      </w:r>
                      <w:r w:rsidRPr="00C12D34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two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(</w:t>
                      </w:r>
                      <w:r w:rsidRPr="00C12D34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or more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) </w:t>
                      </w:r>
                      <w:r w:rsidRPr="00C12D34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firms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are </w:t>
                      </w:r>
                      <w:r w:rsidRPr="00C12D34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determining prices for highly interchangeable products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, such as </w:t>
                      </w:r>
                      <w:r w:rsidRPr="00C12D34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airfare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, </w:t>
                      </w:r>
                      <w:r w:rsidRPr="00C12D34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soft drinks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, among many others.</w:t>
                      </w:r>
                    </w:p>
                    <w:p w14:paraId="6485DAD7" w14:textId="77777777" w:rsidR="004E6F59" w:rsidRPr="00327557" w:rsidRDefault="004E6F59" w:rsidP="00327557">
                      <w:pPr>
                        <w:pStyle w:val="My"/>
                        <w:numPr>
                          <w:ilvl w:val="0"/>
                          <w:numId w:val="7"/>
                        </w:numPr>
                        <w:spacing w:after="240"/>
                        <w:jc w:val="both"/>
                        <w:rPr>
                          <w:rFonts w:cs="Times New Roman"/>
                          <w:color w:val="333333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It can be used to study behaviors during election or voting processes, in </w:t>
                      </w:r>
                      <w:r w:rsidRPr="00C12D34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cooperative organizations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and </w:t>
                      </w:r>
                      <w:r w:rsidRPr="00C12D34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politics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313BE11" w14:textId="77777777" w:rsidR="008807D6" w:rsidRPr="00F67D3A" w:rsidRDefault="008807D6" w:rsidP="008807D6"/>
    <w:p w14:paraId="376F8591" w14:textId="77777777" w:rsidR="008807D6" w:rsidRPr="00F67D3A" w:rsidRDefault="008807D6" w:rsidP="008807D6"/>
    <w:p w14:paraId="4C63DB06" w14:textId="77777777" w:rsidR="008807D6" w:rsidRPr="00F67D3A" w:rsidRDefault="008807D6" w:rsidP="008807D6"/>
    <w:p w14:paraId="2DD65CBB" w14:textId="77777777" w:rsidR="008807D6" w:rsidRPr="00F67D3A" w:rsidRDefault="008807D6" w:rsidP="008807D6"/>
    <w:p w14:paraId="13B04CD3" w14:textId="77777777" w:rsidR="008807D6" w:rsidRPr="00F67D3A" w:rsidRDefault="008807D6" w:rsidP="008807D6"/>
    <w:p w14:paraId="6D7FFACA" w14:textId="77777777" w:rsidR="008807D6" w:rsidRDefault="008807D6" w:rsidP="008807D6">
      <w:r>
        <w:br w:type="page"/>
      </w:r>
    </w:p>
    <w:p w14:paraId="61C503CD" w14:textId="77777777" w:rsidR="00327557" w:rsidRPr="00F67D3A" w:rsidRDefault="00327557" w:rsidP="00327557">
      <w:r>
        <w:rPr>
          <w:noProof/>
          <w:lang w:eastAsia="en-US"/>
        </w:rPr>
        <w:lastRenderedPageBreak/>
        <w:drawing>
          <wp:anchor distT="0" distB="0" distL="114300" distR="114300" simplePos="0" relativeHeight="252464640" behindDoc="1" locked="0" layoutInCell="1" allowOverlap="1" wp14:anchorId="094D266F" wp14:editId="6FC8352E">
            <wp:simplePos x="0" y="0"/>
            <wp:positionH relativeFrom="column">
              <wp:posOffset>-114300</wp:posOffset>
            </wp:positionH>
            <wp:positionV relativeFrom="paragraph">
              <wp:posOffset>-1196340</wp:posOffset>
            </wp:positionV>
            <wp:extent cx="7886700" cy="2668905"/>
            <wp:effectExtent l="0" t="0" r="0" b="0"/>
            <wp:wrapNone/>
            <wp:docPr id="53" name="Picture 53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E2FC961" w14:textId="77777777" w:rsidR="00327557" w:rsidRPr="00F67D3A" w:rsidRDefault="00327557" w:rsidP="00327557">
      <w:r w:rsidRPr="008C3BF3">
        <w:rPr>
          <w:noProof/>
        </w:rPr>
        <w:drawing>
          <wp:anchor distT="0" distB="0" distL="114300" distR="114300" simplePos="0" relativeHeight="252467712" behindDoc="0" locked="0" layoutInCell="1" allowOverlap="1" wp14:anchorId="6EAD2323" wp14:editId="0329F89E">
            <wp:simplePos x="0" y="0"/>
            <wp:positionH relativeFrom="column">
              <wp:posOffset>6182360</wp:posOffset>
            </wp:positionH>
            <wp:positionV relativeFrom="paragraph">
              <wp:posOffset>44450</wp:posOffset>
            </wp:positionV>
            <wp:extent cx="843915" cy="614045"/>
            <wp:effectExtent l="0" t="0" r="0" b="0"/>
            <wp:wrapNone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ct-nova-logo-1.png"/>
                    <pic:cNvPicPr/>
                  </pic:nvPicPr>
                  <pic:blipFill>
                    <a:blip r:embed="rId11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60000" contrast="-8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3915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3BF3">
        <w:rPr>
          <w:noProof/>
        </w:rPr>
        <w:drawing>
          <wp:anchor distT="0" distB="0" distL="114300" distR="114300" simplePos="0" relativeHeight="252466688" behindDoc="0" locked="0" layoutInCell="1" allowOverlap="1" wp14:anchorId="7C338575" wp14:editId="5F93E552">
            <wp:simplePos x="0" y="0"/>
            <wp:positionH relativeFrom="column">
              <wp:posOffset>4107939</wp:posOffset>
            </wp:positionH>
            <wp:positionV relativeFrom="paragraph">
              <wp:posOffset>17382</wp:posOffset>
            </wp:positionV>
            <wp:extent cx="1787525" cy="649605"/>
            <wp:effectExtent l="0" t="0" r="3175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niversidade-nova-lisboa-logo-1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60000" contrast="-8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525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A4D7C61" w14:textId="77777777" w:rsidR="00327557" w:rsidRPr="00F67D3A" w:rsidRDefault="00327557" w:rsidP="00327557"/>
    <w:p w14:paraId="39A995E4" w14:textId="77777777" w:rsidR="00327557" w:rsidRPr="00F67D3A" w:rsidRDefault="00327557" w:rsidP="00327557"/>
    <w:p w14:paraId="39E820F3" w14:textId="77777777" w:rsidR="00327557" w:rsidRPr="00F67D3A" w:rsidRDefault="00327557" w:rsidP="00327557"/>
    <w:p w14:paraId="1944CAF1" w14:textId="77777777" w:rsidR="00327557" w:rsidRPr="00F67D3A" w:rsidRDefault="00327557" w:rsidP="00327557"/>
    <w:p w14:paraId="7F2A5005" w14:textId="77777777" w:rsidR="00327557" w:rsidRPr="00F67D3A" w:rsidRDefault="00327557" w:rsidP="00327557"/>
    <w:p w14:paraId="154CD32B" w14:textId="77777777" w:rsidR="00327557" w:rsidRPr="00F67D3A" w:rsidRDefault="00327557" w:rsidP="00327557"/>
    <w:p w14:paraId="3F4DDC22" w14:textId="77777777" w:rsidR="00327557" w:rsidRPr="00F67D3A" w:rsidRDefault="00327557" w:rsidP="00327557"/>
    <w:p w14:paraId="2902D114" w14:textId="77777777" w:rsidR="00327557" w:rsidRPr="00F67D3A" w:rsidRDefault="00520473" w:rsidP="00327557">
      <w:r>
        <w:rPr>
          <w:noProof/>
          <w:lang w:eastAsia="en-US"/>
        </w:rPr>
        <mc:AlternateContent>
          <mc:Choice Requires="wps">
            <w:drawing>
              <wp:anchor distT="36576" distB="36576" distL="36576" distR="36576" simplePos="0" relativeHeight="251616768" behindDoc="0" locked="0" layoutInCell="1" allowOverlap="1" wp14:anchorId="47D16975" wp14:editId="47C79235">
                <wp:simplePos x="0" y="0"/>
                <wp:positionH relativeFrom="column">
                  <wp:posOffset>567559</wp:posOffset>
                </wp:positionH>
                <wp:positionV relativeFrom="page">
                  <wp:posOffset>2380593</wp:posOffset>
                </wp:positionV>
                <wp:extent cx="6400800" cy="5864773"/>
                <wp:effectExtent l="0" t="0" r="0" b="3175"/>
                <wp:wrapNone/>
                <wp:docPr id="52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58647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47BBA69" w14:textId="3EA682D6" w:rsidR="004E6F59" w:rsidRPr="00E17A33" w:rsidRDefault="004E6F59" w:rsidP="00327557">
                            <w:pPr>
                              <w:pStyle w:val="MyHeadtitle"/>
                              <w:spacing w:before="0" w:line="360" w:lineRule="auto"/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  <w:t>ix. Impact/Usage of Game Theory</w:t>
                            </w:r>
                          </w:p>
                          <w:p w14:paraId="69AB0D9B" w14:textId="77777777" w:rsidR="004E6F59" w:rsidRPr="00E17A33" w:rsidRDefault="004E6F59" w:rsidP="00327557">
                            <w:pPr>
                              <w:pStyle w:val="My"/>
                              <w:numPr>
                                <w:ilvl w:val="0"/>
                                <w:numId w:val="7"/>
                              </w:numPr>
                              <w:spacing w:after="240"/>
                              <w:jc w:val="both"/>
                            </w:pPr>
                            <w:r w:rsidRPr="00E17A33">
                              <w:t xml:space="preserve">It’s very useful to study the </w:t>
                            </w:r>
                            <w:r w:rsidRPr="00252674">
                              <w:rPr>
                                <w:b/>
                                <w:bCs/>
                              </w:rPr>
                              <w:t>behaviors of society and its global welfare</w:t>
                            </w:r>
                            <w:r w:rsidRPr="00E17A33">
                              <w:t xml:space="preserve">, like in situations of </w:t>
                            </w:r>
                            <w:r w:rsidRPr="00252674">
                              <w:rPr>
                                <w:b/>
                                <w:bCs/>
                                <w:lang w:val="en-US"/>
                              </w:rPr>
                              <w:t>dictatorship</w:t>
                            </w:r>
                            <w:r w:rsidRPr="00E17A33">
                              <w:t xml:space="preserve">, </w:t>
                            </w:r>
                            <w:r w:rsidRPr="00252674">
                              <w:rPr>
                                <w:b/>
                                <w:bCs/>
                              </w:rPr>
                              <w:t>rebellion</w:t>
                            </w:r>
                            <w:r w:rsidRPr="00E17A33">
                              <w:t xml:space="preserve">, </w:t>
                            </w:r>
                            <w:r w:rsidRPr="00252674">
                              <w:rPr>
                                <w:b/>
                                <w:bCs/>
                              </w:rPr>
                              <w:t>pandemics</w:t>
                            </w:r>
                            <w:r w:rsidRPr="00E17A33">
                              <w:t>, per example.</w:t>
                            </w:r>
                          </w:p>
                          <w:p w14:paraId="6235EDBD" w14:textId="77777777" w:rsidR="004E6F59" w:rsidRPr="00E17A33" w:rsidRDefault="004E6F59" w:rsidP="00EF55FE">
                            <w:pPr>
                              <w:pStyle w:val="My"/>
                              <w:spacing w:after="240"/>
                              <w:jc w:val="both"/>
                            </w:pPr>
                          </w:p>
                          <w:p w14:paraId="49EE6438" w14:textId="77777777" w:rsidR="004E6F59" w:rsidRPr="00E17A33" w:rsidRDefault="004E6F59" w:rsidP="009053DA">
                            <w:pPr>
                              <w:pStyle w:val="My"/>
                              <w:numPr>
                                <w:ilvl w:val="0"/>
                                <w:numId w:val="7"/>
                              </w:numPr>
                              <w:spacing w:after="240"/>
                              <w:jc w:val="both"/>
                              <w:rPr>
                                <w:lang w:val="en-US"/>
                              </w:rPr>
                            </w:pPr>
                            <w:r w:rsidRPr="00E17A33">
                              <w:t xml:space="preserve">For example, the current </w:t>
                            </w:r>
                            <w:r w:rsidRPr="00252674">
                              <w:rPr>
                                <w:b/>
                                <w:bCs/>
                              </w:rPr>
                              <w:t>pandemic COVID-19 situation worldwide</w:t>
                            </w:r>
                            <w:r w:rsidRPr="00E17A33">
                              <w:t>, could be represented by something like this:</w:t>
                            </w:r>
                          </w:p>
                          <w:p w14:paraId="59879C26" w14:textId="77777777" w:rsidR="004E6F59" w:rsidRPr="00FE64A4" w:rsidRDefault="007077C7" w:rsidP="00EF55FE">
                            <w:pPr>
                              <w:pStyle w:val="My"/>
                              <w:spacing w:after="240"/>
                              <w:jc w:val="both"/>
                              <w:rPr>
                                <w:lang w:val="en-US"/>
                              </w:rPr>
                            </w:pPr>
                            <m:oMathPara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ruben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a</m:t>
                                    </m:r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hAnsi="Cambria Math"/>
                                      </w:rPr>
                                      <m:t>ction</m:t>
                                    </m:r>
                                  </m:e>
                                </m:d>
                                <m:d>
                                  <m:dPr>
                                    <m:begChr m:val="{"/>
                                    <m:endChr m:val=""/>
                                    <m:ctrlP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eqArr>
                                      <m:eqArr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eqArr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100,⋕</m:t>
                                        </m:r>
                                        <m:d>
                                          <m:dPr>
                                            <m:begChr m:val="{"/>
                                            <m:endChr m:val="}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j: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a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j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=sta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home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≥6,000,000,000 ∧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action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ruben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=sta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home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50,  ⋕</m:t>
                                        </m:r>
                                        <m:d>
                                          <m:dPr>
                                            <m:begChr m:val="{"/>
                                            <m:endChr m:val="}"/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</w:rPr>
                                            </m:ctrlPr>
                                          </m:d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j: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lang w:val="en-US"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a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j</m:t>
                                                </m:r>
                                              </m:sub>
                                            </m:sSub>
                                            <m:r>
                                              <w:rPr>
                                                <w:rFonts w:ascii="Cambria Math" w:hAnsi="Cambria Math"/>
                                              </w:rPr>
                                              <m:t>=sta</m:t>
                                            </m:r>
                                            <m:sSub>
                                              <m:sSubPr>
                                                <m:ctrlPr>
                                                  <w:rPr>
                                                    <w:rFonts w:ascii="Cambria Math" w:hAnsi="Cambria Math"/>
                                                    <w:i/>
                                                  </w:rPr>
                                                </m:ctrlPr>
                                              </m:sSubPr>
                                              <m:e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y</m:t>
                                                </m:r>
                                              </m:e>
                                              <m:sub>
                                                <m:r>
                                                  <w:rPr>
                                                    <w:rFonts w:ascii="Cambria Math" w:hAnsi="Cambria Math"/>
                                                  </w:rPr>
                                                  <m:t>home</m:t>
                                                </m:r>
                                              </m:sub>
                                            </m:sSub>
                                          </m:e>
                                        </m:d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&lt;6,000,000,000∧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action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ruben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=sta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y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home</m:t>
                                            </m:r>
                                          </m:sub>
                                        </m:sSub>
                                      </m:e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 xml:space="preserve">-200,  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action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ruben</m:t>
                                            </m:r>
                                          </m:sub>
                                        </m:sSub>
                                        <m:r>
                                          <w:rPr>
                                            <w:rFonts w:ascii="Cambria Math" w:hAnsi="Cambria Math"/>
                                            <w:lang w:val="en-US"/>
                                          </w:rPr>
                                          <m:t>=g</m:t>
                                        </m:r>
                                        <m:sSub>
                                          <m:sSubPr>
                                            <m:ctrlPr>
                                              <w:rPr>
                                                <w:rFonts w:ascii="Cambria Math" w:hAnsi="Cambria Math"/>
                                                <w:i/>
                                                <w:lang w:val="en-US"/>
                                              </w:rPr>
                                            </m:ctrlPr>
                                          </m:sSubPr>
                                          <m:e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o</m:t>
                                            </m:r>
                                          </m:e>
                                          <m:sub>
                                            <m:r>
                                              <w:rPr>
                                                <w:rFonts w:ascii="Cambria Math" w:hAnsi="Cambria Math"/>
                                                <w:lang w:val="en-US"/>
                                              </w:rPr>
                                              <m:t>out</m:t>
                                            </m:r>
                                          </m:sub>
                                        </m:sSub>
                                      </m:e>
                                    </m:eqArr>
                                  </m:e>
                                </m:d>
                              </m:oMath>
                            </m:oMathPara>
                          </w:p>
                          <w:p w14:paraId="427E358C" w14:textId="77777777" w:rsidR="004E6F59" w:rsidRDefault="004E6F59" w:rsidP="00ED20DC">
                            <w:pPr>
                              <w:pStyle w:val="My"/>
                              <w:spacing w:after="240"/>
                              <w:jc w:val="both"/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</w:p>
                          <w:p w14:paraId="7ED90A3B" w14:textId="77777777" w:rsidR="004E6F59" w:rsidRDefault="004E6F59" w:rsidP="00ED20DC">
                            <w:pPr>
                              <w:pStyle w:val="My"/>
                              <w:numPr>
                                <w:ilvl w:val="0"/>
                                <w:numId w:val="8"/>
                              </w:numPr>
                              <w:spacing w:after="240"/>
                              <w:jc w:val="both"/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Following this example, it’s more reasonable to argue that the best-response to the </w:t>
                            </w:r>
                            <w:r w:rsidRPr="00252674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COVID-19 pandemic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(and the most benefit) for the </w:t>
                            </w:r>
                            <w:r w:rsidRPr="00252674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global social welfare of the worldwide population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, should be </w:t>
                            </w:r>
                            <m:oMath>
                              <m:r>
                                <w:rPr>
                                  <w:rStyle w:val="sowc"/>
                                  <w:rFonts w:ascii="Cambria Math" w:hAnsi="Cambria Math" w:cs="Times New Roman"/>
                                  <w:color w:val="333333"/>
                                  <w:lang w:val="en-US"/>
                                </w:rPr>
                                <m:t>sta</m:t>
                              </m:r>
                              <m:sSub>
                                <m:sSubPr>
                                  <m:ctrlPr>
                                    <w:rPr>
                                      <w:rStyle w:val="sowc"/>
                                      <w:rFonts w:ascii="Cambria Math" w:hAnsi="Cambria Math" w:cs="Times New Roman"/>
                                      <w:i/>
                                      <w:color w:val="333333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Style w:val="sowc"/>
                                      <w:rFonts w:ascii="Cambria Math" w:hAnsi="Cambria Math" w:cs="Times New Roman"/>
                                      <w:color w:val="333333"/>
                                      <w:lang w:val="en-US"/>
                                    </w:rPr>
                                    <m:t>y</m:t>
                                  </m:r>
                                </m:e>
                                <m:sub>
                                  <m:r>
                                    <w:rPr>
                                      <w:rStyle w:val="sowc"/>
                                      <w:rFonts w:ascii="Cambria Math" w:hAnsi="Cambria Math" w:cs="Times New Roman"/>
                                      <w:color w:val="333333"/>
                                      <w:lang w:val="en-US"/>
                                    </w:rPr>
                                    <m:t>home</m:t>
                                  </m:r>
                                </m:sub>
                              </m:sSub>
                            </m:oMath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.</w:t>
                            </w:r>
                          </w:p>
                          <w:p w14:paraId="676A797C" w14:textId="77777777" w:rsidR="004E6F59" w:rsidRDefault="004E6F59" w:rsidP="00ED20DC">
                            <w:pPr>
                              <w:pStyle w:val="My"/>
                              <w:spacing w:after="240"/>
                              <w:ind w:left="720"/>
                              <w:jc w:val="both"/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</w:pPr>
                          </w:p>
                          <w:p w14:paraId="7AC37438" w14:textId="77777777" w:rsidR="004E6F59" w:rsidRDefault="004E6F59" w:rsidP="00625434">
                            <w:pPr>
                              <w:pStyle w:val="My"/>
                              <w:numPr>
                                <w:ilvl w:val="0"/>
                                <w:numId w:val="7"/>
                              </w:numPr>
                              <w:spacing w:after="240"/>
                              <w:jc w:val="both"/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It can be also used in </w:t>
                            </w:r>
                            <w:r w:rsidRPr="00252674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consensus proofs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, where it’s necessary to choose a leader or some entity responsible for some action or property, like per example, </w:t>
                            </w:r>
                            <w:r w:rsidRPr="00252674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Cryptocurrencies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, </w:t>
                            </w:r>
                            <w:r w:rsidRPr="00252674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Blockchains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, </w:t>
                            </w:r>
                            <w:r w:rsidRPr="00252674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Decentralized Distributed Systems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or </w:t>
                            </w:r>
                            <w:r w:rsidRPr="00252674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Byzantine Agreements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, which need to take in account, some trust aspects.</w:t>
                            </w:r>
                          </w:p>
                          <w:p w14:paraId="374E70F2" w14:textId="4D2B9AEC" w:rsidR="004E6F59" w:rsidRDefault="004E6F59" w:rsidP="00625434">
                            <w:pPr>
                              <w:pStyle w:val="My"/>
                              <w:numPr>
                                <w:ilvl w:val="0"/>
                                <w:numId w:val="7"/>
                              </w:numPr>
                              <w:spacing w:after="240"/>
                              <w:jc w:val="both"/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</w:pPr>
                            <w:r w:rsidRPr="00E35653"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Despite its many advances, </w:t>
                            </w:r>
                            <w:r w:rsidRPr="00252674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Game Theory</w:t>
                            </w:r>
                            <w:r w:rsidRPr="00E35653"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is still a </w:t>
                            </w:r>
                            <w:r w:rsidRPr="00252674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young</w:t>
                            </w:r>
                            <w:r w:rsidRPr="00E35653"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and </w:t>
                            </w:r>
                            <w:r w:rsidRPr="00252674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developing science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D16975" id="_x0000_s1037" type="#_x0000_t202" style="position:absolute;margin-left:44.7pt;margin-top:187.45pt;width:7in;height:461.8pt;z-index:2516167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" filled="f" fillcolor="#fffffe" stroked="f" strokecolor="#212120" insetpen="t">
                <v:textbox inset="2.88pt,2.88pt,2.88pt,2.88pt">
                  <w:txbxContent>
                    <w:p w14:paraId="147BBA69" w14:textId="3EA682D6" w:rsidR="004E6F59" w:rsidRPr="00E17A33" w:rsidRDefault="004E6F59" w:rsidP="00327557">
                      <w:pPr>
                        <w:pStyle w:val="MyHeadtitle"/>
                        <w:spacing w:before="0" w:line="360" w:lineRule="auto"/>
                      </w:pPr>
                      <w:r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  <w:t>ix. Impact/Usage of Game Theory</w:t>
                      </w:r>
                    </w:p>
                    <w:p w14:paraId="69AB0D9B" w14:textId="77777777" w:rsidR="004E6F59" w:rsidRPr="00E17A33" w:rsidRDefault="004E6F59" w:rsidP="00327557">
                      <w:pPr>
                        <w:pStyle w:val="My"/>
                        <w:numPr>
                          <w:ilvl w:val="0"/>
                          <w:numId w:val="7"/>
                        </w:numPr>
                        <w:spacing w:after="240"/>
                        <w:jc w:val="both"/>
                      </w:pPr>
                      <w:r w:rsidRPr="00E17A33">
                        <w:t xml:space="preserve">It’s very useful to study the </w:t>
                      </w:r>
                      <w:r w:rsidRPr="00252674">
                        <w:rPr>
                          <w:b/>
                          <w:bCs/>
                        </w:rPr>
                        <w:t>behaviors of society and its global welfare</w:t>
                      </w:r>
                      <w:r w:rsidRPr="00E17A33">
                        <w:t xml:space="preserve">, like in situations of </w:t>
                      </w:r>
                      <w:r w:rsidRPr="00252674">
                        <w:rPr>
                          <w:b/>
                          <w:bCs/>
                          <w:lang w:val="en-US"/>
                        </w:rPr>
                        <w:t>dictatorship</w:t>
                      </w:r>
                      <w:r w:rsidRPr="00E17A33">
                        <w:t xml:space="preserve">, </w:t>
                      </w:r>
                      <w:r w:rsidRPr="00252674">
                        <w:rPr>
                          <w:b/>
                          <w:bCs/>
                        </w:rPr>
                        <w:t>rebellion</w:t>
                      </w:r>
                      <w:r w:rsidRPr="00E17A33">
                        <w:t xml:space="preserve">, </w:t>
                      </w:r>
                      <w:r w:rsidRPr="00252674">
                        <w:rPr>
                          <w:b/>
                          <w:bCs/>
                        </w:rPr>
                        <w:t>pandemics</w:t>
                      </w:r>
                      <w:r w:rsidRPr="00E17A33">
                        <w:t>, per example.</w:t>
                      </w:r>
                    </w:p>
                    <w:p w14:paraId="6235EDBD" w14:textId="77777777" w:rsidR="004E6F59" w:rsidRPr="00E17A33" w:rsidRDefault="004E6F59" w:rsidP="00EF55FE">
                      <w:pPr>
                        <w:pStyle w:val="My"/>
                        <w:spacing w:after="240"/>
                        <w:jc w:val="both"/>
                      </w:pPr>
                    </w:p>
                    <w:p w14:paraId="49EE6438" w14:textId="77777777" w:rsidR="004E6F59" w:rsidRPr="00E17A33" w:rsidRDefault="004E6F59" w:rsidP="009053DA">
                      <w:pPr>
                        <w:pStyle w:val="My"/>
                        <w:numPr>
                          <w:ilvl w:val="0"/>
                          <w:numId w:val="7"/>
                        </w:numPr>
                        <w:spacing w:after="240"/>
                        <w:jc w:val="both"/>
                        <w:rPr>
                          <w:lang w:val="en-US"/>
                        </w:rPr>
                      </w:pPr>
                      <w:r w:rsidRPr="00E17A33">
                        <w:t xml:space="preserve">For example, the current </w:t>
                      </w:r>
                      <w:r w:rsidRPr="00252674">
                        <w:rPr>
                          <w:b/>
                          <w:bCs/>
                        </w:rPr>
                        <w:t>pandemic COVID-19 situation worldwide</w:t>
                      </w:r>
                      <w:r w:rsidRPr="00E17A33">
                        <w:t>, could be represented by something like this:</w:t>
                      </w:r>
                    </w:p>
                    <w:p w14:paraId="59879C26" w14:textId="77777777" w:rsidR="004E6F59" w:rsidRPr="00FE64A4" w:rsidRDefault="004E6F59" w:rsidP="00EF55FE">
                      <w:pPr>
                        <w:pStyle w:val="My"/>
                        <w:spacing w:after="240"/>
                        <w:jc w:val="both"/>
                        <w:rPr>
                          <w:lang w:val="en-US"/>
                        </w:rPr>
                      </w:pPr>
                      <m:oMathPara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ruben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ction</m:t>
                              </m:r>
                            </m:e>
                          </m:d>
                          <m:d>
                            <m:dPr>
                              <m:begChr m:val="{"/>
                              <m:endChr m:val=""/>
                              <m:ctrlPr>
                                <w:rPr>
                                  <w:rFonts w:ascii="Cambria Math" w:hAnsi="Cambria Math"/>
                                  <w:lang w:val="en-US"/>
                                </w:rPr>
                              </m:ctrlPr>
                            </m:dPr>
                            <m:e>
                              <m:eqArr>
                                <m:eqArr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eqArr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100,⋕</m:t>
                                  </m:r>
                                  <m:d>
                                    <m:dPr>
                                      <m:begChr m:val="{"/>
                                      <m:endChr m:val="}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j: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=sta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home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≥6,000,000,000 ∧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action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ruben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=sta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home</m:t>
                                      </m:r>
                                    </m:sub>
                                  </m:sSub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50,  ⋕</m:t>
                                  </m:r>
                                  <m:d>
                                    <m:dPr>
                                      <m:begChr m:val="{"/>
                                      <m:endChr m:val="}"/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j: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lang w:val="en-US"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a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j</m:t>
                                          </m:r>
                                        </m:sub>
                                      </m:sSub>
                                      <m:r>
                                        <w:rPr>
                                          <w:rFonts w:ascii="Cambria Math" w:hAnsi="Cambria Math"/>
                                        </w:rPr>
                                        <m:t>=sta</m:t>
                                      </m:r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hAnsi="Cambria Math"/>
                                              <w:i/>
                                            </w:rPr>
                                          </m:ctrlPr>
                                        </m:sSubPr>
                                        <m:e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y</m:t>
                                          </m:r>
                                        </m:e>
                                        <m:sub>
                                          <m:r>
                                            <w:rPr>
                                              <w:rFonts w:ascii="Cambria Math" w:hAnsi="Cambria Math"/>
                                            </w:rPr>
                                            <m:t>home</m:t>
                                          </m:r>
                                        </m:sub>
                                      </m:sSub>
                                    </m:e>
                                  </m:d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&lt;6,000,000,000∧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action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ruben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=sta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y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home</m:t>
                                      </m:r>
                                    </m:sub>
                                  </m:sSub>
                                </m:e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 xml:space="preserve">-200,  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action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ruben</m:t>
                                      </m:r>
                                    </m:sub>
                                  </m:sSub>
                                  <m:r>
                                    <w:rPr>
                                      <w:rFonts w:ascii="Cambria Math" w:hAnsi="Cambria Math"/>
                                      <w:lang w:val="en-US"/>
                                    </w:rPr>
                                    <m:t>=g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lang w:val="en-US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o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lang w:val="en-US"/>
                                        </w:rPr>
                                        <m:t>out</m:t>
                                      </m:r>
                                    </m:sub>
                                  </m:sSub>
                                </m:e>
                              </m:eqArr>
                            </m:e>
                          </m:d>
                        </m:oMath>
                      </m:oMathPara>
                    </w:p>
                    <w:p w14:paraId="427E358C" w14:textId="77777777" w:rsidR="004E6F59" w:rsidRDefault="004E6F59" w:rsidP="00ED20DC">
                      <w:pPr>
                        <w:pStyle w:val="My"/>
                        <w:spacing w:after="240"/>
                        <w:jc w:val="both"/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</w:t>
                      </w:r>
                    </w:p>
                    <w:p w14:paraId="7ED90A3B" w14:textId="77777777" w:rsidR="004E6F59" w:rsidRDefault="004E6F59" w:rsidP="00ED20DC">
                      <w:pPr>
                        <w:pStyle w:val="My"/>
                        <w:numPr>
                          <w:ilvl w:val="0"/>
                          <w:numId w:val="8"/>
                        </w:numPr>
                        <w:spacing w:after="240"/>
                        <w:jc w:val="both"/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Following this example, it’s more reasonable to argue that the best-response to the </w:t>
                      </w:r>
                      <w:r w:rsidRPr="00252674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COVID-19 pandemic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(and the most benefit) for the </w:t>
                      </w:r>
                      <w:r w:rsidRPr="00252674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global social welfare of the worldwide population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, should be </w:t>
                      </w:r>
                      <m:oMath>
                        <m:r>
                          <w:rPr>
                            <w:rStyle w:val="sowc"/>
                            <w:rFonts w:ascii="Cambria Math" w:hAnsi="Cambria Math" w:cs="Times New Roman"/>
                            <w:color w:val="333333"/>
                            <w:lang w:val="en-US"/>
                          </w:rPr>
                          <m:t>sta</m:t>
                        </m:r>
                        <m:sSub>
                          <m:sSubPr>
                            <m:ctrlPr>
                              <w:rPr>
                                <w:rStyle w:val="sowc"/>
                                <w:rFonts w:ascii="Cambria Math" w:hAnsi="Cambria Math" w:cs="Times New Roman"/>
                                <w:i/>
                                <w:color w:val="333333"/>
                                <w:lang w:val="en-US"/>
                              </w:rPr>
                            </m:ctrlPr>
                          </m:sSubPr>
                          <m:e>
                            <m:r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  <m:t>home</m:t>
                            </m:r>
                          </m:sub>
                        </m:sSub>
                      </m:oMath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.</w:t>
                      </w:r>
                    </w:p>
                    <w:p w14:paraId="676A797C" w14:textId="77777777" w:rsidR="004E6F59" w:rsidRDefault="004E6F59" w:rsidP="00ED20DC">
                      <w:pPr>
                        <w:pStyle w:val="My"/>
                        <w:spacing w:after="240"/>
                        <w:ind w:left="720"/>
                        <w:jc w:val="both"/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</w:pPr>
                    </w:p>
                    <w:p w14:paraId="7AC37438" w14:textId="77777777" w:rsidR="004E6F59" w:rsidRDefault="004E6F59" w:rsidP="00625434">
                      <w:pPr>
                        <w:pStyle w:val="My"/>
                        <w:numPr>
                          <w:ilvl w:val="0"/>
                          <w:numId w:val="7"/>
                        </w:numPr>
                        <w:spacing w:after="240"/>
                        <w:jc w:val="both"/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It can be also used in </w:t>
                      </w:r>
                      <w:r w:rsidRPr="00252674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consensus proofs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, where it’s necessary to choose a leader or some entity responsible for some action or property, like per example, </w:t>
                      </w:r>
                      <w:r w:rsidRPr="00252674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Cryptocurrencies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, </w:t>
                      </w:r>
                      <w:r w:rsidRPr="00252674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Blockchains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, </w:t>
                      </w:r>
                      <w:r w:rsidRPr="00252674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Decentralized Distributed Systems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or </w:t>
                      </w:r>
                      <w:r w:rsidRPr="00252674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Byzantine Agreements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, which need to take in account, some trust aspects.</w:t>
                      </w:r>
                    </w:p>
                    <w:p w14:paraId="374E70F2" w14:textId="4D2B9AEC" w:rsidR="004E6F59" w:rsidRDefault="004E6F59" w:rsidP="00625434">
                      <w:pPr>
                        <w:pStyle w:val="My"/>
                        <w:numPr>
                          <w:ilvl w:val="0"/>
                          <w:numId w:val="7"/>
                        </w:numPr>
                        <w:spacing w:after="240"/>
                        <w:jc w:val="both"/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</w:pPr>
                      <w:r w:rsidRPr="00E35653"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Despite its many advances, </w:t>
                      </w:r>
                      <w:r w:rsidRPr="00252674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Game Theory</w:t>
                      </w:r>
                      <w:r w:rsidRPr="00E35653"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is still a </w:t>
                      </w:r>
                      <w:r w:rsidRPr="00252674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young</w:t>
                      </w:r>
                      <w:r w:rsidRPr="00E35653"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and </w:t>
                      </w:r>
                      <w:r w:rsidRPr="00252674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developing science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C1BC61A" w14:textId="77777777" w:rsidR="00327557" w:rsidRPr="00F67D3A" w:rsidRDefault="00327557" w:rsidP="00327557"/>
    <w:p w14:paraId="008BCB7C" w14:textId="77777777" w:rsidR="00327557" w:rsidRPr="00F67D3A" w:rsidRDefault="00327557" w:rsidP="00327557"/>
    <w:p w14:paraId="0E0A073A" w14:textId="77777777" w:rsidR="00327557" w:rsidRPr="00F67D3A" w:rsidRDefault="00327557" w:rsidP="00327557"/>
    <w:p w14:paraId="31C3F1DF" w14:textId="77777777" w:rsidR="00327557" w:rsidRPr="00F67D3A" w:rsidRDefault="00327557" w:rsidP="00327557"/>
    <w:p w14:paraId="4522C706" w14:textId="77777777" w:rsidR="00327557" w:rsidRPr="00F67D3A" w:rsidRDefault="00327557" w:rsidP="00327557"/>
    <w:p w14:paraId="623A0C8E" w14:textId="77777777" w:rsidR="00327557" w:rsidRPr="00F67D3A" w:rsidRDefault="00327557" w:rsidP="00327557"/>
    <w:p w14:paraId="68007DCC" w14:textId="77777777" w:rsidR="00327557" w:rsidRDefault="00327557" w:rsidP="00327557">
      <w:r>
        <w:br w:type="page"/>
      </w:r>
    </w:p>
    <w:p w14:paraId="75E6EF9F" w14:textId="77777777" w:rsidR="00AA02D0" w:rsidRPr="00F67D3A" w:rsidRDefault="00A204BC" w:rsidP="00AA02D0">
      <w:r>
        <w:rPr>
          <w:noProof/>
          <w:lang w:eastAsia="en-US"/>
        </w:rPr>
        <w:lastRenderedPageBreak/>
        <mc:AlternateContent>
          <mc:Choice Requires="wps">
            <w:drawing>
              <wp:anchor distT="36576" distB="36576" distL="36576" distR="36576" simplePos="0" relativeHeight="251618816" behindDoc="0" locked="0" layoutInCell="1" allowOverlap="1" wp14:anchorId="4E40D9E3" wp14:editId="28F3C31E">
                <wp:simplePos x="0" y="0"/>
                <wp:positionH relativeFrom="column">
                  <wp:posOffset>457200</wp:posOffset>
                </wp:positionH>
                <wp:positionV relativeFrom="page">
                  <wp:posOffset>342900</wp:posOffset>
                </wp:positionV>
                <wp:extent cx="6629400" cy="3943350"/>
                <wp:effectExtent l="0" t="0" r="0" b="0"/>
                <wp:wrapNone/>
                <wp:docPr id="7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29400" cy="39433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1CD33D" w14:textId="77777777" w:rsidR="004E6F59" w:rsidRDefault="004E6F59" w:rsidP="00AA02D0">
                            <w:pPr>
                              <w:pStyle w:val="MyHeadtitle"/>
                              <w:spacing w:before="0"/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120"/>
                                <w:szCs w:val="120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160"/>
                                <w:szCs w:val="160"/>
                              </w:rPr>
                              <w:t>2</w:t>
                            </w:r>
                            <w:r w:rsidRPr="00FB339E"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120"/>
                                <w:szCs w:val="120"/>
                              </w:rPr>
                              <w:t xml:space="preserve"> </w:t>
                            </w:r>
                            <w:r w:rsidRPr="00AA02D0"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100"/>
                                <w:szCs w:val="100"/>
                              </w:rPr>
                              <w:t>Prisoner’s Dilemma</w:t>
                            </w:r>
                          </w:p>
                          <w:p w14:paraId="51E09676" w14:textId="74A89F82" w:rsidR="004E6F59" w:rsidRPr="00FC4E3F" w:rsidRDefault="004E6F59" w:rsidP="000841F9">
                            <w:pPr>
                              <w:pStyle w:val="MyHeadtitle"/>
                              <w:numPr>
                                <w:ilvl w:val="0"/>
                                <w:numId w:val="9"/>
                              </w:numPr>
                              <w:spacing w:before="0"/>
                              <w:ind w:left="709" w:hanging="589"/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  <w:t>What is the Prisoner’ Dilemma?</w:t>
                            </w:r>
                          </w:p>
                          <w:p w14:paraId="2FF91BC3" w14:textId="77777777" w:rsidR="004E6F59" w:rsidRPr="00D149D0" w:rsidRDefault="004E6F59" w:rsidP="00D149D0">
                            <w:pPr>
                              <w:pStyle w:val="MyHeadtitle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cs="Times New Roman"/>
                                <w:color w:val="333333"/>
                                <w:sz w:val="24"/>
                                <w:szCs w:val="24"/>
                              </w:rPr>
                            </w:pPr>
                            <w:r w:rsidRPr="00D149D0">
                              <w:rPr>
                                <w:rFonts w:cs="Times New Roman"/>
                                <w:b w:val="0"/>
                                <w:bCs w:val="0"/>
                                <w:color w:val="333333"/>
                                <w:sz w:val="24"/>
                                <w:szCs w:val="24"/>
                              </w:rPr>
                              <w:t xml:space="preserve">The </w:t>
                            </w:r>
                            <w:r w:rsidRPr="00252674">
                              <w:rPr>
                                <w:rFonts w:cs="Times New Roman"/>
                                <w:color w:val="333333"/>
                                <w:sz w:val="24"/>
                                <w:szCs w:val="24"/>
                              </w:rPr>
                              <w:t>Prisoner's Dilemma</w:t>
                            </w:r>
                            <w:r w:rsidRPr="00D149D0">
                              <w:rPr>
                                <w:rFonts w:cs="Times New Roman"/>
                                <w:b w:val="0"/>
                                <w:bCs w:val="0"/>
                                <w:color w:val="333333"/>
                                <w:sz w:val="24"/>
                                <w:szCs w:val="24"/>
                              </w:rPr>
                              <w:t xml:space="preserve"> is the most well-known example of </w:t>
                            </w:r>
                            <w:r w:rsidRPr="00252674">
                              <w:rPr>
                                <w:rFonts w:cs="Times New Roman"/>
                                <w:color w:val="333333"/>
                                <w:sz w:val="24"/>
                                <w:szCs w:val="24"/>
                              </w:rPr>
                              <w:t>Game Theory</w:t>
                            </w:r>
                            <w:r w:rsidRPr="00D149D0">
                              <w:rPr>
                                <w:rFonts w:cs="Times New Roman"/>
                                <w:b w:val="0"/>
                                <w:bCs w:val="0"/>
                                <w:color w:val="333333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02AADB17" w14:textId="77777777" w:rsidR="004E6F59" w:rsidRPr="00D149D0" w:rsidRDefault="004E6F59" w:rsidP="00D149D0">
                            <w:pPr>
                              <w:pStyle w:val="MyHeadtitle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cs="Times New Roman"/>
                                <w:color w:val="333333"/>
                                <w:sz w:val="24"/>
                                <w:szCs w:val="24"/>
                              </w:rPr>
                            </w:pPr>
                            <w:r w:rsidRPr="00D149D0">
                              <w:rPr>
                                <w:rFonts w:cs="Times New Roman"/>
                                <w:b w:val="0"/>
                                <w:bCs w:val="0"/>
                                <w:color w:val="333333"/>
                                <w:sz w:val="24"/>
                                <w:szCs w:val="24"/>
                              </w:rPr>
                              <w:t xml:space="preserve">Consider the example of </w:t>
                            </w:r>
                            <w:r w:rsidRPr="00252674">
                              <w:rPr>
                                <w:rFonts w:cs="Times New Roman"/>
                                <w:color w:val="333333"/>
                                <w:sz w:val="24"/>
                                <w:szCs w:val="24"/>
                              </w:rPr>
                              <w:t>two criminals</w:t>
                            </w:r>
                            <w:r>
                              <w:rPr>
                                <w:rFonts w:cs="Times New Roman"/>
                                <w:b w:val="0"/>
                                <w:bCs w:val="0"/>
                                <w:color w:val="333333"/>
                                <w:sz w:val="24"/>
                                <w:szCs w:val="24"/>
                              </w:rPr>
                              <w:t xml:space="preserve">, partners in crime, </w:t>
                            </w:r>
                            <w:r w:rsidRPr="00252674">
                              <w:rPr>
                                <w:rFonts w:cs="Times New Roman"/>
                                <w:color w:val="333333"/>
                                <w:sz w:val="24"/>
                                <w:szCs w:val="24"/>
                              </w:rPr>
                              <w:t>Rúben</w:t>
                            </w:r>
                            <w:r>
                              <w:rPr>
                                <w:rFonts w:cs="Times New Roman"/>
                                <w:b w:val="0"/>
                                <w:bCs w:val="0"/>
                                <w:color w:val="333333"/>
                                <w:sz w:val="24"/>
                                <w:szCs w:val="24"/>
                              </w:rPr>
                              <w:t xml:space="preserve"> e </w:t>
                            </w:r>
                            <w:r w:rsidRPr="00252674">
                              <w:rPr>
                                <w:rFonts w:cs="Times New Roman"/>
                                <w:color w:val="333333"/>
                                <w:sz w:val="24"/>
                                <w:szCs w:val="24"/>
                              </w:rPr>
                              <w:t>João</w:t>
                            </w:r>
                            <w:r>
                              <w:rPr>
                                <w:rFonts w:cs="Times New Roman"/>
                                <w:b w:val="0"/>
                                <w:bCs w:val="0"/>
                                <w:color w:val="333333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252674">
                              <w:rPr>
                                <w:rFonts w:cs="Times New Roman"/>
                                <w:color w:val="333333"/>
                                <w:sz w:val="24"/>
                                <w:szCs w:val="24"/>
                              </w:rPr>
                              <w:t>who were arrested</w:t>
                            </w:r>
                            <w:r w:rsidRPr="00D149D0">
                              <w:rPr>
                                <w:rFonts w:cs="Times New Roman"/>
                                <w:b w:val="0"/>
                                <w:bCs w:val="0"/>
                                <w:color w:val="333333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FA3AD43" w14:textId="77777777" w:rsidR="004E6F59" w:rsidRPr="00D149D0" w:rsidRDefault="004E6F59" w:rsidP="00D149D0">
                            <w:pPr>
                              <w:pStyle w:val="MyHeadtitle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cs="Times New Roman"/>
                                <w:color w:val="333333"/>
                                <w:sz w:val="24"/>
                                <w:szCs w:val="24"/>
                              </w:rPr>
                            </w:pPr>
                            <w:r w:rsidRPr="00252674">
                              <w:rPr>
                                <w:rFonts w:cs="Times New Roman"/>
                                <w:color w:val="333333"/>
                                <w:sz w:val="24"/>
                                <w:szCs w:val="24"/>
                              </w:rPr>
                              <w:t>Prosecutors have no hard evidence to convict them</w:t>
                            </w:r>
                            <w:r w:rsidRPr="00D149D0">
                              <w:rPr>
                                <w:rFonts w:cs="Times New Roman"/>
                                <w:b w:val="0"/>
                                <w:bCs w:val="0"/>
                                <w:color w:val="333333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753ACE1D" w14:textId="77777777" w:rsidR="004E6F59" w:rsidRPr="00A204BC" w:rsidRDefault="004E6F59" w:rsidP="00D149D0">
                            <w:pPr>
                              <w:pStyle w:val="MyHeadtitle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cs="Times New Roman"/>
                                <w:color w:val="333333"/>
                                <w:sz w:val="24"/>
                                <w:szCs w:val="24"/>
                              </w:rPr>
                            </w:pPr>
                            <w:r w:rsidRPr="00D149D0">
                              <w:rPr>
                                <w:rFonts w:cs="Times New Roman"/>
                                <w:b w:val="0"/>
                                <w:bCs w:val="0"/>
                                <w:color w:val="333333"/>
                                <w:sz w:val="24"/>
                                <w:szCs w:val="24"/>
                              </w:rPr>
                              <w:t xml:space="preserve">However, </w:t>
                            </w:r>
                            <w:r w:rsidRPr="00252674">
                              <w:rPr>
                                <w:rFonts w:cs="Times New Roman"/>
                                <w:color w:val="333333"/>
                                <w:sz w:val="24"/>
                                <w:szCs w:val="24"/>
                              </w:rPr>
                              <w:t>to gain a confession</w:t>
                            </w:r>
                            <w:r w:rsidRPr="00D149D0">
                              <w:rPr>
                                <w:rFonts w:cs="Times New Roman"/>
                                <w:b w:val="0"/>
                                <w:bCs w:val="0"/>
                                <w:color w:val="333333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Pr="00252674">
                              <w:rPr>
                                <w:rFonts w:cs="Times New Roman"/>
                                <w:color w:val="333333"/>
                                <w:sz w:val="24"/>
                                <w:szCs w:val="24"/>
                              </w:rPr>
                              <w:t>officials remove the prisoners from their solitary cells</w:t>
                            </w:r>
                            <w:r w:rsidRPr="00D149D0">
                              <w:rPr>
                                <w:rFonts w:cs="Times New Roman"/>
                                <w:b w:val="0"/>
                                <w:bCs w:val="0"/>
                                <w:color w:val="333333"/>
                                <w:sz w:val="24"/>
                                <w:szCs w:val="24"/>
                              </w:rPr>
                              <w:t xml:space="preserve"> and </w:t>
                            </w:r>
                            <w:r w:rsidRPr="00252674">
                              <w:rPr>
                                <w:rFonts w:cs="Times New Roman"/>
                                <w:color w:val="333333"/>
                                <w:sz w:val="24"/>
                                <w:szCs w:val="24"/>
                              </w:rPr>
                              <w:t>question each one in separate chambers</w:t>
                            </w:r>
                            <w:r w:rsidRPr="00D149D0">
                              <w:rPr>
                                <w:rFonts w:cs="Times New Roman"/>
                                <w:b w:val="0"/>
                                <w:bCs w:val="0"/>
                                <w:color w:val="333333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6C021928" w14:textId="77777777" w:rsidR="004E6F59" w:rsidRPr="007E7D70" w:rsidRDefault="004E6F59" w:rsidP="00A204BC">
                            <w:pPr>
                              <w:pStyle w:val="MyHeadtitle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cs="Times New Roman"/>
                                <w:color w:val="333333"/>
                                <w:sz w:val="24"/>
                                <w:szCs w:val="24"/>
                              </w:rPr>
                            </w:pPr>
                            <w:r w:rsidRPr="00252674">
                              <w:rPr>
                                <w:rFonts w:cs="Times New Roman"/>
                                <w:color w:val="333333"/>
                                <w:sz w:val="24"/>
                                <w:szCs w:val="24"/>
                              </w:rPr>
                              <w:t>Neither prisoner has the means to communicate with each other</w:t>
                            </w:r>
                            <w:r w:rsidRPr="00D149D0">
                              <w:rPr>
                                <w:rFonts w:cs="Times New Roman"/>
                                <w:b w:val="0"/>
                                <w:bCs w:val="0"/>
                                <w:color w:val="333333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40D9E3" id="_x0000_s1038" type="#_x0000_t202" style="position:absolute;margin-left:36pt;margin-top:27pt;width:522pt;height:310.5pt;z-index:25161881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" filled="f" fillcolor="#fffffe" stroked="f" strokecolor="#212120" insetpen="t">
                <v:textbox inset="2.88pt,2.88pt,2.88pt,2.88pt">
                  <w:txbxContent>
                    <w:p w14:paraId="291CD33D" w14:textId="77777777" w:rsidR="004E6F59" w:rsidRDefault="004E6F59" w:rsidP="00AA02D0">
                      <w:pPr>
                        <w:pStyle w:val="MyHeadtitle"/>
                        <w:spacing w:before="0"/>
                        <w:rPr>
                          <w:rFonts w:ascii="Futura LT Book" w:hAnsi="Futura LT Book" w:cs="Times New Roman"/>
                          <w:b w:val="0"/>
                          <w:color w:val="333333"/>
                          <w:sz w:val="120"/>
                          <w:szCs w:val="120"/>
                        </w:rPr>
                      </w:pPr>
                      <w:r>
                        <w:rPr>
                          <w:rFonts w:ascii="Futura LT Book" w:hAnsi="Futura LT Book" w:cs="Times New Roman"/>
                          <w:b w:val="0"/>
                          <w:color w:val="333333"/>
                          <w:sz w:val="160"/>
                          <w:szCs w:val="160"/>
                        </w:rPr>
                        <w:t>2</w:t>
                      </w:r>
                      <w:r w:rsidRPr="00FB339E">
                        <w:rPr>
                          <w:rFonts w:ascii="Futura LT Book" w:hAnsi="Futura LT Book" w:cs="Times New Roman"/>
                          <w:b w:val="0"/>
                          <w:color w:val="333333"/>
                          <w:sz w:val="120"/>
                          <w:szCs w:val="120"/>
                        </w:rPr>
                        <w:t xml:space="preserve"> </w:t>
                      </w:r>
                      <w:r w:rsidRPr="00AA02D0">
                        <w:rPr>
                          <w:rFonts w:ascii="Futura LT Book" w:hAnsi="Futura LT Book" w:cs="Times New Roman"/>
                          <w:b w:val="0"/>
                          <w:color w:val="333333"/>
                          <w:sz w:val="100"/>
                          <w:szCs w:val="100"/>
                        </w:rPr>
                        <w:t>Prisoner’s Dilemma</w:t>
                      </w:r>
                    </w:p>
                    <w:p w14:paraId="51E09676" w14:textId="74A89F82" w:rsidR="004E6F59" w:rsidRPr="00FC4E3F" w:rsidRDefault="004E6F59" w:rsidP="000841F9">
                      <w:pPr>
                        <w:pStyle w:val="MyHeadtitle"/>
                        <w:numPr>
                          <w:ilvl w:val="0"/>
                          <w:numId w:val="9"/>
                        </w:numPr>
                        <w:spacing w:before="0"/>
                        <w:ind w:left="709" w:hanging="589"/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</w:pPr>
                      <w:r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  <w:t>What is the Prisoner’ Dilemma?</w:t>
                      </w:r>
                    </w:p>
                    <w:p w14:paraId="2FF91BC3" w14:textId="77777777" w:rsidR="004E6F59" w:rsidRPr="00D149D0" w:rsidRDefault="004E6F59" w:rsidP="00D149D0">
                      <w:pPr>
                        <w:pStyle w:val="MyHeadtitle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cs="Times New Roman"/>
                          <w:color w:val="333333"/>
                          <w:sz w:val="24"/>
                          <w:szCs w:val="24"/>
                        </w:rPr>
                      </w:pPr>
                      <w:r w:rsidRPr="00D149D0">
                        <w:rPr>
                          <w:rFonts w:cs="Times New Roman"/>
                          <w:b w:val="0"/>
                          <w:bCs w:val="0"/>
                          <w:color w:val="333333"/>
                          <w:sz w:val="24"/>
                          <w:szCs w:val="24"/>
                        </w:rPr>
                        <w:t xml:space="preserve">The </w:t>
                      </w:r>
                      <w:r w:rsidRPr="00252674">
                        <w:rPr>
                          <w:rFonts w:cs="Times New Roman"/>
                          <w:color w:val="333333"/>
                          <w:sz w:val="24"/>
                          <w:szCs w:val="24"/>
                        </w:rPr>
                        <w:t>Prisoner's Dilemma</w:t>
                      </w:r>
                      <w:r w:rsidRPr="00D149D0">
                        <w:rPr>
                          <w:rFonts w:cs="Times New Roman"/>
                          <w:b w:val="0"/>
                          <w:bCs w:val="0"/>
                          <w:color w:val="333333"/>
                          <w:sz w:val="24"/>
                          <w:szCs w:val="24"/>
                        </w:rPr>
                        <w:t xml:space="preserve"> is the most well-known example of </w:t>
                      </w:r>
                      <w:r w:rsidRPr="00252674">
                        <w:rPr>
                          <w:rFonts w:cs="Times New Roman"/>
                          <w:color w:val="333333"/>
                          <w:sz w:val="24"/>
                          <w:szCs w:val="24"/>
                        </w:rPr>
                        <w:t>Game Theory</w:t>
                      </w:r>
                      <w:r w:rsidRPr="00D149D0">
                        <w:rPr>
                          <w:rFonts w:cs="Times New Roman"/>
                          <w:b w:val="0"/>
                          <w:bCs w:val="0"/>
                          <w:color w:val="333333"/>
                          <w:sz w:val="24"/>
                          <w:szCs w:val="24"/>
                        </w:rPr>
                        <w:t>.</w:t>
                      </w:r>
                    </w:p>
                    <w:p w14:paraId="02AADB17" w14:textId="77777777" w:rsidR="004E6F59" w:rsidRPr="00D149D0" w:rsidRDefault="004E6F59" w:rsidP="00D149D0">
                      <w:pPr>
                        <w:pStyle w:val="MyHeadtitle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cs="Times New Roman"/>
                          <w:color w:val="333333"/>
                          <w:sz w:val="24"/>
                          <w:szCs w:val="24"/>
                        </w:rPr>
                      </w:pPr>
                      <w:r w:rsidRPr="00D149D0">
                        <w:rPr>
                          <w:rFonts w:cs="Times New Roman"/>
                          <w:b w:val="0"/>
                          <w:bCs w:val="0"/>
                          <w:color w:val="333333"/>
                          <w:sz w:val="24"/>
                          <w:szCs w:val="24"/>
                        </w:rPr>
                        <w:t xml:space="preserve">Consider the example of </w:t>
                      </w:r>
                      <w:r w:rsidRPr="00252674">
                        <w:rPr>
                          <w:rFonts w:cs="Times New Roman"/>
                          <w:color w:val="333333"/>
                          <w:sz w:val="24"/>
                          <w:szCs w:val="24"/>
                        </w:rPr>
                        <w:t>two criminals</w:t>
                      </w:r>
                      <w:r>
                        <w:rPr>
                          <w:rFonts w:cs="Times New Roman"/>
                          <w:b w:val="0"/>
                          <w:bCs w:val="0"/>
                          <w:color w:val="333333"/>
                          <w:sz w:val="24"/>
                          <w:szCs w:val="24"/>
                        </w:rPr>
                        <w:t xml:space="preserve">, partners in crime, </w:t>
                      </w:r>
                      <w:r w:rsidRPr="00252674">
                        <w:rPr>
                          <w:rFonts w:cs="Times New Roman"/>
                          <w:color w:val="333333"/>
                          <w:sz w:val="24"/>
                          <w:szCs w:val="24"/>
                        </w:rPr>
                        <w:t>Rúben</w:t>
                      </w:r>
                      <w:r>
                        <w:rPr>
                          <w:rFonts w:cs="Times New Roman"/>
                          <w:b w:val="0"/>
                          <w:bCs w:val="0"/>
                          <w:color w:val="333333"/>
                          <w:sz w:val="24"/>
                          <w:szCs w:val="24"/>
                        </w:rPr>
                        <w:t xml:space="preserve"> e </w:t>
                      </w:r>
                      <w:r w:rsidRPr="00252674">
                        <w:rPr>
                          <w:rFonts w:cs="Times New Roman"/>
                          <w:color w:val="333333"/>
                          <w:sz w:val="24"/>
                          <w:szCs w:val="24"/>
                        </w:rPr>
                        <w:t>João</w:t>
                      </w:r>
                      <w:r>
                        <w:rPr>
                          <w:rFonts w:cs="Times New Roman"/>
                          <w:b w:val="0"/>
                          <w:bCs w:val="0"/>
                          <w:color w:val="333333"/>
                          <w:sz w:val="24"/>
                          <w:szCs w:val="24"/>
                        </w:rPr>
                        <w:t xml:space="preserve">, </w:t>
                      </w:r>
                      <w:r w:rsidRPr="00252674">
                        <w:rPr>
                          <w:rFonts w:cs="Times New Roman"/>
                          <w:color w:val="333333"/>
                          <w:sz w:val="24"/>
                          <w:szCs w:val="24"/>
                        </w:rPr>
                        <w:t>who were arrested</w:t>
                      </w:r>
                      <w:r w:rsidRPr="00D149D0">
                        <w:rPr>
                          <w:rFonts w:cs="Times New Roman"/>
                          <w:b w:val="0"/>
                          <w:bCs w:val="0"/>
                          <w:color w:val="333333"/>
                          <w:sz w:val="24"/>
                          <w:szCs w:val="24"/>
                        </w:rPr>
                        <w:t>.</w:t>
                      </w:r>
                    </w:p>
                    <w:p w14:paraId="6FA3AD43" w14:textId="77777777" w:rsidR="004E6F59" w:rsidRPr="00D149D0" w:rsidRDefault="004E6F59" w:rsidP="00D149D0">
                      <w:pPr>
                        <w:pStyle w:val="MyHeadtitle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cs="Times New Roman"/>
                          <w:color w:val="333333"/>
                          <w:sz w:val="24"/>
                          <w:szCs w:val="24"/>
                        </w:rPr>
                      </w:pPr>
                      <w:r w:rsidRPr="00252674">
                        <w:rPr>
                          <w:rFonts w:cs="Times New Roman"/>
                          <w:color w:val="333333"/>
                          <w:sz w:val="24"/>
                          <w:szCs w:val="24"/>
                        </w:rPr>
                        <w:t>Prosecutors have no hard evidence to convict them</w:t>
                      </w:r>
                      <w:r w:rsidRPr="00D149D0">
                        <w:rPr>
                          <w:rFonts w:cs="Times New Roman"/>
                          <w:b w:val="0"/>
                          <w:bCs w:val="0"/>
                          <w:color w:val="333333"/>
                          <w:sz w:val="24"/>
                          <w:szCs w:val="24"/>
                        </w:rPr>
                        <w:t>.</w:t>
                      </w:r>
                    </w:p>
                    <w:p w14:paraId="753ACE1D" w14:textId="77777777" w:rsidR="004E6F59" w:rsidRPr="00A204BC" w:rsidRDefault="004E6F59" w:rsidP="00D149D0">
                      <w:pPr>
                        <w:pStyle w:val="MyHeadtitle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cs="Times New Roman"/>
                          <w:color w:val="333333"/>
                          <w:sz w:val="24"/>
                          <w:szCs w:val="24"/>
                        </w:rPr>
                      </w:pPr>
                      <w:r w:rsidRPr="00D149D0">
                        <w:rPr>
                          <w:rFonts w:cs="Times New Roman"/>
                          <w:b w:val="0"/>
                          <w:bCs w:val="0"/>
                          <w:color w:val="333333"/>
                          <w:sz w:val="24"/>
                          <w:szCs w:val="24"/>
                        </w:rPr>
                        <w:t xml:space="preserve">However, </w:t>
                      </w:r>
                      <w:r w:rsidRPr="00252674">
                        <w:rPr>
                          <w:rFonts w:cs="Times New Roman"/>
                          <w:color w:val="333333"/>
                          <w:sz w:val="24"/>
                          <w:szCs w:val="24"/>
                        </w:rPr>
                        <w:t>to gain a confession</w:t>
                      </w:r>
                      <w:r w:rsidRPr="00D149D0">
                        <w:rPr>
                          <w:rFonts w:cs="Times New Roman"/>
                          <w:b w:val="0"/>
                          <w:bCs w:val="0"/>
                          <w:color w:val="333333"/>
                          <w:sz w:val="24"/>
                          <w:szCs w:val="24"/>
                        </w:rPr>
                        <w:t xml:space="preserve">, </w:t>
                      </w:r>
                      <w:r w:rsidRPr="00252674">
                        <w:rPr>
                          <w:rFonts w:cs="Times New Roman"/>
                          <w:color w:val="333333"/>
                          <w:sz w:val="24"/>
                          <w:szCs w:val="24"/>
                        </w:rPr>
                        <w:t>officials remove the prisoners from their solitary cells</w:t>
                      </w:r>
                      <w:r w:rsidRPr="00D149D0">
                        <w:rPr>
                          <w:rFonts w:cs="Times New Roman"/>
                          <w:b w:val="0"/>
                          <w:bCs w:val="0"/>
                          <w:color w:val="333333"/>
                          <w:sz w:val="24"/>
                          <w:szCs w:val="24"/>
                        </w:rPr>
                        <w:t xml:space="preserve"> and </w:t>
                      </w:r>
                      <w:r w:rsidRPr="00252674">
                        <w:rPr>
                          <w:rFonts w:cs="Times New Roman"/>
                          <w:color w:val="333333"/>
                          <w:sz w:val="24"/>
                          <w:szCs w:val="24"/>
                        </w:rPr>
                        <w:t>question each one in separate chambers</w:t>
                      </w:r>
                      <w:r w:rsidRPr="00D149D0">
                        <w:rPr>
                          <w:rFonts w:cs="Times New Roman"/>
                          <w:b w:val="0"/>
                          <w:bCs w:val="0"/>
                          <w:color w:val="333333"/>
                          <w:sz w:val="24"/>
                          <w:szCs w:val="24"/>
                        </w:rPr>
                        <w:t>.</w:t>
                      </w:r>
                    </w:p>
                    <w:p w14:paraId="6C021928" w14:textId="77777777" w:rsidR="004E6F59" w:rsidRPr="007E7D70" w:rsidRDefault="004E6F59" w:rsidP="00A204BC">
                      <w:pPr>
                        <w:pStyle w:val="MyHeadtitle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cs="Times New Roman"/>
                          <w:color w:val="333333"/>
                          <w:sz w:val="24"/>
                          <w:szCs w:val="24"/>
                        </w:rPr>
                      </w:pPr>
                      <w:r w:rsidRPr="00252674">
                        <w:rPr>
                          <w:rFonts w:cs="Times New Roman"/>
                          <w:color w:val="333333"/>
                          <w:sz w:val="24"/>
                          <w:szCs w:val="24"/>
                        </w:rPr>
                        <w:t>Neither prisoner has the means to communicate with each other</w:t>
                      </w:r>
                      <w:r w:rsidRPr="00D149D0">
                        <w:rPr>
                          <w:rFonts w:cs="Times New Roman"/>
                          <w:b w:val="0"/>
                          <w:bCs w:val="0"/>
                          <w:color w:val="333333"/>
                          <w:sz w:val="24"/>
                          <w:szCs w:val="24"/>
                        </w:rPr>
                        <w:t>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378391E9" w14:textId="77777777" w:rsidR="00AA02D0" w:rsidRPr="00F67D3A" w:rsidRDefault="00AA02D0" w:rsidP="00AA02D0"/>
    <w:p w14:paraId="4D8167E4" w14:textId="77777777" w:rsidR="00AA02D0" w:rsidRPr="00F67D3A" w:rsidRDefault="00AA02D0" w:rsidP="00AA02D0"/>
    <w:p w14:paraId="787B8445" w14:textId="77777777" w:rsidR="00AA02D0" w:rsidRPr="00F67D3A" w:rsidRDefault="00AA02D0" w:rsidP="00AA02D0"/>
    <w:p w14:paraId="358E413B" w14:textId="77777777" w:rsidR="00AA02D0" w:rsidRPr="00F67D3A" w:rsidRDefault="00AA02D0" w:rsidP="00AA02D0"/>
    <w:p w14:paraId="2D693925" w14:textId="77777777" w:rsidR="00AA02D0" w:rsidRPr="00F67D3A" w:rsidRDefault="00AA02D0" w:rsidP="00AA02D0"/>
    <w:p w14:paraId="38C20992" w14:textId="77777777" w:rsidR="00AA02D0" w:rsidRPr="00F67D3A" w:rsidRDefault="00AA02D0" w:rsidP="00AA02D0"/>
    <w:p w14:paraId="06F60AAC" w14:textId="77777777" w:rsidR="00AA02D0" w:rsidRPr="00F67D3A" w:rsidRDefault="00AA02D0" w:rsidP="00AA02D0"/>
    <w:p w14:paraId="280419CA" w14:textId="77777777" w:rsidR="00AA02D0" w:rsidRPr="00F67D3A" w:rsidRDefault="00AA02D0" w:rsidP="00AA02D0"/>
    <w:p w14:paraId="405E21CA" w14:textId="77777777" w:rsidR="00AA02D0" w:rsidRPr="00F67D3A" w:rsidRDefault="00AA02D0" w:rsidP="00AA02D0"/>
    <w:p w14:paraId="76432031" w14:textId="77777777" w:rsidR="00AA02D0" w:rsidRPr="00F67D3A" w:rsidRDefault="00AA02D0" w:rsidP="00AA02D0"/>
    <w:p w14:paraId="0836E187" w14:textId="77777777" w:rsidR="00AA02D0" w:rsidRPr="00F67D3A" w:rsidRDefault="00AA02D0" w:rsidP="00AA02D0"/>
    <w:p w14:paraId="3C76B6E9" w14:textId="77777777" w:rsidR="00AA02D0" w:rsidRPr="00F67D3A" w:rsidRDefault="00AA02D0" w:rsidP="00AA02D0"/>
    <w:p w14:paraId="3153CB55" w14:textId="77777777" w:rsidR="00AA02D0" w:rsidRPr="00F67D3A" w:rsidRDefault="00AA02D0" w:rsidP="00AA02D0"/>
    <w:p w14:paraId="76AC48AD" w14:textId="77777777" w:rsidR="00AA02D0" w:rsidRPr="00F67D3A" w:rsidRDefault="00AA02D0" w:rsidP="00AA02D0"/>
    <w:p w14:paraId="4A6D1C05" w14:textId="77777777" w:rsidR="00AA02D0" w:rsidRPr="00F67D3A" w:rsidRDefault="00AA02D0" w:rsidP="00AA02D0"/>
    <w:p w14:paraId="56D8B95E" w14:textId="77777777" w:rsidR="00AA02D0" w:rsidRPr="00F67D3A" w:rsidRDefault="00AA02D0" w:rsidP="00AA02D0"/>
    <w:p w14:paraId="534C24E9" w14:textId="77777777" w:rsidR="00AA02D0" w:rsidRPr="00F67D3A" w:rsidRDefault="00AA02D0" w:rsidP="00AA02D0"/>
    <w:p w14:paraId="2B30EFB7" w14:textId="77777777" w:rsidR="00AA02D0" w:rsidRPr="00F67D3A" w:rsidRDefault="00AA02D0" w:rsidP="00AA02D0"/>
    <w:p w14:paraId="0F68F6A2" w14:textId="77777777" w:rsidR="00AA02D0" w:rsidRPr="00F67D3A" w:rsidRDefault="00AA02D0" w:rsidP="00AA02D0"/>
    <w:p w14:paraId="48CA4C57" w14:textId="77777777" w:rsidR="00AA02D0" w:rsidRPr="00F67D3A" w:rsidRDefault="00A204BC" w:rsidP="00AA02D0">
      <w:r>
        <w:rPr>
          <w:noProof/>
          <w:lang w:eastAsia="en-US"/>
        </w:rPr>
        <mc:AlternateContent>
          <mc:Choice Requires="wps">
            <w:drawing>
              <wp:anchor distT="36576" distB="36576" distL="36576" distR="36576" simplePos="0" relativeHeight="251623936" behindDoc="0" locked="0" layoutInCell="1" allowOverlap="1" wp14:anchorId="2A910DB9" wp14:editId="19C8320C">
                <wp:simplePos x="0" y="0"/>
                <wp:positionH relativeFrom="column">
                  <wp:posOffset>3933825</wp:posOffset>
                </wp:positionH>
                <wp:positionV relativeFrom="page">
                  <wp:posOffset>4276725</wp:posOffset>
                </wp:positionV>
                <wp:extent cx="3219450" cy="5210175"/>
                <wp:effectExtent l="0" t="0" r="0" b="9525"/>
                <wp:wrapNone/>
                <wp:docPr id="8" name="Text Box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19450" cy="5210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0DB87B4" w14:textId="77777777" w:rsidR="004E6F59" w:rsidRDefault="004E6F59" w:rsidP="009B2126">
                            <w:pPr>
                              <w:pStyle w:val="MyHeadtitle"/>
                              <w:numPr>
                                <w:ilvl w:val="0"/>
                                <w:numId w:val="12"/>
                              </w:numPr>
                              <w:spacing w:before="0" w:after="0"/>
                              <w:ind w:left="709" w:hanging="567"/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  <w:t xml:space="preserve">Outcomes of    </w:t>
                            </w:r>
                          </w:p>
                          <w:p w14:paraId="40F1DCA8" w14:textId="77777777" w:rsidR="004E6F59" w:rsidRDefault="004E6F59" w:rsidP="007936F9">
                            <w:pPr>
                              <w:pStyle w:val="MyHeadtitle"/>
                              <w:spacing w:before="0" w:after="0"/>
                              <w:ind w:left="426"/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  <w:t xml:space="preserve">  Prisoner’s </w:t>
                            </w:r>
                          </w:p>
                          <w:p w14:paraId="19AAF1D3" w14:textId="7D5D7353" w:rsidR="004E6F59" w:rsidRPr="007936F9" w:rsidRDefault="004E6F59" w:rsidP="007936F9">
                            <w:pPr>
                              <w:pStyle w:val="MyHeadtitle"/>
                              <w:spacing w:before="0" w:after="0"/>
                              <w:ind w:left="426"/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  <w:t xml:space="preserve">  Dilemma</w:t>
                            </w:r>
                          </w:p>
                          <w:p w14:paraId="4E0BE87E" w14:textId="77777777" w:rsidR="004E6F59" w:rsidRDefault="004E6F59" w:rsidP="00920411">
                            <w:pPr>
                              <w:pStyle w:val="My"/>
                              <w:numPr>
                                <w:ilvl w:val="0"/>
                                <w:numId w:val="11"/>
                              </w:numPr>
                              <w:spacing w:before="240"/>
                              <w:ind w:left="709" w:hanging="349"/>
                              <w:jc w:val="both"/>
                              <w:rPr>
                                <w:rStyle w:val="sowc"/>
                                <w:rFonts w:cs="Times New Roman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lang w:val="en-US"/>
                              </w:rPr>
                              <w:t>The rules and respective outcomes for the Prisoner’s Dilemma, in this case, are the following:</w:t>
                            </w:r>
                          </w:p>
                          <w:p w14:paraId="39E3167F" w14:textId="77777777" w:rsidR="004E6F59" w:rsidRDefault="004E6F59" w:rsidP="00920411">
                            <w:pPr>
                              <w:pStyle w:val="My"/>
                              <w:numPr>
                                <w:ilvl w:val="0"/>
                                <w:numId w:val="10"/>
                              </w:numPr>
                              <w:tabs>
                                <w:tab w:val="left" w:pos="993"/>
                              </w:tabs>
                              <w:spacing w:before="240"/>
                              <w:ind w:left="993"/>
                              <w:jc w:val="both"/>
                              <w:rPr>
                                <w:rStyle w:val="sowc"/>
                                <w:rFonts w:cs="Times New Roman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lang w:val="en-US"/>
                              </w:rPr>
                              <w:t>If both Rúben and João confess, they will each receive a payoff of 3</w:t>
                            </w:r>
                            <w:r w:rsidRPr="001A50E6">
                              <w:rPr>
                                <w:rStyle w:val="sowc"/>
                                <w:rFonts w:cs="Times New Roman"/>
                                <w:lang w:val="en-US"/>
                              </w:rPr>
                              <w:t>.</w:t>
                            </w:r>
                          </w:p>
                          <w:p w14:paraId="57E2CF1E" w14:textId="77777777" w:rsidR="004E6F59" w:rsidRDefault="004E6F59" w:rsidP="00920411">
                            <w:pPr>
                              <w:pStyle w:val="My"/>
                              <w:numPr>
                                <w:ilvl w:val="0"/>
                                <w:numId w:val="10"/>
                              </w:numPr>
                              <w:spacing w:before="240"/>
                              <w:ind w:left="993"/>
                              <w:jc w:val="both"/>
                              <w:rPr>
                                <w:rStyle w:val="sowc"/>
                                <w:rFonts w:cs="Times New Roman"/>
                                <w:lang w:val="en-US"/>
                              </w:rPr>
                            </w:pPr>
                            <w:r w:rsidRPr="00920411">
                              <w:rPr>
                                <w:rStyle w:val="sowc"/>
                                <w:rFonts w:cs="Times New Roman"/>
                                <w:lang w:val="en-US"/>
                              </w:rPr>
                              <w:t>If Rúben confesses, but João doesn’t, Rúben and João will receive, payoffs of 0 and 4, respectively.</w:t>
                            </w:r>
                          </w:p>
                          <w:p w14:paraId="33308897" w14:textId="77777777" w:rsidR="004E6F59" w:rsidRDefault="004E6F59" w:rsidP="00920411">
                            <w:pPr>
                              <w:pStyle w:val="My"/>
                              <w:numPr>
                                <w:ilvl w:val="0"/>
                                <w:numId w:val="10"/>
                              </w:numPr>
                              <w:spacing w:before="240"/>
                              <w:ind w:left="993"/>
                              <w:jc w:val="both"/>
                              <w:rPr>
                                <w:rStyle w:val="sowc"/>
                                <w:rFonts w:cs="Times New Roman"/>
                                <w:lang w:val="en-US"/>
                              </w:rPr>
                            </w:pPr>
                            <w:r w:rsidRPr="00920411">
                              <w:rPr>
                                <w:rStyle w:val="sowc"/>
                                <w:rFonts w:cs="Times New Roman"/>
                                <w:lang w:val="en-US"/>
                              </w:rPr>
                              <w:t xml:space="preserve">If </w:t>
                            </w:r>
                            <w:r>
                              <w:rPr>
                                <w:rStyle w:val="sowc"/>
                                <w:rFonts w:cs="Times New Roman"/>
                                <w:lang w:val="en-US"/>
                              </w:rPr>
                              <w:t>João</w:t>
                            </w:r>
                            <w:r w:rsidRPr="00920411">
                              <w:rPr>
                                <w:rStyle w:val="sowc"/>
                                <w:rFonts w:cs="Times New Roman"/>
                                <w:lang w:val="en-US"/>
                              </w:rPr>
                              <w:t xml:space="preserve"> confesses, but </w:t>
                            </w:r>
                            <w:r>
                              <w:rPr>
                                <w:rStyle w:val="sowc"/>
                                <w:rFonts w:cs="Times New Roman"/>
                                <w:lang w:val="en-US"/>
                              </w:rPr>
                              <w:t>Rúben</w:t>
                            </w:r>
                            <w:r w:rsidRPr="00920411">
                              <w:rPr>
                                <w:rStyle w:val="sowc"/>
                                <w:rFonts w:cs="Times New Roman"/>
                                <w:lang w:val="en-US"/>
                              </w:rPr>
                              <w:t xml:space="preserve"> doesn’t, </w:t>
                            </w:r>
                            <w:r>
                              <w:rPr>
                                <w:rStyle w:val="sowc"/>
                                <w:rFonts w:cs="Times New Roman"/>
                                <w:lang w:val="en-US"/>
                              </w:rPr>
                              <w:t>João</w:t>
                            </w:r>
                            <w:r w:rsidRPr="00920411">
                              <w:rPr>
                                <w:rStyle w:val="sowc"/>
                                <w:rFonts w:cs="Times New Roman"/>
                                <w:lang w:val="en-US"/>
                              </w:rPr>
                              <w:t xml:space="preserve"> and </w:t>
                            </w:r>
                            <w:r>
                              <w:rPr>
                                <w:rStyle w:val="sowc"/>
                                <w:rFonts w:cs="Times New Roman"/>
                                <w:lang w:val="en-US"/>
                              </w:rPr>
                              <w:t>Rúben</w:t>
                            </w:r>
                            <w:r w:rsidRPr="00920411">
                              <w:rPr>
                                <w:rStyle w:val="sowc"/>
                                <w:rFonts w:cs="Times New Roman"/>
                                <w:lang w:val="en-US"/>
                              </w:rPr>
                              <w:t xml:space="preserve"> will receive, payoffs of 0 and 4, respectively.</w:t>
                            </w:r>
                          </w:p>
                          <w:p w14:paraId="67F4E8C3" w14:textId="77777777" w:rsidR="004E6F59" w:rsidRPr="00920411" w:rsidRDefault="004E6F59" w:rsidP="00920411">
                            <w:pPr>
                              <w:pStyle w:val="My"/>
                              <w:numPr>
                                <w:ilvl w:val="0"/>
                                <w:numId w:val="10"/>
                              </w:numPr>
                              <w:spacing w:before="240"/>
                              <w:ind w:left="993"/>
                              <w:jc w:val="both"/>
                              <w:rPr>
                                <w:rFonts w:cs="Times New Roman"/>
                                <w:lang w:val="en-US"/>
                              </w:rPr>
                            </w:pPr>
                            <w:r w:rsidRPr="00920411">
                              <w:rPr>
                                <w:rStyle w:val="sowc"/>
                                <w:rFonts w:cs="Times New Roman"/>
                                <w:lang w:val="en-US"/>
                              </w:rPr>
                              <w:t>If both Rúben and João don’t confess, they will each receive a payoff of 1.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A910DB9" id="_x0000_s1039" type="#_x0000_t202" style="position:absolute;margin-left:309.75pt;margin-top:336.75pt;width:253.5pt;height:410.25pt;z-index:2516239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" filled="f" fillcolor="#fffffe" stroked="f" strokecolor="#212120" insetpen="t">
                <v:textbox inset="2.88pt,2.88pt,2.88pt,2.88pt">
                  <w:txbxContent>
                    <w:p w14:paraId="40DB87B4" w14:textId="77777777" w:rsidR="004E6F59" w:rsidRDefault="004E6F59" w:rsidP="009B2126">
                      <w:pPr>
                        <w:pStyle w:val="MyHeadtitle"/>
                        <w:numPr>
                          <w:ilvl w:val="0"/>
                          <w:numId w:val="12"/>
                        </w:numPr>
                        <w:spacing w:before="0" w:after="0"/>
                        <w:ind w:left="709" w:hanging="567"/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</w:pPr>
                      <w:r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  <w:t xml:space="preserve">Outcomes of    </w:t>
                      </w:r>
                    </w:p>
                    <w:p w14:paraId="40F1DCA8" w14:textId="77777777" w:rsidR="004E6F59" w:rsidRDefault="004E6F59" w:rsidP="007936F9">
                      <w:pPr>
                        <w:pStyle w:val="MyHeadtitle"/>
                        <w:spacing w:before="0" w:after="0"/>
                        <w:ind w:left="426"/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</w:pPr>
                      <w:r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  <w:t xml:space="preserve">  Prisoner’s </w:t>
                      </w:r>
                    </w:p>
                    <w:p w14:paraId="19AAF1D3" w14:textId="7D5D7353" w:rsidR="004E6F59" w:rsidRPr="007936F9" w:rsidRDefault="004E6F59" w:rsidP="007936F9">
                      <w:pPr>
                        <w:pStyle w:val="MyHeadtitle"/>
                        <w:spacing w:before="0" w:after="0"/>
                        <w:ind w:left="426"/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</w:pPr>
                      <w:r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  <w:t xml:space="preserve">  Dilemma</w:t>
                      </w:r>
                    </w:p>
                    <w:p w14:paraId="4E0BE87E" w14:textId="77777777" w:rsidR="004E6F59" w:rsidRDefault="004E6F59" w:rsidP="00920411">
                      <w:pPr>
                        <w:pStyle w:val="My"/>
                        <w:numPr>
                          <w:ilvl w:val="0"/>
                          <w:numId w:val="11"/>
                        </w:numPr>
                        <w:spacing w:before="240"/>
                        <w:ind w:left="709" w:hanging="349"/>
                        <w:jc w:val="both"/>
                        <w:rPr>
                          <w:rStyle w:val="sowc"/>
                          <w:rFonts w:cs="Times New Roman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lang w:val="en-US"/>
                        </w:rPr>
                        <w:t>The rules and respective outcomes for the Prisoner’s Dilemma, in this case, are the following:</w:t>
                      </w:r>
                    </w:p>
                    <w:p w14:paraId="39E3167F" w14:textId="77777777" w:rsidR="004E6F59" w:rsidRDefault="004E6F59" w:rsidP="00920411">
                      <w:pPr>
                        <w:pStyle w:val="My"/>
                        <w:numPr>
                          <w:ilvl w:val="0"/>
                          <w:numId w:val="10"/>
                        </w:numPr>
                        <w:tabs>
                          <w:tab w:val="left" w:pos="993"/>
                        </w:tabs>
                        <w:spacing w:before="240"/>
                        <w:ind w:left="993"/>
                        <w:jc w:val="both"/>
                        <w:rPr>
                          <w:rStyle w:val="sowc"/>
                          <w:rFonts w:cs="Times New Roman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lang w:val="en-US"/>
                        </w:rPr>
                        <w:t>If both Rúben and João confess, they will each receive a payoff of 3</w:t>
                      </w:r>
                      <w:r w:rsidRPr="001A50E6">
                        <w:rPr>
                          <w:rStyle w:val="sowc"/>
                          <w:rFonts w:cs="Times New Roman"/>
                          <w:lang w:val="en-US"/>
                        </w:rPr>
                        <w:t>.</w:t>
                      </w:r>
                    </w:p>
                    <w:p w14:paraId="57E2CF1E" w14:textId="77777777" w:rsidR="004E6F59" w:rsidRDefault="004E6F59" w:rsidP="00920411">
                      <w:pPr>
                        <w:pStyle w:val="My"/>
                        <w:numPr>
                          <w:ilvl w:val="0"/>
                          <w:numId w:val="10"/>
                        </w:numPr>
                        <w:spacing w:before="240"/>
                        <w:ind w:left="993"/>
                        <w:jc w:val="both"/>
                        <w:rPr>
                          <w:rStyle w:val="sowc"/>
                          <w:rFonts w:cs="Times New Roman"/>
                          <w:lang w:val="en-US"/>
                        </w:rPr>
                      </w:pPr>
                      <w:r w:rsidRPr="00920411">
                        <w:rPr>
                          <w:rStyle w:val="sowc"/>
                          <w:rFonts w:cs="Times New Roman"/>
                          <w:lang w:val="en-US"/>
                        </w:rPr>
                        <w:t>If Rúben confesses, but João doesn’t, Rúben and João will receive, payoffs of 0 and 4, respectively.</w:t>
                      </w:r>
                    </w:p>
                    <w:p w14:paraId="33308897" w14:textId="77777777" w:rsidR="004E6F59" w:rsidRDefault="004E6F59" w:rsidP="00920411">
                      <w:pPr>
                        <w:pStyle w:val="My"/>
                        <w:numPr>
                          <w:ilvl w:val="0"/>
                          <w:numId w:val="10"/>
                        </w:numPr>
                        <w:spacing w:before="240"/>
                        <w:ind w:left="993"/>
                        <w:jc w:val="both"/>
                        <w:rPr>
                          <w:rStyle w:val="sowc"/>
                          <w:rFonts w:cs="Times New Roman"/>
                          <w:lang w:val="en-US"/>
                        </w:rPr>
                      </w:pPr>
                      <w:r w:rsidRPr="00920411">
                        <w:rPr>
                          <w:rStyle w:val="sowc"/>
                          <w:rFonts w:cs="Times New Roman"/>
                          <w:lang w:val="en-US"/>
                        </w:rPr>
                        <w:t xml:space="preserve">If </w:t>
                      </w:r>
                      <w:r>
                        <w:rPr>
                          <w:rStyle w:val="sowc"/>
                          <w:rFonts w:cs="Times New Roman"/>
                          <w:lang w:val="en-US"/>
                        </w:rPr>
                        <w:t>João</w:t>
                      </w:r>
                      <w:r w:rsidRPr="00920411">
                        <w:rPr>
                          <w:rStyle w:val="sowc"/>
                          <w:rFonts w:cs="Times New Roman"/>
                          <w:lang w:val="en-US"/>
                        </w:rPr>
                        <w:t xml:space="preserve"> confesses, but </w:t>
                      </w:r>
                      <w:r>
                        <w:rPr>
                          <w:rStyle w:val="sowc"/>
                          <w:rFonts w:cs="Times New Roman"/>
                          <w:lang w:val="en-US"/>
                        </w:rPr>
                        <w:t>Rúben</w:t>
                      </w:r>
                      <w:r w:rsidRPr="00920411">
                        <w:rPr>
                          <w:rStyle w:val="sowc"/>
                          <w:rFonts w:cs="Times New Roman"/>
                          <w:lang w:val="en-US"/>
                        </w:rPr>
                        <w:t xml:space="preserve"> doesn’t, </w:t>
                      </w:r>
                      <w:r>
                        <w:rPr>
                          <w:rStyle w:val="sowc"/>
                          <w:rFonts w:cs="Times New Roman"/>
                          <w:lang w:val="en-US"/>
                        </w:rPr>
                        <w:t>João</w:t>
                      </w:r>
                      <w:r w:rsidRPr="00920411">
                        <w:rPr>
                          <w:rStyle w:val="sowc"/>
                          <w:rFonts w:cs="Times New Roman"/>
                          <w:lang w:val="en-US"/>
                        </w:rPr>
                        <w:t xml:space="preserve"> and </w:t>
                      </w:r>
                      <w:r>
                        <w:rPr>
                          <w:rStyle w:val="sowc"/>
                          <w:rFonts w:cs="Times New Roman"/>
                          <w:lang w:val="en-US"/>
                        </w:rPr>
                        <w:t>Rúben</w:t>
                      </w:r>
                      <w:r w:rsidRPr="00920411">
                        <w:rPr>
                          <w:rStyle w:val="sowc"/>
                          <w:rFonts w:cs="Times New Roman"/>
                          <w:lang w:val="en-US"/>
                        </w:rPr>
                        <w:t xml:space="preserve"> will receive, payoffs of 0 and 4, respectively.</w:t>
                      </w:r>
                    </w:p>
                    <w:p w14:paraId="67F4E8C3" w14:textId="77777777" w:rsidR="004E6F59" w:rsidRPr="00920411" w:rsidRDefault="004E6F59" w:rsidP="00920411">
                      <w:pPr>
                        <w:pStyle w:val="My"/>
                        <w:numPr>
                          <w:ilvl w:val="0"/>
                          <w:numId w:val="10"/>
                        </w:numPr>
                        <w:spacing w:before="240"/>
                        <w:ind w:left="993"/>
                        <w:jc w:val="both"/>
                        <w:rPr>
                          <w:rFonts w:cs="Times New Roman"/>
                          <w:lang w:val="en-US"/>
                        </w:rPr>
                      </w:pPr>
                      <w:r w:rsidRPr="00920411">
                        <w:rPr>
                          <w:rStyle w:val="sowc"/>
                          <w:rFonts w:cs="Times New Roman"/>
                          <w:lang w:val="en-US"/>
                        </w:rPr>
                        <w:t>If both Rúben and João don’t confess, they will each receive a payoff of 1.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3DF74E2" w14:textId="77777777" w:rsidR="00AA02D0" w:rsidRPr="00F67D3A" w:rsidRDefault="00A204BC" w:rsidP="00AA02D0">
      <w:r>
        <w:rPr>
          <w:noProof/>
          <w:lang w:eastAsia="en-US"/>
        </w:rPr>
        <w:drawing>
          <wp:anchor distT="0" distB="0" distL="114300" distR="114300" simplePos="0" relativeHeight="251630080" behindDoc="1" locked="0" layoutInCell="1" allowOverlap="1" wp14:anchorId="3034C6E9" wp14:editId="73BF963C">
            <wp:simplePos x="0" y="0"/>
            <wp:positionH relativeFrom="column">
              <wp:posOffset>413385</wp:posOffset>
            </wp:positionH>
            <wp:positionV relativeFrom="paragraph">
              <wp:posOffset>27305</wp:posOffset>
            </wp:positionV>
            <wp:extent cx="3401060" cy="4967605"/>
            <wp:effectExtent l="0" t="0" r="8890" b="4445"/>
            <wp:wrapNone/>
            <wp:docPr id="9" name="Picture 9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060" cy="496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93BC51" w14:textId="77777777" w:rsidR="00AA02D0" w:rsidRPr="00F67D3A" w:rsidRDefault="00AA02D0" w:rsidP="00AA02D0"/>
    <w:p w14:paraId="04AC74CD" w14:textId="77777777" w:rsidR="00AA02D0" w:rsidRPr="00F67D3A" w:rsidRDefault="00AA02D0" w:rsidP="00AA02D0"/>
    <w:p w14:paraId="67099C3C" w14:textId="77777777" w:rsidR="00AA02D0" w:rsidRPr="00F67D3A" w:rsidRDefault="00AA02D0" w:rsidP="00AA02D0"/>
    <w:p w14:paraId="76BB99BD" w14:textId="77777777" w:rsidR="00AA02D0" w:rsidRPr="00F67D3A" w:rsidRDefault="00AA02D0" w:rsidP="00AA02D0"/>
    <w:p w14:paraId="1605CFBD" w14:textId="77777777" w:rsidR="00AA02D0" w:rsidRPr="00F67D3A" w:rsidRDefault="00AA02D0" w:rsidP="00AA02D0"/>
    <w:p w14:paraId="77FF44AC" w14:textId="77777777" w:rsidR="00AA02D0" w:rsidRPr="00F67D3A" w:rsidRDefault="00AA02D0" w:rsidP="00AA02D0">
      <w:pPr>
        <w:jc w:val="center"/>
      </w:pPr>
    </w:p>
    <w:p w14:paraId="16FA7179" w14:textId="77777777" w:rsidR="00AA02D0" w:rsidRPr="00F67D3A" w:rsidRDefault="00AA02D0" w:rsidP="00AA02D0"/>
    <w:p w14:paraId="20DFF385" w14:textId="77777777" w:rsidR="00AA02D0" w:rsidRPr="00F67D3A" w:rsidRDefault="00AA02D0" w:rsidP="00AA02D0"/>
    <w:p w14:paraId="4A8DF082" w14:textId="77777777" w:rsidR="00AA02D0" w:rsidRPr="00F67D3A" w:rsidRDefault="00AA02D0" w:rsidP="00AA02D0"/>
    <w:p w14:paraId="42509819" w14:textId="77777777" w:rsidR="00AA02D0" w:rsidRPr="00F67D3A" w:rsidRDefault="00AA02D0" w:rsidP="00AA02D0"/>
    <w:p w14:paraId="28E7CE00" w14:textId="77777777" w:rsidR="00AA02D0" w:rsidRPr="00F67D3A" w:rsidRDefault="00AA02D0" w:rsidP="00AA02D0"/>
    <w:p w14:paraId="5FD6A473" w14:textId="77777777" w:rsidR="00AA02D0" w:rsidRPr="00F67D3A" w:rsidRDefault="00AA02D0" w:rsidP="00AA02D0"/>
    <w:p w14:paraId="486FB06F" w14:textId="77777777" w:rsidR="00AA02D0" w:rsidRPr="00F67D3A" w:rsidRDefault="00AA02D0" w:rsidP="00AA02D0"/>
    <w:p w14:paraId="7FD0784C" w14:textId="77777777" w:rsidR="00AA02D0" w:rsidRPr="00F67D3A" w:rsidRDefault="00AA02D0" w:rsidP="00AA02D0"/>
    <w:p w14:paraId="7BA403FA" w14:textId="77777777" w:rsidR="00AA02D0" w:rsidRPr="00F67D3A" w:rsidRDefault="00AA02D0" w:rsidP="00AA02D0"/>
    <w:p w14:paraId="5E397E23" w14:textId="77777777" w:rsidR="00AA02D0" w:rsidRPr="00F67D3A" w:rsidRDefault="00AA02D0" w:rsidP="00AA02D0"/>
    <w:p w14:paraId="5EA8E958" w14:textId="77777777" w:rsidR="00AA02D0" w:rsidRPr="00F67D3A" w:rsidRDefault="00AA02D0" w:rsidP="00AA02D0"/>
    <w:p w14:paraId="110CACA3" w14:textId="77777777" w:rsidR="00AA02D0" w:rsidRPr="00F67D3A" w:rsidRDefault="00AA02D0" w:rsidP="00AA02D0"/>
    <w:p w14:paraId="2E47B09F" w14:textId="77777777" w:rsidR="00AA02D0" w:rsidRPr="00F67D3A" w:rsidRDefault="00AA02D0" w:rsidP="00AA02D0"/>
    <w:p w14:paraId="0F4FA193" w14:textId="77777777" w:rsidR="00AA02D0" w:rsidRPr="00F67D3A" w:rsidRDefault="00AA02D0" w:rsidP="00AA02D0"/>
    <w:p w14:paraId="7CF647C2" w14:textId="77777777" w:rsidR="00AA02D0" w:rsidRPr="00F67D3A" w:rsidRDefault="00AA02D0" w:rsidP="00AA02D0"/>
    <w:p w14:paraId="0F2BE8FF" w14:textId="77777777" w:rsidR="00AA02D0" w:rsidRPr="00F67D3A" w:rsidRDefault="00AA02D0" w:rsidP="00AA02D0"/>
    <w:p w14:paraId="22963A82" w14:textId="77777777" w:rsidR="00AA02D0" w:rsidRPr="00F67D3A" w:rsidRDefault="00AA02D0" w:rsidP="00AA02D0"/>
    <w:p w14:paraId="784F45B8" w14:textId="77777777" w:rsidR="00AA02D0" w:rsidRPr="00F67D3A" w:rsidRDefault="00AA02D0" w:rsidP="00AA02D0"/>
    <w:p w14:paraId="1432A267" w14:textId="77777777" w:rsidR="00AA02D0" w:rsidRPr="00F67D3A" w:rsidRDefault="00AA02D0" w:rsidP="00AA02D0"/>
    <w:p w14:paraId="758CF4F3" w14:textId="77777777" w:rsidR="00AA02D0" w:rsidRPr="00F67D3A" w:rsidRDefault="00AA02D0" w:rsidP="00AA02D0"/>
    <w:p w14:paraId="3B9DFC93" w14:textId="77777777" w:rsidR="00AA02D0" w:rsidRPr="00F67D3A" w:rsidRDefault="00AA02D0" w:rsidP="00AA02D0"/>
    <w:p w14:paraId="36EF5544" w14:textId="77777777" w:rsidR="00AA02D0" w:rsidRPr="00F67D3A" w:rsidRDefault="00AA02D0" w:rsidP="00AA02D0"/>
    <w:p w14:paraId="16A6DE95" w14:textId="77777777" w:rsidR="00AA02D0" w:rsidRPr="00F67D3A" w:rsidRDefault="00AA02D0" w:rsidP="00AA02D0"/>
    <w:p w14:paraId="1AB5BB8B" w14:textId="77777777" w:rsidR="0093207A" w:rsidRPr="00F67D3A" w:rsidRDefault="0093207A" w:rsidP="0093207A">
      <w:r>
        <w:rPr>
          <w:noProof/>
          <w:lang w:eastAsia="en-US"/>
        </w:rPr>
        <w:lastRenderedPageBreak/>
        <w:drawing>
          <wp:anchor distT="0" distB="0" distL="114300" distR="114300" simplePos="0" relativeHeight="252469760" behindDoc="1" locked="0" layoutInCell="1" allowOverlap="1" wp14:anchorId="17F3617A" wp14:editId="6EEF4B87">
            <wp:simplePos x="0" y="0"/>
            <wp:positionH relativeFrom="column">
              <wp:posOffset>-114300</wp:posOffset>
            </wp:positionH>
            <wp:positionV relativeFrom="paragraph">
              <wp:posOffset>-1196340</wp:posOffset>
            </wp:positionV>
            <wp:extent cx="7886700" cy="2668905"/>
            <wp:effectExtent l="0" t="0" r="0" b="0"/>
            <wp:wrapNone/>
            <wp:docPr id="11" name="Picture 11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8E88CED" w14:textId="77777777" w:rsidR="0093207A" w:rsidRPr="00F67D3A" w:rsidRDefault="0093207A" w:rsidP="0093207A">
      <w:r w:rsidRPr="008C3BF3">
        <w:rPr>
          <w:noProof/>
        </w:rPr>
        <w:drawing>
          <wp:anchor distT="0" distB="0" distL="114300" distR="114300" simplePos="0" relativeHeight="252472832" behindDoc="0" locked="0" layoutInCell="1" allowOverlap="1" wp14:anchorId="6D315B73" wp14:editId="198E29B7">
            <wp:simplePos x="0" y="0"/>
            <wp:positionH relativeFrom="column">
              <wp:posOffset>6182360</wp:posOffset>
            </wp:positionH>
            <wp:positionV relativeFrom="paragraph">
              <wp:posOffset>44450</wp:posOffset>
            </wp:positionV>
            <wp:extent cx="843915" cy="614045"/>
            <wp:effectExtent l="0" t="0" r="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ct-nova-logo-1.png"/>
                    <pic:cNvPicPr/>
                  </pic:nvPicPr>
                  <pic:blipFill>
                    <a:blip r:embed="rId11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60000" contrast="-8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3915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3BF3">
        <w:rPr>
          <w:noProof/>
        </w:rPr>
        <w:drawing>
          <wp:anchor distT="0" distB="0" distL="114300" distR="114300" simplePos="0" relativeHeight="252471808" behindDoc="0" locked="0" layoutInCell="1" allowOverlap="1" wp14:anchorId="7DE30A59" wp14:editId="0A10F35E">
            <wp:simplePos x="0" y="0"/>
            <wp:positionH relativeFrom="column">
              <wp:posOffset>4107939</wp:posOffset>
            </wp:positionH>
            <wp:positionV relativeFrom="paragraph">
              <wp:posOffset>17382</wp:posOffset>
            </wp:positionV>
            <wp:extent cx="1787525" cy="649605"/>
            <wp:effectExtent l="0" t="0" r="3175" b="0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niversidade-nova-lisboa-logo-1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60000" contrast="-8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525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C733A3D" w14:textId="77777777" w:rsidR="0093207A" w:rsidRPr="00F67D3A" w:rsidRDefault="0093207A" w:rsidP="0093207A"/>
    <w:p w14:paraId="0B8DFD58" w14:textId="77777777" w:rsidR="0093207A" w:rsidRPr="00F67D3A" w:rsidRDefault="0093207A" w:rsidP="0093207A"/>
    <w:p w14:paraId="613CE1DF" w14:textId="77777777" w:rsidR="0093207A" w:rsidRPr="00F67D3A" w:rsidRDefault="0093207A" w:rsidP="0093207A"/>
    <w:p w14:paraId="77B21E18" w14:textId="77777777" w:rsidR="0093207A" w:rsidRPr="00F67D3A" w:rsidRDefault="0093207A" w:rsidP="0093207A"/>
    <w:p w14:paraId="0739891D" w14:textId="77777777" w:rsidR="0093207A" w:rsidRPr="00F67D3A" w:rsidRDefault="0093207A" w:rsidP="0093207A"/>
    <w:p w14:paraId="454DE3E5" w14:textId="77777777" w:rsidR="0093207A" w:rsidRPr="00F67D3A" w:rsidRDefault="0093207A" w:rsidP="0093207A"/>
    <w:p w14:paraId="582C912C" w14:textId="77777777" w:rsidR="0093207A" w:rsidRPr="00F67D3A" w:rsidRDefault="0093207A" w:rsidP="0093207A"/>
    <w:p w14:paraId="40CA1BAD" w14:textId="77777777" w:rsidR="0093207A" w:rsidRPr="00F67D3A" w:rsidRDefault="0093207A" w:rsidP="0093207A"/>
    <w:p w14:paraId="24949BC2" w14:textId="77777777" w:rsidR="0093207A" w:rsidRPr="00F67D3A" w:rsidRDefault="0093207A" w:rsidP="0093207A">
      <w:r>
        <w:rPr>
          <w:noProof/>
          <w:lang w:eastAsia="en-US"/>
        </w:rPr>
        <mc:AlternateContent>
          <mc:Choice Requires="wps">
            <w:drawing>
              <wp:anchor distT="36576" distB="36576" distL="36576" distR="36576" simplePos="0" relativeHeight="252470784" behindDoc="0" locked="0" layoutInCell="1" allowOverlap="1" wp14:anchorId="47551A84" wp14:editId="26E70ABA">
                <wp:simplePos x="0" y="0"/>
                <wp:positionH relativeFrom="column">
                  <wp:posOffset>571500</wp:posOffset>
                </wp:positionH>
                <wp:positionV relativeFrom="page">
                  <wp:posOffset>2390775</wp:posOffset>
                </wp:positionV>
                <wp:extent cx="6400800" cy="7038975"/>
                <wp:effectExtent l="0" t="0" r="0" b="9525"/>
                <wp:wrapNone/>
                <wp:docPr id="10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70389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18D75C7" w14:textId="77777777" w:rsidR="004E6F59" w:rsidRDefault="004E6F59" w:rsidP="009D4F9C">
                            <w:pPr>
                              <w:pStyle w:val="MyHeadtitle"/>
                              <w:spacing w:before="0" w:after="0"/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  <w:t xml:space="preserve">iii. Normal-Form Representation in </w:t>
                            </w:r>
                          </w:p>
                          <w:p w14:paraId="6AEC1980" w14:textId="3D36239C" w:rsidR="004E6F59" w:rsidRPr="00B26CFD" w:rsidRDefault="004E6F59" w:rsidP="0093207A">
                            <w:pPr>
                              <w:pStyle w:val="MyHeadtitle"/>
                              <w:spacing w:before="0" w:line="360" w:lineRule="auto"/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  <w:t xml:space="preserve">    Prisoner’s Dilemma</w:t>
                            </w:r>
                          </w:p>
                          <w:p w14:paraId="7E9B24E7" w14:textId="77777777" w:rsidR="004E6F59" w:rsidRDefault="004E6F59" w:rsidP="0093207A">
                            <w:pPr>
                              <w:pStyle w:val="My"/>
                              <w:numPr>
                                <w:ilvl w:val="0"/>
                                <w:numId w:val="7"/>
                              </w:numPr>
                              <w:spacing w:after="240"/>
                              <w:jc w:val="both"/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The </w:t>
                            </w:r>
                            <w:r w:rsidRPr="00252674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Prisoner’s Dilemma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can be seen, as a whole category of games, with the following </w:t>
                            </w:r>
                            <w:r w:rsidRPr="00252674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Normal-Form Representation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format:</w:t>
                            </w:r>
                          </w:p>
                          <w:p w14:paraId="20E3B738" w14:textId="77777777" w:rsidR="004E6F59" w:rsidRDefault="004E6F59" w:rsidP="005941E6">
                            <w:pPr>
                              <w:pStyle w:val="My"/>
                              <w:spacing w:after="240"/>
                              <w:ind w:left="360"/>
                              <w:jc w:val="both"/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135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474"/>
                              <w:gridCol w:w="1387"/>
                              <w:gridCol w:w="1387"/>
                            </w:tblGrid>
                            <w:tr w:rsidR="004E6F59" w14:paraId="1848B84E" w14:textId="77777777" w:rsidTr="005941E6">
                              <w:trPr>
                                <w:trHeight w:val="649"/>
                              </w:trPr>
                              <w:tc>
                                <w:tcPr>
                                  <w:tcW w:w="0" w:type="auto"/>
                                  <w:shd w:val="clear" w:color="auto" w:fill="262626" w:themeFill="text1" w:themeFillTint="D9"/>
                                  <w:vAlign w:val="center"/>
                                </w:tcPr>
                                <w:p w14:paraId="5AF89837" w14:textId="77777777" w:rsidR="004E6F59" w:rsidRPr="003C1CBC" w:rsidRDefault="004E6F59" w:rsidP="005941E6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 w:val="0"/>
                                      <w:color w:val="333333"/>
                                      <w:sz w:val="28"/>
                                      <w:szCs w:val="24"/>
                                    </w:rPr>
                                  </w:pPr>
                                  <w:r w:rsidRPr="00A90680"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  <w:shd w:val="clear" w:color="auto" w:fill="262626" w:themeFill="text1" w:themeFillTint="D9"/>
                                    </w:rPr>
                                    <w:t>Player #1</w:t>
                                  </w:r>
                                  <w:r w:rsidRPr="00A90680"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16"/>
                                      <w:shd w:val="clear" w:color="auto" w:fill="262626" w:themeFill="text1" w:themeFillTint="D9"/>
                                    </w:rPr>
                                    <w:t>(rows)</w:t>
                                  </w:r>
                                  <w:r w:rsidRPr="00A90680"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  <w:shd w:val="clear" w:color="auto" w:fill="262626" w:themeFill="text1" w:themeFillTint="D9"/>
                                    </w:rPr>
                                    <w:t xml:space="preserve">/Player #2 </w:t>
                                  </w:r>
                                  <w:r w:rsidRPr="00A90680"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20"/>
                                      <w:shd w:val="clear" w:color="auto" w:fill="262626" w:themeFill="text1" w:themeFillTint="D9"/>
                                    </w:rPr>
                                    <w:t>(columns</w:t>
                                  </w:r>
                                  <w:r w:rsidRPr="00A90680"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808080" w:themeFill="background1" w:themeFillShade="80"/>
                                  <w:vAlign w:val="center"/>
                                </w:tcPr>
                                <w:p w14:paraId="0DF44AA7" w14:textId="77777777" w:rsidR="004E6F59" w:rsidRPr="00A90680" w:rsidRDefault="004E6F59" w:rsidP="005941E6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</w:pPr>
                                  <w:r w:rsidRPr="00A90680"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  <w:t>Move #1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808080" w:themeFill="background1" w:themeFillShade="80"/>
                                  <w:vAlign w:val="center"/>
                                </w:tcPr>
                                <w:p w14:paraId="6FE0A5E2" w14:textId="77777777" w:rsidR="004E6F59" w:rsidRPr="00A90680" w:rsidRDefault="004E6F59" w:rsidP="005941E6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</w:pPr>
                                  <w:r w:rsidRPr="00A90680"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  <w:t>Move #</w:t>
                                  </w:r>
                                  <w:r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4E6F59" w14:paraId="2D0BA919" w14:textId="77777777" w:rsidTr="005941E6">
                              <w:trPr>
                                <w:trHeight w:val="649"/>
                              </w:trPr>
                              <w:tc>
                                <w:tcPr>
                                  <w:tcW w:w="0" w:type="auto"/>
                                  <w:shd w:val="clear" w:color="auto" w:fill="808080" w:themeFill="background1" w:themeFillShade="80"/>
                                  <w:vAlign w:val="center"/>
                                </w:tcPr>
                                <w:p w14:paraId="38D33CB6" w14:textId="77777777" w:rsidR="004E6F59" w:rsidRPr="00A90680" w:rsidRDefault="004E6F59" w:rsidP="005941E6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</w:pPr>
                                  <w:r w:rsidRPr="00A90680"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  <w:t>Move #1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6A6A6" w:themeFill="background1" w:themeFillShade="A6"/>
                                  <w:vAlign w:val="center"/>
                                </w:tcPr>
                                <w:p w14:paraId="1ACCEAAF" w14:textId="77777777" w:rsidR="004E6F59" w:rsidRPr="00A90680" w:rsidRDefault="004E6F59" w:rsidP="005941E6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8"/>
                                      <w:szCs w:val="24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  <w:t>(a,a)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6A6A6" w:themeFill="background1" w:themeFillShade="A6"/>
                                  <w:vAlign w:val="center"/>
                                </w:tcPr>
                                <w:p w14:paraId="425409E0" w14:textId="77777777" w:rsidR="004E6F59" w:rsidRPr="00A90680" w:rsidRDefault="004E6F59" w:rsidP="005941E6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  <w:t>(b,c)</w:t>
                                  </w:r>
                                </w:p>
                              </w:tc>
                            </w:tr>
                            <w:tr w:rsidR="004E6F59" w14:paraId="6F75609E" w14:textId="77777777" w:rsidTr="005941E6">
                              <w:trPr>
                                <w:trHeight w:val="649"/>
                              </w:trPr>
                              <w:tc>
                                <w:tcPr>
                                  <w:tcW w:w="0" w:type="auto"/>
                                  <w:shd w:val="clear" w:color="auto" w:fill="808080" w:themeFill="background1" w:themeFillShade="80"/>
                                  <w:vAlign w:val="center"/>
                                </w:tcPr>
                                <w:p w14:paraId="3362EBF0" w14:textId="77777777" w:rsidR="004E6F59" w:rsidRPr="00A90680" w:rsidRDefault="004E6F59" w:rsidP="005941E6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</w:pPr>
                                  <w:r w:rsidRPr="00A90680"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  <w:t>Move</w:t>
                                  </w:r>
                                  <w:r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  <w:t xml:space="preserve"> </w:t>
                                  </w:r>
                                  <w:r w:rsidRPr="00A90680"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  <w:t>#</w:t>
                                  </w:r>
                                  <w:r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6A6A6" w:themeFill="background1" w:themeFillShade="A6"/>
                                  <w:vAlign w:val="center"/>
                                </w:tcPr>
                                <w:p w14:paraId="75023771" w14:textId="77777777" w:rsidR="004E6F59" w:rsidRPr="008266A5" w:rsidRDefault="004E6F59" w:rsidP="005941E6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  <w:t>(c,b)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6A6A6" w:themeFill="background1" w:themeFillShade="A6"/>
                                  <w:vAlign w:val="center"/>
                                </w:tcPr>
                                <w:p w14:paraId="7115E169" w14:textId="77777777" w:rsidR="004E6F59" w:rsidRPr="00A90680" w:rsidRDefault="004E6F59" w:rsidP="005941E6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  <w:t>(d,d)</w:t>
                                  </w:r>
                                </w:p>
                              </w:tc>
                            </w:tr>
                          </w:tbl>
                          <w:p w14:paraId="050887C3" w14:textId="77777777" w:rsidR="004E6F59" w:rsidRDefault="004E6F59" w:rsidP="005941E6">
                            <w:pPr>
                              <w:pStyle w:val="My"/>
                              <w:spacing w:after="240"/>
                              <w:ind w:left="720"/>
                              <w:jc w:val="both"/>
                              <w:rPr>
                                <w:rFonts w:cs="Times New Roman"/>
                                <w:color w:val="333333"/>
                                <w:lang w:val="en-US"/>
                              </w:rPr>
                            </w:pPr>
                          </w:p>
                          <w:p w14:paraId="334CE8C8" w14:textId="77777777" w:rsidR="004E6F59" w:rsidRDefault="004E6F59" w:rsidP="005941E6">
                            <w:pPr>
                              <w:pStyle w:val="My"/>
                              <w:spacing w:after="240"/>
                              <w:ind w:left="720"/>
                              <w:jc w:val="both"/>
                              <w:rPr>
                                <w:rFonts w:cs="Times New Roman"/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color w:val="333333"/>
                                <w:lang w:val="en-US"/>
                              </w:rPr>
                              <w:t xml:space="preserve">with </w:t>
                            </w:r>
                            <w:r w:rsidRPr="00252674">
                              <w:rPr>
                                <w:rFonts w:ascii="Cambria Math" w:hAnsi="Cambria Math" w:cs="Times New Roman"/>
                                <w:color w:val="333333"/>
                                <w:sz w:val="28"/>
                                <w:szCs w:val="28"/>
                                <w:lang w:val="en-US"/>
                              </w:rPr>
                              <w:t xml:space="preserve">b </w:t>
                            </w:r>
                            <w:r w:rsidRPr="00252674">
                              <w:rPr>
                                <w:rFonts w:ascii="Cambria Math" w:hAnsi="Cambria Math"/>
                                <w:color w:val="3C4043"/>
                                <w:sz w:val="28"/>
                                <w:szCs w:val="28"/>
                                <w:shd w:val="clear" w:color="auto" w:fill="FFFFFF"/>
                              </w:rPr>
                              <w:t>&lt;</w:t>
                            </w:r>
                            <w:r w:rsidRPr="00252674">
                              <w:rPr>
                                <w:rFonts w:ascii="Cambria Math" w:hAnsi="Cambria Math"/>
                                <w:color w:val="3C4043"/>
                                <w:sz w:val="28"/>
                                <w:szCs w:val="28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252674">
                              <w:rPr>
                                <w:rFonts w:ascii="Cambria Math" w:hAnsi="Cambria Math" w:cs="Times New Roman"/>
                                <w:color w:val="333333"/>
                                <w:sz w:val="28"/>
                                <w:szCs w:val="28"/>
                                <w:lang w:val="en-US"/>
                              </w:rPr>
                              <w:t xml:space="preserve">d </w:t>
                            </w:r>
                            <w:r w:rsidRPr="00252674">
                              <w:rPr>
                                <w:rFonts w:ascii="Cambria Math" w:hAnsi="Cambria Math"/>
                                <w:color w:val="3C4043"/>
                                <w:sz w:val="28"/>
                                <w:szCs w:val="28"/>
                                <w:shd w:val="clear" w:color="auto" w:fill="FFFFFF"/>
                              </w:rPr>
                              <w:t>&lt;</w:t>
                            </w:r>
                            <w:r w:rsidRPr="00252674">
                              <w:rPr>
                                <w:rFonts w:ascii="Cambria Math" w:hAnsi="Cambria Math"/>
                                <w:color w:val="3C4043"/>
                                <w:sz w:val="28"/>
                                <w:szCs w:val="28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252674">
                              <w:rPr>
                                <w:rFonts w:ascii="Cambria Math" w:hAnsi="Cambria Math" w:cs="Times New Roman"/>
                                <w:color w:val="333333"/>
                                <w:sz w:val="28"/>
                                <w:szCs w:val="28"/>
                                <w:lang w:val="en-US"/>
                              </w:rPr>
                              <w:t xml:space="preserve">a </w:t>
                            </w:r>
                            <w:r w:rsidRPr="00252674">
                              <w:rPr>
                                <w:rFonts w:ascii="Cambria Math" w:hAnsi="Cambria Math"/>
                                <w:color w:val="3C4043"/>
                                <w:sz w:val="28"/>
                                <w:szCs w:val="28"/>
                                <w:shd w:val="clear" w:color="auto" w:fill="FFFFFF"/>
                              </w:rPr>
                              <w:t>&lt;</w:t>
                            </w:r>
                            <w:r w:rsidRPr="00252674">
                              <w:rPr>
                                <w:rFonts w:ascii="Cambria Math" w:hAnsi="Cambria Math"/>
                                <w:color w:val="3C4043"/>
                                <w:sz w:val="28"/>
                                <w:szCs w:val="28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252674">
                              <w:rPr>
                                <w:rFonts w:ascii="Cambria Math" w:hAnsi="Cambria Math" w:cs="Times New Roman"/>
                                <w:color w:val="333333"/>
                                <w:sz w:val="28"/>
                                <w:szCs w:val="28"/>
                                <w:lang w:val="en-US"/>
                              </w:rPr>
                              <w:t>c</w:t>
                            </w:r>
                            <w:r>
                              <w:rPr>
                                <w:rFonts w:cs="Times New Roman"/>
                                <w:color w:val="333333"/>
                                <w:lang w:val="en-US"/>
                              </w:rPr>
                              <w:t xml:space="preserve">, which can be translated to </w:t>
                            </w:r>
                            <w:r w:rsidRPr="00252674">
                              <w:rPr>
                                <w:rFonts w:ascii="Cambria Math" w:hAnsi="Cambria Math" w:cs="Times New Roman"/>
                                <w:color w:val="333333"/>
                                <w:sz w:val="28"/>
                                <w:szCs w:val="28"/>
                                <w:lang w:val="en-US"/>
                              </w:rPr>
                              <w:t xml:space="preserve">0 </w:t>
                            </w:r>
                            <w:r w:rsidRPr="00252674">
                              <w:rPr>
                                <w:rFonts w:ascii="Cambria Math" w:hAnsi="Cambria Math"/>
                                <w:color w:val="3C4043"/>
                                <w:sz w:val="28"/>
                                <w:szCs w:val="28"/>
                                <w:shd w:val="clear" w:color="auto" w:fill="FFFFFF"/>
                              </w:rPr>
                              <w:t>&lt;</w:t>
                            </w:r>
                            <w:r w:rsidRPr="00252674">
                              <w:rPr>
                                <w:rFonts w:ascii="Cambria Math" w:hAnsi="Cambria Math"/>
                                <w:color w:val="3C4043"/>
                                <w:sz w:val="28"/>
                                <w:szCs w:val="28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252674">
                              <w:rPr>
                                <w:rFonts w:ascii="Cambria Math" w:hAnsi="Cambria Math" w:cs="Times New Roman"/>
                                <w:color w:val="333333"/>
                                <w:sz w:val="28"/>
                                <w:szCs w:val="28"/>
                                <w:lang w:val="en-US"/>
                              </w:rPr>
                              <w:t xml:space="preserve">1 </w:t>
                            </w:r>
                            <w:r w:rsidRPr="00252674">
                              <w:rPr>
                                <w:rFonts w:ascii="Cambria Math" w:hAnsi="Cambria Math"/>
                                <w:color w:val="3C4043"/>
                                <w:sz w:val="28"/>
                                <w:szCs w:val="28"/>
                                <w:shd w:val="clear" w:color="auto" w:fill="FFFFFF"/>
                              </w:rPr>
                              <w:t>&lt;</w:t>
                            </w:r>
                            <w:r w:rsidRPr="00252674">
                              <w:rPr>
                                <w:rFonts w:ascii="Cambria Math" w:hAnsi="Cambria Math"/>
                                <w:color w:val="3C4043"/>
                                <w:sz w:val="28"/>
                                <w:szCs w:val="28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252674">
                              <w:rPr>
                                <w:rFonts w:ascii="Cambria Math" w:hAnsi="Cambria Math" w:cs="Times New Roman"/>
                                <w:color w:val="333333"/>
                                <w:sz w:val="28"/>
                                <w:szCs w:val="28"/>
                                <w:lang w:val="en-US"/>
                              </w:rPr>
                              <w:t xml:space="preserve">3 </w:t>
                            </w:r>
                            <w:r w:rsidRPr="00252674">
                              <w:rPr>
                                <w:rFonts w:ascii="Cambria Math" w:hAnsi="Cambria Math"/>
                                <w:color w:val="3C4043"/>
                                <w:sz w:val="28"/>
                                <w:szCs w:val="28"/>
                                <w:shd w:val="clear" w:color="auto" w:fill="FFFFFF"/>
                              </w:rPr>
                              <w:t>&lt;</w:t>
                            </w:r>
                            <w:r w:rsidRPr="00252674">
                              <w:rPr>
                                <w:rFonts w:ascii="Cambria Math" w:hAnsi="Cambria Math"/>
                                <w:color w:val="3C4043"/>
                                <w:sz w:val="28"/>
                                <w:szCs w:val="28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252674">
                              <w:rPr>
                                <w:rFonts w:ascii="Cambria Math" w:hAnsi="Cambria Math" w:cs="Times New Roman"/>
                                <w:color w:val="333333"/>
                                <w:sz w:val="28"/>
                                <w:szCs w:val="28"/>
                                <w:lang w:val="en-US"/>
                              </w:rPr>
                              <w:t>4</w:t>
                            </w:r>
                            <w:r>
                              <w:rPr>
                                <w:rFonts w:cs="Times New Roman"/>
                                <w:color w:val="333333"/>
                                <w:lang w:val="en-US"/>
                              </w:rPr>
                              <w:t>.</w:t>
                            </w:r>
                          </w:p>
                          <w:p w14:paraId="288B0930" w14:textId="77777777" w:rsidR="004E6F59" w:rsidRDefault="004E6F59" w:rsidP="005941E6">
                            <w:pPr>
                              <w:pStyle w:val="My"/>
                              <w:spacing w:after="240"/>
                              <w:jc w:val="both"/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</w:pPr>
                          </w:p>
                          <w:p w14:paraId="78EC49AE" w14:textId="77777777" w:rsidR="004E6F59" w:rsidRDefault="004E6F59" w:rsidP="005941E6">
                            <w:pPr>
                              <w:pStyle w:val="My"/>
                              <w:numPr>
                                <w:ilvl w:val="0"/>
                                <w:numId w:val="7"/>
                              </w:numPr>
                              <w:spacing w:after="240"/>
                              <w:jc w:val="both"/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The </w:t>
                            </w:r>
                            <w:r w:rsidRPr="00F9016E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Prisoner’s Dilemm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a, in the previously defined example, with assigned values to the variables </w:t>
                            </w:r>
                            <w:r w:rsidRPr="00F9016E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 xml:space="preserve">a, b, c </w:t>
                            </w:r>
                            <w:r w:rsidRPr="00F9016E"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and</w:t>
                            </w:r>
                            <w:r w:rsidRPr="00F9016E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 xml:space="preserve"> d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, and considering the possible actions of </w:t>
                            </w:r>
                            <w:r w:rsidRPr="00F9016E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Cooperate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and </w:t>
                            </w:r>
                            <w:r w:rsidRPr="00F9016E">
                              <w:rPr>
                                <w:b/>
                                <w:bCs/>
                              </w:rPr>
                              <w:t>Defect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, for each Player (</w:t>
                            </w:r>
                            <w:r w:rsidRPr="00F9016E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Rúben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and </w:t>
                            </w:r>
                            <w:r w:rsidRPr="00F9016E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João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), should have the following </w:t>
                            </w:r>
                            <w:r w:rsidRPr="00F9016E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Normal-Form Representation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format:</w:t>
                            </w:r>
                          </w:p>
                          <w:p w14:paraId="1BD390D9" w14:textId="77777777" w:rsidR="004E6F59" w:rsidRDefault="004E6F59" w:rsidP="00BA3234">
                            <w:pPr>
                              <w:pStyle w:val="My"/>
                              <w:spacing w:after="240"/>
                              <w:ind w:left="720"/>
                              <w:jc w:val="both"/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135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606"/>
                              <w:gridCol w:w="1695"/>
                              <w:gridCol w:w="1113"/>
                            </w:tblGrid>
                            <w:tr w:rsidR="004E6F59" w:rsidRPr="00A90680" w14:paraId="15CA0B60" w14:textId="77777777" w:rsidTr="00FA5870">
                              <w:trPr>
                                <w:trHeight w:val="649"/>
                              </w:trPr>
                              <w:tc>
                                <w:tcPr>
                                  <w:tcW w:w="0" w:type="auto"/>
                                  <w:shd w:val="clear" w:color="auto" w:fill="262626" w:themeFill="text1" w:themeFillTint="D9"/>
                                  <w:vAlign w:val="center"/>
                                </w:tcPr>
                                <w:p w14:paraId="1E689965" w14:textId="77777777" w:rsidR="004E6F59" w:rsidRPr="003C1CBC" w:rsidRDefault="004E6F59" w:rsidP="005941E6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 w:val="0"/>
                                      <w:color w:val="333333"/>
                                      <w:sz w:val="2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  <w:shd w:val="clear" w:color="auto" w:fill="262626" w:themeFill="text1" w:themeFillTint="D9"/>
                                    </w:rPr>
                                    <w:t xml:space="preserve">Rúben </w:t>
                                  </w:r>
                                  <w:r w:rsidRPr="00A90680"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16"/>
                                      <w:shd w:val="clear" w:color="auto" w:fill="262626" w:themeFill="text1" w:themeFillTint="D9"/>
                                    </w:rPr>
                                    <w:t>(rows)</w:t>
                                  </w:r>
                                  <w:r w:rsidRPr="00A90680"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  <w:shd w:val="clear" w:color="auto" w:fill="262626" w:themeFill="text1" w:themeFillTint="D9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  <w:shd w:val="clear" w:color="auto" w:fill="262626" w:themeFill="text1" w:themeFillTint="D9"/>
                                    </w:rPr>
                                    <w:t xml:space="preserve">João </w:t>
                                  </w:r>
                                  <w:r w:rsidRPr="00A90680"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20"/>
                                      <w:shd w:val="clear" w:color="auto" w:fill="262626" w:themeFill="text1" w:themeFillTint="D9"/>
                                    </w:rPr>
                                    <w:t>(columns</w:t>
                                  </w:r>
                                  <w:r w:rsidRPr="00A90680"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808080" w:themeFill="background1" w:themeFillShade="80"/>
                                  <w:vAlign w:val="center"/>
                                </w:tcPr>
                                <w:p w14:paraId="2DD172E3" w14:textId="77777777" w:rsidR="004E6F59" w:rsidRPr="00A90680" w:rsidRDefault="004E6F59" w:rsidP="005941E6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  <w:t>Cooperate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808080" w:themeFill="background1" w:themeFillShade="80"/>
                                  <w:vAlign w:val="center"/>
                                </w:tcPr>
                                <w:p w14:paraId="573134F9" w14:textId="77777777" w:rsidR="004E6F59" w:rsidRPr="00A90680" w:rsidRDefault="004E6F59" w:rsidP="005941E6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  <w:t>Defect</w:t>
                                  </w:r>
                                </w:p>
                              </w:tc>
                            </w:tr>
                            <w:tr w:rsidR="004E6F59" w:rsidRPr="00A90680" w14:paraId="4309D65B" w14:textId="77777777" w:rsidTr="00FA5870">
                              <w:trPr>
                                <w:trHeight w:val="649"/>
                              </w:trPr>
                              <w:tc>
                                <w:tcPr>
                                  <w:tcW w:w="0" w:type="auto"/>
                                  <w:shd w:val="clear" w:color="auto" w:fill="808080" w:themeFill="background1" w:themeFillShade="80"/>
                                  <w:vAlign w:val="center"/>
                                </w:tcPr>
                                <w:p w14:paraId="03233054" w14:textId="77777777" w:rsidR="004E6F59" w:rsidRPr="00A90680" w:rsidRDefault="004E6F59" w:rsidP="005941E6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  <w:t>Cooperate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6A6A6" w:themeFill="background1" w:themeFillShade="A6"/>
                                  <w:vAlign w:val="center"/>
                                </w:tcPr>
                                <w:p w14:paraId="7801C0CF" w14:textId="77777777" w:rsidR="004E6F59" w:rsidRPr="00A90680" w:rsidRDefault="004E6F59" w:rsidP="005941E6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8"/>
                                      <w:szCs w:val="24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  <w:t>(3,3)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6A6A6" w:themeFill="background1" w:themeFillShade="A6"/>
                                  <w:vAlign w:val="center"/>
                                </w:tcPr>
                                <w:p w14:paraId="764EAB2D" w14:textId="77777777" w:rsidR="004E6F59" w:rsidRPr="00A90680" w:rsidRDefault="004E6F59" w:rsidP="005941E6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  <w:t>(0,4)</w:t>
                                  </w:r>
                                </w:p>
                              </w:tc>
                            </w:tr>
                            <w:tr w:rsidR="004E6F59" w:rsidRPr="00A90680" w14:paraId="0AA73669" w14:textId="77777777" w:rsidTr="00FA5870">
                              <w:trPr>
                                <w:trHeight w:val="649"/>
                              </w:trPr>
                              <w:tc>
                                <w:tcPr>
                                  <w:tcW w:w="0" w:type="auto"/>
                                  <w:shd w:val="clear" w:color="auto" w:fill="808080" w:themeFill="background1" w:themeFillShade="80"/>
                                  <w:vAlign w:val="center"/>
                                </w:tcPr>
                                <w:p w14:paraId="6B714862" w14:textId="77777777" w:rsidR="004E6F59" w:rsidRPr="00A90680" w:rsidRDefault="004E6F59" w:rsidP="005941E6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  <w:t>Defect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6A6A6" w:themeFill="background1" w:themeFillShade="A6"/>
                                  <w:vAlign w:val="center"/>
                                </w:tcPr>
                                <w:p w14:paraId="73F2C3F2" w14:textId="77777777" w:rsidR="004E6F59" w:rsidRPr="008266A5" w:rsidRDefault="004E6F59" w:rsidP="005941E6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  <w:t>(4,0)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6A6A6" w:themeFill="background1" w:themeFillShade="A6"/>
                                  <w:vAlign w:val="center"/>
                                </w:tcPr>
                                <w:p w14:paraId="43540DEE" w14:textId="77777777" w:rsidR="004E6F59" w:rsidRPr="00A90680" w:rsidRDefault="004E6F59" w:rsidP="005941E6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  <w:t>(1,1)</w:t>
                                  </w:r>
                                </w:p>
                              </w:tc>
                            </w:tr>
                          </w:tbl>
                          <w:p w14:paraId="4BDF108B" w14:textId="77777777" w:rsidR="004E6F59" w:rsidRPr="005941E6" w:rsidRDefault="004E6F59" w:rsidP="005941E6">
                            <w:pPr>
                              <w:pStyle w:val="My"/>
                              <w:spacing w:after="240"/>
                              <w:jc w:val="both"/>
                              <w:rPr>
                                <w:rFonts w:cs="Times New Roman"/>
                                <w:color w:val="333333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551A84" id="_x0000_s1040" type="#_x0000_t202" style="position:absolute;margin-left:45pt;margin-top:188.25pt;width:7in;height:554.25pt;z-index:25247078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" filled="f" fillcolor="#fffffe" stroked="f" strokecolor="#212120" insetpen="t">
                <v:textbox inset="2.88pt,2.88pt,2.88pt,2.88pt">
                  <w:txbxContent>
                    <w:p w14:paraId="418D75C7" w14:textId="77777777" w:rsidR="004E6F59" w:rsidRDefault="004E6F59" w:rsidP="009D4F9C">
                      <w:pPr>
                        <w:pStyle w:val="MyHeadtitle"/>
                        <w:spacing w:before="0" w:after="0"/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</w:pPr>
                      <w:r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  <w:t xml:space="preserve">iii. Normal-Form Representation in </w:t>
                      </w:r>
                    </w:p>
                    <w:p w14:paraId="6AEC1980" w14:textId="3D36239C" w:rsidR="004E6F59" w:rsidRPr="00B26CFD" w:rsidRDefault="004E6F59" w:rsidP="0093207A">
                      <w:pPr>
                        <w:pStyle w:val="MyHeadtitle"/>
                        <w:spacing w:before="0" w:line="360" w:lineRule="auto"/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</w:pPr>
                      <w:r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  <w:t xml:space="preserve">    Prisoner’s Dilemma</w:t>
                      </w:r>
                    </w:p>
                    <w:p w14:paraId="7E9B24E7" w14:textId="77777777" w:rsidR="004E6F59" w:rsidRDefault="004E6F59" w:rsidP="0093207A">
                      <w:pPr>
                        <w:pStyle w:val="My"/>
                        <w:numPr>
                          <w:ilvl w:val="0"/>
                          <w:numId w:val="7"/>
                        </w:numPr>
                        <w:spacing w:after="240"/>
                        <w:jc w:val="both"/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The </w:t>
                      </w:r>
                      <w:r w:rsidRPr="00252674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Prisoner’s Dilemma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can be seen, as a whole category of games, with the following </w:t>
                      </w:r>
                      <w:r w:rsidRPr="00252674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Normal-Form Representation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format:</w:t>
                      </w:r>
                    </w:p>
                    <w:p w14:paraId="20E3B738" w14:textId="77777777" w:rsidR="004E6F59" w:rsidRDefault="004E6F59" w:rsidP="005941E6">
                      <w:pPr>
                        <w:pStyle w:val="My"/>
                        <w:spacing w:after="240"/>
                        <w:ind w:left="360"/>
                        <w:jc w:val="both"/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Ind w:w="1359" w:type="dxa"/>
                        <w:tblLook w:val="04A0" w:firstRow="1" w:lastRow="0" w:firstColumn="1" w:lastColumn="0" w:noHBand="0" w:noVBand="1"/>
                      </w:tblPr>
                      <w:tblGrid>
                        <w:gridCol w:w="4474"/>
                        <w:gridCol w:w="1387"/>
                        <w:gridCol w:w="1387"/>
                      </w:tblGrid>
                      <w:tr w:rsidR="004E6F59" w14:paraId="1848B84E" w14:textId="77777777" w:rsidTr="005941E6">
                        <w:trPr>
                          <w:trHeight w:val="649"/>
                        </w:trPr>
                        <w:tc>
                          <w:tcPr>
                            <w:tcW w:w="0" w:type="auto"/>
                            <w:shd w:val="clear" w:color="auto" w:fill="262626" w:themeFill="text1" w:themeFillTint="D9"/>
                            <w:vAlign w:val="center"/>
                          </w:tcPr>
                          <w:p w14:paraId="5AF89837" w14:textId="77777777" w:rsidR="004E6F59" w:rsidRPr="003C1CBC" w:rsidRDefault="004E6F59" w:rsidP="005941E6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28"/>
                                <w:szCs w:val="24"/>
                              </w:rPr>
                            </w:pPr>
                            <w:r w:rsidRPr="00A90680"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  <w:shd w:val="clear" w:color="auto" w:fill="262626" w:themeFill="text1" w:themeFillTint="D9"/>
                              </w:rPr>
                              <w:t>Player #1</w:t>
                            </w:r>
                            <w:r w:rsidRPr="00A90680"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16"/>
                                <w:shd w:val="clear" w:color="auto" w:fill="262626" w:themeFill="text1" w:themeFillTint="D9"/>
                              </w:rPr>
                              <w:t>(rows)</w:t>
                            </w:r>
                            <w:r w:rsidRPr="00A90680"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  <w:shd w:val="clear" w:color="auto" w:fill="262626" w:themeFill="text1" w:themeFillTint="D9"/>
                              </w:rPr>
                              <w:t xml:space="preserve">/Player #2 </w:t>
                            </w:r>
                            <w:r w:rsidRPr="00A90680"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20"/>
                                <w:shd w:val="clear" w:color="auto" w:fill="262626" w:themeFill="text1" w:themeFillTint="D9"/>
                              </w:rPr>
                              <w:t>(columns</w:t>
                            </w:r>
                            <w:r w:rsidRPr="00A90680"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808080" w:themeFill="background1" w:themeFillShade="80"/>
                            <w:vAlign w:val="center"/>
                          </w:tcPr>
                          <w:p w14:paraId="0DF44AA7" w14:textId="77777777" w:rsidR="004E6F59" w:rsidRPr="00A90680" w:rsidRDefault="004E6F59" w:rsidP="005941E6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</w:rPr>
                            </w:pPr>
                            <w:r w:rsidRPr="00A90680"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</w:rPr>
                              <w:t>Move #1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808080" w:themeFill="background1" w:themeFillShade="80"/>
                            <w:vAlign w:val="center"/>
                          </w:tcPr>
                          <w:p w14:paraId="6FE0A5E2" w14:textId="77777777" w:rsidR="004E6F59" w:rsidRPr="00A90680" w:rsidRDefault="004E6F59" w:rsidP="005941E6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</w:rPr>
                            </w:pPr>
                            <w:r w:rsidRPr="00A90680"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</w:rPr>
                              <w:t>Move #</w:t>
                            </w:r>
                            <w:r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</w:rPr>
                              <w:t>2</w:t>
                            </w:r>
                          </w:p>
                        </w:tc>
                      </w:tr>
                      <w:tr w:rsidR="004E6F59" w14:paraId="2D0BA919" w14:textId="77777777" w:rsidTr="005941E6">
                        <w:trPr>
                          <w:trHeight w:val="649"/>
                        </w:trPr>
                        <w:tc>
                          <w:tcPr>
                            <w:tcW w:w="0" w:type="auto"/>
                            <w:shd w:val="clear" w:color="auto" w:fill="808080" w:themeFill="background1" w:themeFillShade="80"/>
                            <w:vAlign w:val="center"/>
                          </w:tcPr>
                          <w:p w14:paraId="38D33CB6" w14:textId="77777777" w:rsidR="004E6F59" w:rsidRPr="00A90680" w:rsidRDefault="004E6F59" w:rsidP="005941E6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</w:rPr>
                            </w:pPr>
                            <w:r w:rsidRPr="00A90680"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</w:rPr>
                              <w:t>Move #1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6A6A6" w:themeFill="background1" w:themeFillShade="A6"/>
                            <w:vAlign w:val="center"/>
                          </w:tcPr>
                          <w:p w14:paraId="1ACCEAAF" w14:textId="77777777" w:rsidR="004E6F59" w:rsidRPr="00A90680" w:rsidRDefault="004E6F59" w:rsidP="005941E6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8"/>
                                <w:szCs w:val="24"/>
                                <w:vertAlign w:val="subscript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8"/>
                                <w:szCs w:val="24"/>
                              </w:rPr>
                              <w:t>(a,a)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6A6A6" w:themeFill="background1" w:themeFillShade="A6"/>
                            <w:vAlign w:val="center"/>
                          </w:tcPr>
                          <w:p w14:paraId="425409E0" w14:textId="77777777" w:rsidR="004E6F59" w:rsidRPr="00A90680" w:rsidRDefault="004E6F59" w:rsidP="005941E6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8"/>
                                <w:szCs w:val="24"/>
                              </w:rPr>
                              <w:t>(b,c)</w:t>
                            </w:r>
                          </w:p>
                        </w:tc>
                      </w:tr>
                      <w:tr w:rsidR="004E6F59" w14:paraId="6F75609E" w14:textId="77777777" w:rsidTr="005941E6">
                        <w:trPr>
                          <w:trHeight w:val="649"/>
                        </w:trPr>
                        <w:tc>
                          <w:tcPr>
                            <w:tcW w:w="0" w:type="auto"/>
                            <w:shd w:val="clear" w:color="auto" w:fill="808080" w:themeFill="background1" w:themeFillShade="80"/>
                            <w:vAlign w:val="center"/>
                          </w:tcPr>
                          <w:p w14:paraId="3362EBF0" w14:textId="77777777" w:rsidR="004E6F59" w:rsidRPr="00A90680" w:rsidRDefault="004E6F59" w:rsidP="005941E6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</w:rPr>
                            </w:pPr>
                            <w:r w:rsidRPr="00A90680"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</w:rPr>
                              <w:t>Move</w:t>
                            </w:r>
                            <w:r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</w:rPr>
                              <w:t xml:space="preserve"> </w:t>
                            </w:r>
                            <w:r w:rsidRPr="00A90680"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</w:rPr>
                              <w:t>#</w:t>
                            </w:r>
                            <w:r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6A6A6" w:themeFill="background1" w:themeFillShade="A6"/>
                            <w:vAlign w:val="center"/>
                          </w:tcPr>
                          <w:p w14:paraId="75023771" w14:textId="77777777" w:rsidR="004E6F59" w:rsidRPr="008266A5" w:rsidRDefault="004E6F59" w:rsidP="005941E6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8"/>
                                <w:szCs w:val="24"/>
                              </w:rPr>
                              <w:t>(c,b)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6A6A6" w:themeFill="background1" w:themeFillShade="A6"/>
                            <w:vAlign w:val="center"/>
                          </w:tcPr>
                          <w:p w14:paraId="7115E169" w14:textId="77777777" w:rsidR="004E6F59" w:rsidRPr="00A90680" w:rsidRDefault="004E6F59" w:rsidP="005941E6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8"/>
                                <w:szCs w:val="24"/>
                              </w:rPr>
                              <w:t>(d,d)</w:t>
                            </w:r>
                          </w:p>
                        </w:tc>
                      </w:tr>
                    </w:tbl>
                    <w:p w14:paraId="050887C3" w14:textId="77777777" w:rsidR="004E6F59" w:rsidRDefault="004E6F59" w:rsidP="005941E6">
                      <w:pPr>
                        <w:pStyle w:val="My"/>
                        <w:spacing w:after="240"/>
                        <w:ind w:left="720"/>
                        <w:jc w:val="both"/>
                        <w:rPr>
                          <w:rFonts w:cs="Times New Roman"/>
                          <w:color w:val="333333"/>
                          <w:lang w:val="en-US"/>
                        </w:rPr>
                      </w:pPr>
                    </w:p>
                    <w:p w14:paraId="334CE8C8" w14:textId="77777777" w:rsidR="004E6F59" w:rsidRDefault="004E6F59" w:rsidP="005941E6">
                      <w:pPr>
                        <w:pStyle w:val="My"/>
                        <w:spacing w:after="240"/>
                        <w:ind w:left="720"/>
                        <w:jc w:val="both"/>
                        <w:rPr>
                          <w:rFonts w:cs="Times New Roman"/>
                          <w:color w:val="333333"/>
                          <w:lang w:val="en-US"/>
                        </w:rPr>
                      </w:pPr>
                      <w:r>
                        <w:rPr>
                          <w:rFonts w:cs="Times New Roman"/>
                          <w:color w:val="333333"/>
                          <w:lang w:val="en-US"/>
                        </w:rPr>
                        <w:t xml:space="preserve">with </w:t>
                      </w:r>
                      <w:r w:rsidRPr="00252674">
                        <w:rPr>
                          <w:rFonts w:ascii="Cambria Math" w:hAnsi="Cambria Math" w:cs="Times New Roman"/>
                          <w:color w:val="333333"/>
                          <w:sz w:val="28"/>
                          <w:szCs w:val="28"/>
                          <w:lang w:val="en-US"/>
                        </w:rPr>
                        <w:t xml:space="preserve">b </w:t>
                      </w:r>
                      <w:r w:rsidRPr="00252674">
                        <w:rPr>
                          <w:rFonts w:ascii="Cambria Math" w:hAnsi="Cambria Math"/>
                          <w:color w:val="3C4043"/>
                          <w:sz w:val="28"/>
                          <w:szCs w:val="28"/>
                          <w:shd w:val="clear" w:color="auto" w:fill="FFFFFF"/>
                        </w:rPr>
                        <w:t>&lt;</w:t>
                      </w:r>
                      <w:r w:rsidRPr="00252674">
                        <w:rPr>
                          <w:rFonts w:ascii="Cambria Math" w:hAnsi="Cambria Math"/>
                          <w:color w:val="3C4043"/>
                          <w:sz w:val="28"/>
                          <w:szCs w:val="28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252674">
                        <w:rPr>
                          <w:rFonts w:ascii="Cambria Math" w:hAnsi="Cambria Math" w:cs="Times New Roman"/>
                          <w:color w:val="333333"/>
                          <w:sz w:val="28"/>
                          <w:szCs w:val="28"/>
                          <w:lang w:val="en-US"/>
                        </w:rPr>
                        <w:t xml:space="preserve">d </w:t>
                      </w:r>
                      <w:r w:rsidRPr="00252674">
                        <w:rPr>
                          <w:rFonts w:ascii="Cambria Math" w:hAnsi="Cambria Math"/>
                          <w:color w:val="3C4043"/>
                          <w:sz w:val="28"/>
                          <w:szCs w:val="28"/>
                          <w:shd w:val="clear" w:color="auto" w:fill="FFFFFF"/>
                        </w:rPr>
                        <w:t>&lt;</w:t>
                      </w:r>
                      <w:r w:rsidRPr="00252674">
                        <w:rPr>
                          <w:rFonts w:ascii="Cambria Math" w:hAnsi="Cambria Math"/>
                          <w:color w:val="3C4043"/>
                          <w:sz w:val="28"/>
                          <w:szCs w:val="28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252674">
                        <w:rPr>
                          <w:rFonts w:ascii="Cambria Math" w:hAnsi="Cambria Math" w:cs="Times New Roman"/>
                          <w:color w:val="333333"/>
                          <w:sz w:val="28"/>
                          <w:szCs w:val="28"/>
                          <w:lang w:val="en-US"/>
                        </w:rPr>
                        <w:t xml:space="preserve">a </w:t>
                      </w:r>
                      <w:r w:rsidRPr="00252674">
                        <w:rPr>
                          <w:rFonts w:ascii="Cambria Math" w:hAnsi="Cambria Math"/>
                          <w:color w:val="3C4043"/>
                          <w:sz w:val="28"/>
                          <w:szCs w:val="28"/>
                          <w:shd w:val="clear" w:color="auto" w:fill="FFFFFF"/>
                        </w:rPr>
                        <w:t>&lt;</w:t>
                      </w:r>
                      <w:r w:rsidRPr="00252674">
                        <w:rPr>
                          <w:rFonts w:ascii="Cambria Math" w:hAnsi="Cambria Math"/>
                          <w:color w:val="3C4043"/>
                          <w:sz w:val="28"/>
                          <w:szCs w:val="28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252674">
                        <w:rPr>
                          <w:rFonts w:ascii="Cambria Math" w:hAnsi="Cambria Math" w:cs="Times New Roman"/>
                          <w:color w:val="333333"/>
                          <w:sz w:val="28"/>
                          <w:szCs w:val="28"/>
                          <w:lang w:val="en-US"/>
                        </w:rPr>
                        <w:t>c</w:t>
                      </w:r>
                      <w:r>
                        <w:rPr>
                          <w:rFonts w:cs="Times New Roman"/>
                          <w:color w:val="333333"/>
                          <w:lang w:val="en-US"/>
                        </w:rPr>
                        <w:t xml:space="preserve">, which can be translated to </w:t>
                      </w:r>
                      <w:r w:rsidRPr="00252674">
                        <w:rPr>
                          <w:rFonts w:ascii="Cambria Math" w:hAnsi="Cambria Math" w:cs="Times New Roman"/>
                          <w:color w:val="333333"/>
                          <w:sz w:val="28"/>
                          <w:szCs w:val="28"/>
                          <w:lang w:val="en-US"/>
                        </w:rPr>
                        <w:t xml:space="preserve">0 </w:t>
                      </w:r>
                      <w:r w:rsidRPr="00252674">
                        <w:rPr>
                          <w:rFonts w:ascii="Cambria Math" w:hAnsi="Cambria Math"/>
                          <w:color w:val="3C4043"/>
                          <w:sz w:val="28"/>
                          <w:szCs w:val="28"/>
                          <w:shd w:val="clear" w:color="auto" w:fill="FFFFFF"/>
                        </w:rPr>
                        <w:t>&lt;</w:t>
                      </w:r>
                      <w:r w:rsidRPr="00252674">
                        <w:rPr>
                          <w:rFonts w:ascii="Cambria Math" w:hAnsi="Cambria Math"/>
                          <w:color w:val="3C4043"/>
                          <w:sz w:val="28"/>
                          <w:szCs w:val="28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252674">
                        <w:rPr>
                          <w:rFonts w:ascii="Cambria Math" w:hAnsi="Cambria Math" w:cs="Times New Roman"/>
                          <w:color w:val="333333"/>
                          <w:sz w:val="28"/>
                          <w:szCs w:val="28"/>
                          <w:lang w:val="en-US"/>
                        </w:rPr>
                        <w:t xml:space="preserve">1 </w:t>
                      </w:r>
                      <w:r w:rsidRPr="00252674">
                        <w:rPr>
                          <w:rFonts w:ascii="Cambria Math" w:hAnsi="Cambria Math"/>
                          <w:color w:val="3C4043"/>
                          <w:sz w:val="28"/>
                          <w:szCs w:val="28"/>
                          <w:shd w:val="clear" w:color="auto" w:fill="FFFFFF"/>
                        </w:rPr>
                        <w:t>&lt;</w:t>
                      </w:r>
                      <w:r w:rsidRPr="00252674">
                        <w:rPr>
                          <w:rFonts w:ascii="Cambria Math" w:hAnsi="Cambria Math"/>
                          <w:color w:val="3C4043"/>
                          <w:sz w:val="28"/>
                          <w:szCs w:val="28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252674">
                        <w:rPr>
                          <w:rFonts w:ascii="Cambria Math" w:hAnsi="Cambria Math" w:cs="Times New Roman"/>
                          <w:color w:val="333333"/>
                          <w:sz w:val="28"/>
                          <w:szCs w:val="28"/>
                          <w:lang w:val="en-US"/>
                        </w:rPr>
                        <w:t xml:space="preserve">3 </w:t>
                      </w:r>
                      <w:r w:rsidRPr="00252674">
                        <w:rPr>
                          <w:rFonts w:ascii="Cambria Math" w:hAnsi="Cambria Math"/>
                          <w:color w:val="3C4043"/>
                          <w:sz w:val="28"/>
                          <w:szCs w:val="28"/>
                          <w:shd w:val="clear" w:color="auto" w:fill="FFFFFF"/>
                        </w:rPr>
                        <w:t>&lt;</w:t>
                      </w:r>
                      <w:r w:rsidRPr="00252674">
                        <w:rPr>
                          <w:rFonts w:ascii="Cambria Math" w:hAnsi="Cambria Math"/>
                          <w:color w:val="3C4043"/>
                          <w:sz w:val="28"/>
                          <w:szCs w:val="28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252674">
                        <w:rPr>
                          <w:rFonts w:ascii="Cambria Math" w:hAnsi="Cambria Math" w:cs="Times New Roman"/>
                          <w:color w:val="333333"/>
                          <w:sz w:val="28"/>
                          <w:szCs w:val="28"/>
                          <w:lang w:val="en-US"/>
                        </w:rPr>
                        <w:t>4</w:t>
                      </w:r>
                      <w:r>
                        <w:rPr>
                          <w:rFonts w:cs="Times New Roman"/>
                          <w:color w:val="333333"/>
                          <w:lang w:val="en-US"/>
                        </w:rPr>
                        <w:t>.</w:t>
                      </w:r>
                    </w:p>
                    <w:p w14:paraId="288B0930" w14:textId="77777777" w:rsidR="004E6F59" w:rsidRDefault="004E6F59" w:rsidP="005941E6">
                      <w:pPr>
                        <w:pStyle w:val="My"/>
                        <w:spacing w:after="240"/>
                        <w:jc w:val="both"/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</w:pPr>
                    </w:p>
                    <w:p w14:paraId="78EC49AE" w14:textId="77777777" w:rsidR="004E6F59" w:rsidRDefault="004E6F59" w:rsidP="005941E6">
                      <w:pPr>
                        <w:pStyle w:val="My"/>
                        <w:numPr>
                          <w:ilvl w:val="0"/>
                          <w:numId w:val="7"/>
                        </w:numPr>
                        <w:spacing w:after="240"/>
                        <w:jc w:val="both"/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The </w:t>
                      </w:r>
                      <w:r w:rsidRPr="00F9016E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Prisoner’s Dilemm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a, in the previously defined example, with assigned values to the variables </w:t>
                      </w:r>
                      <w:r w:rsidRPr="00F9016E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 xml:space="preserve">a, b, c </w:t>
                      </w:r>
                      <w:r w:rsidRPr="00F9016E"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and</w:t>
                      </w:r>
                      <w:r w:rsidRPr="00F9016E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 xml:space="preserve"> d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, and considering the possible actions of </w:t>
                      </w:r>
                      <w:r w:rsidRPr="00F9016E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Cooperate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and </w:t>
                      </w:r>
                      <w:r w:rsidRPr="00F9016E">
                        <w:rPr>
                          <w:b/>
                          <w:bCs/>
                        </w:rPr>
                        <w:t>Defect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, for each Player (</w:t>
                      </w:r>
                      <w:r w:rsidRPr="00F9016E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Rúben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and </w:t>
                      </w:r>
                      <w:r w:rsidRPr="00F9016E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João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), should have the following </w:t>
                      </w:r>
                      <w:r w:rsidRPr="00F9016E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Normal-Form Representation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format:</w:t>
                      </w:r>
                    </w:p>
                    <w:p w14:paraId="1BD390D9" w14:textId="77777777" w:rsidR="004E6F59" w:rsidRDefault="004E6F59" w:rsidP="00BA3234">
                      <w:pPr>
                        <w:pStyle w:val="My"/>
                        <w:spacing w:after="240"/>
                        <w:ind w:left="720"/>
                        <w:jc w:val="both"/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Ind w:w="1359" w:type="dxa"/>
                        <w:tblLook w:val="04A0" w:firstRow="1" w:lastRow="0" w:firstColumn="1" w:lastColumn="0" w:noHBand="0" w:noVBand="1"/>
                      </w:tblPr>
                      <w:tblGrid>
                        <w:gridCol w:w="3606"/>
                        <w:gridCol w:w="1695"/>
                        <w:gridCol w:w="1113"/>
                      </w:tblGrid>
                      <w:tr w:rsidR="004E6F59" w:rsidRPr="00A90680" w14:paraId="15CA0B60" w14:textId="77777777" w:rsidTr="00FA5870">
                        <w:trPr>
                          <w:trHeight w:val="649"/>
                        </w:trPr>
                        <w:tc>
                          <w:tcPr>
                            <w:tcW w:w="0" w:type="auto"/>
                            <w:shd w:val="clear" w:color="auto" w:fill="262626" w:themeFill="text1" w:themeFillTint="D9"/>
                            <w:vAlign w:val="center"/>
                          </w:tcPr>
                          <w:p w14:paraId="1E689965" w14:textId="77777777" w:rsidR="004E6F59" w:rsidRPr="003C1CBC" w:rsidRDefault="004E6F59" w:rsidP="005941E6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  <w:shd w:val="clear" w:color="auto" w:fill="262626" w:themeFill="text1" w:themeFillTint="D9"/>
                              </w:rPr>
                              <w:t xml:space="preserve">Rúben </w:t>
                            </w:r>
                            <w:r w:rsidRPr="00A90680"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16"/>
                                <w:shd w:val="clear" w:color="auto" w:fill="262626" w:themeFill="text1" w:themeFillTint="D9"/>
                              </w:rPr>
                              <w:t>(rows)</w:t>
                            </w:r>
                            <w:r w:rsidRPr="00A90680"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  <w:shd w:val="clear" w:color="auto" w:fill="262626" w:themeFill="text1" w:themeFillTint="D9"/>
                              </w:rPr>
                              <w:t>/</w:t>
                            </w:r>
                            <w:r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  <w:shd w:val="clear" w:color="auto" w:fill="262626" w:themeFill="text1" w:themeFillTint="D9"/>
                              </w:rPr>
                              <w:t xml:space="preserve">João </w:t>
                            </w:r>
                            <w:r w:rsidRPr="00A90680"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20"/>
                                <w:shd w:val="clear" w:color="auto" w:fill="262626" w:themeFill="text1" w:themeFillTint="D9"/>
                              </w:rPr>
                              <w:t>(columns</w:t>
                            </w:r>
                            <w:r w:rsidRPr="00A90680"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808080" w:themeFill="background1" w:themeFillShade="80"/>
                            <w:vAlign w:val="center"/>
                          </w:tcPr>
                          <w:p w14:paraId="2DD172E3" w14:textId="77777777" w:rsidR="004E6F59" w:rsidRPr="00A90680" w:rsidRDefault="004E6F59" w:rsidP="005941E6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</w:rPr>
                              <w:t>Cooperate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808080" w:themeFill="background1" w:themeFillShade="80"/>
                            <w:vAlign w:val="center"/>
                          </w:tcPr>
                          <w:p w14:paraId="573134F9" w14:textId="77777777" w:rsidR="004E6F59" w:rsidRPr="00A90680" w:rsidRDefault="004E6F59" w:rsidP="005941E6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</w:rPr>
                              <w:t>Defect</w:t>
                            </w:r>
                          </w:p>
                        </w:tc>
                      </w:tr>
                      <w:tr w:rsidR="004E6F59" w:rsidRPr="00A90680" w14:paraId="4309D65B" w14:textId="77777777" w:rsidTr="00FA5870">
                        <w:trPr>
                          <w:trHeight w:val="649"/>
                        </w:trPr>
                        <w:tc>
                          <w:tcPr>
                            <w:tcW w:w="0" w:type="auto"/>
                            <w:shd w:val="clear" w:color="auto" w:fill="808080" w:themeFill="background1" w:themeFillShade="80"/>
                            <w:vAlign w:val="center"/>
                          </w:tcPr>
                          <w:p w14:paraId="03233054" w14:textId="77777777" w:rsidR="004E6F59" w:rsidRPr="00A90680" w:rsidRDefault="004E6F59" w:rsidP="005941E6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</w:rPr>
                              <w:t>Cooperate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6A6A6" w:themeFill="background1" w:themeFillShade="A6"/>
                            <w:vAlign w:val="center"/>
                          </w:tcPr>
                          <w:p w14:paraId="7801C0CF" w14:textId="77777777" w:rsidR="004E6F59" w:rsidRPr="00A90680" w:rsidRDefault="004E6F59" w:rsidP="005941E6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8"/>
                                <w:szCs w:val="24"/>
                                <w:vertAlign w:val="subscript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8"/>
                                <w:szCs w:val="24"/>
                              </w:rPr>
                              <w:t>(3,3)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6A6A6" w:themeFill="background1" w:themeFillShade="A6"/>
                            <w:vAlign w:val="center"/>
                          </w:tcPr>
                          <w:p w14:paraId="764EAB2D" w14:textId="77777777" w:rsidR="004E6F59" w:rsidRPr="00A90680" w:rsidRDefault="004E6F59" w:rsidP="005941E6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8"/>
                                <w:szCs w:val="24"/>
                              </w:rPr>
                              <w:t>(0,4)</w:t>
                            </w:r>
                          </w:p>
                        </w:tc>
                      </w:tr>
                      <w:tr w:rsidR="004E6F59" w:rsidRPr="00A90680" w14:paraId="0AA73669" w14:textId="77777777" w:rsidTr="00FA5870">
                        <w:trPr>
                          <w:trHeight w:val="649"/>
                        </w:trPr>
                        <w:tc>
                          <w:tcPr>
                            <w:tcW w:w="0" w:type="auto"/>
                            <w:shd w:val="clear" w:color="auto" w:fill="808080" w:themeFill="background1" w:themeFillShade="80"/>
                            <w:vAlign w:val="center"/>
                          </w:tcPr>
                          <w:p w14:paraId="6B714862" w14:textId="77777777" w:rsidR="004E6F59" w:rsidRPr="00A90680" w:rsidRDefault="004E6F59" w:rsidP="005941E6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</w:rPr>
                              <w:t>Defect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6A6A6" w:themeFill="background1" w:themeFillShade="A6"/>
                            <w:vAlign w:val="center"/>
                          </w:tcPr>
                          <w:p w14:paraId="73F2C3F2" w14:textId="77777777" w:rsidR="004E6F59" w:rsidRPr="008266A5" w:rsidRDefault="004E6F59" w:rsidP="005941E6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8"/>
                                <w:szCs w:val="24"/>
                              </w:rPr>
                              <w:t>(4,0)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6A6A6" w:themeFill="background1" w:themeFillShade="A6"/>
                            <w:vAlign w:val="center"/>
                          </w:tcPr>
                          <w:p w14:paraId="43540DEE" w14:textId="77777777" w:rsidR="004E6F59" w:rsidRPr="00A90680" w:rsidRDefault="004E6F59" w:rsidP="005941E6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8"/>
                                <w:szCs w:val="24"/>
                              </w:rPr>
                              <w:t>(1,1)</w:t>
                            </w:r>
                          </w:p>
                        </w:tc>
                      </w:tr>
                    </w:tbl>
                    <w:p w14:paraId="4BDF108B" w14:textId="77777777" w:rsidR="004E6F59" w:rsidRPr="005941E6" w:rsidRDefault="004E6F59" w:rsidP="005941E6">
                      <w:pPr>
                        <w:pStyle w:val="My"/>
                        <w:spacing w:after="240"/>
                        <w:jc w:val="both"/>
                        <w:rPr>
                          <w:rFonts w:cs="Times New Roman"/>
                          <w:color w:val="333333"/>
                          <w:lang w:val="en-GB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4282822" w14:textId="77777777" w:rsidR="0093207A" w:rsidRPr="00F67D3A" w:rsidRDefault="0093207A" w:rsidP="0093207A"/>
    <w:p w14:paraId="43988535" w14:textId="77777777" w:rsidR="0093207A" w:rsidRPr="00F67D3A" w:rsidRDefault="0093207A" w:rsidP="0093207A"/>
    <w:p w14:paraId="4D3B089C" w14:textId="77777777" w:rsidR="0093207A" w:rsidRPr="00F67D3A" w:rsidRDefault="0093207A" w:rsidP="0093207A"/>
    <w:p w14:paraId="6CC63803" w14:textId="77777777" w:rsidR="0093207A" w:rsidRPr="00F67D3A" w:rsidRDefault="0093207A" w:rsidP="0093207A"/>
    <w:p w14:paraId="0B5FC826" w14:textId="77777777" w:rsidR="0030620D" w:rsidRDefault="0030620D">
      <w:r>
        <w:br w:type="page"/>
      </w:r>
    </w:p>
    <w:p w14:paraId="748E136C" w14:textId="77777777" w:rsidR="00523AA1" w:rsidRPr="00F67D3A" w:rsidRDefault="00523AA1" w:rsidP="00523AA1">
      <w:r>
        <w:rPr>
          <w:noProof/>
          <w:lang w:eastAsia="en-US"/>
        </w:rPr>
        <w:lastRenderedPageBreak/>
        <w:drawing>
          <wp:anchor distT="0" distB="0" distL="114300" distR="114300" simplePos="0" relativeHeight="252490240" behindDoc="1" locked="0" layoutInCell="1" allowOverlap="1" wp14:anchorId="08935412" wp14:editId="170CE97E">
            <wp:simplePos x="0" y="0"/>
            <wp:positionH relativeFrom="column">
              <wp:posOffset>-114300</wp:posOffset>
            </wp:positionH>
            <wp:positionV relativeFrom="paragraph">
              <wp:posOffset>-1196340</wp:posOffset>
            </wp:positionV>
            <wp:extent cx="7886700" cy="2668905"/>
            <wp:effectExtent l="0" t="0" r="0" b="0"/>
            <wp:wrapNone/>
            <wp:docPr id="56" name="Picture 5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98C0A3A" w14:textId="77777777" w:rsidR="00523AA1" w:rsidRPr="00F67D3A" w:rsidRDefault="00523AA1" w:rsidP="00523AA1">
      <w:r w:rsidRPr="008C3BF3">
        <w:rPr>
          <w:noProof/>
        </w:rPr>
        <w:drawing>
          <wp:anchor distT="0" distB="0" distL="114300" distR="114300" simplePos="0" relativeHeight="252493312" behindDoc="0" locked="0" layoutInCell="1" allowOverlap="1" wp14:anchorId="65664E07" wp14:editId="20CC58C8">
            <wp:simplePos x="0" y="0"/>
            <wp:positionH relativeFrom="column">
              <wp:posOffset>6182360</wp:posOffset>
            </wp:positionH>
            <wp:positionV relativeFrom="paragraph">
              <wp:posOffset>44450</wp:posOffset>
            </wp:positionV>
            <wp:extent cx="843915" cy="614045"/>
            <wp:effectExtent l="0" t="0" r="0" b="0"/>
            <wp:wrapNone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ct-nova-logo-1.png"/>
                    <pic:cNvPicPr/>
                  </pic:nvPicPr>
                  <pic:blipFill>
                    <a:blip r:embed="rId11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60000" contrast="-8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3915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3BF3">
        <w:rPr>
          <w:noProof/>
        </w:rPr>
        <w:drawing>
          <wp:anchor distT="0" distB="0" distL="114300" distR="114300" simplePos="0" relativeHeight="252492288" behindDoc="0" locked="0" layoutInCell="1" allowOverlap="1" wp14:anchorId="5A76BC42" wp14:editId="18211462">
            <wp:simplePos x="0" y="0"/>
            <wp:positionH relativeFrom="column">
              <wp:posOffset>4107939</wp:posOffset>
            </wp:positionH>
            <wp:positionV relativeFrom="paragraph">
              <wp:posOffset>17382</wp:posOffset>
            </wp:positionV>
            <wp:extent cx="1787525" cy="649605"/>
            <wp:effectExtent l="0" t="0" r="3175" b="0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niversidade-nova-lisboa-logo-1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60000" contrast="-8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525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710D70" w14:textId="77777777" w:rsidR="00523AA1" w:rsidRPr="00F67D3A" w:rsidRDefault="00523AA1" w:rsidP="00523AA1"/>
    <w:p w14:paraId="781D6EA1" w14:textId="77777777" w:rsidR="00523AA1" w:rsidRPr="00F67D3A" w:rsidRDefault="00523AA1" w:rsidP="00523AA1"/>
    <w:p w14:paraId="1C2A1ABD" w14:textId="77777777" w:rsidR="00523AA1" w:rsidRPr="00F67D3A" w:rsidRDefault="00523AA1" w:rsidP="00523AA1"/>
    <w:p w14:paraId="16508F11" w14:textId="77777777" w:rsidR="00523AA1" w:rsidRPr="00F67D3A" w:rsidRDefault="00523AA1" w:rsidP="00523AA1"/>
    <w:p w14:paraId="2B8D40D1" w14:textId="77777777" w:rsidR="00523AA1" w:rsidRPr="00F67D3A" w:rsidRDefault="00523AA1" w:rsidP="00523AA1"/>
    <w:p w14:paraId="64FC49E5" w14:textId="77777777" w:rsidR="00523AA1" w:rsidRPr="00F67D3A" w:rsidRDefault="00523AA1" w:rsidP="00523AA1"/>
    <w:p w14:paraId="3DABCA55" w14:textId="77777777" w:rsidR="00523AA1" w:rsidRPr="00F67D3A" w:rsidRDefault="00523AA1" w:rsidP="00523AA1"/>
    <w:p w14:paraId="027DE730" w14:textId="77777777" w:rsidR="00523AA1" w:rsidRPr="00F67D3A" w:rsidRDefault="00523AA1" w:rsidP="00523AA1"/>
    <w:p w14:paraId="331ADAC7" w14:textId="77777777" w:rsidR="00523AA1" w:rsidRPr="00F67D3A" w:rsidRDefault="00523AA1" w:rsidP="00523AA1">
      <w:r>
        <w:rPr>
          <w:noProof/>
          <w:lang w:eastAsia="en-US"/>
        </w:rPr>
        <mc:AlternateContent>
          <mc:Choice Requires="wps">
            <w:drawing>
              <wp:anchor distT="36576" distB="36576" distL="36576" distR="36576" simplePos="0" relativeHeight="252491264" behindDoc="0" locked="0" layoutInCell="1" allowOverlap="1" wp14:anchorId="4817B65D" wp14:editId="50BBE18E">
                <wp:simplePos x="0" y="0"/>
                <wp:positionH relativeFrom="column">
                  <wp:posOffset>571500</wp:posOffset>
                </wp:positionH>
                <wp:positionV relativeFrom="page">
                  <wp:posOffset>2390775</wp:posOffset>
                </wp:positionV>
                <wp:extent cx="6400800" cy="7058025"/>
                <wp:effectExtent l="0" t="0" r="0" b="9525"/>
                <wp:wrapNone/>
                <wp:docPr id="47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7058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65FC374" w14:textId="77777777" w:rsidR="004E6F59" w:rsidRDefault="004E6F59" w:rsidP="00523AA1">
                            <w:pPr>
                              <w:pStyle w:val="MyHeadtitle"/>
                              <w:spacing w:before="0" w:after="0"/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  <w:t xml:space="preserve">iv. Pareto Optimality in </w:t>
                            </w:r>
                          </w:p>
                          <w:p w14:paraId="42D9EF9D" w14:textId="125777A3" w:rsidR="004E6F59" w:rsidRPr="00B26CFD" w:rsidRDefault="004E6F59" w:rsidP="00523AA1">
                            <w:pPr>
                              <w:pStyle w:val="MyHeadtitle"/>
                              <w:spacing w:before="0" w:line="360" w:lineRule="auto"/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  <w:t xml:space="preserve">     Prisoner’s Dilemma</w:t>
                            </w:r>
                          </w:p>
                          <w:p w14:paraId="3DCA35E6" w14:textId="77777777" w:rsidR="004E6F59" w:rsidRDefault="004E6F59" w:rsidP="00523AA1">
                            <w:pPr>
                              <w:pStyle w:val="My"/>
                              <w:numPr>
                                <w:ilvl w:val="0"/>
                                <w:numId w:val="7"/>
                              </w:numPr>
                              <w:spacing w:after="240"/>
                              <w:jc w:val="both"/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Following again the example of the </w:t>
                            </w:r>
                            <w:r w:rsidRPr="00F9016E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Prisoner’s Dilemma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:</w:t>
                            </w:r>
                          </w:p>
                          <w:p w14:paraId="1182868F" w14:textId="77777777" w:rsidR="004E6F59" w:rsidRPr="00F363DF" w:rsidRDefault="004E6F59" w:rsidP="00523AA1">
                            <w:pPr>
                              <w:pStyle w:val="My"/>
                              <w:spacing w:after="240"/>
                              <w:ind w:left="360"/>
                              <w:jc w:val="both"/>
                              <w:rPr>
                                <w:rStyle w:val="sowc"/>
                                <w:rFonts w:cs="Times New Roman"/>
                                <w:color w:val="333333"/>
                                <w:sz w:val="4"/>
                                <w:szCs w:val="4"/>
                                <w:lang w:val="en-US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135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584"/>
                              <w:gridCol w:w="1695"/>
                              <w:gridCol w:w="1113"/>
                            </w:tblGrid>
                            <w:tr w:rsidR="004E6F59" w:rsidRPr="00A90680" w14:paraId="54AF89DA" w14:textId="77777777" w:rsidTr="00FA5870">
                              <w:trPr>
                                <w:trHeight w:val="649"/>
                              </w:trPr>
                              <w:tc>
                                <w:tcPr>
                                  <w:tcW w:w="0" w:type="auto"/>
                                  <w:shd w:val="clear" w:color="auto" w:fill="262626" w:themeFill="text1" w:themeFillTint="D9"/>
                                  <w:vAlign w:val="center"/>
                                </w:tcPr>
                                <w:p w14:paraId="5770D2CC" w14:textId="77777777" w:rsidR="004E6F59" w:rsidRPr="003C1CBC" w:rsidRDefault="004E6F59" w:rsidP="005941E6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 w:val="0"/>
                                      <w:color w:val="333333"/>
                                      <w:sz w:val="2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  <w:shd w:val="clear" w:color="auto" w:fill="262626" w:themeFill="text1" w:themeFillTint="D9"/>
                                    </w:rPr>
                                    <w:t>Rúben</w:t>
                                  </w:r>
                                  <w:r w:rsidRPr="00A90680"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16"/>
                                      <w:shd w:val="clear" w:color="auto" w:fill="262626" w:themeFill="text1" w:themeFillTint="D9"/>
                                    </w:rPr>
                                    <w:t xml:space="preserve"> (rows)</w:t>
                                  </w:r>
                                  <w:r w:rsidRPr="00A90680"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  <w:shd w:val="clear" w:color="auto" w:fill="262626" w:themeFill="text1" w:themeFillTint="D9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  <w:shd w:val="clear" w:color="auto" w:fill="262626" w:themeFill="text1" w:themeFillTint="D9"/>
                                    </w:rPr>
                                    <w:t>João</w:t>
                                  </w:r>
                                  <w:r w:rsidRPr="00A90680"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  <w:shd w:val="clear" w:color="auto" w:fill="262626" w:themeFill="text1" w:themeFillTint="D9"/>
                                    </w:rPr>
                                    <w:t xml:space="preserve"> </w:t>
                                  </w:r>
                                  <w:r w:rsidRPr="00A90680"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20"/>
                                      <w:shd w:val="clear" w:color="auto" w:fill="262626" w:themeFill="text1" w:themeFillTint="D9"/>
                                    </w:rPr>
                                    <w:t>(columns</w:t>
                                  </w:r>
                                  <w:r w:rsidRPr="00A90680"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808080" w:themeFill="background1" w:themeFillShade="80"/>
                                  <w:vAlign w:val="center"/>
                                </w:tcPr>
                                <w:p w14:paraId="1E53B474" w14:textId="77777777" w:rsidR="004E6F59" w:rsidRPr="00A90680" w:rsidRDefault="004E6F59" w:rsidP="005941E6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  <w:t>Cooperate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808080" w:themeFill="background1" w:themeFillShade="80"/>
                                  <w:vAlign w:val="center"/>
                                </w:tcPr>
                                <w:p w14:paraId="0C3E7F8A" w14:textId="77777777" w:rsidR="004E6F59" w:rsidRPr="00A90680" w:rsidRDefault="004E6F59" w:rsidP="005941E6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  <w:t>Defect</w:t>
                                  </w:r>
                                </w:p>
                              </w:tc>
                            </w:tr>
                            <w:tr w:rsidR="004E6F59" w:rsidRPr="00A90680" w14:paraId="337819C2" w14:textId="77777777" w:rsidTr="00FA5870">
                              <w:trPr>
                                <w:trHeight w:val="649"/>
                              </w:trPr>
                              <w:tc>
                                <w:tcPr>
                                  <w:tcW w:w="0" w:type="auto"/>
                                  <w:shd w:val="clear" w:color="auto" w:fill="808080" w:themeFill="background1" w:themeFillShade="80"/>
                                  <w:vAlign w:val="center"/>
                                </w:tcPr>
                                <w:p w14:paraId="6D485D4A" w14:textId="77777777" w:rsidR="004E6F59" w:rsidRPr="00A90680" w:rsidRDefault="004E6F59" w:rsidP="005941E6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  <w:t>Cooperate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6A6A6" w:themeFill="background1" w:themeFillShade="A6"/>
                                  <w:vAlign w:val="center"/>
                                </w:tcPr>
                                <w:p w14:paraId="0C2FCBB5" w14:textId="77777777" w:rsidR="004E6F59" w:rsidRPr="00A90680" w:rsidRDefault="004E6F59" w:rsidP="005941E6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8"/>
                                      <w:szCs w:val="24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  <w:t>(3,3)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6A6A6" w:themeFill="background1" w:themeFillShade="A6"/>
                                  <w:vAlign w:val="center"/>
                                </w:tcPr>
                                <w:p w14:paraId="20A6A0EB" w14:textId="77777777" w:rsidR="004E6F59" w:rsidRPr="00A90680" w:rsidRDefault="004E6F59" w:rsidP="005941E6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  <w:t>(0,4)</w:t>
                                  </w:r>
                                </w:p>
                              </w:tc>
                            </w:tr>
                            <w:tr w:rsidR="004E6F59" w:rsidRPr="00A90680" w14:paraId="3859E35D" w14:textId="77777777" w:rsidTr="00FA5870">
                              <w:trPr>
                                <w:trHeight w:val="649"/>
                              </w:trPr>
                              <w:tc>
                                <w:tcPr>
                                  <w:tcW w:w="0" w:type="auto"/>
                                  <w:shd w:val="clear" w:color="auto" w:fill="808080" w:themeFill="background1" w:themeFillShade="80"/>
                                  <w:vAlign w:val="center"/>
                                </w:tcPr>
                                <w:p w14:paraId="2180FEC5" w14:textId="77777777" w:rsidR="004E6F59" w:rsidRPr="00A90680" w:rsidRDefault="004E6F59" w:rsidP="005941E6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  <w:t>Defect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6A6A6" w:themeFill="background1" w:themeFillShade="A6"/>
                                  <w:vAlign w:val="center"/>
                                </w:tcPr>
                                <w:p w14:paraId="6CBA967E" w14:textId="77777777" w:rsidR="004E6F59" w:rsidRPr="008266A5" w:rsidRDefault="004E6F59" w:rsidP="005941E6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  <w:t>(4,0)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6A6A6" w:themeFill="background1" w:themeFillShade="A6"/>
                                  <w:vAlign w:val="center"/>
                                </w:tcPr>
                                <w:p w14:paraId="4D2C5230" w14:textId="77777777" w:rsidR="004E6F59" w:rsidRPr="00C1022B" w:rsidRDefault="004E6F59" w:rsidP="005941E6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</w:pPr>
                                  <w:r w:rsidRPr="00C1022B"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  <w:t>(1,1)</w:t>
                                  </w:r>
                                </w:p>
                              </w:tc>
                            </w:tr>
                          </w:tbl>
                          <w:p w14:paraId="6B743E26" w14:textId="77777777" w:rsidR="004E6F59" w:rsidRDefault="004E6F59" w:rsidP="00523AA1">
                            <w:pPr>
                              <w:pStyle w:val="My"/>
                              <w:spacing w:after="240"/>
                              <w:jc w:val="both"/>
                              <w:rPr>
                                <w:rFonts w:cs="Times New Roman"/>
                                <w:color w:val="333333"/>
                                <w:lang w:val="en-GB"/>
                              </w:rPr>
                            </w:pPr>
                          </w:p>
                          <w:p w14:paraId="65813010" w14:textId="77777777" w:rsidR="004E6F59" w:rsidRDefault="004E6F59" w:rsidP="002C5588">
                            <w:pPr>
                              <w:pStyle w:val="My"/>
                              <w:numPr>
                                <w:ilvl w:val="1"/>
                                <w:numId w:val="7"/>
                              </w:numPr>
                              <w:spacing w:after="240"/>
                              <w:jc w:val="both"/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</w:pPr>
                            <w:r w:rsidRPr="00F9016E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(Cooperate, Cooperate) is Pareto Optimal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:</w:t>
                            </w:r>
                          </w:p>
                          <w:p w14:paraId="281DC42F" w14:textId="77777777" w:rsidR="004E6F59" w:rsidRDefault="004E6F59" w:rsidP="00CD244B">
                            <w:pPr>
                              <w:pStyle w:val="My"/>
                              <w:numPr>
                                <w:ilvl w:val="2"/>
                                <w:numId w:val="7"/>
                              </w:numPr>
                              <w:spacing w:after="240"/>
                              <w:jc w:val="both"/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No Strategy Profile gives both players a higher payoff;</w:t>
                            </w:r>
                          </w:p>
                          <w:p w14:paraId="18FC07E8" w14:textId="77777777" w:rsidR="004E6F59" w:rsidRDefault="004E6F59" w:rsidP="00F47AF6">
                            <w:pPr>
                              <w:pStyle w:val="My"/>
                              <w:numPr>
                                <w:ilvl w:val="1"/>
                                <w:numId w:val="7"/>
                              </w:numPr>
                              <w:spacing w:after="240"/>
                              <w:jc w:val="both"/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</w:pPr>
                            <w:r w:rsidRPr="00F9016E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(Defect, Cooperate) is Pareto Optimal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:</w:t>
                            </w:r>
                          </w:p>
                          <w:p w14:paraId="17C8180A" w14:textId="77777777" w:rsidR="004E6F59" w:rsidRDefault="004E6F59" w:rsidP="00F47AF6">
                            <w:pPr>
                              <w:pStyle w:val="My"/>
                              <w:numPr>
                                <w:ilvl w:val="2"/>
                                <w:numId w:val="7"/>
                              </w:numPr>
                              <w:spacing w:after="240"/>
                              <w:jc w:val="both"/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No Strategy Profile gives Rúben a higher payoff;</w:t>
                            </w:r>
                          </w:p>
                          <w:p w14:paraId="724EF96B" w14:textId="77777777" w:rsidR="004E6F59" w:rsidRPr="00F9016E" w:rsidRDefault="004E6F59" w:rsidP="00520CB7">
                            <w:pPr>
                              <w:pStyle w:val="My"/>
                              <w:numPr>
                                <w:ilvl w:val="1"/>
                                <w:numId w:val="7"/>
                              </w:numPr>
                              <w:spacing w:after="240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</w:pPr>
                            <w:r w:rsidRPr="00F9016E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(Defect, Cooperate) is Pareto Optimal:</w:t>
                            </w:r>
                          </w:p>
                          <w:p w14:paraId="5AC36A24" w14:textId="77777777" w:rsidR="004E6F59" w:rsidRDefault="004E6F59" w:rsidP="00520CB7">
                            <w:pPr>
                              <w:pStyle w:val="My"/>
                              <w:numPr>
                                <w:ilvl w:val="2"/>
                                <w:numId w:val="7"/>
                              </w:numPr>
                              <w:spacing w:after="240"/>
                              <w:jc w:val="both"/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No Strategy Profile gives João a higher payoff;</w:t>
                            </w:r>
                          </w:p>
                          <w:p w14:paraId="15CBD30D" w14:textId="77777777" w:rsidR="004E6F59" w:rsidRPr="00F9016E" w:rsidRDefault="004E6F59" w:rsidP="00520CB7">
                            <w:pPr>
                              <w:pStyle w:val="My"/>
                              <w:numPr>
                                <w:ilvl w:val="1"/>
                                <w:numId w:val="7"/>
                              </w:numPr>
                              <w:spacing w:after="240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</w:pPr>
                            <w:r w:rsidRPr="00F9016E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(Defect, Defect) is not a Pareto Optimal:</w:t>
                            </w:r>
                          </w:p>
                          <w:p w14:paraId="476C69BF" w14:textId="77777777" w:rsidR="004E6F59" w:rsidRDefault="004E6F59" w:rsidP="00520CB7">
                            <w:pPr>
                              <w:pStyle w:val="My"/>
                              <w:numPr>
                                <w:ilvl w:val="2"/>
                                <w:numId w:val="7"/>
                              </w:numPr>
                              <w:spacing w:after="240"/>
                              <w:jc w:val="both"/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(Defect, Defect) is Pareto dominated by (Cooperate, Cooperate);</w:t>
                            </w:r>
                          </w:p>
                          <w:p w14:paraId="25219DEE" w14:textId="77777777" w:rsidR="004E6F59" w:rsidRPr="00012F9A" w:rsidRDefault="004E6F59" w:rsidP="00012F9A">
                            <w:pPr>
                              <w:pStyle w:val="My"/>
                              <w:numPr>
                                <w:ilvl w:val="2"/>
                                <w:numId w:val="7"/>
                              </w:numPr>
                              <w:spacing w:after="240"/>
                              <w:jc w:val="both"/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(Defect, Defect) is not Pareto dominated by (Cooperate, Defect) neither (Defect, Cooperate);</w:t>
                            </w:r>
                          </w:p>
                          <w:p w14:paraId="15B46943" w14:textId="77777777" w:rsidR="004E6F59" w:rsidRPr="00231E79" w:rsidRDefault="004E6F59" w:rsidP="00520CB7">
                            <w:pPr>
                              <w:pStyle w:val="My"/>
                              <w:numPr>
                                <w:ilvl w:val="2"/>
                                <w:numId w:val="7"/>
                              </w:numPr>
                              <w:spacing w:after="240"/>
                              <w:jc w:val="both"/>
                              <w:rPr>
                                <w:rFonts w:cs="Times New Roman"/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But ironically, (Defect, Defect) is the Dominant Strategy Equilibrium;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17B65D" id="_x0000_s1041" type="#_x0000_t202" style="position:absolute;margin-left:45pt;margin-top:188.25pt;width:7in;height:555.75pt;z-index:25249126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" filled="f" fillcolor="#fffffe" stroked="f" strokecolor="#212120" insetpen="t">
                <v:textbox inset="2.88pt,2.88pt,2.88pt,2.88pt">
                  <w:txbxContent>
                    <w:p w14:paraId="265FC374" w14:textId="77777777" w:rsidR="004E6F59" w:rsidRDefault="004E6F59" w:rsidP="00523AA1">
                      <w:pPr>
                        <w:pStyle w:val="MyHeadtitle"/>
                        <w:spacing w:before="0" w:after="0"/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</w:pPr>
                      <w:r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  <w:t xml:space="preserve">iv. Pareto Optimality in </w:t>
                      </w:r>
                    </w:p>
                    <w:p w14:paraId="42D9EF9D" w14:textId="125777A3" w:rsidR="004E6F59" w:rsidRPr="00B26CFD" w:rsidRDefault="004E6F59" w:rsidP="00523AA1">
                      <w:pPr>
                        <w:pStyle w:val="MyHeadtitle"/>
                        <w:spacing w:before="0" w:line="360" w:lineRule="auto"/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</w:pPr>
                      <w:r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  <w:t xml:space="preserve">     Prisoner’s Dilemma</w:t>
                      </w:r>
                    </w:p>
                    <w:p w14:paraId="3DCA35E6" w14:textId="77777777" w:rsidR="004E6F59" w:rsidRDefault="004E6F59" w:rsidP="00523AA1">
                      <w:pPr>
                        <w:pStyle w:val="My"/>
                        <w:numPr>
                          <w:ilvl w:val="0"/>
                          <w:numId w:val="7"/>
                        </w:numPr>
                        <w:spacing w:after="240"/>
                        <w:jc w:val="both"/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Following again the example of the </w:t>
                      </w:r>
                      <w:r w:rsidRPr="00F9016E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Prisoner’s Dilemma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:</w:t>
                      </w:r>
                    </w:p>
                    <w:p w14:paraId="1182868F" w14:textId="77777777" w:rsidR="004E6F59" w:rsidRPr="00F363DF" w:rsidRDefault="004E6F59" w:rsidP="00523AA1">
                      <w:pPr>
                        <w:pStyle w:val="My"/>
                        <w:spacing w:after="240"/>
                        <w:ind w:left="360"/>
                        <w:jc w:val="both"/>
                        <w:rPr>
                          <w:rStyle w:val="sowc"/>
                          <w:rFonts w:cs="Times New Roman"/>
                          <w:color w:val="333333"/>
                          <w:sz w:val="4"/>
                          <w:szCs w:val="4"/>
                          <w:lang w:val="en-US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Ind w:w="1359" w:type="dxa"/>
                        <w:tblLook w:val="04A0" w:firstRow="1" w:lastRow="0" w:firstColumn="1" w:lastColumn="0" w:noHBand="0" w:noVBand="1"/>
                      </w:tblPr>
                      <w:tblGrid>
                        <w:gridCol w:w="3584"/>
                        <w:gridCol w:w="1695"/>
                        <w:gridCol w:w="1113"/>
                      </w:tblGrid>
                      <w:tr w:rsidR="004E6F59" w:rsidRPr="00A90680" w14:paraId="54AF89DA" w14:textId="77777777" w:rsidTr="00FA5870">
                        <w:trPr>
                          <w:trHeight w:val="649"/>
                        </w:trPr>
                        <w:tc>
                          <w:tcPr>
                            <w:tcW w:w="0" w:type="auto"/>
                            <w:shd w:val="clear" w:color="auto" w:fill="262626" w:themeFill="text1" w:themeFillTint="D9"/>
                            <w:vAlign w:val="center"/>
                          </w:tcPr>
                          <w:p w14:paraId="5770D2CC" w14:textId="77777777" w:rsidR="004E6F59" w:rsidRPr="003C1CBC" w:rsidRDefault="004E6F59" w:rsidP="005941E6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  <w:shd w:val="clear" w:color="auto" w:fill="262626" w:themeFill="text1" w:themeFillTint="D9"/>
                              </w:rPr>
                              <w:t>Rúben</w:t>
                            </w:r>
                            <w:r w:rsidRPr="00A90680"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16"/>
                                <w:shd w:val="clear" w:color="auto" w:fill="262626" w:themeFill="text1" w:themeFillTint="D9"/>
                              </w:rPr>
                              <w:t xml:space="preserve"> (rows)</w:t>
                            </w:r>
                            <w:r w:rsidRPr="00A90680"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  <w:shd w:val="clear" w:color="auto" w:fill="262626" w:themeFill="text1" w:themeFillTint="D9"/>
                              </w:rPr>
                              <w:t>/</w:t>
                            </w:r>
                            <w:r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  <w:shd w:val="clear" w:color="auto" w:fill="262626" w:themeFill="text1" w:themeFillTint="D9"/>
                              </w:rPr>
                              <w:t>João</w:t>
                            </w:r>
                            <w:r w:rsidRPr="00A90680"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  <w:shd w:val="clear" w:color="auto" w:fill="262626" w:themeFill="text1" w:themeFillTint="D9"/>
                              </w:rPr>
                              <w:t xml:space="preserve"> </w:t>
                            </w:r>
                            <w:r w:rsidRPr="00A90680"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20"/>
                                <w:shd w:val="clear" w:color="auto" w:fill="262626" w:themeFill="text1" w:themeFillTint="D9"/>
                              </w:rPr>
                              <w:t>(columns</w:t>
                            </w:r>
                            <w:r w:rsidRPr="00A90680"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808080" w:themeFill="background1" w:themeFillShade="80"/>
                            <w:vAlign w:val="center"/>
                          </w:tcPr>
                          <w:p w14:paraId="1E53B474" w14:textId="77777777" w:rsidR="004E6F59" w:rsidRPr="00A90680" w:rsidRDefault="004E6F59" w:rsidP="005941E6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</w:rPr>
                              <w:t>Cooperate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808080" w:themeFill="background1" w:themeFillShade="80"/>
                            <w:vAlign w:val="center"/>
                          </w:tcPr>
                          <w:p w14:paraId="0C3E7F8A" w14:textId="77777777" w:rsidR="004E6F59" w:rsidRPr="00A90680" w:rsidRDefault="004E6F59" w:rsidP="005941E6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</w:rPr>
                              <w:t>Defect</w:t>
                            </w:r>
                          </w:p>
                        </w:tc>
                      </w:tr>
                      <w:tr w:rsidR="004E6F59" w:rsidRPr="00A90680" w14:paraId="337819C2" w14:textId="77777777" w:rsidTr="00FA5870">
                        <w:trPr>
                          <w:trHeight w:val="649"/>
                        </w:trPr>
                        <w:tc>
                          <w:tcPr>
                            <w:tcW w:w="0" w:type="auto"/>
                            <w:shd w:val="clear" w:color="auto" w:fill="808080" w:themeFill="background1" w:themeFillShade="80"/>
                            <w:vAlign w:val="center"/>
                          </w:tcPr>
                          <w:p w14:paraId="6D485D4A" w14:textId="77777777" w:rsidR="004E6F59" w:rsidRPr="00A90680" w:rsidRDefault="004E6F59" w:rsidP="005941E6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</w:rPr>
                              <w:t>Cooperate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6A6A6" w:themeFill="background1" w:themeFillShade="A6"/>
                            <w:vAlign w:val="center"/>
                          </w:tcPr>
                          <w:p w14:paraId="0C2FCBB5" w14:textId="77777777" w:rsidR="004E6F59" w:rsidRPr="00A90680" w:rsidRDefault="004E6F59" w:rsidP="005941E6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8"/>
                                <w:szCs w:val="24"/>
                                <w:vertAlign w:val="subscript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8"/>
                                <w:szCs w:val="24"/>
                              </w:rPr>
                              <w:t>(3,3)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6A6A6" w:themeFill="background1" w:themeFillShade="A6"/>
                            <w:vAlign w:val="center"/>
                          </w:tcPr>
                          <w:p w14:paraId="20A6A0EB" w14:textId="77777777" w:rsidR="004E6F59" w:rsidRPr="00A90680" w:rsidRDefault="004E6F59" w:rsidP="005941E6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8"/>
                                <w:szCs w:val="24"/>
                              </w:rPr>
                              <w:t>(0,4)</w:t>
                            </w:r>
                          </w:p>
                        </w:tc>
                      </w:tr>
                      <w:tr w:rsidR="004E6F59" w:rsidRPr="00A90680" w14:paraId="3859E35D" w14:textId="77777777" w:rsidTr="00FA5870">
                        <w:trPr>
                          <w:trHeight w:val="649"/>
                        </w:trPr>
                        <w:tc>
                          <w:tcPr>
                            <w:tcW w:w="0" w:type="auto"/>
                            <w:shd w:val="clear" w:color="auto" w:fill="808080" w:themeFill="background1" w:themeFillShade="80"/>
                            <w:vAlign w:val="center"/>
                          </w:tcPr>
                          <w:p w14:paraId="2180FEC5" w14:textId="77777777" w:rsidR="004E6F59" w:rsidRPr="00A90680" w:rsidRDefault="004E6F59" w:rsidP="005941E6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</w:rPr>
                              <w:t>Defect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6A6A6" w:themeFill="background1" w:themeFillShade="A6"/>
                            <w:vAlign w:val="center"/>
                          </w:tcPr>
                          <w:p w14:paraId="6CBA967E" w14:textId="77777777" w:rsidR="004E6F59" w:rsidRPr="008266A5" w:rsidRDefault="004E6F59" w:rsidP="005941E6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8"/>
                                <w:szCs w:val="24"/>
                              </w:rPr>
                              <w:t>(4,0)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6A6A6" w:themeFill="background1" w:themeFillShade="A6"/>
                            <w:vAlign w:val="center"/>
                          </w:tcPr>
                          <w:p w14:paraId="4D2C5230" w14:textId="77777777" w:rsidR="004E6F59" w:rsidRPr="00C1022B" w:rsidRDefault="004E6F59" w:rsidP="005941E6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8"/>
                                <w:szCs w:val="24"/>
                              </w:rPr>
                            </w:pPr>
                            <w:r w:rsidRPr="00C1022B"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8"/>
                                <w:szCs w:val="24"/>
                              </w:rPr>
                              <w:t>(1,1)</w:t>
                            </w:r>
                          </w:p>
                        </w:tc>
                      </w:tr>
                    </w:tbl>
                    <w:p w14:paraId="6B743E26" w14:textId="77777777" w:rsidR="004E6F59" w:rsidRDefault="004E6F59" w:rsidP="00523AA1">
                      <w:pPr>
                        <w:pStyle w:val="My"/>
                        <w:spacing w:after="240"/>
                        <w:jc w:val="both"/>
                        <w:rPr>
                          <w:rFonts w:cs="Times New Roman"/>
                          <w:color w:val="333333"/>
                          <w:lang w:val="en-GB"/>
                        </w:rPr>
                      </w:pPr>
                    </w:p>
                    <w:p w14:paraId="65813010" w14:textId="77777777" w:rsidR="004E6F59" w:rsidRDefault="004E6F59" w:rsidP="002C5588">
                      <w:pPr>
                        <w:pStyle w:val="My"/>
                        <w:numPr>
                          <w:ilvl w:val="1"/>
                          <w:numId w:val="7"/>
                        </w:numPr>
                        <w:spacing w:after="240"/>
                        <w:jc w:val="both"/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</w:pPr>
                      <w:r w:rsidRPr="00F9016E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(Cooperate, Cooperate) is Pareto Optimal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:</w:t>
                      </w:r>
                    </w:p>
                    <w:p w14:paraId="281DC42F" w14:textId="77777777" w:rsidR="004E6F59" w:rsidRDefault="004E6F59" w:rsidP="00CD244B">
                      <w:pPr>
                        <w:pStyle w:val="My"/>
                        <w:numPr>
                          <w:ilvl w:val="2"/>
                          <w:numId w:val="7"/>
                        </w:numPr>
                        <w:spacing w:after="240"/>
                        <w:jc w:val="both"/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No Strategy Profile gives both players a higher payoff;</w:t>
                      </w:r>
                    </w:p>
                    <w:p w14:paraId="18FC07E8" w14:textId="77777777" w:rsidR="004E6F59" w:rsidRDefault="004E6F59" w:rsidP="00F47AF6">
                      <w:pPr>
                        <w:pStyle w:val="My"/>
                        <w:numPr>
                          <w:ilvl w:val="1"/>
                          <w:numId w:val="7"/>
                        </w:numPr>
                        <w:spacing w:after="240"/>
                        <w:jc w:val="both"/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</w:pPr>
                      <w:r w:rsidRPr="00F9016E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(Defect, Cooperate) is Pareto Optimal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:</w:t>
                      </w:r>
                    </w:p>
                    <w:p w14:paraId="17C8180A" w14:textId="77777777" w:rsidR="004E6F59" w:rsidRDefault="004E6F59" w:rsidP="00F47AF6">
                      <w:pPr>
                        <w:pStyle w:val="My"/>
                        <w:numPr>
                          <w:ilvl w:val="2"/>
                          <w:numId w:val="7"/>
                        </w:numPr>
                        <w:spacing w:after="240"/>
                        <w:jc w:val="both"/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No Strategy Profile gives Rúben a higher payoff;</w:t>
                      </w:r>
                    </w:p>
                    <w:p w14:paraId="724EF96B" w14:textId="77777777" w:rsidR="004E6F59" w:rsidRPr="00F9016E" w:rsidRDefault="004E6F59" w:rsidP="00520CB7">
                      <w:pPr>
                        <w:pStyle w:val="My"/>
                        <w:numPr>
                          <w:ilvl w:val="1"/>
                          <w:numId w:val="7"/>
                        </w:numPr>
                        <w:spacing w:after="240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</w:pPr>
                      <w:r w:rsidRPr="00F9016E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(Defect, Cooperate) is Pareto Optimal:</w:t>
                      </w:r>
                    </w:p>
                    <w:p w14:paraId="5AC36A24" w14:textId="77777777" w:rsidR="004E6F59" w:rsidRDefault="004E6F59" w:rsidP="00520CB7">
                      <w:pPr>
                        <w:pStyle w:val="My"/>
                        <w:numPr>
                          <w:ilvl w:val="2"/>
                          <w:numId w:val="7"/>
                        </w:numPr>
                        <w:spacing w:after="240"/>
                        <w:jc w:val="both"/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No Strategy Profile gives João a higher payoff;</w:t>
                      </w:r>
                    </w:p>
                    <w:p w14:paraId="15CBD30D" w14:textId="77777777" w:rsidR="004E6F59" w:rsidRPr="00F9016E" w:rsidRDefault="004E6F59" w:rsidP="00520CB7">
                      <w:pPr>
                        <w:pStyle w:val="My"/>
                        <w:numPr>
                          <w:ilvl w:val="1"/>
                          <w:numId w:val="7"/>
                        </w:numPr>
                        <w:spacing w:after="240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</w:pPr>
                      <w:r w:rsidRPr="00F9016E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(Defect, Defect) is not a Pareto Optimal:</w:t>
                      </w:r>
                    </w:p>
                    <w:p w14:paraId="476C69BF" w14:textId="77777777" w:rsidR="004E6F59" w:rsidRDefault="004E6F59" w:rsidP="00520CB7">
                      <w:pPr>
                        <w:pStyle w:val="My"/>
                        <w:numPr>
                          <w:ilvl w:val="2"/>
                          <w:numId w:val="7"/>
                        </w:numPr>
                        <w:spacing w:after="240"/>
                        <w:jc w:val="both"/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(Defect, Defect) is Pareto dominated by (Cooperate, Cooperate);</w:t>
                      </w:r>
                    </w:p>
                    <w:p w14:paraId="25219DEE" w14:textId="77777777" w:rsidR="004E6F59" w:rsidRPr="00012F9A" w:rsidRDefault="004E6F59" w:rsidP="00012F9A">
                      <w:pPr>
                        <w:pStyle w:val="My"/>
                        <w:numPr>
                          <w:ilvl w:val="2"/>
                          <w:numId w:val="7"/>
                        </w:numPr>
                        <w:spacing w:after="240"/>
                        <w:jc w:val="both"/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(Defect, Defect) is not Pareto dominated by (Cooperate, Defect) neither (Defect, Cooperate);</w:t>
                      </w:r>
                    </w:p>
                    <w:p w14:paraId="15B46943" w14:textId="77777777" w:rsidR="004E6F59" w:rsidRPr="00231E79" w:rsidRDefault="004E6F59" w:rsidP="00520CB7">
                      <w:pPr>
                        <w:pStyle w:val="My"/>
                        <w:numPr>
                          <w:ilvl w:val="2"/>
                          <w:numId w:val="7"/>
                        </w:numPr>
                        <w:spacing w:after="240"/>
                        <w:jc w:val="both"/>
                        <w:rPr>
                          <w:rFonts w:cs="Times New Roman"/>
                          <w:color w:val="333333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But ironically, (Defect, Defect) is the Dominant Strategy Equilibrium;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2847E2EE" w14:textId="77777777" w:rsidR="00523AA1" w:rsidRPr="00F67D3A" w:rsidRDefault="00523AA1" w:rsidP="00523AA1"/>
    <w:p w14:paraId="68D99EBF" w14:textId="77777777" w:rsidR="00523AA1" w:rsidRPr="00F67D3A" w:rsidRDefault="00523AA1" w:rsidP="00523AA1"/>
    <w:p w14:paraId="7FAC00DD" w14:textId="77777777" w:rsidR="00523AA1" w:rsidRPr="00F67D3A" w:rsidRDefault="00523AA1" w:rsidP="00523AA1"/>
    <w:p w14:paraId="04AA2BAE" w14:textId="77777777" w:rsidR="00523AA1" w:rsidRPr="00F67D3A" w:rsidRDefault="00523AA1" w:rsidP="00523AA1"/>
    <w:p w14:paraId="0F5A5C66" w14:textId="77777777" w:rsidR="00523AA1" w:rsidRDefault="00523AA1">
      <w:r>
        <w:br w:type="page"/>
      </w:r>
    </w:p>
    <w:p w14:paraId="189772A6" w14:textId="77777777" w:rsidR="00F85727" w:rsidRPr="00F67D3A" w:rsidRDefault="00F85727" w:rsidP="00F85727">
      <w:r>
        <w:rPr>
          <w:noProof/>
          <w:lang w:eastAsia="en-US"/>
        </w:rPr>
        <w:lastRenderedPageBreak/>
        <w:drawing>
          <wp:anchor distT="0" distB="0" distL="114300" distR="114300" simplePos="0" relativeHeight="252500480" behindDoc="1" locked="0" layoutInCell="1" allowOverlap="1" wp14:anchorId="52C8E145" wp14:editId="7F77085A">
            <wp:simplePos x="0" y="0"/>
            <wp:positionH relativeFrom="column">
              <wp:posOffset>-114300</wp:posOffset>
            </wp:positionH>
            <wp:positionV relativeFrom="paragraph">
              <wp:posOffset>-1196340</wp:posOffset>
            </wp:positionV>
            <wp:extent cx="7886700" cy="2668905"/>
            <wp:effectExtent l="0" t="0" r="0" b="0"/>
            <wp:wrapNone/>
            <wp:docPr id="256" name="Picture 256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16099F" w14:textId="77777777" w:rsidR="00F85727" w:rsidRPr="00F67D3A" w:rsidRDefault="00F85727" w:rsidP="00F85727">
      <w:r w:rsidRPr="008C3BF3">
        <w:rPr>
          <w:noProof/>
        </w:rPr>
        <w:drawing>
          <wp:anchor distT="0" distB="0" distL="114300" distR="114300" simplePos="0" relativeHeight="252503552" behindDoc="0" locked="0" layoutInCell="1" allowOverlap="1" wp14:anchorId="1488614E" wp14:editId="4F09A382">
            <wp:simplePos x="0" y="0"/>
            <wp:positionH relativeFrom="column">
              <wp:posOffset>6182360</wp:posOffset>
            </wp:positionH>
            <wp:positionV relativeFrom="paragraph">
              <wp:posOffset>44450</wp:posOffset>
            </wp:positionV>
            <wp:extent cx="843915" cy="614045"/>
            <wp:effectExtent l="0" t="0" r="0" b="0"/>
            <wp:wrapNone/>
            <wp:docPr id="257" name="Picture 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ct-nova-logo-1.png"/>
                    <pic:cNvPicPr/>
                  </pic:nvPicPr>
                  <pic:blipFill>
                    <a:blip r:embed="rId11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60000" contrast="-8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3915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3BF3">
        <w:rPr>
          <w:noProof/>
        </w:rPr>
        <w:drawing>
          <wp:anchor distT="0" distB="0" distL="114300" distR="114300" simplePos="0" relativeHeight="252502528" behindDoc="0" locked="0" layoutInCell="1" allowOverlap="1" wp14:anchorId="3FD29894" wp14:editId="0D344441">
            <wp:simplePos x="0" y="0"/>
            <wp:positionH relativeFrom="column">
              <wp:posOffset>4107939</wp:posOffset>
            </wp:positionH>
            <wp:positionV relativeFrom="paragraph">
              <wp:posOffset>17382</wp:posOffset>
            </wp:positionV>
            <wp:extent cx="1787525" cy="649605"/>
            <wp:effectExtent l="0" t="0" r="3175" b="0"/>
            <wp:wrapNone/>
            <wp:docPr id="258" name="Picture 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niversidade-nova-lisboa-logo-1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60000" contrast="-8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525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7BDEE5" w14:textId="77777777" w:rsidR="00F85727" w:rsidRPr="00F67D3A" w:rsidRDefault="00F85727" w:rsidP="00F85727"/>
    <w:p w14:paraId="6022D1A1" w14:textId="77777777" w:rsidR="00F85727" w:rsidRPr="00F67D3A" w:rsidRDefault="00F85727" w:rsidP="00F85727"/>
    <w:p w14:paraId="32D0F08B" w14:textId="77777777" w:rsidR="00F85727" w:rsidRPr="00F67D3A" w:rsidRDefault="00F85727" w:rsidP="00F85727"/>
    <w:p w14:paraId="14A8E349" w14:textId="77777777" w:rsidR="00F85727" w:rsidRPr="00F67D3A" w:rsidRDefault="00F85727" w:rsidP="00F85727"/>
    <w:p w14:paraId="2E241261" w14:textId="77777777" w:rsidR="00F85727" w:rsidRPr="00F67D3A" w:rsidRDefault="00F85727" w:rsidP="00F85727"/>
    <w:p w14:paraId="38E1E92F" w14:textId="77777777" w:rsidR="00F85727" w:rsidRPr="00F67D3A" w:rsidRDefault="00F85727" w:rsidP="00F85727"/>
    <w:p w14:paraId="4DBB70A9" w14:textId="77777777" w:rsidR="00F85727" w:rsidRPr="00F67D3A" w:rsidRDefault="00F85727" w:rsidP="00F85727"/>
    <w:p w14:paraId="2ADDF344" w14:textId="77777777" w:rsidR="00F85727" w:rsidRPr="00F67D3A" w:rsidRDefault="00F85727" w:rsidP="00F85727"/>
    <w:p w14:paraId="1FCA3273" w14:textId="77777777" w:rsidR="00F85727" w:rsidRPr="00F67D3A" w:rsidRDefault="00F85727" w:rsidP="00F85727">
      <w:r>
        <w:rPr>
          <w:noProof/>
          <w:lang w:eastAsia="en-US"/>
        </w:rPr>
        <mc:AlternateContent>
          <mc:Choice Requires="wps">
            <w:drawing>
              <wp:anchor distT="36576" distB="36576" distL="36576" distR="36576" simplePos="0" relativeHeight="252501504" behindDoc="0" locked="0" layoutInCell="1" allowOverlap="1" wp14:anchorId="292B26F7" wp14:editId="778291CB">
                <wp:simplePos x="0" y="0"/>
                <wp:positionH relativeFrom="column">
                  <wp:posOffset>571500</wp:posOffset>
                </wp:positionH>
                <wp:positionV relativeFrom="page">
                  <wp:posOffset>2390775</wp:posOffset>
                </wp:positionV>
                <wp:extent cx="6400800" cy="7096125"/>
                <wp:effectExtent l="0" t="0" r="0" b="9525"/>
                <wp:wrapNone/>
                <wp:docPr id="63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7096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80F61EB" w14:textId="77777777" w:rsidR="004E6F59" w:rsidRDefault="004E6F59" w:rsidP="00F85727">
                            <w:pPr>
                              <w:pStyle w:val="MyHeadtitle"/>
                              <w:spacing w:before="0" w:after="0"/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  <w:t xml:space="preserve">v. Dominant Strategies and </w:t>
                            </w:r>
                          </w:p>
                          <w:p w14:paraId="312C7493" w14:textId="77777777" w:rsidR="004E6F59" w:rsidRDefault="004E6F59" w:rsidP="00F85727">
                            <w:pPr>
                              <w:pStyle w:val="MyHeadtitle"/>
                              <w:spacing w:before="0" w:after="0"/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  <w:t xml:space="preserve">    Iterated Removal of</w:t>
                            </w:r>
                          </w:p>
                          <w:p w14:paraId="1180FD14" w14:textId="77777777" w:rsidR="004E6F59" w:rsidRDefault="004E6F59" w:rsidP="00F85727">
                            <w:pPr>
                              <w:pStyle w:val="MyHeadtitle"/>
                              <w:spacing w:before="0" w:after="0"/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  <w:t xml:space="preserve">    Dominated Strategies in </w:t>
                            </w:r>
                          </w:p>
                          <w:p w14:paraId="1C799B4B" w14:textId="72D553E5" w:rsidR="004E6F59" w:rsidRPr="00B26CFD" w:rsidRDefault="004E6F59" w:rsidP="00F85727">
                            <w:pPr>
                              <w:pStyle w:val="MyHeadtitle"/>
                              <w:spacing w:before="0" w:line="360" w:lineRule="auto"/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  <w:t xml:space="preserve">    Prisoner’s Dilemma</w:t>
                            </w:r>
                          </w:p>
                          <w:p w14:paraId="00475A7A" w14:textId="77777777" w:rsidR="004E6F59" w:rsidRDefault="004E6F59" w:rsidP="00F85727">
                            <w:pPr>
                              <w:pStyle w:val="My"/>
                              <w:numPr>
                                <w:ilvl w:val="0"/>
                                <w:numId w:val="7"/>
                              </w:numPr>
                              <w:spacing w:after="240"/>
                              <w:jc w:val="both"/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Following, once more, the previously described example of the </w:t>
                            </w:r>
                            <w:r w:rsidRPr="00F9016E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Prisoner’s Dilemma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:</w:t>
                            </w:r>
                          </w:p>
                          <w:p w14:paraId="4C669FB6" w14:textId="77777777" w:rsidR="004E6F59" w:rsidRPr="00F363DF" w:rsidRDefault="004E6F59" w:rsidP="00F85727">
                            <w:pPr>
                              <w:pStyle w:val="My"/>
                              <w:spacing w:after="240"/>
                              <w:ind w:left="360"/>
                              <w:jc w:val="both"/>
                              <w:rPr>
                                <w:rStyle w:val="sowc"/>
                                <w:rFonts w:cs="Times New Roman"/>
                                <w:color w:val="333333"/>
                                <w:sz w:val="4"/>
                                <w:szCs w:val="4"/>
                                <w:lang w:val="en-US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135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584"/>
                              <w:gridCol w:w="1695"/>
                              <w:gridCol w:w="1113"/>
                            </w:tblGrid>
                            <w:tr w:rsidR="004E6F59" w:rsidRPr="00A90680" w14:paraId="664687E1" w14:textId="77777777" w:rsidTr="00FA5870">
                              <w:trPr>
                                <w:trHeight w:val="649"/>
                              </w:trPr>
                              <w:tc>
                                <w:tcPr>
                                  <w:tcW w:w="0" w:type="auto"/>
                                  <w:shd w:val="clear" w:color="auto" w:fill="262626" w:themeFill="text1" w:themeFillTint="D9"/>
                                  <w:vAlign w:val="center"/>
                                </w:tcPr>
                                <w:p w14:paraId="1809D519" w14:textId="77777777" w:rsidR="004E6F59" w:rsidRPr="003C1CBC" w:rsidRDefault="004E6F59" w:rsidP="005941E6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 w:val="0"/>
                                      <w:color w:val="333333"/>
                                      <w:sz w:val="2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  <w:shd w:val="clear" w:color="auto" w:fill="262626" w:themeFill="text1" w:themeFillTint="D9"/>
                                    </w:rPr>
                                    <w:t>Rúben</w:t>
                                  </w:r>
                                  <w:r w:rsidRPr="00A90680"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16"/>
                                      <w:shd w:val="clear" w:color="auto" w:fill="262626" w:themeFill="text1" w:themeFillTint="D9"/>
                                    </w:rPr>
                                    <w:t xml:space="preserve"> (rows)</w:t>
                                  </w:r>
                                  <w:r w:rsidRPr="00A90680"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  <w:shd w:val="clear" w:color="auto" w:fill="262626" w:themeFill="text1" w:themeFillTint="D9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  <w:shd w:val="clear" w:color="auto" w:fill="262626" w:themeFill="text1" w:themeFillTint="D9"/>
                                    </w:rPr>
                                    <w:t>João</w:t>
                                  </w:r>
                                  <w:r w:rsidRPr="00A90680"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  <w:shd w:val="clear" w:color="auto" w:fill="262626" w:themeFill="text1" w:themeFillTint="D9"/>
                                    </w:rPr>
                                    <w:t xml:space="preserve"> </w:t>
                                  </w:r>
                                  <w:r w:rsidRPr="00A90680"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20"/>
                                      <w:shd w:val="clear" w:color="auto" w:fill="262626" w:themeFill="text1" w:themeFillTint="D9"/>
                                    </w:rPr>
                                    <w:t>(columns</w:t>
                                  </w:r>
                                  <w:r w:rsidRPr="00A90680"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808080" w:themeFill="background1" w:themeFillShade="80"/>
                                  <w:vAlign w:val="center"/>
                                </w:tcPr>
                                <w:p w14:paraId="4C40E8FD" w14:textId="77777777" w:rsidR="004E6F59" w:rsidRPr="00A90680" w:rsidRDefault="004E6F59" w:rsidP="005941E6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  <w:t>Cooperate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808080" w:themeFill="background1" w:themeFillShade="80"/>
                                  <w:vAlign w:val="center"/>
                                </w:tcPr>
                                <w:p w14:paraId="713701A2" w14:textId="77777777" w:rsidR="004E6F59" w:rsidRPr="00A90680" w:rsidRDefault="004E6F59" w:rsidP="005941E6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  <w:t>Defect</w:t>
                                  </w:r>
                                </w:p>
                              </w:tc>
                            </w:tr>
                            <w:tr w:rsidR="004E6F59" w:rsidRPr="00A90680" w14:paraId="2BD1DDAA" w14:textId="77777777" w:rsidTr="00FA5870">
                              <w:trPr>
                                <w:trHeight w:val="649"/>
                              </w:trPr>
                              <w:tc>
                                <w:tcPr>
                                  <w:tcW w:w="0" w:type="auto"/>
                                  <w:shd w:val="clear" w:color="auto" w:fill="808080" w:themeFill="background1" w:themeFillShade="80"/>
                                  <w:vAlign w:val="center"/>
                                </w:tcPr>
                                <w:p w14:paraId="3AD7AF76" w14:textId="77777777" w:rsidR="004E6F59" w:rsidRPr="00A90680" w:rsidRDefault="004E6F59" w:rsidP="005941E6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  <w:t>Cooperate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6A6A6" w:themeFill="background1" w:themeFillShade="A6"/>
                                  <w:vAlign w:val="center"/>
                                </w:tcPr>
                                <w:p w14:paraId="7F730AD8" w14:textId="77777777" w:rsidR="004E6F59" w:rsidRPr="00A90680" w:rsidRDefault="004E6F59" w:rsidP="005941E6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8"/>
                                      <w:szCs w:val="24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  <w:t>(3,3)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6A6A6" w:themeFill="background1" w:themeFillShade="A6"/>
                                  <w:vAlign w:val="center"/>
                                </w:tcPr>
                                <w:p w14:paraId="7B73FD85" w14:textId="77777777" w:rsidR="004E6F59" w:rsidRPr="00A90680" w:rsidRDefault="004E6F59" w:rsidP="005941E6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  <w:t>(0,4)</w:t>
                                  </w:r>
                                </w:p>
                              </w:tc>
                            </w:tr>
                            <w:tr w:rsidR="004E6F59" w:rsidRPr="00A90680" w14:paraId="224D11BE" w14:textId="77777777" w:rsidTr="00FA5870">
                              <w:trPr>
                                <w:trHeight w:val="649"/>
                              </w:trPr>
                              <w:tc>
                                <w:tcPr>
                                  <w:tcW w:w="0" w:type="auto"/>
                                  <w:shd w:val="clear" w:color="auto" w:fill="808080" w:themeFill="background1" w:themeFillShade="80"/>
                                  <w:vAlign w:val="center"/>
                                </w:tcPr>
                                <w:p w14:paraId="2D319076" w14:textId="77777777" w:rsidR="004E6F59" w:rsidRPr="00A90680" w:rsidRDefault="004E6F59" w:rsidP="005941E6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  <w:t>Defect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6A6A6" w:themeFill="background1" w:themeFillShade="A6"/>
                                  <w:vAlign w:val="center"/>
                                </w:tcPr>
                                <w:p w14:paraId="617FC034" w14:textId="77777777" w:rsidR="004E6F59" w:rsidRPr="008266A5" w:rsidRDefault="004E6F59" w:rsidP="005941E6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  <w:t>(4,0)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6A6A6" w:themeFill="background1" w:themeFillShade="A6"/>
                                  <w:vAlign w:val="center"/>
                                </w:tcPr>
                                <w:p w14:paraId="7CFD73B6" w14:textId="77777777" w:rsidR="004E6F59" w:rsidRPr="00D4008C" w:rsidRDefault="004E6F59" w:rsidP="005941E6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</w:pPr>
                                  <w:r w:rsidRPr="00D4008C"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  <w:t>(1,1)</w:t>
                                  </w:r>
                                </w:p>
                              </w:tc>
                            </w:tr>
                          </w:tbl>
                          <w:p w14:paraId="01AE6CFC" w14:textId="77777777" w:rsidR="004E6F59" w:rsidRDefault="004E6F59" w:rsidP="00F85727">
                            <w:pPr>
                              <w:pStyle w:val="My"/>
                              <w:spacing w:after="240"/>
                              <w:jc w:val="both"/>
                              <w:rPr>
                                <w:rFonts w:cs="Times New Roman"/>
                                <w:color w:val="333333"/>
                                <w:lang w:val="en-GB"/>
                              </w:rPr>
                            </w:pPr>
                          </w:p>
                          <w:p w14:paraId="1B97B38D" w14:textId="77777777" w:rsidR="004E6F59" w:rsidRPr="00F9016E" w:rsidRDefault="004E6F59" w:rsidP="00380002">
                            <w:pPr>
                              <w:pStyle w:val="My"/>
                              <w:numPr>
                                <w:ilvl w:val="0"/>
                                <w:numId w:val="7"/>
                              </w:numPr>
                              <w:spacing w:after="240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</w:pPr>
                            <w:r w:rsidRPr="00F9016E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Rúben’s action of Defect Strictly Dominates his action of Cooperate:</w:t>
                            </w:r>
                          </w:p>
                          <w:p w14:paraId="25CFDDF3" w14:textId="77777777" w:rsidR="004E6F59" w:rsidRDefault="004E6F59" w:rsidP="00380002">
                            <w:pPr>
                              <w:pStyle w:val="My"/>
                              <w:numPr>
                                <w:ilvl w:val="1"/>
                                <w:numId w:val="7"/>
                              </w:numPr>
                              <w:spacing w:after="240"/>
                              <w:jc w:val="both"/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Rúben’s (Defect, Cooperate) payoff is higher than (Cooperate, Cooperate) and (Cooperate, Defect):</w:t>
                            </w:r>
                          </w:p>
                          <w:p w14:paraId="328286D3" w14:textId="77777777" w:rsidR="004E6F59" w:rsidRPr="00B336C2" w:rsidRDefault="004E6F59" w:rsidP="00501098">
                            <w:pPr>
                              <w:pStyle w:val="My"/>
                              <w:numPr>
                                <w:ilvl w:val="2"/>
                                <w:numId w:val="7"/>
                              </w:numPr>
                              <w:spacing w:after="240"/>
                              <w:jc w:val="both"/>
                              <w:rPr>
                                <w:rStyle w:val="sowc"/>
                                <w:rFonts w:cs="Times New Roman"/>
                                <w:color w:val="333333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36C2"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sz w:val="28"/>
                                <w:szCs w:val="28"/>
                                <w:lang w:val="en-US"/>
                              </w:rPr>
                              <w:t>4 &gt; 3 ∧ 1 &gt; 0;</w:t>
                            </w:r>
                          </w:p>
                          <w:p w14:paraId="547B146F" w14:textId="77777777" w:rsidR="004E6F59" w:rsidRPr="00BE7EEB" w:rsidRDefault="004E6F59" w:rsidP="00BE7EEB">
                            <w:pPr>
                              <w:pStyle w:val="My"/>
                              <w:numPr>
                                <w:ilvl w:val="0"/>
                                <w:numId w:val="7"/>
                              </w:numPr>
                              <w:spacing w:after="240"/>
                              <w:jc w:val="both"/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Thus, </w:t>
                            </w:r>
                            <w:r w:rsidRPr="00F9016E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Rúben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F9016E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should have no incentive to play the action of Cooperate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, </w:t>
                            </w:r>
                            <w:r w:rsidRPr="00F9016E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instead of playing the action of Defect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135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584"/>
                              <w:gridCol w:w="1695"/>
                              <w:gridCol w:w="1113"/>
                            </w:tblGrid>
                            <w:tr w:rsidR="004E6F59" w:rsidRPr="00A90680" w14:paraId="46B0ADB6" w14:textId="77777777" w:rsidTr="00501098">
                              <w:trPr>
                                <w:trHeight w:val="649"/>
                              </w:trPr>
                              <w:tc>
                                <w:tcPr>
                                  <w:tcW w:w="0" w:type="auto"/>
                                  <w:shd w:val="clear" w:color="auto" w:fill="262626" w:themeFill="text1" w:themeFillTint="D9"/>
                                  <w:vAlign w:val="center"/>
                                </w:tcPr>
                                <w:p w14:paraId="10CBC09E" w14:textId="77777777" w:rsidR="004E6F59" w:rsidRPr="003C1CBC" w:rsidRDefault="004E6F59" w:rsidP="00BE7EEB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 w:val="0"/>
                                      <w:color w:val="333333"/>
                                      <w:sz w:val="2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  <w:shd w:val="clear" w:color="auto" w:fill="262626" w:themeFill="text1" w:themeFillTint="D9"/>
                                    </w:rPr>
                                    <w:t>Rúben</w:t>
                                  </w:r>
                                  <w:r w:rsidRPr="00A90680"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16"/>
                                      <w:shd w:val="clear" w:color="auto" w:fill="262626" w:themeFill="text1" w:themeFillTint="D9"/>
                                    </w:rPr>
                                    <w:t xml:space="preserve"> (rows)</w:t>
                                  </w:r>
                                  <w:r w:rsidRPr="00A90680"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  <w:shd w:val="clear" w:color="auto" w:fill="262626" w:themeFill="text1" w:themeFillTint="D9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  <w:shd w:val="clear" w:color="auto" w:fill="262626" w:themeFill="text1" w:themeFillTint="D9"/>
                                    </w:rPr>
                                    <w:t>João</w:t>
                                  </w:r>
                                  <w:r w:rsidRPr="00A90680"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  <w:shd w:val="clear" w:color="auto" w:fill="262626" w:themeFill="text1" w:themeFillTint="D9"/>
                                    </w:rPr>
                                    <w:t xml:space="preserve"> </w:t>
                                  </w:r>
                                  <w:r w:rsidRPr="00A90680"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20"/>
                                      <w:shd w:val="clear" w:color="auto" w:fill="262626" w:themeFill="text1" w:themeFillTint="D9"/>
                                    </w:rPr>
                                    <w:t>(columns</w:t>
                                  </w:r>
                                  <w:r w:rsidRPr="00A90680"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808080" w:themeFill="background1" w:themeFillShade="80"/>
                                  <w:vAlign w:val="center"/>
                                </w:tcPr>
                                <w:p w14:paraId="73A91C27" w14:textId="77777777" w:rsidR="004E6F59" w:rsidRPr="00A90680" w:rsidRDefault="004E6F59" w:rsidP="00BE7EEB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  <w:t>Cooperate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808080" w:themeFill="background1" w:themeFillShade="80"/>
                                  <w:vAlign w:val="center"/>
                                </w:tcPr>
                                <w:p w14:paraId="39A9EB32" w14:textId="77777777" w:rsidR="004E6F59" w:rsidRPr="00A90680" w:rsidRDefault="004E6F59" w:rsidP="00BE7EEB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  <w:t>Defect</w:t>
                                  </w:r>
                                </w:p>
                              </w:tc>
                            </w:tr>
                            <w:tr w:rsidR="004E6F59" w:rsidRPr="0030620D" w14:paraId="32F2E2D6" w14:textId="77777777" w:rsidTr="00501098">
                              <w:trPr>
                                <w:trHeight w:val="649"/>
                              </w:trPr>
                              <w:tc>
                                <w:tcPr>
                                  <w:tcW w:w="0" w:type="auto"/>
                                  <w:shd w:val="clear" w:color="auto" w:fill="808080" w:themeFill="background1" w:themeFillShade="80"/>
                                  <w:vAlign w:val="center"/>
                                </w:tcPr>
                                <w:p w14:paraId="03050313" w14:textId="77777777" w:rsidR="004E6F59" w:rsidRPr="00A90680" w:rsidRDefault="004E6F59" w:rsidP="00BE7EEB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  <w:t>Defect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6A6A6" w:themeFill="background1" w:themeFillShade="A6"/>
                                  <w:vAlign w:val="center"/>
                                </w:tcPr>
                                <w:p w14:paraId="7253AF37" w14:textId="77777777" w:rsidR="004E6F59" w:rsidRPr="008266A5" w:rsidRDefault="004E6F59" w:rsidP="00BE7EEB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  <w:t>(4,0)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6A6A6" w:themeFill="background1" w:themeFillShade="A6"/>
                                  <w:vAlign w:val="center"/>
                                </w:tcPr>
                                <w:p w14:paraId="0F75BD7B" w14:textId="77777777" w:rsidR="004E6F59" w:rsidRPr="00D4008C" w:rsidRDefault="004E6F59" w:rsidP="00BE7EEB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</w:pPr>
                                  <w:r w:rsidRPr="00D4008C"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  <w:t>(1,1)</w:t>
                                  </w:r>
                                </w:p>
                              </w:tc>
                            </w:tr>
                          </w:tbl>
                          <w:p w14:paraId="2AF50CB3" w14:textId="77777777" w:rsidR="004E6F59" w:rsidRPr="00BE7EEB" w:rsidRDefault="004E6F59" w:rsidP="00BE7EEB">
                            <w:pPr>
                              <w:pStyle w:val="My"/>
                              <w:spacing w:after="240"/>
                              <w:jc w:val="both"/>
                              <w:rPr>
                                <w:rFonts w:cs="Times New Roman"/>
                                <w:color w:val="333333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2B26F7" id="_x0000_s1042" type="#_x0000_t202" style="position:absolute;margin-left:45pt;margin-top:188.25pt;width:7in;height:558.75pt;z-index:25250150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" filled="f" fillcolor="#fffffe" stroked="f" strokecolor="#212120" insetpen="t">
                <v:textbox inset="2.88pt,2.88pt,2.88pt,2.88pt">
                  <w:txbxContent>
                    <w:p w14:paraId="680F61EB" w14:textId="77777777" w:rsidR="004E6F59" w:rsidRDefault="004E6F59" w:rsidP="00F85727">
                      <w:pPr>
                        <w:pStyle w:val="MyHeadtitle"/>
                        <w:spacing w:before="0" w:after="0"/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</w:pPr>
                      <w:r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  <w:t xml:space="preserve">v. Dominant Strategies and </w:t>
                      </w:r>
                    </w:p>
                    <w:p w14:paraId="312C7493" w14:textId="77777777" w:rsidR="004E6F59" w:rsidRDefault="004E6F59" w:rsidP="00F85727">
                      <w:pPr>
                        <w:pStyle w:val="MyHeadtitle"/>
                        <w:spacing w:before="0" w:after="0"/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</w:pPr>
                      <w:r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  <w:t xml:space="preserve">    Iterated Removal of</w:t>
                      </w:r>
                    </w:p>
                    <w:p w14:paraId="1180FD14" w14:textId="77777777" w:rsidR="004E6F59" w:rsidRDefault="004E6F59" w:rsidP="00F85727">
                      <w:pPr>
                        <w:pStyle w:val="MyHeadtitle"/>
                        <w:spacing w:before="0" w:after="0"/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</w:pPr>
                      <w:r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  <w:t xml:space="preserve">    Dominated Strategies in </w:t>
                      </w:r>
                    </w:p>
                    <w:p w14:paraId="1C799B4B" w14:textId="72D553E5" w:rsidR="004E6F59" w:rsidRPr="00B26CFD" w:rsidRDefault="004E6F59" w:rsidP="00F85727">
                      <w:pPr>
                        <w:pStyle w:val="MyHeadtitle"/>
                        <w:spacing w:before="0" w:line="360" w:lineRule="auto"/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</w:pPr>
                      <w:r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  <w:t xml:space="preserve">    Prisoner’s Dilemma</w:t>
                      </w:r>
                    </w:p>
                    <w:p w14:paraId="00475A7A" w14:textId="77777777" w:rsidR="004E6F59" w:rsidRDefault="004E6F59" w:rsidP="00F85727">
                      <w:pPr>
                        <w:pStyle w:val="My"/>
                        <w:numPr>
                          <w:ilvl w:val="0"/>
                          <w:numId w:val="7"/>
                        </w:numPr>
                        <w:spacing w:after="240"/>
                        <w:jc w:val="both"/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Following, once more, the previously described example of the </w:t>
                      </w:r>
                      <w:r w:rsidRPr="00F9016E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Prisoner’s Dilemma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:</w:t>
                      </w:r>
                    </w:p>
                    <w:p w14:paraId="4C669FB6" w14:textId="77777777" w:rsidR="004E6F59" w:rsidRPr="00F363DF" w:rsidRDefault="004E6F59" w:rsidP="00F85727">
                      <w:pPr>
                        <w:pStyle w:val="My"/>
                        <w:spacing w:after="240"/>
                        <w:ind w:left="360"/>
                        <w:jc w:val="both"/>
                        <w:rPr>
                          <w:rStyle w:val="sowc"/>
                          <w:rFonts w:cs="Times New Roman"/>
                          <w:color w:val="333333"/>
                          <w:sz w:val="4"/>
                          <w:szCs w:val="4"/>
                          <w:lang w:val="en-US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Ind w:w="1359" w:type="dxa"/>
                        <w:tblLook w:val="04A0" w:firstRow="1" w:lastRow="0" w:firstColumn="1" w:lastColumn="0" w:noHBand="0" w:noVBand="1"/>
                      </w:tblPr>
                      <w:tblGrid>
                        <w:gridCol w:w="3584"/>
                        <w:gridCol w:w="1695"/>
                        <w:gridCol w:w="1113"/>
                      </w:tblGrid>
                      <w:tr w:rsidR="004E6F59" w:rsidRPr="00A90680" w14:paraId="664687E1" w14:textId="77777777" w:rsidTr="00FA5870">
                        <w:trPr>
                          <w:trHeight w:val="649"/>
                        </w:trPr>
                        <w:tc>
                          <w:tcPr>
                            <w:tcW w:w="0" w:type="auto"/>
                            <w:shd w:val="clear" w:color="auto" w:fill="262626" w:themeFill="text1" w:themeFillTint="D9"/>
                            <w:vAlign w:val="center"/>
                          </w:tcPr>
                          <w:p w14:paraId="1809D519" w14:textId="77777777" w:rsidR="004E6F59" w:rsidRPr="003C1CBC" w:rsidRDefault="004E6F59" w:rsidP="005941E6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  <w:shd w:val="clear" w:color="auto" w:fill="262626" w:themeFill="text1" w:themeFillTint="D9"/>
                              </w:rPr>
                              <w:t>Rúben</w:t>
                            </w:r>
                            <w:r w:rsidRPr="00A90680"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16"/>
                                <w:shd w:val="clear" w:color="auto" w:fill="262626" w:themeFill="text1" w:themeFillTint="D9"/>
                              </w:rPr>
                              <w:t xml:space="preserve"> (rows)</w:t>
                            </w:r>
                            <w:r w:rsidRPr="00A90680"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  <w:shd w:val="clear" w:color="auto" w:fill="262626" w:themeFill="text1" w:themeFillTint="D9"/>
                              </w:rPr>
                              <w:t>/</w:t>
                            </w:r>
                            <w:r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  <w:shd w:val="clear" w:color="auto" w:fill="262626" w:themeFill="text1" w:themeFillTint="D9"/>
                              </w:rPr>
                              <w:t>João</w:t>
                            </w:r>
                            <w:r w:rsidRPr="00A90680"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  <w:shd w:val="clear" w:color="auto" w:fill="262626" w:themeFill="text1" w:themeFillTint="D9"/>
                              </w:rPr>
                              <w:t xml:space="preserve"> </w:t>
                            </w:r>
                            <w:r w:rsidRPr="00A90680"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20"/>
                                <w:shd w:val="clear" w:color="auto" w:fill="262626" w:themeFill="text1" w:themeFillTint="D9"/>
                              </w:rPr>
                              <w:t>(columns</w:t>
                            </w:r>
                            <w:r w:rsidRPr="00A90680"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808080" w:themeFill="background1" w:themeFillShade="80"/>
                            <w:vAlign w:val="center"/>
                          </w:tcPr>
                          <w:p w14:paraId="4C40E8FD" w14:textId="77777777" w:rsidR="004E6F59" w:rsidRPr="00A90680" w:rsidRDefault="004E6F59" w:rsidP="005941E6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</w:rPr>
                              <w:t>Cooperate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808080" w:themeFill="background1" w:themeFillShade="80"/>
                            <w:vAlign w:val="center"/>
                          </w:tcPr>
                          <w:p w14:paraId="713701A2" w14:textId="77777777" w:rsidR="004E6F59" w:rsidRPr="00A90680" w:rsidRDefault="004E6F59" w:rsidP="005941E6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</w:rPr>
                              <w:t>Defect</w:t>
                            </w:r>
                          </w:p>
                        </w:tc>
                      </w:tr>
                      <w:tr w:rsidR="004E6F59" w:rsidRPr="00A90680" w14:paraId="2BD1DDAA" w14:textId="77777777" w:rsidTr="00FA5870">
                        <w:trPr>
                          <w:trHeight w:val="649"/>
                        </w:trPr>
                        <w:tc>
                          <w:tcPr>
                            <w:tcW w:w="0" w:type="auto"/>
                            <w:shd w:val="clear" w:color="auto" w:fill="808080" w:themeFill="background1" w:themeFillShade="80"/>
                            <w:vAlign w:val="center"/>
                          </w:tcPr>
                          <w:p w14:paraId="3AD7AF76" w14:textId="77777777" w:rsidR="004E6F59" w:rsidRPr="00A90680" w:rsidRDefault="004E6F59" w:rsidP="005941E6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</w:rPr>
                              <w:t>Cooperate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6A6A6" w:themeFill="background1" w:themeFillShade="A6"/>
                            <w:vAlign w:val="center"/>
                          </w:tcPr>
                          <w:p w14:paraId="7F730AD8" w14:textId="77777777" w:rsidR="004E6F59" w:rsidRPr="00A90680" w:rsidRDefault="004E6F59" w:rsidP="005941E6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8"/>
                                <w:szCs w:val="24"/>
                                <w:vertAlign w:val="subscript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8"/>
                                <w:szCs w:val="24"/>
                              </w:rPr>
                              <w:t>(3,3)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6A6A6" w:themeFill="background1" w:themeFillShade="A6"/>
                            <w:vAlign w:val="center"/>
                          </w:tcPr>
                          <w:p w14:paraId="7B73FD85" w14:textId="77777777" w:rsidR="004E6F59" w:rsidRPr="00A90680" w:rsidRDefault="004E6F59" w:rsidP="005941E6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8"/>
                                <w:szCs w:val="24"/>
                              </w:rPr>
                              <w:t>(0,4)</w:t>
                            </w:r>
                          </w:p>
                        </w:tc>
                      </w:tr>
                      <w:tr w:rsidR="004E6F59" w:rsidRPr="00A90680" w14:paraId="224D11BE" w14:textId="77777777" w:rsidTr="00FA5870">
                        <w:trPr>
                          <w:trHeight w:val="649"/>
                        </w:trPr>
                        <w:tc>
                          <w:tcPr>
                            <w:tcW w:w="0" w:type="auto"/>
                            <w:shd w:val="clear" w:color="auto" w:fill="808080" w:themeFill="background1" w:themeFillShade="80"/>
                            <w:vAlign w:val="center"/>
                          </w:tcPr>
                          <w:p w14:paraId="2D319076" w14:textId="77777777" w:rsidR="004E6F59" w:rsidRPr="00A90680" w:rsidRDefault="004E6F59" w:rsidP="005941E6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</w:rPr>
                              <w:t>Defect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6A6A6" w:themeFill="background1" w:themeFillShade="A6"/>
                            <w:vAlign w:val="center"/>
                          </w:tcPr>
                          <w:p w14:paraId="617FC034" w14:textId="77777777" w:rsidR="004E6F59" w:rsidRPr="008266A5" w:rsidRDefault="004E6F59" w:rsidP="005941E6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8"/>
                                <w:szCs w:val="24"/>
                              </w:rPr>
                              <w:t>(4,0)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6A6A6" w:themeFill="background1" w:themeFillShade="A6"/>
                            <w:vAlign w:val="center"/>
                          </w:tcPr>
                          <w:p w14:paraId="7CFD73B6" w14:textId="77777777" w:rsidR="004E6F59" w:rsidRPr="00D4008C" w:rsidRDefault="004E6F59" w:rsidP="005941E6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8"/>
                                <w:szCs w:val="24"/>
                              </w:rPr>
                            </w:pPr>
                            <w:r w:rsidRPr="00D4008C"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8"/>
                                <w:szCs w:val="24"/>
                              </w:rPr>
                              <w:t>(1,1)</w:t>
                            </w:r>
                          </w:p>
                        </w:tc>
                      </w:tr>
                    </w:tbl>
                    <w:p w14:paraId="01AE6CFC" w14:textId="77777777" w:rsidR="004E6F59" w:rsidRDefault="004E6F59" w:rsidP="00F85727">
                      <w:pPr>
                        <w:pStyle w:val="My"/>
                        <w:spacing w:after="240"/>
                        <w:jc w:val="both"/>
                        <w:rPr>
                          <w:rFonts w:cs="Times New Roman"/>
                          <w:color w:val="333333"/>
                          <w:lang w:val="en-GB"/>
                        </w:rPr>
                      </w:pPr>
                    </w:p>
                    <w:p w14:paraId="1B97B38D" w14:textId="77777777" w:rsidR="004E6F59" w:rsidRPr="00F9016E" w:rsidRDefault="004E6F59" w:rsidP="00380002">
                      <w:pPr>
                        <w:pStyle w:val="My"/>
                        <w:numPr>
                          <w:ilvl w:val="0"/>
                          <w:numId w:val="7"/>
                        </w:numPr>
                        <w:spacing w:after="240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</w:pPr>
                      <w:r w:rsidRPr="00F9016E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Rúben’s action of Defect Strictly Dominates his action of Cooperate:</w:t>
                      </w:r>
                    </w:p>
                    <w:p w14:paraId="25CFDDF3" w14:textId="77777777" w:rsidR="004E6F59" w:rsidRDefault="004E6F59" w:rsidP="00380002">
                      <w:pPr>
                        <w:pStyle w:val="My"/>
                        <w:numPr>
                          <w:ilvl w:val="1"/>
                          <w:numId w:val="7"/>
                        </w:numPr>
                        <w:spacing w:after="240"/>
                        <w:jc w:val="both"/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Rúben’s (Defect, Cooperate) payoff is higher than (Cooperate, Cooperate) and (Cooperate, Defect):</w:t>
                      </w:r>
                    </w:p>
                    <w:p w14:paraId="328286D3" w14:textId="77777777" w:rsidR="004E6F59" w:rsidRPr="00B336C2" w:rsidRDefault="004E6F59" w:rsidP="00501098">
                      <w:pPr>
                        <w:pStyle w:val="My"/>
                        <w:numPr>
                          <w:ilvl w:val="2"/>
                          <w:numId w:val="7"/>
                        </w:numPr>
                        <w:spacing w:after="240"/>
                        <w:jc w:val="both"/>
                        <w:rPr>
                          <w:rStyle w:val="sowc"/>
                          <w:rFonts w:cs="Times New Roman"/>
                          <w:color w:val="333333"/>
                          <w:sz w:val="28"/>
                          <w:szCs w:val="28"/>
                          <w:lang w:val="en-US"/>
                        </w:rPr>
                      </w:pPr>
                      <w:r w:rsidRPr="00B336C2">
                        <w:rPr>
                          <w:rStyle w:val="sowc"/>
                          <w:rFonts w:ascii="Cambria Math" w:hAnsi="Cambria Math" w:cs="Times New Roman"/>
                          <w:color w:val="333333"/>
                          <w:sz w:val="28"/>
                          <w:szCs w:val="28"/>
                          <w:lang w:val="en-US"/>
                        </w:rPr>
                        <w:t>4 &gt; 3 ∧ 1 &gt; 0;</w:t>
                      </w:r>
                    </w:p>
                    <w:p w14:paraId="547B146F" w14:textId="77777777" w:rsidR="004E6F59" w:rsidRPr="00BE7EEB" w:rsidRDefault="004E6F59" w:rsidP="00BE7EEB">
                      <w:pPr>
                        <w:pStyle w:val="My"/>
                        <w:numPr>
                          <w:ilvl w:val="0"/>
                          <w:numId w:val="7"/>
                        </w:numPr>
                        <w:spacing w:after="240"/>
                        <w:jc w:val="both"/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Thus, </w:t>
                      </w:r>
                      <w:r w:rsidRPr="00F9016E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Rúben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</w:t>
                      </w:r>
                      <w:r w:rsidRPr="00F9016E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should have no incentive to play the action of Cooperate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, </w:t>
                      </w:r>
                      <w:r w:rsidRPr="00F9016E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instead of playing the action of Defect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:</w:t>
                      </w:r>
                    </w:p>
                    <w:tbl>
                      <w:tblPr>
                        <w:tblStyle w:val="TableGrid"/>
                        <w:tblW w:w="0" w:type="auto"/>
                        <w:tblInd w:w="1359" w:type="dxa"/>
                        <w:tblLook w:val="04A0" w:firstRow="1" w:lastRow="0" w:firstColumn="1" w:lastColumn="0" w:noHBand="0" w:noVBand="1"/>
                      </w:tblPr>
                      <w:tblGrid>
                        <w:gridCol w:w="3584"/>
                        <w:gridCol w:w="1695"/>
                        <w:gridCol w:w="1113"/>
                      </w:tblGrid>
                      <w:tr w:rsidR="004E6F59" w:rsidRPr="00A90680" w14:paraId="46B0ADB6" w14:textId="77777777" w:rsidTr="00501098">
                        <w:trPr>
                          <w:trHeight w:val="649"/>
                        </w:trPr>
                        <w:tc>
                          <w:tcPr>
                            <w:tcW w:w="0" w:type="auto"/>
                            <w:shd w:val="clear" w:color="auto" w:fill="262626" w:themeFill="text1" w:themeFillTint="D9"/>
                            <w:vAlign w:val="center"/>
                          </w:tcPr>
                          <w:p w14:paraId="10CBC09E" w14:textId="77777777" w:rsidR="004E6F59" w:rsidRPr="003C1CBC" w:rsidRDefault="004E6F59" w:rsidP="00BE7EEB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  <w:shd w:val="clear" w:color="auto" w:fill="262626" w:themeFill="text1" w:themeFillTint="D9"/>
                              </w:rPr>
                              <w:t>Rúben</w:t>
                            </w:r>
                            <w:r w:rsidRPr="00A90680"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16"/>
                                <w:shd w:val="clear" w:color="auto" w:fill="262626" w:themeFill="text1" w:themeFillTint="D9"/>
                              </w:rPr>
                              <w:t xml:space="preserve"> (rows)</w:t>
                            </w:r>
                            <w:r w:rsidRPr="00A90680"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  <w:shd w:val="clear" w:color="auto" w:fill="262626" w:themeFill="text1" w:themeFillTint="D9"/>
                              </w:rPr>
                              <w:t>/</w:t>
                            </w:r>
                            <w:r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  <w:shd w:val="clear" w:color="auto" w:fill="262626" w:themeFill="text1" w:themeFillTint="D9"/>
                              </w:rPr>
                              <w:t>João</w:t>
                            </w:r>
                            <w:r w:rsidRPr="00A90680"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  <w:shd w:val="clear" w:color="auto" w:fill="262626" w:themeFill="text1" w:themeFillTint="D9"/>
                              </w:rPr>
                              <w:t xml:space="preserve"> </w:t>
                            </w:r>
                            <w:r w:rsidRPr="00A90680"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20"/>
                                <w:shd w:val="clear" w:color="auto" w:fill="262626" w:themeFill="text1" w:themeFillTint="D9"/>
                              </w:rPr>
                              <w:t>(columns</w:t>
                            </w:r>
                            <w:r w:rsidRPr="00A90680"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808080" w:themeFill="background1" w:themeFillShade="80"/>
                            <w:vAlign w:val="center"/>
                          </w:tcPr>
                          <w:p w14:paraId="73A91C27" w14:textId="77777777" w:rsidR="004E6F59" w:rsidRPr="00A90680" w:rsidRDefault="004E6F59" w:rsidP="00BE7EEB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</w:rPr>
                              <w:t>Cooperate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808080" w:themeFill="background1" w:themeFillShade="80"/>
                            <w:vAlign w:val="center"/>
                          </w:tcPr>
                          <w:p w14:paraId="39A9EB32" w14:textId="77777777" w:rsidR="004E6F59" w:rsidRPr="00A90680" w:rsidRDefault="004E6F59" w:rsidP="00BE7EEB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</w:rPr>
                              <w:t>Defect</w:t>
                            </w:r>
                          </w:p>
                        </w:tc>
                      </w:tr>
                      <w:tr w:rsidR="004E6F59" w:rsidRPr="0030620D" w14:paraId="32F2E2D6" w14:textId="77777777" w:rsidTr="00501098">
                        <w:trPr>
                          <w:trHeight w:val="649"/>
                        </w:trPr>
                        <w:tc>
                          <w:tcPr>
                            <w:tcW w:w="0" w:type="auto"/>
                            <w:shd w:val="clear" w:color="auto" w:fill="808080" w:themeFill="background1" w:themeFillShade="80"/>
                            <w:vAlign w:val="center"/>
                          </w:tcPr>
                          <w:p w14:paraId="03050313" w14:textId="77777777" w:rsidR="004E6F59" w:rsidRPr="00A90680" w:rsidRDefault="004E6F59" w:rsidP="00BE7EEB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</w:rPr>
                              <w:t>Defect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6A6A6" w:themeFill="background1" w:themeFillShade="A6"/>
                            <w:vAlign w:val="center"/>
                          </w:tcPr>
                          <w:p w14:paraId="7253AF37" w14:textId="77777777" w:rsidR="004E6F59" w:rsidRPr="008266A5" w:rsidRDefault="004E6F59" w:rsidP="00BE7EEB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8"/>
                                <w:szCs w:val="24"/>
                              </w:rPr>
                              <w:t>(4,0)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6A6A6" w:themeFill="background1" w:themeFillShade="A6"/>
                            <w:vAlign w:val="center"/>
                          </w:tcPr>
                          <w:p w14:paraId="0F75BD7B" w14:textId="77777777" w:rsidR="004E6F59" w:rsidRPr="00D4008C" w:rsidRDefault="004E6F59" w:rsidP="00BE7EEB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8"/>
                                <w:szCs w:val="24"/>
                              </w:rPr>
                            </w:pPr>
                            <w:r w:rsidRPr="00D4008C"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8"/>
                                <w:szCs w:val="24"/>
                              </w:rPr>
                              <w:t>(1,1)</w:t>
                            </w:r>
                          </w:p>
                        </w:tc>
                      </w:tr>
                    </w:tbl>
                    <w:p w14:paraId="2AF50CB3" w14:textId="77777777" w:rsidR="004E6F59" w:rsidRPr="00BE7EEB" w:rsidRDefault="004E6F59" w:rsidP="00BE7EEB">
                      <w:pPr>
                        <w:pStyle w:val="My"/>
                        <w:spacing w:after="240"/>
                        <w:jc w:val="both"/>
                        <w:rPr>
                          <w:rFonts w:cs="Times New Roman"/>
                          <w:color w:val="333333"/>
                          <w:lang w:val="en-US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2AFE28D7" w14:textId="77777777" w:rsidR="00F85727" w:rsidRPr="00F67D3A" w:rsidRDefault="00F85727" w:rsidP="00F85727"/>
    <w:p w14:paraId="73718962" w14:textId="77777777" w:rsidR="00F85727" w:rsidRPr="00F67D3A" w:rsidRDefault="00F85727" w:rsidP="00F85727"/>
    <w:p w14:paraId="65B0672A" w14:textId="77777777" w:rsidR="00F85727" w:rsidRPr="00F67D3A" w:rsidRDefault="00F85727" w:rsidP="00F85727"/>
    <w:p w14:paraId="3B72AC1F" w14:textId="77777777" w:rsidR="00F85727" w:rsidRPr="00F67D3A" w:rsidRDefault="00F85727" w:rsidP="00F85727"/>
    <w:p w14:paraId="3941F063" w14:textId="77777777" w:rsidR="00710E6B" w:rsidRDefault="00710E6B">
      <w:r>
        <w:br w:type="page"/>
      </w:r>
    </w:p>
    <w:p w14:paraId="31AFD89D" w14:textId="77777777" w:rsidR="00710E6B" w:rsidRPr="00F67D3A" w:rsidRDefault="00710E6B" w:rsidP="00710E6B">
      <w:r>
        <w:rPr>
          <w:noProof/>
          <w:lang w:eastAsia="en-US"/>
        </w:rPr>
        <w:lastRenderedPageBreak/>
        <w:drawing>
          <wp:anchor distT="0" distB="0" distL="114300" distR="114300" simplePos="0" relativeHeight="252505600" behindDoc="1" locked="0" layoutInCell="1" allowOverlap="1" wp14:anchorId="671FFE32" wp14:editId="5167C245">
            <wp:simplePos x="0" y="0"/>
            <wp:positionH relativeFrom="column">
              <wp:posOffset>-114300</wp:posOffset>
            </wp:positionH>
            <wp:positionV relativeFrom="paragraph">
              <wp:posOffset>-1196340</wp:posOffset>
            </wp:positionV>
            <wp:extent cx="7886700" cy="2668905"/>
            <wp:effectExtent l="0" t="0" r="0" b="0"/>
            <wp:wrapNone/>
            <wp:docPr id="260" name="Picture 260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15BFEC" w14:textId="77777777" w:rsidR="00710E6B" w:rsidRPr="00F67D3A" w:rsidRDefault="00710E6B" w:rsidP="00710E6B">
      <w:r w:rsidRPr="008C3BF3">
        <w:rPr>
          <w:noProof/>
        </w:rPr>
        <w:drawing>
          <wp:anchor distT="0" distB="0" distL="114300" distR="114300" simplePos="0" relativeHeight="252508672" behindDoc="0" locked="0" layoutInCell="1" allowOverlap="1" wp14:anchorId="14949F72" wp14:editId="24B58BBE">
            <wp:simplePos x="0" y="0"/>
            <wp:positionH relativeFrom="column">
              <wp:posOffset>6182360</wp:posOffset>
            </wp:positionH>
            <wp:positionV relativeFrom="paragraph">
              <wp:posOffset>44450</wp:posOffset>
            </wp:positionV>
            <wp:extent cx="843915" cy="614045"/>
            <wp:effectExtent l="0" t="0" r="0" b="0"/>
            <wp:wrapNone/>
            <wp:docPr id="261" name="Picture 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ct-nova-logo-1.png"/>
                    <pic:cNvPicPr/>
                  </pic:nvPicPr>
                  <pic:blipFill>
                    <a:blip r:embed="rId11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60000" contrast="-8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3915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3BF3">
        <w:rPr>
          <w:noProof/>
        </w:rPr>
        <w:drawing>
          <wp:anchor distT="0" distB="0" distL="114300" distR="114300" simplePos="0" relativeHeight="252507648" behindDoc="0" locked="0" layoutInCell="1" allowOverlap="1" wp14:anchorId="63BEBBC2" wp14:editId="2735E31C">
            <wp:simplePos x="0" y="0"/>
            <wp:positionH relativeFrom="column">
              <wp:posOffset>4107939</wp:posOffset>
            </wp:positionH>
            <wp:positionV relativeFrom="paragraph">
              <wp:posOffset>17382</wp:posOffset>
            </wp:positionV>
            <wp:extent cx="1787525" cy="649605"/>
            <wp:effectExtent l="0" t="0" r="3175" b="0"/>
            <wp:wrapNone/>
            <wp:docPr id="262" name="Picture 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niversidade-nova-lisboa-logo-1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60000" contrast="-8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525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770A61C" w14:textId="77777777" w:rsidR="00710E6B" w:rsidRPr="00F67D3A" w:rsidRDefault="00710E6B" w:rsidP="00710E6B"/>
    <w:p w14:paraId="17A17729" w14:textId="77777777" w:rsidR="00710E6B" w:rsidRPr="00F67D3A" w:rsidRDefault="00710E6B" w:rsidP="00710E6B"/>
    <w:p w14:paraId="28652475" w14:textId="77777777" w:rsidR="00710E6B" w:rsidRPr="00F67D3A" w:rsidRDefault="00710E6B" w:rsidP="00710E6B"/>
    <w:p w14:paraId="4B3457B2" w14:textId="77777777" w:rsidR="00710E6B" w:rsidRPr="00F67D3A" w:rsidRDefault="00710E6B" w:rsidP="00710E6B"/>
    <w:p w14:paraId="32153489" w14:textId="77777777" w:rsidR="00710E6B" w:rsidRPr="00F67D3A" w:rsidRDefault="00710E6B" w:rsidP="00710E6B"/>
    <w:p w14:paraId="728D42AF" w14:textId="77777777" w:rsidR="00710E6B" w:rsidRPr="00F67D3A" w:rsidRDefault="00710E6B" w:rsidP="00710E6B"/>
    <w:p w14:paraId="30442864" w14:textId="77777777" w:rsidR="00710E6B" w:rsidRPr="00F67D3A" w:rsidRDefault="00710E6B" w:rsidP="00710E6B"/>
    <w:p w14:paraId="41CE3EB3" w14:textId="77777777" w:rsidR="00710E6B" w:rsidRPr="00F67D3A" w:rsidRDefault="00710E6B" w:rsidP="00710E6B"/>
    <w:p w14:paraId="20481F9D" w14:textId="77777777" w:rsidR="00710E6B" w:rsidRPr="00F67D3A" w:rsidRDefault="00710E6B" w:rsidP="00710E6B">
      <w:r>
        <w:rPr>
          <w:noProof/>
          <w:lang w:eastAsia="en-US"/>
        </w:rPr>
        <mc:AlternateContent>
          <mc:Choice Requires="wps">
            <w:drawing>
              <wp:anchor distT="36576" distB="36576" distL="36576" distR="36576" simplePos="0" relativeHeight="252506624" behindDoc="0" locked="0" layoutInCell="1" allowOverlap="1" wp14:anchorId="595676A6" wp14:editId="65129119">
                <wp:simplePos x="0" y="0"/>
                <wp:positionH relativeFrom="column">
                  <wp:posOffset>571500</wp:posOffset>
                </wp:positionH>
                <wp:positionV relativeFrom="page">
                  <wp:posOffset>2390775</wp:posOffset>
                </wp:positionV>
                <wp:extent cx="6400800" cy="7096125"/>
                <wp:effectExtent l="0" t="0" r="0" b="9525"/>
                <wp:wrapNone/>
                <wp:docPr id="259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7096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A13B79" w14:textId="77777777" w:rsidR="004E6F59" w:rsidRDefault="004E6F59" w:rsidP="00710E6B">
                            <w:pPr>
                              <w:pStyle w:val="MyHeadtitle"/>
                              <w:spacing w:before="0" w:after="0"/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  <w:t xml:space="preserve">v. Dominant Strategies and </w:t>
                            </w:r>
                          </w:p>
                          <w:p w14:paraId="687382C5" w14:textId="77777777" w:rsidR="004E6F59" w:rsidRDefault="004E6F59" w:rsidP="00710E6B">
                            <w:pPr>
                              <w:pStyle w:val="MyHeadtitle"/>
                              <w:spacing w:before="0" w:after="0"/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  <w:t xml:space="preserve">    Iterated Removal of</w:t>
                            </w:r>
                          </w:p>
                          <w:p w14:paraId="326CBC79" w14:textId="77777777" w:rsidR="004E6F59" w:rsidRDefault="004E6F59" w:rsidP="00710E6B">
                            <w:pPr>
                              <w:pStyle w:val="MyHeadtitle"/>
                              <w:spacing w:before="0" w:after="0"/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  <w:t xml:space="preserve">    Dominated Strategies in </w:t>
                            </w:r>
                          </w:p>
                          <w:p w14:paraId="10873FEF" w14:textId="3FD7B02A" w:rsidR="004E6F59" w:rsidRPr="00B26CFD" w:rsidRDefault="004E6F59" w:rsidP="00710E6B">
                            <w:pPr>
                              <w:pStyle w:val="MyHeadtitle"/>
                              <w:spacing w:before="0" w:line="360" w:lineRule="auto"/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  <w:t xml:space="preserve">    Prisoner’s Dilemma</w:t>
                            </w:r>
                          </w:p>
                          <w:p w14:paraId="2FAC5C5D" w14:textId="77777777" w:rsidR="004E6F59" w:rsidRDefault="004E6F59" w:rsidP="00710E6B">
                            <w:pPr>
                              <w:pStyle w:val="My"/>
                              <w:numPr>
                                <w:ilvl w:val="0"/>
                                <w:numId w:val="7"/>
                              </w:numPr>
                              <w:spacing w:after="240"/>
                              <w:jc w:val="both"/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Following, once more, the previously described example of the </w:t>
                            </w:r>
                            <w:r w:rsidRPr="00F9016E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Prisoner’s Dilemma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:</w:t>
                            </w:r>
                          </w:p>
                          <w:p w14:paraId="02601988" w14:textId="77777777" w:rsidR="004E6F59" w:rsidRPr="00F363DF" w:rsidRDefault="004E6F59" w:rsidP="00710E6B">
                            <w:pPr>
                              <w:pStyle w:val="My"/>
                              <w:spacing w:after="240"/>
                              <w:ind w:left="360"/>
                              <w:jc w:val="both"/>
                              <w:rPr>
                                <w:rStyle w:val="sowc"/>
                                <w:rFonts w:cs="Times New Roman"/>
                                <w:color w:val="333333"/>
                                <w:sz w:val="4"/>
                                <w:szCs w:val="4"/>
                                <w:lang w:val="en-US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135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584"/>
                              <w:gridCol w:w="1695"/>
                              <w:gridCol w:w="1113"/>
                            </w:tblGrid>
                            <w:tr w:rsidR="004E6F59" w:rsidRPr="00A90680" w14:paraId="184A7340" w14:textId="77777777" w:rsidTr="00FA5870">
                              <w:trPr>
                                <w:trHeight w:val="649"/>
                              </w:trPr>
                              <w:tc>
                                <w:tcPr>
                                  <w:tcW w:w="0" w:type="auto"/>
                                  <w:shd w:val="clear" w:color="auto" w:fill="262626" w:themeFill="text1" w:themeFillTint="D9"/>
                                  <w:vAlign w:val="center"/>
                                </w:tcPr>
                                <w:p w14:paraId="3BC01D4B" w14:textId="77777777" w:rsidR="004E6F59" w:rsidRPr="003C1CBC" w:rsidRDefault="004E6F59" w:rsidP="005941E6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 w:val="0"/>
                                      <w:color w:val="333333"/>
                                      <w:sz w:val="2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  <w:shd w:val="clear" w:color="auto" w:fill="262626" w:themeFill="text1" w:themeFillTint="D9"/>
                                    </w:rPr>
                                    <w:t>Rúben</w:t>
                                  </w:r>
                                  <w:r w:rsidRPr="00A90680"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16"/>
                                      <w:shd w:val="clear" w:color="auto" w:fill="262626" w:themeFill="text1" w:themeFillTint="D9"/>
                                    </w:rPr>
                                    <w:t xml:space="preserve"> (rows)</w:t>
                                  </w:r>
                                  <w:r w:rsidRPr="00A90680"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  <w:shd w:val="clear" w:color="auto" w:fill="262626" w:themeFill="text1" w:themeFillTint="D9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  <w:shd w:val="clear" w:color="auto" w:fill="262626" w:themeFill="text1" w:themeFillTint="D9"/>
                                    </w:rPr>
                                    <w:t>João</w:t>
                                  </w:r>
                                  <w:r w:rsidRPr="00A90680"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  <w:shd w:val="clear" w:color="auto" w:fill="262626" w:themeFill="text1" w:themeFillTint="D9"/>
                                    </w:rPr>
                                    <w:t xml:space="preserve"> </w:t>
                                  </w:r>
                                  <w:r w:rsidRPr="00A90680"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20"/>
                                      <w:shd w:val="clear" w:color="auto" w:fill="262626" w:themeFill="text1" w:themeFillTint="D9"/>
                                    </w:rPr>
                                    <w:t>(columns</w:t>
                                  </w:r>
                                  <w:r w:rsidRPr="00A90680"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808080" w:themeFill="background1" w:themeFillShade="80"/>
                                  <w:vAlign w:val="center"/>
                                </w:tcPr>
                                <w:p w14:paraId="5430AA80" w14:textId="77777777" w:rsidR="004E6F59" w:rsidRPr="00A90680" w:rsidRDefault="004E6F59" w:rsidP="005941E6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  <w:t>Cooperate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808080" w:themeFill="background1" w:themeFillShade="80"/>
                                  <w:vAlign w:val="center"/>
                                </w:tcPr>
                                <w:p w14:paraId="6A09E2B0" w14:textId="77777777" w:rsidR="004E6F59" w:rsidRPr="00A90680" w:rsidRDefault="004E6F59" w:rsidP="005941E6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  <w:t>Defect</w:t>
                                  </w:r>
                                </w:p>
                              </w:tc>
                            </w:tr>
                            <w:tr w:rsidR="004E6F59" w:rsidRPr="00A90680" w14:paraId="40FBFC03" w14:textId="77777777" w:rsidTr="00FA5870">
                              <w:trPr>
                                <w:trHeight w:val="649"/>
                              </w:trPr>
                              <w:tc>
                                <w:tcPr>
                                  <w:tcW w:w="0" w:type="auto"/>
                                  <w:shd w:val="clear" w:color="auto" w:fill="808080" w:themeFill="background1" w:themeFillShade="80"/>
                                  <w:vAlign w:val="center"/>
                                </w:tcPr>
                                <w:p w14:paraId="7B3414A5" w14:textId="77777777" w:rsidR="004E6F59" w:rsidRPr="00A90680" w:rsidRDefault="004E6F59" w:rsidP="005941E6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  <w:t>Defect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6A6A6" w:themeFill="background1" w:themeFillShade="A6"/>
                                  <w:vAlign w:val="center"/>
                                </w:tcPr>
                                <w:p w14:paraId="1808F934" w14:textId="77777777" w:rsidR="004E6F59" w:rsidRPr="008266A5" w:rsidRDefault="004E6F59" w:rsidP="005941E6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  <w:t>(4,0)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6A6A6" w:themeFill="background1" w:themeFillShade="A6"/>
                                  <w:vAlign w:val="center"/>
                                </w:tcPr>
                                <w:p w14:paraId="2B4CEBBA" w14:textId="77777777" w:rsidR="004E6F59" w:rsidRPr="00116EFA" w:rsidRDefault="004E6F59" w:rsidP="005941E6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</w:pPr>
                                  <w:r w:rsidRPr="00116EFA"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  <w:t>(1,1)</w:t>
                                  </w:r>
                                </w:p>
                              </w:tc>
                            </w:tr>
                          </w:tbl>
                          <w:p w14:paraId="1DFFD6D5" w14:textId="77777777" w:rsidR="004E6F59" w:rsidRDefault="004E6F59" w:rsidP="00710E6B">
                            <w:pPr>
                              <w:pStyle w:val="My"/>
                              <w:spacing w:after="240"/>
                              <w:jc w:val="both"/>
                              <w:rPr>
                                <w:rFonts w:cs="Times New Roman"/>
                                <w:color w:val="333333"/>
                                <w:lang w:val="en-GB"/>
                              </w:rPr>
                            </w:pPr>
                          </w:p>
                          <w:p w14:paraId="7AE177C0" w14:textId="77777777" w:rsidR="004E6F59" w:rsidRDefault="004E6F59" w:rsidP="00710E6B">
                            <w:pPr>
                              <w:pStyle w:val="My"/>
                              <w:numPr>
                                <w:ilvl w:val="0"/>
                                <w:numId w:val="7"/>
                              </w:numPr>
                              <w:spacing w:after="240"/>
                              <w:jc w:val="both"/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But the same idea it’s applied to </w:t>
                            </w:r>
                            <w:r w:rsidRPr="00F9016E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João</w:t>
                            </w:r>
                            <w:r w:rsidRPr="00F9016E"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’s thoughts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:</w:t>
                            </w:r>
                          </w:p>
                          <w:p w14:paraId="36BC00CE" w14:textId="77777777" w:rsidR="004E6F59" w:rsidRDefault="004E6F59" w:rsidP="00710E6B">
                            <w:pPr>
                              <w:pStyle w:val="My"/>
                              <w:numPr>
                                <w:ilvl w:val="1"/>
                                <w:numId w:val="7"/>
                              </w:numPr>
                              <w:spacing w:after="240"/>
                              <w:jc w:val="both"/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João’s (Defect, Defect) payoff is higher than (Defect, Cooperate):</w:t>
                            </w:r>
                          </w:p>
                          <w:p w14:paraId="6577A2A5" w14:textId="77777777" w:rsidR="004E6F59" w:rsidRPr="00B336C2" w:rsidRDefault="004E6F59" w:rsidP="00710E6B">
                            <w:pPr>
                              <w:pStyle w:val="My"/>
                              <w:numPr>
                                <w:ilvl w:val="2"/>
                                <w:numId w:val="7"/>
                              </w:numPr>
                              <w:spacing w:after="240"/>
                              <w:jc w:val="both"/>
                              <w:rPr>
                                <w:rStyle w:val="sowc"/>
                                <w:rFonts w:cs="Times New Roman"/>
                                <w:color w:val="333333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B336C2"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sz w:val="28"/>
                                <w:szCs w:val="28"/>
                                <w:lang w:val="en-US"/>
                              </w:rPr>
                              <w:t>1 &gt; 0;</w:t>
                            </w:r>
                          </w:p>
                          <w:p w14:paraId="39A77C8B" w14:textId="77777777" w:rsidR="004E6F59" w:rsidRPr="00BE7EEB" w:rsidRDefault="004E6F59" w:rsidP="00710E6B">
                            <w:pPr>
                              <w:pStyle w:val="My"/>
                              <w:numPr>
                                <w:ilvl w:val="0"/>
                                <w:numId w:val="7"/>
                              </w:numPr>
                              <w:spacing w:after="240"/>
                              <w:jc w:val="both"/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Thus, </w:t>
                            </w:r>
                            <w:r w:rsidRPr="00F9016E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João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also should have no incentive to play the action of </w:t>
                            </w:r>
                            <w:r w:rsidRPr="00F9016E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Cooperate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, instead of playing the action of </w:t>
                            </w:r>
                            <w:r w:rsidRPr="00F9016E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Defect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:</w:t>
                            </w:r>
                          </w:p>
                          <w:tbl>
                            <w:tblPr>
                              <w:tblStyle w:val="TableGrid"/>
                              <w:tblW w:w="0" w:type="auto"/>
                              <w:tblInd w:w="135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584"/>
                              <w:gridCol w:w="1113"/>
                            </w:tblGrid>
                            <w:tr w:rsidR="004E6F59" w:rsidRPr="00A90680" w14:paraId="29C85874" w14:textId="77777777" w:rsidTr="00501098">
                              <w:trPr>
                                <w:trHeight w:val="649"/>
                              </w:trPr>
                              <w:tc>
                                <w:tcPr>
                                  <w:tcW w:w="0" w:type="auto"/>
                                  <w:shd w:val="clear" w:color="auto" w:fill="262626" w:themeFill="text1" w:themeFillTint="D9"/>
                                  <w:vAlign w:val="center"/>
                                </w:tcPr>
                                <w:p w14:paraId="6961A9D9" w14:textId="77777777" w:rsidR="004E6F59" w:rsidRPr="003C1CBC" w:rsidRDefault="004E6F59" w:rsidP="00BE7EEB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 w:val="0"/>
                                      <w:color w:val="333333"/>
                                      <w:sz w:val="2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  <w:shd w:val="clear" w:color="auto" w:fill="262626" w:themeFill="text1" w:themeFillTint="D9"/>
                                    </w:rPr>
                                    <w:t>Rúben</w:t>
                                  </w:r>
                                  <w:r w:rsidRPr="00A90680"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16"/>
                                      <w:shd w:val="clear" w:color="auto" w:fill="262626" w:themeFill="text1" w:themeFillTint="D9"/>
                                    </w:rPr>
                                    <w:t xml:space="preserve"> (rows)</w:t>
                                  </w:r>
                                  <w:r w:rsidRPr="00A90680"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  <w:shd w:val="clear" w:color="auto" w:fill="262626" w:themeFill="text1" w:themeFillTint="D9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  <w:shd w:val="clear" w:color="auto" w:fill="262626" w:themeFill="text1" w:themeFillTint="D9"/>
                                    </w:rPr>
                                    <w:t>João</w:t>
                                  </w:r>
                                  <w:r w:rsidRPr="00A90680"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  <w:shd w:val="clear" w:color="auto" w:fill="262626" w:themeFill="text1" w:themeFillTint="D9"/>
                                    </w:rPr>
                                    <w:t xml:space="preserve"> </w:t>
                                  </w:r>
                                  <w:r w:rsidRPr="00A90680"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20"/>
                                      <w:shd w:val="clear" w:color="auto" w:fill="262626" w:themeFill="text1" w:themeFillTint="D9"/>
                                    </w:rPr>
                                    <w:t>(columns</w:t>
                                  </w:r>
                                  <w:r w:rsidRPr="00A90680"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808080" w:themeFill="background1" w:themeFillShade="80"/>
                                  <w:vAlign w:val="center"/>
                                </w:tcPr>
                                <w:p w14:paraId="62BDE35D" w14:textId="77777777" w:rsidR="004E6F59" w:rsidRPr="00A90680" w:rsidRDefault="004E6F59" w:rsidP="00BE7EEB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  <w:t>Defect</w:t>
                                  </w:r>
                                </w:p>
                              </w:tc>
                            </w:tr>
                            <w:tr w:rsidR="004E6F59" w:rsidRPr="0030620D" w14:paraId="763F1F34" w14:textId="77777777" w:rsidTr="00501098">
                              <w:trPr>
                                <w:trHeight w:val="649"/>
                              </w:trPr>
                              <w:tc>
                                <w:tcPr>
                                  <w:tcW w:w="0" w:type="auto"/>
                                  <w:shd w:val="clear" w:color="auto" w:fill="808080" w:themeFill="background1" w:themeFillShade="80"/>
                                  <w:vAlign w:val="center"/>
                                </w:tcPr>
                                <w:p w14:paraId="05F622AD" w14:textId="77777777" w:rsidR="004E6F59" w:rsidRPr="00A90680" w:rsidRDefault="004E6F59" w:rsidP="00BE7EEB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  <w:t>Defect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6A6A6" w:themeFill="background1" w:themeFillShade="A6"/>
                                  <w:vAlign w:val="center"/>
                                </w:tcPr>
                                <w:p w14:paraId="4E9CF3BB" w14:textId="77777777" w:rsidR="004E6F59" w:rsidRPr="0030620D" w:rsidRDefault="004E6F59" w:rsidP="00BE7EEB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</w:pPr>
                                  <w:r w:rsidRPr="0030620D"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DDD9C3" w:themeColor="background2" w:themeShade="E6"/>
                                      <w:sz w:val="28"/>
                                      <w:szCs w:val="24"/>
                                    </w:rPr>
                                    <w:t>(1,1)</w:t>
                                  </w:r>
                                </w:p>
                              </w:tc>
                            </w:tr>
                          </w:tbl>
                          <w:p w14:paraId="6E9CF8A9" w14:textId="77777777" w:rsidR="004E6F59" w:rsidRDefault="004E6F59" w:rsidP="00116EFA">
                            <w:pPr>
                              <w:pStyle w:val="My"/>
                              <w:spacing w:after="240"/>
                              <w:jc w:val="both"/>
                              <w:rPr>
                                <w:rFonts w:cs="Times New Roman"/>
                                <w:color w:val="333333"/>
                                <w:lang w:val="en-GB"/>
                              </w:rPr>
                            </w:pPr>
                          </w:p>
                          <w:p w14:paraId="16FC6575" w14:textId="77777777" w:rsidR="004E6F59" w:rsidRPr="00116EFA" w:rsidRDefault="004E6F59" w:rsidP="00710E6B">
                            <w:pPr>
                              <w:pStyle w:val="My"/>
                              <w:numPr>
                                <w:ilvl w:val="0"/>
                                <w:numId w:val="7"/>
                              </w:numPr>
                              <w:spacing w:after="240"/>
                              <w:jc w:val="both"/>
                              <w:rPr>
                                <w:rFonts w:cs="Times New Roman"/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So, once again, we conclude that </w:t>
                            </w:r>
                            <w:r w:rsidRPr="00F9016E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(Defect, Defect)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it’s the </w:t>
                            </w:r>
                            <w:r w:rsidRPr="00F9016E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Nash Equilibrium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in this game.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5676A6" id="_x0000_s1043" type="#_x0000_t202" style="position:absolute;margin-left:45pt;margin-top:188.25pt;width:7in;height:558.75pt;z-index:25250662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" filled="f" fillcolor="#fffffe" stroked="f" strokecolor="#212120" insetpen="t">
                <v:textbox inset="2.88pt,2.88pt,2.88pt,2.88pt">
                  <w:txbxContent>
                    <w:p w14:paraId="74A13B79" w14:textId="77777777" w:rsidR="004E6F59" w:rsidRDefault="004E6F59" w:rsidP="00710E6B">
                      <w:pPr>
                        <w:pStyle w:val="MyHeadtitle"/>
                        <w:spacing w:before="0" w:after="0"/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</w:pPr>
                      <w:r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  <w:t xml:space="preserve">v. Dominant Strategies and </w:t>
                      </w:r>
                    </w:p>
                    <w:p w14:paraId="687382C5" w14:textId="77777777" w:rsidR="004E6F59" w:rsidRDefault="004E6F59" w:rsidP="00710E6B">
                      <w:pPr>
                        <w:pStyle w:val="MyHeadtitle"/>
                        <w:spacing w:before="0" w:after="0"/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</w:pPr>
                      <w:r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  <w:t xml:space="preserve">    Iterated Removal of</w:t>
                      </w:r>
                    </w:p>
                    <w:p w14:paraId="326CBC79" w14:textId="77777777" w:rsidR="004E6F59" w:rsidRDefault="004E6F59" w:rsidP="00710E6B">
                      <w:pPr>
                        <w:pStyle w:val="MyHeadtitle"/>
                        <w:spacing w:before="0" w:after="0"/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</w:pPr>
                      <w:r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  <w:t xml:space="preserve">    Dominated Strategies in </w:t>
                      </w:r>
                    </w:p>
                    <w:p w14:paraId="10873FEF" w14:textId="3FD7B02A" w:rsidR="004E6F59" w:rsidRPr="00B26CFD" w:rsidRDefault="004E6F59" w:rsidP="00710E6B">
                      <w:pPr>
                        <w:pStyle w:val="MyHeadtitle"/>
                        <w:spacing w:before="0" w:line="360" w:lineRule="auto"/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</w:pPr>
                      <w:r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  <w:t xml:space="preserve">    Prisoner’s Dilemma</w:t>
                      </w:r>
                    </w:p>
                    <w:p w14:paraId="2FAC5C5D" w14:textId="77777777" w:rsidR="004E6F59" w:rsidRDefault="004E6F59" w:rsidP="00710E6B">
                      <w:pPr>
                        <w:pStyle w:val="My"/>
                        <w:numPr>
                          <w:ilvl w:val="0"/>
                          <w:numId w:val="7"/>
                        </w:numPr>
                        <w:spacing w:after="240"/>
                        <w:jc w:val="both"/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Following, once more, the previously described example of the </w:t>
                      </w:r>
                      <w:r w:rsidRPr="00F9016E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Prisoner’s Dilemma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:</w:t>
                      </w:r>
                    </w:p>
                    <w:p w14:paraId="02601988" w14:textId="77777777" w:rsidR="004E6F59" w:rsidRPr="00F363DF" w:rsidRDefault="004E6F59" w:rsidP="00710E6B">
                      <w:pPr>
                        <w:pStyle w:val="My"/>
                        <w:spacing w:after="240"/>
                        <w:ind w:left="360"/>
                        <w:jc w:val="both"/>
                        <w:rPr>
                          <w:rStyle w:val="sowc"/>
                          <w:rFonts w:cs="Times New Roman"/>
                          <w:color w:val="333333"/>
                          <w:sz w:val="4"/>
                          <w:szCs w:val="4"/>
                          <w:lang w:val="en-US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Ind w:w="1359" w:type="dxa"/>
                        <w:tblLook w:val="04A0" w:firstRow="1" w:lastRow="0" w:firstColumn="1" w:lastColumn="0" w:noHBand="0" w:noVBand="1"/>
                      </w:tblPr>
                      <w:tblGrid>
                        <w:gridCol w:w="3584"/>
                        <w:gridCol w:w="1695"/>
                        <w:gridCol w:w="1113"/>
                      </w:tblGrid>
                      <w:tr w:rsidR="004E6F59" w:rsidRPr="00A90680" w14:paraId="184A7340" w14:textId="77777777" w:rsidTr="00FA5870">
                        <w:trPr>
                          <w:trHeight w:val="649"/>
                        </w:trPr>
                        <w:tc>
                          <w:tcPr>
                            <w:tcW w:w="0" w:type="auto"/>
                            <w:shd w:val="clear" w:color="auto" w:fill="262626" w:themeFill="text1" w:themeFillTint="D9"/>
                            <w:vAlign w:val="center"/>
                          </w:tcPr>
                          <w:p w14:paraId="3BC01D4B" w14:textId="77777777" w:rsidR="004E6F59" w:rsidRPr="003C1CBC" w:rsidRDefault="004E6F59" w:rsidP="005941E6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  <w:shd w:val="clear" w:color="auto" w:fill="262626" w:themeFill="text1" w:themeFillTint="D9"/>
                              </w:rPr>
                              <w:t>Rúben</w:t>
                            </w:r>
                            <w:r w:rsidRPr="00A90680"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16"/>
                                <w:shd w:val="clear" w:color="auto" w:fill="262626" w:themeFill="text1" w:themeFillTint="D9"/>
                              </w:rPr>
                              <w:t xml:space="preserve"> (rows)</w:t>
                            </w:r>
                            <w:r w:rsidRPr="00A90680"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  <w:shd w:val="clear" w:color="auto" w:fill="262626" w:themeFill="text1" w:themeFillTint="D9"/>
                              </w:rPr>
                              <w:t>/</w:t>
                            </w:r>
                            <w:r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  <w:shd w:val="clear" w:color="auto" w:fill="262626" w:themeFill="text1" w:themeFillTint="D9"/>
                              </w:rPr>
                              <w:t>João</w:t>
                            </w:r>
                            <w:r w:rsidRPr="00A90680"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  <w:shd w:val="clear" w:color="auto" w:fill="262626" w:themeFill="text1" w:themeFillTint="D9"/>
                              </w:rPr>
                              <w:t xml:space="preserve"> </w:t>
                            </w:r>
                            <w:r w:rsidRPr="00A90680"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20"/>
                                <w:shd w:val="clear" w:color="auto" w:fill="262626" w:themeFill="text1" w:themeFillTint="D9"/>
                              </w:rPr>
                              <w:t>(columns</w:t>
                            </w:r>
                            <w:r w:rsidRPr="00A90680"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808080" w:themeFill="background1" w:themeFillShade="80"/>
                            <w:vAlign w:val="center"/>
                          </w:tcPr>
                          <w:p w14:paraId="5430AA80" w14:textId="77777777" w:rsidR="004E6F59" w:rsidRPr="00A90680" w:rsidRDefault="004E6F59" w:rsidP="005941E6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</w:rPr>
                              <w:t>Cooperate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808080" w:themeFill="background1" w:themeFillShade="80"/>
                            <w:vAlign w:val="center"/>
                          </w:tcPr>
                          <w:p w14:paraId="6A09E2B0" w14:textId="77777777" w:rsidR="004E6F59" w:rsidRPr="00A90680" w:rsidRDefault="004E6F59" w:rsidP="005941E6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</w:rPr>
                              <w:t>Defect</w:t>
                            </w:r>
                          </w:p>
                        </w:tc>
                      </w:tr>
                      <w:tr w:rsidR="004E6F59" w:rsidRPr="00A90680" w14:paraId="40FBFC03" w14:textId="77777777" w:rsidTr="00FA5870">
                        <w:trPr>
                          <w:trHeight w:val="649"/>
                        </w:trPr>
                        <w:tc>
                          <w:tcPr>
                            <w:tcW w:w="0" w:type="auto"/>
                            <w:shd w:val="clear" w:color="auto" w:fill="808080" w:themeFill="background1" w:themeFillShade="80"/>
                            <w:vAlign w:val="center"/>
                          </w:tcPr>
                          <w:p w14:paraId="7B3414A5" w14:textId="77777777" w:rsidR="004E6F59" w:rsidRPr="00A90680" w:rsidRDefault="004E6F59" w:rsidP="005941E6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</w:rPr>
                              <w:t>Defect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6A6A6" w:themeFill="background1" w:themeFillShade="A6"/>
                            <w:vAlign w:val="center"/>
                          </w:tcPr>
                          <w:p w14:paraId="1808F934" w14:textId="77777777" w:rsidR="004E6F59" w:rsidRPr="008266A5" w:rsidRDefault="004E6F59" w:rsidP="005941E6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8"/>
                                <w:szCs w:val="24"/>
                              </w:rPr>
                              <w:t>(4,0)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6A6A6" w:themeFill="background1" w:themeFillShade="A6"/>
                            <w:vAlign w:val="center"/>
                          </w:tcPr>
                          <w:p w14:paraId="2B4CEBBA" w14:textId="77777777" w:rsidR="004E6F59" w:rsidRPr="00116EFA" w:rsidRDefault="004E6F59" w:rsidP="005941E6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8"/>
                                <w:szCs w:val="24"/>
                              </w:rPr>
                            </w:pPr>
                            <w:r w:rsidRPr="00116EFA"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8"/>
                                <w:szCs w:val="24"/>
                              </w:rPr>
                              <w:t>(1,1)</w:t>
                            </w:r>
                          </w:p>
                        </w:tc>
                      </w:tr>
                    </w:tbl>
                    <w:p w14:paraId="1DFFD6D5" w14:textId="77777777" w:rsidR="004E6F59" w:rsidRDefault="004E6F59" w:rsidP="00710E6B">
                      <w:pPr>
                        <w:pStyle w:val="My"/>
                        <w:spacing w:after="240"/>
                        <w:jc w:val="both"/>
                        <w:rPr>
                          <w:rFonts w:cs="Times New Roman"/>
                          <w:color w:val="333333"/>
                          <w:lang w:val="en-GB"/>
                        </w:rPr>
                      </w:pPr>
                    </w:p>
                    <w:p w14:paraId="7AE177C0" w14:textId="77777777" w:rsidR="004E6F59" w:rsidRDefault="004E6F59" w:rsidP="00710E6B">
                      <w:pPr>
                        <w:pStyle w:val="My"/>
                        <w:numPr>
                          <w:ilvl w:val="0"/>
                          <w:numId w:val="7"/>
                        </w:numPr>
                        <w:spacing w:after="240"/>
                        <w:jc w:val="both"/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But the same idea it’s applied to </w:t>
                      </w:r>
                      <w:r w:rsidRPr="00F9016E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João</w:t>
                      </w:r>
                      <w:r w:rsidRPr="00F9016E"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’s thoughts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:</w:t>
                      </w:r>
                    </w:p>
                    <w:p w14:paraId="36BC00CE" w14:textId="77777777" w:rsidR="004E6F59" w:rsidRDefault="004E6F59" w:rsidP="00710E6B">
                      <w:pPr>
                        <w:pStyle w:val="My"/>
                        <w:numPr>
                          <w:ilvl w:val="1"/>
                          <w:numId w:val="7"/>
                        </w:numPr>
                        <w:spacing w:after="240"/>
                        <w:jc w:val="both"/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João’s (Defect, Defect) payoff is higher than (Defect, Cooperate):</w:t>
                      </w:r>
                    </w:p>
                    <w:p w14:paraId="6577A2A5" w14:textId="77777777" w:rsidR="004E6F59" w:rsidRPr="00B336C2" w:rsidRDefault="004E6F59" w:rsidP="00710E6B">
                      <w:pPr>
                        <w:pStyle w:val="My"/>
                        <w:numPr>
                          <w:ilvl w:val="2"/>
                          <w:numId w:val="7"/>
                        </w:numPr>
                        <w:spacing w:after="240"/>
                        <w:jc w:val="both"/>
                        <w:rPr>
                          <w:rStyle w:val="sowc"/>
                          <w:rFonts w:cs="Times New Roman"/>
                          <w:color w:val="333333"/>
                          <w:sz w:val="28"/>
                          <w:szCs w:val="28"/>
                          <w:lang w:val="en-US"/>
                        </w:rPr>
                      </w:pPr>
                      <w:r w:rsidRPr="00B336C2">
                        <w:rPr>
                          <w:rStyle w:val="sowc"/>
                          <w:rFonts w:ascii="Cambria Math" w:hAnsi="Cambria Math" w:cs="Times New Roman"/>
                          <w:color w:val="333333"/>
                          <w:sz w:val="28"/>
                          <w:szCs w:val="28"/>
                          <w:lang w:val="en-US"/>
                        </w:rPr>
                        <w:t>1 &gt; 0;</w:t>
                      </w:r>
                    </w:p>
                    <w:p w14:paraId="39A77C8B" w14:textId="77777777" w:rsidR="004E6F59" w:rsidRPr="00BE7EEB" w:rsidRDefault="004E6F59" w:rsidP="00710E6B">
                      <w:pPr>
                        <w:pStyle w:val="My"/>
                        <w:numPr>
                          <w:ilvl w:val="0"/>
                          <w:numId w:val="7"/>
                        </w:numPr>
                        <w:spacing w:after="240"/>
                        <w:jc w:val="both"/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Thus, </w:t>
                      </w:r>
                      <w:r w:rsidRPr="00F9016E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João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also should have no incentive to play the action of </w:t>
                      </w:r>
                      <w:r w:rsidRPr="00F9016E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Cooperate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, instead of playing the action of </w:t>
                      </w:r>
                      <w:r w:rsidRPr="00F9016E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Defect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:</w:t>
                      </w:r>
                    </w:p>
                    <w:tbl>
                      <w:tblPr>
                        <w:tblStyle w:val="TableGrid"/>
                        <w:tblW w:w="0" w:type="auto"/>
                        <w:tblInd w:w="1359" w:type="dxa"/>
                        <w:tblLook w:val="04A0" w:firstRow="1" w:lastRow="0" w:firstColumn="1" w:lastColumn="0" w:noHBand="0" w:noVBand="1"/>
                      </w:tblPr>
                      <w:tblGrid>
                        <w:gridCol w:w="3584"/>
                        <w:gridCol w:w="1113"/>
                      </w:tblGrid>
                      <w:tr w:rsidR="004E6F59" w:rsidRPr="00A90680" w14:paraId="29C85874" w14:textId="77777777" w:rsidTr="00501098">
                        <w:trPr>
                          <w:trHeight w:val="649"/>
                        </w:trPr>
                        <w:tc>
                          <w:tcPr>
                            <w:tcW w:w="0" w:type="auto"/>
                            <w:shd w:val="clear" w:color="auto" w:fill="262626" w:themeFill="text1" w:themeFillTint="D9"/>
                            <w:vAlign w:val="center"/>
                          </w:tcPr>
                          <w:p w14:paraId="6961A9D9" w14:textId="77777777" w:rsidR="004E6F59" w:rsidRPr="003C1CBC" w:rsidRDefault="004E6F59" w:rsidP="00BE7EEB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  <w:shd w:val="clear" w:color="auto" w:fill="262626" w:themeFill="text1" w:themeFillTint="D9"/>
                              </w:rPr>
                              <w:t>Rúben</w:t>
                            </w:r>
                            <w:r w:rsidRPr="00A90680"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16"/>
                                <w:shd w:val="clear" w:color="auto" w:fill="262626" w:themeFill="text1" w:themeFillTint="D9"/>
                              </w:rPr>
                              <w:t xml:space="preserve"> (rows)</w:t>
                            </w:r>
                            <w:r w:rsidRPr="00A90680"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  <w:shd w:val="clear" w:color="auto" w:fill="262626" w:themeFill="text1" w:themeFillTint="D9"/>
                              </w:rPr>
                              <w:t>/</w:t>
                            </w:r>
                            <w:r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  <w:shd w:val="clear" w:color="auto" w:fill="262626" w:themeFill="text1" w:themeFillTint="D9"/>
                              </w:rPr>
                              <w:t>João</w:t>
                            </w:r>
                            <w:r w:rsidRPr="00A90680"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  <w:shd w:val="clear" w:color="auto" w:fill="262626" w:themeFill="text1" w:themeFillTint="D9"/>
                              </w:rPr>
                              <w:t xml:space="preserve"> </w:t>
                            </w:r>
                            <w:r w:rsidRPr="00A90680"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20"/>
                                <w:shd w:val="clear" w:color="auto" w:fill="262626" w:themeFill="text1" w:themeFillTint="D9"/>
                              </w:rPr>
                              <w:t>(columns</w:t>
                            </w:r>
                            <w:r w:rsidRPr="00A90680"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808080" w:themeFill="background1" w:themeFillShade="80"/>
                            <w:vAlign w:val="center"/>
                          </w:tcPr>
                          <w:p w14:paraId="62BDE35D" w14:textId="77777777" w:rsidR="004E6F59" w:rsidRPr="00A90680" w:rsidRDefault="004E6F59" w:rsidP="00BE7EEB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</w:rPr>
                              <w:t>Defect</w:t>
                            </w:r>
                          </w:p>
                        </w:tc>
                      </w:tr>
                      <w:tr w:rsidR="004E6F59" w:rsidRPr="0030620D" w14:paraId="763F1F34" w14:textId="77777777" w:rsidTr="00501098">
                        <w:trPr>
                          <w:trHeight w:val="649"/>
                        </w:trPr>
                        <w:tc>
                          <w:tcPr>
                            <w:tcW w:w="0" w:type="auto"/>
                            <w:shd w:val="clear" w:color="auto" w:fill="808080" w:themeFill="background1" w:themeFillShade="80"/>
                            <w:vAlign w:val="center"/>
                          </w:tcPr>
                          <w:p w14:paraId="05F622AD" w14:textId="77777777" w:rsidR="004E6F59" w:rsidRPr="00A90680" w:rsidRDefault="004E6F59" w:rsidP="00BE7EEB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</w:rPr>
                              <w:t>Defect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6A6A6" w:themeFill="background1" w:themeFillShade="A6"/>
                            <w:vAlign w:val="center"/>
                          </w:tcPr>
                          <w:p w14:paraId="4E9CF3BB" w14:textId="77777777" w:rsidR="004E6F59" w:rsidRPr="0030620D" w:rsidRDefault="004E6F59" w:rsidP="00BE7EEB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</w:rPr>
                            </w:pPr>
                            <w:r w:rsidRPr="0030620D">
                              <w:rPr>
                                <w:rFonts w:ascii="Futura LT Book" w:hAnsi="Futura LT Book" w:cs="Times New Roman"/>
                                <w:bCs w:val="0"/>
                                <w:color w:val="DDD9C3" w:themeColor="background2" w:themeShade="E6"/>
                                <w:sz w:val="28"/>
                                <w:szCs w:val="24"/>
                              </w:rPr>
                              <w:t>(1,1)</w:t>
                            </w:r>
                          </w:p>
                        </w:tc>
                      </w:tr>
                    </w:tbl>
                    <w:p w14:paraId="6E9CF8A9" w14:textId="77777777" w:rsidR="004E6F59" w:rsidRDefault="004E6F59" w:rsidP="00116EFA">
                      <w:pPr>
                        <w:pStyle w:val="My"/>
                        <w:spacing w:after="240"/>
                        <w:jc w:val="both"/>
                        <w:rPr>
                          <w:rFonts w:cs="Times New Roman"/>
                          <w:color w:val="333333"/>
                          <w:lang w:val="en-GB"/>
                        </w:rPr>
                      </w:pPr>
                    </w:p>
                    <w:p w14:paraId="16FC6575" w14:textId="77777777" w:rsidR="004E6F59" w:rsidRPr="00116EFA" w:rsidRDefault="004E6F59" w:rsidP="00710E6B">
                      <w:pPr>
                        <w:pStyle w:val="My"/>
                        <w:numPr>
                          <w:ilvl w:val="0"/>
                          <w:numId w:val="7"/>
                        </w:numPr>
                        <w:spacing w:after="240"/>
                        <w:jc w:val="both"/>
                        <w:rPr>
                          <w:rFonts w:cs="Times New Roman"/>
                          <w:color w:val="333333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So, once again, we conclude that </w:t>
                      </w:r>
                      <w:r w:rsidRPr="00F9016E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(Defect, Defect)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it’s the </w:t>
                      </w:r>
                      <w:r w:rsidRPr="00F9016E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Nash Equilibrium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in this game.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9F18190" w14:textId="77777777" w:rsidR="00710E6B" w:rsidRPr="00F67D3A" w:rsidRDefault="00710E6B" w:rsidP="00710E6B"/>
    <w:p w14:paraId="11041548" w14:textId="77777777" w:rsidR="00710E6B" w:rsidRPr="00F67D3A" w:rsidRDefault="00710E6B" w:rsidP="00710E6B"/>
    <w:p w14:paraId="64B125D3" w14:textId="77777777" w:rsidR="00710E6B" w:rsidRPr="00F67D3A" w:rsidRDefault="00710E6B" w:rsidP="00710E6B"/>
    <w:p w14:paraId="7B04F21B" w14:textId="77777777" w:rsidR="00710E6B" w:rsidRPr="00F67D3A" w:rsidRDefault="00710E6B" w:rsidP="00710E6B"/>
    <w:p w14:paraId="07C8E994" w14:textId="77777777" w:rsidR="00F85727" w:rsidRDefault="00F85727">
      <w:r>
        <w:br w:type="page"/>
      </w:r>
    </w:p>
    <w:p w14:paraId="41B5784E" w14:textId="77777777" w:rsidR="0030620D" w:rsidRPr="00F67D3A" w:rsidRDefault="0030620D" w:rsidP="0030620D">
      <w:r>
        <w:rPr>
          <w:noProof/>
          <w:lang w:eastAsia="en-US"/>
        </w:rPr>
        <w:lastRenderedPageBreak/>
        <w:drawing>
          <wp:anchor distT="0" distB="0" distL="114300" distR="114300" simplePos="0" relativeHeight="252474880" behindDoc="1" locked="0" layoutInCell="1" allowOverlap="1" wp14:anchorId="14556146" wp14:editId="2A817134">
            <wp:simplePos x="0" y="0"/>
            <wp:positionH relativeFrom="column">
              <wp:posOffset>-114300</wp:posOffset>
            </wp:positionH>
            <wp:positionV relativeFrom="paragraph">
              <wp:posOffset>-1196340</wp:posOffset>
            </wp:positionV>
            <wp:extent cx="7886700" cy="2668905"/>
            <wp:effectExtent l="0" t="0" r="0" b="0"/>
            <wp:wrapNone/>
            <wp:docPr id="28" name="Picture 28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9D5223F" w14:textId="77777777" w:rsidR="0030620D" w:rsidRPr="00F67D3A" w:rsidRDefault="0030620D" w:rsidP="0030620D">
      <w:r w:rsidRPr="008C3BF3">
        <w:rPr>
          <w:noProof/>
        </w:rPr>
        <w:drawing>
          <wp:anchor distT="0" distB="0" distL="114300" distR="114300" simplePos="0" relativeHeight="252477952" behindDoc="0" locked="0" layoutInCell="1" allowOverlap="1" wp14:anchorId="42E0A943" wp14:editId="3FCA5338">
            <wp:simplePos x="0" y="0"/>
            <wp:positionH relativeFrom="column">
              <wp:posOffset>6182360</wp:posOffset>
            </wp:positionH>
            <wp:positionV relativeFrom="paragraph">
              <wp:posOffset>44450</wp:posOffset>
            </wp:positionV>
            <wp:extent cx="843915" cy="614045"/>
            <wp:effectExtent l="0" t="0" r="0" b="0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ct-nova-logo-1.png"/>
                    <pic:cNvPicPr/>
                  </pic:nvPicPr>
                  <pic:blipFill>
                    <a:blip r:embed="rId11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60000" contrast="-8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3915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3BF3">
        <w:rPr>
          <w:noProof/>
        </w:rPr>
        <w:drawing>
          <wp:anchor distT="0" distB="0" distL="114300" distR="114300" simplePos="0" relativeHeight="252476928" behindDoc="0" locked="0" layoutInCell="1" allowOverlap="1" wp14:anchorId="4FE76A0D" wp14:editId="7BDC6556">
            <wp:simplePos x="0" y="0"/>
            <wp:positionH relativeFrom="column">
              <wp:posOffset>4107939</wp:posOffset>
            </wp:positionH>
            <wp:positionV relativeFrom="paragraph">
              <wp:posOffset>17382</wp:posOffset>
            </wp:positionV>
            <wp:extent cx="1787525" cy="649605"/>
            <wp:effectExtent l="0" t="0" r="3175" b="0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niversidade-nova-lisboa-logo-1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60000" contrast="-8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525" cy="649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08FC9E4" w14:textId="77777777" w:rsidR="0030620D" w:rsidRPr="00F67D3A" w:rsidRDefault="0030620D" w:rsidP="0030620D"/>
    <w:p w14:paraId="17410519" w14:textId="77777777" w:rsidR="0030620D" w:rsidRPr="00F67D3A" w:rsidRDefault="0030620D" w:rsidP="0030620D"/>
    <w:p w14:paraId="346D5EAF" w14:textId="77777777" w:rsidR="0030620D" w:rsidRPr="00F67D3A" w:rsidRDefault="0030620D" w:rsidP="0030620D"/>
    <w:p w14:paraId="62D627CE" w14:textId="77777777" w:rsidR="0030620D" w:rsidRPr="00F67D3A" w:rsidRDefault="0030620D" w:rsidP="0030620D"/>
    <w:p w14:paraId="4CC1E792" w14:textId="77777777" w:rsidR="0030620D" w:rsidRPr="00F67D3A" w:rsidRDefault="0030620D" w:rsidP="0030620D"/>
    <w:p w14:paraId="45DDAECB" w14:textId="77777777" w:rsidR="0030620D" w:rsidRPr="00F67D3A" w:rsidRDefault="0030620D" w:rsidP="0030620D"/>
    <w:p w14:paraId="64878B05" w14:textId="77777777" w:rsidR="0030620D" w:rsidRPr="00F67D3A" w:rsidRDefault="0030620D" w:rsidP="0030620D"/>
    <w:p w14:paraId="3EED2086" w14:textId="77777777" w:rsidR="0030620D" w:rsidRPr="00F67D3A" w:rsidRDefault="0030620D" w:rsidP="0030620D"/>
    <w:p w14:paraId="2A058920" w14:textId="77777777" w:rsidR="0030620D" w:rsidRPr="00F67D3A" w:rsidRDefault="0030620D" w:rsidP="0030620D">
      <w:r>
        <w:rPr>
          <w:noProof/>
          <w:lang w:eastAsia="en-US"/>
        </w:rPr>
        <mc:AlternateContent>
          <mc:Choice Requires="wps">
            <w:drawing>
              <wp:anchor distT="36576" distB="36576" distL="36576" distR="36576" simplePos="0" relativeHeight="252475904" behindDoc="0" locked="0" layoutInCell="1" allowOverlap="1" wp14:anchorId="512894AB" wp14:editId="1CDC4ADA">
                <wp:simplePos x="0" y="0"/>
                <wp:positionH relativeFrom="column">
                  <wp:posOffset>574158</wp:posOffset>
                </wp:positionH>
                <wp:positionV relativeFrom="page">
                  <wp:posOffset>2392326</wp:posOffset>
                </wp:positionV>
                <wp:extent cx="6400800" cy="6655981"/>
                <wp:effectExtent l="0" t="0" r="0" b="0"/>
                <wp:wrapNone/>
                <wp:docPr id="27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66559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10F1D7" w14:textId="77777777" w:rsidR="004E6F59" w:rsidRDefault="004E6F59" w:rsidP="0030620D">
                            <w:pPr>
                              <w:pStyle w:val="MyHeadtitle"/>
                              <w:spacing w:before="0" w:after="0"/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  <w:t xml:space="preserve">vi. Nash Equilibrium in </w:t>
                            </w:r>
                          </w:p>
                          <w:p w14:paraId="381A96DA" w14:textId="7CDA4BD0" w:rsidR="004E6F59" w:rsidRPr="00B26CFD" w:rsidRDefault="004E6F59" w:rsidP="0030620D">
                            <w:pPr>
                              <w:pStyle w:val="MyHeadtitle"/>
                              <w:spacing w:before="0" w:line="360" w:lineRule="auto"/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  <w:t xml:space="preserve">     Prisoner’s Dilemma</w:t>
                            </w:r>
                          </w:p>
                          <w:p w14:paraId="6F1A098D" w14:textId="75D4E66B" w:rsidR="004E6F59" w:rsidRDefault="004E6F59" w:rsidP="00FA5870">
                            <w:pPr>
                              <w:pStyle w:val="My"/>
                              <w:numPr>
                                <w:ilvl w:val="0"/>
                                <w:numId w:val="7"/>
                              </w:numPr>
                              <w:spacing w:after="240"/>
                              <w:jc w:val="both"/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The </w:t>
                            </w:r>
                            <w:r w:rsidRPr="00713924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most favorable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(and </w:t>
                            </w:r>
                            <w:r w:rsidRPr="00713924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safest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) </w:t>
                            </w:r>
                            <w:r w:rsidRPr="00713924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strategy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is to play a </w:t>
                            </w:r>
                            <w:r w:rsidRPr="00713924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Defect</w:t>
                            </w:r>
                            <w:r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action.</w:t>
                            </w:r>
                          </w:p>
                          <w:p w14:paraId="54ED56B0" w14:textId="77777777" w:rsidR="004E6F59" w:rsidRPr="00C1022B" w:rsidRDefault="004E6F59" w:rsidP="00810EFA">
                            <w:pPr>
                              <w:pStyle w:val="My"/>
                              <w:spacing w:after="240"/>
                              <w:ind w:left="360"/>
                              <w:jc w:val="both"/>
                              <w:rPr>
                                <w:rStyle w:val="sowc"/>
                                <w:rFonts w:cs="Times New Roman"/>
                                <w:color w:val="333333"/>
                                <w:sz w:val="4"/>
                                <w:szCs w:val="4"/>
                                <w:lang w:val="en-US"/>
                              </w:rPr>
                            </w:pPr>
                          </w:p>
                          <w:p w14:paraId="30239081" w14:textId="77777777" w:rsidR="004E6F59" w:rsidRDefault="004E6F59" w:rsidP="0030620D">
                            <w:pPr>
                              <w:pStyle w:val="My"/>
                              <w:numPr>
                                <w:ilvl w:val="0"/>
                                <w:numId w:val="7"/>
                              </w:numPr>
                              <w:spacing w:after="240"/>
                              <w:jc w:val="both"/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Thus, it’s reasonable to conclude that the </w:t>
                            </w:r>
                            <w:r w:rsidRPr="00713924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Prisoner’s Dilemma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have only one </w:t>
                            </w:r>
                            <w:r w:rsidRPr="00713924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Nash Equilibrium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:</w:t>
                            </w:r>
                          </w:p>
                          <w:p w14:paraId="5F6B7449" w14:textId="77777777" w:rsidR="004E6F59" w:rsidRPr="0030620D" w:rsidRDefault="004E6F59" w:rsidP="0030620D">
                            <w:pPr>
                              <w:pStyle w:val="My"/>
                              <w:spacing w:after="240"/>
                              <w:ind w:left="360"/>
                              <w:jc w:val="both"/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135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584"/>
                              <w:gridCol w:w="1695"/>
                              <w:gridCol w:w="1113"/>
                            </w:tblGrid>
                            <w:tr w:rsidR="004E6F59" w:rsidRPr="00A90680" w14:paraId="3E3C3B5C" w14:textId="77777777" w:rsidTr="00FA5870">
                              <w:trPr>
                                <w:trHeight w:val="649"/>
                              </w:trPr>
                              <w:tc>
                                <w:tcPr>
                                  <w:tcW w:w="0" w:type="auto"/>
                                  <w:shd w:val="clear" w:color="auto" w:fill="262626" w:themeFill="text1" w:themeFillTint="D9"/>
                                  <w:vAlign w:val="center"/>
                                </w:tcPr>
                                <w:p w14:paraId="3859030A" w14:textId="77777777" w:rsidR="004E6F59" w:rsidRPr="003C1CBC" w:rsidRDefault="004E6F59" w:rsidP="005941E6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 w:val="0"/>
                                      <w:color w:val="333333"/>
                                      <w:sz w:val="2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  <w:shd w:val="clear" w:color="auto" w:fill="262626" w:themeFill="text1" w:themeFillTint="D9"/>
                                    </w:rPr>
                                    <w:t>Rúben</w:t>
                                  </w:r>
                                  <w:r w:rsidRPr="00A90680"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16"/>
                                      <w:shd w:val="clear" w:color="auto" w:fill="262626" w:themeFill="text1" w:themeFillTint="D9"/>
                                    </w:rPr>
                                    <w:t xml:space="preserve"> (rows)</w:t>
                                  </w:r>
                                  <w:r w:rsidRPr="00A90680"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  <w:shd w:val="clear" w:color="auto" w:fill="262626" w:themeFill="text1" w:themeFillTint="D9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  <w:shd w:val="clear" w:color="auto" w:fill="262626" w:themeFill="text1" w:themeFillTint="D9"/>
                                    </w:rPr>
                                    <w:t>João</w:t>
                                  </w:r>
                                  <w:r w:rsidRPr="00A90680"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  <w:shd w:val="clear" w:color="auto" w:fill="262626" w:themeFill="text1" w:themeFillTint="D9"/>
                                    </w:rPr>
                                    <w:t xml:space="preserve"> </w:t>
                                  </w:r>
                                  <w:r w:rsidRPr="00A90680"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20"/>
                                      <w:shd w:val="clear" w:color="auto" w:fill="262626" w:themeFill="text1" w:themeFillTint="D9"/>
                                    </w:rPr>
                                    <w:t>(columns</w:t>
                                  </w:r>
                                  <w:r w:rsidRPr="00A90680"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808080" w:themeFill="background1" w:themeFillShade="80"/>
                                  <w:vAlign w:val="center"/>
                                </w:tcPr>
                                <w:p w14:paraId="49D66D66" w14:textId="77777777" w:rsidR="004E6F59" w:rsidRPr="00A90680" w:rsidRDefault="004E6F59" w:rsidP="005941E6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  <w:t>Cooperate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808080" w:themeFill="background1" w:themeFillShade="80"/>
                                  <w:vAlign w:val="center"/>
                                </w:tcPr>
                                <w:p w14:paraId="422FC8EE" w14:textId="77777777" w:rsidR="004E6F59" w:rsidRPr="00A90680" w:rsidRDefault="004E6F59" w:rsidP="005941E6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  <w:t>Defect</w:t>
                                  </w:r>
                                </w:p>
                              </w:tc>
                            </w:tr>
                            <w:tr w:rsidR="004E6F59" w:rsidRPr="00A90680" w14:paraId="41B08DBB" w14:textId="77777777" w:rsidTr="00FA5870">
                              <w:trPr>
                                <w:trHeight w:val="649"/>
                              </w:trPr>
                              <w:tc>
                                <w:tcPr>
                                  <w:tcW w:w="0" w:type="auto"/>
                                  <w:shd w:val="clear" w:color="auto" w:fill="808080" w:themeFill="background1" w:themeFillShade="80"/>
                                  <w:vAlign w:val="center"/>
                                </w:tcPr>
                                <w:p w14:paraId="27BE1DA7" w14:textId="77777777" w:rsidR="004E6F59" w:rsidRPr="00A90680" w:rsidRDefault="004E6F59" w:rsidP="005941E6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  <w:t>Cooperate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6A6A6" w:themeFill="background1" w:themeFillShade="A6"/>
                                  <w:vAlign w:val="center"/>
                                </w:tcPr>
                                <w:p w14:paraId="4384525B" w14:textId="77777777" w:rsidR="004E6F59" w:rsidRPr="00A90680" w:rsidRDefault="004E6F59" w:rsidP="005941E6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8"/>
                                      <w:szCs w:val="24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  <w:t>(3,3)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6A6A6" w:themeFill="background1" w:themeFillShade="A6"/>
                                  <w:vAlign w:val="center"/>
                                </w:tcPr>
                                <w:p w14:paraId="465839DC" w14:textId="77777777" w:rsidR="004E6F59" w:rsidRPr="00A90680" w:rsidRDefault="004E6F59" w:rsidP="005941E6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  <w:t>(0,4)</w:t>
                                  </w:r>
                                </w:p>
                              </w:tc>
                            </w:tr>
                            <w:tr w:rsidR="004E6F59" w:rsidRPr="00A90680" w14:paraId="31F90637" w14:textId="77777777" w:rsidTr="00FA5870">
                              <w:trPr>
                                <w:trHeight w:val="649"/>
                              </w:trPr>
                              <w:tc>
                                <w:tcPr>
                                  <w:tcW w:w="0" w:type="auto"/>
                                  <w:shd w:val="clear" w:color="auto" w:fill="808080" w:themeFill="background1" w:themeFillShade="80"/>
                                  <w:vAlign w:val="center"/>
                                </w:tcPr>
                                <w:p w14:paraId="2D3A0C7C" w14:textId="77777777" w:rsidR="004E6F59" w:rsidRPr="00A90680" w:rsidRDefault="004E6F59" w:rsidP="005941E6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  <w:t>Defect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6A6A6" w:themeFill="background1" w:themeFillShade="A6"/>
                                  <w:vAlign w:val="center"/>
                                </w:tcPr>
                                <w:p w14:paraId="26FDCAD0" w14:textId="77777777" w:rsidR="004E6F59" w:rsidRPr="008266A5" w:rsidRDefault="004E6F59" w:rsidP="005941E6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  <w:t>(4,0)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6A6A6" w:themeFill="background1" w:themeFillShade="A6"/>
                                  <w:vAlign w:val="center"/>
                                </w:tcPr>
                                <w:p w14:paraId="715A5843" w14:textId="77777777" w:rsidR="004E6F59" w:rsidRPr="0030620D" w:rsidRDefault="004E6F59" w:rsidP="005941E6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</w:pPr>
                                  <w:r w:rsidRPr="0030620D"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DDD9C3" w:themeColor="background2" w:themeShade="E6"/>
                                      <w:sz w:val="28"/>
                                      <w:szCs w:val="24"/>
                                    </w:rPr>
                                    <w:t>(1,1)</w:t>
                                  </w:r>
                                </w:p>
                              </w:tc>
                            </w:tr>
                          </w:tbl>
                          <w:p w14:paraId="397039D5" w14:textId="77777777" w:rsidR="004E6F59" w:rsidRPr="00CD1AA0" w:rsidRDefault="004E6F59" w:rsidP="0030620D">
                            <w:pPr>
                              <w:pStyle w:val="My"/>
                              <w:spacing w:after="240"/>
                              <w:jc w:val="both"/>
                              <w:rPr>
                                <w:rFonts w:cs="Times New Roman"/>
                                <w:color w:val="333333"/>
                                <w:sz w:val="4"/>
                                <w:szCs w:val="4"/>
                                <w:lang w:val="en-GB"/>
                              </w:rPr>
                            </w:pPr>
                          </w:p>
                          <w:p w14:paraId="21676FA8" w14:textId="77777777" w:rsidR="004E6F59" w:rsidRPr="002F76FE" w:rsidRDefault="004E6F59" w:rsidP="0030620D">
                            <w:pPr>
                              <w:pStyle w:val="My"/>
                              <w:spacing w:after="240"/>
                              <w:jc w:val="both"/>
                              <w:rPr>
                                <w:rFonts w:cs="Times New Roman"/>
                                <w:color w:val="333333"/>
                                <w:sz w:val="4"/>
                                <w:szCs w:val="4"/>
                                <w:lang w:val="en-GB"/>
                              </w:rPr>
                            </w:pPr>
                          </w:p>
                          <w:p w14:paraId="18333A41" w14:textId="1B7B9BAB" w:rsidR="004E6F59" w:rsidRDefault="004E6F59" w:rsidP="00FA5870">
                            <w:pPr>
                              <w:pStyle w:val="My"/>
                              <w:numPr>
                                <w:ilvl w:val="0"/>
                                <w:numId w:val="7"/>
                              </w:numPr>
                              <w:spacing w:after="240"/>
                              <w:jc w:val="both"/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If both </w:t>
                            </w:r>
                            <w:r w:rsidRPr="00862E8B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Rúben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and </w:t>
                            </w:r>
                            <w:r w:rsidRPr="00862E8B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João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play </w:t>
                            </w:r>
                            <w:r w:rsidRPr="00862E8B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Defect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, </w:t>
                            </w:r>
                            <w:r w:rsidRPr="0073789A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none of them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, </w:t>
                            </w:r>
                            <w:r w:rsidRPr="0073789A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have any incentive to unilaterally deviate from it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, because will get no payoff, at all.</w:t>
                            </w:r>
                          </w:p>
                          <w:p w14:paraId="004E8843" w14:textId="1631E104" w:rsidR="004E6F59" w:rsidRDefault="004E6F59" w:rsidP="00FA5870">
                            <w:pPr>
                              <w:pStyle w:val="My"/>
                              <w:numPr>
                                <w:ilvl w:val="0"/>
                                <w:numId w:val="7"/>
                              </w:numPr>
                              <w:spacing w:after="240"/>
                              <w:jc w:val="both"/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However, neither is aware of the other’s strategy and without certainty that one will </w:t>
                            </w:r>
                            <w:r w:rsidRPr="0073789A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Defect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, both will likely </w:t>
                            </w:r>
                            <w:r w:rsidRPr="0073789A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Cooperate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and </w:t>
                            </w:r>
                            <w:r w:rsidRPr="0073789A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receive a better payoff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.</w:t>
                            </w:r>
                          </w:p>
                          <w:p w14:paraId="5FCE321A" w14:textId="77777777" w:rsidR="004E6F59" w:rsidRDefault="004E6F59" w:rsidP="00FA5870">
                            <w:pPr>
                              <w:pStyle w:val="My"/>
                              <w:numPr>
                                <w:ilvl w:val="0"/>
                                <w:numId w:val="7"/>
                              </w:numPr>
                              <w:spacing w:after="240"/>
                              <w:jc w:val="both"/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The </w:t>
                            </w:r>
                            <w:r w:rsidRPr="0073789A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Nash Equilibrium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suggests that in a </w:t>
                            </w:r>
                            <w:r w:rsidRPr="0073789A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Prisoner’s Dilemma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, both players will make the move that is best for them individually, but worse for them collectively.</w:t>
                            </w:r>
                          </w:p>
                          <w:p w14:paraId="0464FF65" w14:textId="77777777" w:rsidR="004E6F59" w:rsidRPr="00231E79" w:rsidRDefault="004E6F59" w:rsidP="00501098">
                            <w:pPr>
                              <w:pStyle w:val="My"/>
                              <w:numPr>
                                <w:ilvl w:val="0"/>
                                <w:numId w:val="7"/>
                              </w:numPr>
                              <w:spacing w:after="240"/>
                              <w:jc w:val="both"/>
                              <w:rPr>
                                <w:rFonts w:cs="Times New Roman"/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And this, is one of the main reasons for the huge study and research interest in this game, because it’s considered a </w:t>
                            </w:r>
                            <w:r w:rsidRPr="0073789A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very complex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and </w:t>
                            </w:r>
                            <w:r w:rsidRPr="0073789A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hard paradox to solve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2894AB" id="_x0000_s1044" type="#_x0000_t202" style="position:absolute;margin-left:45.2pt;margin-top:188.35pt;width:7in;height:524.1pt;z-index:25247590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" filled="f" fillcolor="#fffffe" stroked="f" strokecolor="#212120" insetpen="t">
                <v:textbox inset="2.88pt,2.88pt,2.88pt,2.88pt">
                  <w:txbxContent>
                    <w:p w14:paraId="2F10F1D7" w14:textId="77777777" w:rsidR="004E6F59" w:rsidRDefault="004E6F59" w:rsidP="0030620D">
                      <w:pPr>
                        <w:pStyle w:val="MyHeadtitle"/>
                        <w:spacing w:before="0" w:after="0"/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</w:pPr>
                      <w:r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  <w:t xml:space="preserve">vi. Nash Equilibrium in </w:t>
                      </w:r>
                    </w:p>
                    <w:p w14:paraId="381A96DA" w14:textId="7CDA4BD0" w:rsidR="004E6F59" w:rsidRPr="00B26CFD" w:rsidRDefault="004E6F59" w:rsidP="0030620D">
                      <w:pPr>
                        <w:pStyle w:val="MyHeadtitle"/>
                        <w:spacing w:before="0" w:line="360" w:lineRule="auto"/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</w:pPr>
                      <w:r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  <w:t xml:space="preserve">     Prisoner’s Dilemma</w:t>
                      </w:r>
                    </w:p>
                    <w:p w14:paraId="6F1A098D" w14:textId="75D4E66B" w:rsidR="004E6F59" w:rsidRDefault="004E6F59" w:rsidP="00FA5870">
                      <w:pPr>
                        <w:pStyle w:val="My"/>
                        <w:numPr>
                          <w:ilvl w:val="0"/>
                          <w:numId w:val="7"/>
                        </w:numPr>
                        <w:spacing w:after="240"/>
                        <w:jc w:val="both"/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The </w:t>
                      </w:r>
                      <w:r w:rsidRPr="00713924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most favorable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(and </w:t>
                      </w:r>
                      <w:r w:rsidRPr="00713924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safest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) </w:t>
                      </w:r>
                      <w:r w:rsidRPr="00713924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strategy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is to play a </w:t>
                      </w:r>
                      <w:r w:rsidRPr="00713924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Defect</w:t>
                      </w:r>
                      <w:r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 xml:space="preserve"> 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action.</w:t>
                      </w:r>
                    </w:p>
                    <w:p w14:paraId="54ED56B0" w14:textId="77777777" w:rsidR="004E6F59" w:rsidRPr="00C1022B" w:rsidRDefault="004E6F59" w:rsidP="00810EFA">
                      <w:pPr>
                        <w:pStyle w:val="My"/>
                        <w:spacing w:after="240"/>
                        <w:ind w:left="360"/>
                        <w:jc w:val="both"/>
                        <w:rPr>
                          <w:rStyle w:val="sowc"/>
                          <w:rFonts w:cs="Times New Roman"/>
                          <w:color w:val="333333"/>
                          <w:sz w:val="4"/>
                          <w:szCs w:val="4"/>
                          <w:lang w:val="en-US"/>
                        </w:rPr>
                      </w:pPr>
                    </w:p>
                    <w:p w14:paraId="30239081" w14:textId="77777777" w:rsidR="004E6F59" w:rsidRDefault="004E6F59" w:rsidP="0030620D">
                      <w:pPr>
                        <w:pStyle w:val="My"/>
                        <w:numPr>
                          <w:ilvl w:val="0"/>
                          <w:numId w:val="7"/>
                        </w:numPr>
                        <w:spacing w:after="240"/>
                        <w:jc w:val="both"/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Thus, it’s reasonable to conclude that the </w:t>
                      </w:r>
                      <w:r w:rsidRPr="00713924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Prisoner’s Dilemma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have only one </w:t>
                      </w:r>
                      <w:r w:rsidRPr="00713924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Nash Equilibrium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:</w:t>
                      </w:r>
                    </w:p>
                    <w:p w14:paraId="5F6B7449" w14:textId="77777777" w:rsidR="004E6F59" w:rsidRPr="0030620D" w:rsidRDefault="004E6F59" w:rsidP="0030620D">
                      <w:pPr>
                        <w:pStyle w:val="My"/>
                        <w:spacing w:after="240"/>
                        <w:ind w:left="360"/>
                        <w:jc w:val="both"/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Ind w:w="1359" w:type="dxa"/>
                        <w:tblLook w:val="04A0" w:firstRow="1" w:lastRow="0" w:firstColumn="1" w:lastColumn="0" w:noHBand="0" w:noVBand="1"/>
                      </w:tblPr>
                      <w:tblGrid>
                        <w:gridCol w:w="3584"/>
                        <w:gridCol w:w="1695"/>
                        <w:gridCol w:w="1113"/>
                      </w:tblGrid>
                      <w:tr w:rsidR="004E6F59" w:rsidRPr="00A90680" w14:paraId="3E3C3B5C" w14:textId="77777777" w:rsidTr="00FA5870">
                        <w:trPr>
                          <w:trHeight w:val="649"/>
                        </w:trPr>
                        <w:tc>
                          <w:tcPr>
                            <w:tcW w:w="0" w:type="auto"/>
                            <w:shd w:val="clear" w:color="auto" w:fill="262626" w:themeFill="text1" w:themeFillTint="D9"/>
                            <w:vAlign w:val="center"/>
                          </w:tcPr>
                          <w:p w14:paraId="3859030A" w14:textId="77777777" w:rsidR="004E6F59" w:rsidRPr="003C1CBC" w:rsidRDefault="004E6F59" w:rsidP="005941E6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  <w:shd w:val="clear" w:color="auto" w:fill="262626" w:themeFill="text1" w:themeFillTint="D9"/>
                              </w:rPr>
                              <w:t>Rúben</w:t>
                            </w:r>
                            <w:r w:rsidRPr="00A90680"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16"/>
                                <w:shd w:val="clear" w:color="auto" w:fill="262626" w:themeFill="text1" w:themeFillTint="D9"/>
                              </w:rPr>
                              <w:t xml:space="preserve"> (rows)</w:t>
                            </w:r>
                            <w:r w:rsidRPr="00A90680"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  <w:shd w:val="clear" w:color="auto" w:fill="262626" w:themeFill="text1" w:themeFillTint="D9"/>
                              </w:rPr>
                              <w:t>/</w:t>
                            </w:r>
                            <w:r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  <w:shd w:val="clear" w:color="auto" w:fill="262626" w:themeFill="text1" w:themeFillTint="D9"/>
                              </w:rPr>
                              <w:t>João</w:t>
                            </w:r>
                            <w:r w:rsidRPr="00A90680"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  <w:shd w:val="clear" w:color="auto" w:fill="262626" w:themeFill="text1" w:themeFillTint="D9"/>
                              </w:rPr>
                              <w:t xml:space="preserve"> </w:t>
                            </w:r>
                            <w:r w:rsidRPr="00A90680"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20"/>
                                <w:shd w:val="clear" w:color="auto" w:fill="262626" w:themeFill="text1" w:themeFillTint="D9"/>
                              </w:rPr>
                              <w:t>(columns</w:t>
                            </w:r>
                            <w:r w:rsidRPr="00A90680"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808080" w:themeFill="background1" w:themeFillShade="80"/>
                            <w:vAlign w:val="center"/>
                          </w:tcPr>
                          <w:p w14:paraId="49D66D66" w14:textId="77777777" w:rsidR="004E6F59" w:rsidRPr="00A90680" w:rsidRDefault="004E6F59" w:rsidP="005941E6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</w:rPr>
                              <w:t>Cooperate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808080" w:themeFill="background1" w:themeFillShade="80"/>
                            <w:vAlign w:val="center"/>
                          </w:tcPr>
                          <w:p w14:paraId="422FC8EE" w14:textId="77777777" w:rsidR="004E6F59" w:rsidRPr="00A90680" w:rsidRDefault="004E6F59" w:rsidP="005941E6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</w:rPr>
                              <w:t>Defect</w:t>
                            </w:r>
                          </w:p>
                        </w:tc>
                      </w:tr>
                      <w:tr w:rsidR="004E6F59" w:rsidRPr="00A90680" w14:paraId="41B08DBB" w14:textId="77777777" w:rsidTr="00FA5870">
                        <w:trPr>
                          <w:trHeight w:val="649"/>
                        </w:trPr>
                        <w:tc>
                          <w:tcPr>
                            <w:tcW w:w="0" w:type="auto"/>
                            <w:shd w:val="clear" w:color="auto" w:fill="808080" w:themeFill="background1" w:themeFillShade="80"/>
                            <w:vAlign w:val="center"/>
                          </w:tcPr>
                          <w:p w14:paraId="27BE1DA7" w14:textId="77777777" w:rsidR="004E6F59" w:rsidRPr="00A90680" w:rsidRDefault="004E6F59" w:rsidP="005941E6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</w:rPr>
                              <w:t>Cooperate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6A6A6" w:themeFill="background1" w:themeFillShade="A6"/>
                            <w:vAlign w:val="center"/>
                          </w:tcPr>
                          <w:p w14:paraId="4384525B" w14:textId="77777777" w:rsidR="004E6F59" w:rsidRPr="00A90680" w:rsidRDefault="004E6F59" w:rsidP="005941E6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8"/>
                                <w:szCs w:val="24"/>
                                <w:vertAlign w:val="subscript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8"/>
                                <w:szCs w:val="24"/>
                              </w:rPr>
                              <w:t>(3,3)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6A6A6" w:themeFill="background1" w:themeFillShade="A6"/>
                            <w:vAlign w:val="center"/>
                          </w:tcPr>
                          <w:p w14:paraId="465839DC" w14:textId="77777777" w:rsidR="004E6F59" w:rsidRPr="00A90680" w:rsidRDefault="004E6F59" w:rsidP="005941E6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8"/>
                                <w:szCs w:val="24"/>
                              </w:rPr>
                              <w:t>(0,4)</w:t>
                            </w:r>
                          </w:p>
                        </w:tc>
                      </w:tr>
                      <w:tr w:rsidR="004E6F59" w:rsidRPr="00A90680" w14:paraId="31F90637" w14:textId="77777777" w:rsidTr="00FA5870">
                        <w:trPr>
                          <w:trHeight w:val="649"/>
                        </w:trPr>
                        <w:tc>
                          <w:tcPr>
                            <w:tcW w:w="0" w:type="auto"/>
                            <w:shd w:val="clear" w:color="auto" w:fill="808080" w:themeFill="background1" w:themeFillShade="80"/>
                            <w:vAlign w:val="center"/>
                          </w:tcPr>
                          <w:p w14:paraId="2D3A0C7C" w14:textId="77777777" w:rsidR="004E6F59" w:rsidRPr="00A90680" w:rsidRDefault="004E6F59" w:rsidP="005941E6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</w:rPr>
                              <w:t>Defect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6A6A6" w:themeFill="background1" w:themeFillShade="A6"/>
                            <w:vAlign w:val="center"/>
                          </w:tcPr>
                          <w:p w14:paraId="26FDCAD0" w14:textId="77777777" w:rsidR="004E6F59" w:rsidRPr="008266A5" w:rsidRDefault="004E6F59" w:rsidP="005941E6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8"/>
                                <w:szCs w:val="24"/>
                              </w:rPr>
                              <w:t>(4,0)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6A6A6" w:themeFill="background1" w:themeFillShade="A6"/>
                            <w:vAlign w:val="center"/>
                          </w:tcPr>
                          <w:p w14:paraId="715A5843" w14:textId="77777777" w:rsidR="004E6F59" w:rsidRPr="0030620D" w:rsidRDefault="004E6F59" w:rsidP="005941E6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</w:rPr>
                            </w:pPr>
                            <w:r w:rsidRPr="0030620D">
                              <w:rPr>
                                <w:rFonts w:ascii="Futura LT Book" w:hAnsi="Futura LT Book" w:cs="Times New Roman"/>
                                <w:bCs w:val="0"/>
                                <w:color w:val="DDD9C3" w:themeColor="background2" w:themeShade="E6"/>
                                <w:sz w:val="28"/>
                                <w:szCs w:val="24"/>
                              </w:rPr>
                              <w:t>(1,1)</w:t>
                            </w:r>
                          </w:p>
                        </w:tc>
                      </w:tr>
                    </w:tbl>
                    <w:p w14:paraId="397039D5" w14:textId="77777777" w:rsidR="004E6F59" w:rsidRPr="00CD1AA0" w:rsidRDefault="004E6F59" w:rsidP="0030620D">
                      <w:pPr>
                        <w:pStyle w:val="My"/>
                        <w:spacing w:after="240"/>
                        <w:jc w:val="both"/>
                        <w:rPr>
                          <w:rFonts w:cs="Times New Roman"/>
                          <w:color w:val="333333"/>
                          <w:sz w:val="4"/>
                          <w:szCs w:val="4"/>
                          <w:lang w:val="en-GB"/>
                        </w:rPr>
                      </w:pPr>
                    </w:p>
                    <w:p w14:paraId="21676FA8" w14:textId="77777777" w:rsidR="004E6F59" w:rsidRPr="002F76FE" w:rsidRDefault="004E6F59" w:rsidP="0030620D">
                      <w:pPr>
                        <w:pStyle w:val="My"/>
                        <w:spacing w:after="240"/>
                        <w:jc w:val="both"/>
                        <w:rPr>
                          <w:rFonts w:cs="Times New Roman"/>
                          <w:color w:val="333333"/>
                          <w:sz w:val="4"/>
                          <w:szCs w:val="4"/>
                          <w:lang w:val="en-GB"/>
                        </w:rPr>
                      </w:pPr>
                    </w:p>
                    <w:p w14:paraId="18333A41" w14:textId="1B7B9BAB" w:rsidR="004E6F59" w:rsidRDefault="004E6F59" w:rsidP="00FA5870">
                      <w:pPr>
                        <w:pStyle w:val="My"/>
                        <w:numPr>
                          <w:ilvl w:val="0"/>
                          <w:numId w:val="7"/>
                        </w:numPr>
                        <w:spacing w:after="240"/>
                        <w:jc w:val="both"/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If both </w:t>
                      </w:r>
                      <w:r w:rsidRPr="00862E8B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Rúben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and </w:t>
                      </w:r>
                      <w:r w:rsidRPr="00862E8B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João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play </w:t>
                      </w:r>
                      <w:r w:rsidRPr="00862E8B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Defect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, </w:t>
                      </w:r>
                      <w:r w:rsidRPr="0073789A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none of them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, </w:t>
                      </w:r>
                      <w:r w:rsidRPr="0073789A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have any incentive to unilaterally deviate from it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, because will get no payoff, at all.</w:t>
                      </w:r>
                    </w:p>
                    <w:p w14:paraId="004E8843" w14:textId="1631E104" w:rsidR="004E6F59" w:rsidRDefault="004E6F59" w:rsidP="00FA5870">
                      <w:pPr>
                        <w:pStyle w:val="My"/>
                        <w:numPr>
                          <w:ilvl w:val="0"/>
                          <w:numId w:val="7"/>
                        </w:numPr>
                        <w:spacing w:after="240"/>
                        <w:jc w:val="both"/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However, neither is aware of the other’s strategy and without certainty that one will </w:t>
                      </w:r>
                      <w:r w:rsidRPr="0073789A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Defect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, both will likely </w:t>
                      </w:r>
                      <w:r w:rsidRPr="0073789A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Cooperate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and </w:t>
                      </w:r>
                      <w:r w:rsidRPr="0073789A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receive a better payoff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.</w:t>
                      </w:r>
                    </w:p>
                    <w:p w14:paraId="5FCE321A" w14:textId="77777777" w:rsidR="004E6F59" w:rsidRDefault="004E6F59" w:rsidP="00FA5870">
                      <w:pPr>
                        <w:pStyle w:val="My"/>
                        <w:numPr>
                          <w:ilvl w:val="0"/>
                          <w:numId w:val="7"/>
                        </w:numPr>
                        <w:spacing w:after="240"/>
                        <w:jc w:val="both"/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The </w:t>
                      </w:r>
                      <w:r w:rsidRPr="0073789A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Nash Equilibrium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suggests that in a </w:t>
                      </w:r>
                      <w:r w:rsidRPr="0073789A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Prisoner’s Dilemma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, both players will make the move that is best for them individually, but worse for them collectively.</w:t>
                      </w:r>
                    </w:p>
                    <w:p w14:paraId="0464FF65" w14:textId="77777777" w:rsidR="004E6F59" w:rsidRPr="00231E79" w:rsidRDefault="004E6F59" w:rsidP="00501098">
                      <w:pPr>
                        <w:pStyle w:val="My"/>
                        <w:numPr>
                          <w:ilvl w:val="0"/>
                          <w:numId w:val="7"/>
                        </w:numPr>
                        <w:spacing w:after="240"/>
                        <w:jc w:val="both"/>
                        <w:rPr>
                          <w:rFonts w:cs="Times New Roman"/>
                          <w:color w:val="333333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And this, is one of the main reasons for the huge study and research interest in this game, because it’s considered a </w:t>
                      </w:r>
                      <w:r w:rsidRPr="0073789A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very complex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and </w:t>
                      </w:r>
                      <w:r w:rsidRPr="0073789A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hard paradox to solve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316A5F4D" w14:textId="77777777" w:rsidR="0030620D" w:rsidRPr="00F67D3A" w:rsidRDefault="0030620D" w:rsidP="0030620D"/>
    <w:p w14:paraId="58D6DC2C" w14:textId="77777777" w:rsidR="0030620D" w:rsidRPr="00F67D3A" w:rsidRDefault="0030620D" w:rsidP="0030620D"/>
    <w:p w14:paraId="45C95D99" w14:textId="77777777" w:rsidR="0030620D" w:rsidRPr="00F67D3A" w:rsidRDefault="0030620D" w:rsidP="0030620D"/>
    <w:p w14:paraId="591899B6" w14:textId="77777777" w:rsidR="0030620D" w:rsidRPr="00F67D3A" w:rsidRDefault="0030620D" w:rsidP="0030620D"/>
    <w:p w14:paraId="1FCDC0DF" w14:textId="77777777" w:rsidR="000C0025" w:rsidRDefault="000C0025">
      <w:r>
        <w:br w:type="page"/>
      </w:r>
    </w:p>
    <w:p w14:paraId="336CF81D" w14:textId="77777777" w:rsidR="000C0025" w:rsidRPr="00F67D3A" w:rsidRDefault="00D62B6F" w:rsidP="000C0025">
      <w:r>
        <w:rPr>
          <w:noProof/>
          <w:lang w:eastAsia="en-US"/>
        </w:rPr>
        <w:lastRenderedPageBreak/>
        <mc:AlternateContent>
          <mc:Choice Requires="wps">
            <w:drawing>
              <wp:anchor distT="36576" distB="36576" distL="36576" distR="36576" simplePos="0" relativeHeight="251698688" behindDoc="0" locked="0" layoutInCell="1" allowOverlap="1" wp14:anchorId="4A3041CB" wp14:editId="3858F638">
                <wp:simplePos x="0" y="0"/>
                <wp:positionH relativeFrom="column">
                  <wp:posOffset>457200</wp:posOffset>
                </wp:positionH>
                <wp:positionV relativeFrom="page">
                  <wp:posOffset>342900</wp:posOffset>
                </wp:positionV>
                <wp:extent cx="6657975" cy="4057650"/>
                <wp:effectExtent l="0" t="0" r="9525" b="0"/>
                <wp:wrapNone/>
                <wp:docPr id="271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7975" cy="4057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90D891B" w14:textId="77777777" w:rsidR="004E6F59" w:rsidRDefault="004E6F59" w:rsidP="000C0025">
                            <w:pPr>
                              <w:pStyle w:val="MyHeadtitle"/>
                              <w:spacing w:before="0"/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160"/>
                                <w:szCs w:val="160"/>
                              </w:rPr>
                              <w:t>3</w:t>
                            </w:r>
                            <w:r w:rsidRPr="00FB339E"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120"/>
                                <w:szCs w:val="120"/>
                              </w:rPr>
                              <w:t xml:space="preserve"> </w:t>
                            </w:r>
                            <w:r w:rsidRPr="000C0025"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100"/>
                                <w:szCs w:val="100"/>
                              </w:rPr>
                              <w:t>Analysis of</w:t>
                            </w: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100"/>
                                <w:szCs w:val="100"/>
                              </w:rPr>
                              <w:t xml:space="preserve"> Iterated</w:t>
                            </w:r>
                          </w:p>
                          <w:p w14:paraId="7751A8D9" w14:textId="77777777" w:rsidR="004E6F59" w:rsidRPr="0028532E" w:rsidRDefault="004E6F59" w:rsidP="000C0025">
                            <w:pPr>
                              <w:pStyle w:val="MyHeadtitle"/>
                              <w:spacing w:before="0"/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100"/>
                                <w:szCs w:val="100"/>
                              </w:rPr>
                              <w:t xml:space="preserve">    P</w:t>
                            </w:r>
                            <w:r w:rsidRPr="000C0025"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100"/>
                                <w:szCs w:val="100"/>
                              </w:rPr>
                              <w:t>risoner’s Dilemma</w:t>
                            </w:r>
                          </w:p>
                          <w:p w14:paraId="12C77715" w14:textId="24DDE2A1" w:rsidR="004E6F59" w:rsidRPr="00FC4E3F" w:rsidRDefault="004E6F59" w:rsidP="00171580">
                            <w:pPr>
                              <w:pStyle w:val="MyHeadtitle"/>
                              <w:numPr>
                                <w:ilvl w:val="0"/>
                                <w:numId w:val="14"/>
                              </w:numPr>
                              <w:spacing w:line="276" w:lineRule="auto"/>
                              <w:ind w:left="567" w:hanging="371"/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</w:pPr>
                            <w:r w:rsidRPr="0009264A"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44"/>
                                <w:szCs w:val="36"/>
                              </w:rPr>
                              <w:t>Iterated Prisoner’s Dilemma</w:t>
                            </w:r>
                          </w:p>
                          <w:p w14:paraId="093029FD" w14:textId="77777777" w:rsidR="004E6F59" w:rsidRPr="00652B73" w:rsidRDefault="004E6F59" w:rsidP="00FE5844">
                            <w:pPr>
                              <w:pStyle w:val="MyHeadtitle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cs="Times New Roman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b w:val="0"/>
                                <w:bCs w:val="0"/>
                                <w:color w:val="333333"/>
                                <w:sz w:val="24"/>
                                <w:szCs w:val="24"/>
                              </w:rPr>
                              <w:t xml:space="preserve">The </w:t>
                            </w:r>
                            <w:r w:rsidRPr="00AC4B1F">
                              <w:rPr>
                                <w:rFonts w:cs="Times New Roman"/>
                                <w:color w:val="333333"/>
                                <w:sz w:val="24"/>
                                <w:szCs w:val="24"/>
                              </w:rPr>
                              <w:t>Iterated Prisoner’s Dilemma</w:t>
                            </w:r>
                            <w:r>
                              <w:rPr>
                                <w:rFonts w:cs="Times New Roman"/>
                                <w:b w:val="0"/>
                                <w:bCs w:val="0"/>
                                <w:color w:val="333333"/>
                                <w:sz w:val="24"/>
                                <w:szCs w:val="24"/>
                              </w:rPr>
                              <w:t xml:space="preserve"> is a variant of </w:t>
                            </w:r>
                            <w:r w:rsidRPr="00AC4B1F">
                              <w:rPr>
                                <w:rFonts w:cs="Times New Roman"/>
                                <w:color w:val="333333"/>
                                <w:sz w:val="24"/>
                                <w:szCs w:val="24"/>
                              </w:rPr>
                              <w:t>repeated rounds</w:t>
                            </w:r>
                            <w:r>
                              <w:rPr>
                                <w:rFonts w:cs="Times New Roman"/>
                                <w:b w:val="0"/>
                                <w:bCs w:val="0"/>
                                <w:color w:val="333333"/>
                                <w:sz w:val="24"/>
                                <w:szCs w:val="24"/>
                              </w:rPr>
                              <w:t xml:space="preserve"> (or </w:t>
                            </w:r>
                            <w:r w:rsidRPr="00AC4B1F">
                              <w:rPr>
                                <w:rFonts w:cs="Times New Roman"/>
                                <w:color w:val="333333"/>
                                <w:sz w:val="24"/>
                                <w:szCs w:val="24"/>
                              </w:rPr>
                              <w:t>game stages</w:t>
                            </w:r>
                            <w:r>
                              <w:rPr>
                                <w:rFonts w:cs="Times New Roman"/>
                                <w:b w:val="0"/>
                                <w:bCs w:val="0"/>
                                <w:color w:val="333333"/>
                                <w:sz w:val="24"/>
                                <w:szCs w:val="24"/>
                              </w:rPr>
                              <w:t xml:space="preserve">) successively in </w:t>
                            </w:r>
                            <w:r w:rsidRPr="00AC4B1F">
                              <w:rPr>
                                <w:rFonts w:cs="Times New Roman"/>
                                <w:color w:val="333333"/>
                                <w:sz w:val="24"/>
                                <w:szCs w:val="24"/>
                              </w:rPr>
                              <w:t>Prisoner’s Dilemma</w:t>
                            </w:r>
                            <w:r>
                              <w:rPr>
                                <w:rFonts w:cs="Times New Roman"/>
                                <w:b w:val="0"/>
                                <w:bCs w:val="0"/>
                                <w:color w:val="333333"/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17C77BB8" w14:textId="77777777" w:rsidR="004E6F59" w:rsidRPr="00652B73" w:rsidRDefault="004E6F59" w:rsidP="00652B73">
                            <w:pPr>
                              <w:pStyle w:val="MyHeadtitle"/>
                              <w:numPr>
                                <w:ilvl w:val="0"/>
                                <w:numId w:val="3"/>
                              </w:numPr>
                              <w:jc w:val="both"/>
                              <w:rPr>
                                <w:rFonts w:cs="Times New Roman"/>
                                <w:color w:val="333333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cs="Times New Roman"/>
                                <w:b w:val="0"/>
                                <w:bCs w:val="0"/>
                                <w:color w:val="333333"/>
                                <w:sz w:val="24"/>
                                <w:szCs w:val="24"/>
                              </w:rPr>
                              <w:t xml:space="preserve">In this variant, </w:t>
                            </w:r>
                            <w:r w:rsidRPr="00AC4B1F">
                              <w:rPr>
                                <w:rFonts w:cs="Times New Roman"/>
                                <w:color w:val="333333"/>
                                <w:sz w:val="24"/>
                                <w:szCs w:val="24"/>
                              </w:rPr>
                              <w:t>each player doesn’t know how the other player will act</w:t>
                            </w:r>
                            <w:r>
                              <w:rPr>
                                <w:rFonts w:cs="Times New Roman"/>
                                <w:b w:val="0"/>
                                <w:bCs w:val="0"/>
                                <w:color w:val="333333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AC4B1F">
                              <w:rPr>
                                <w:rFonts w:cs="Times New Roman"/>
                                <w:color w:val="333333"/>
                                <w:sz w:val="24"/>
                                <w:szCs w:val="24"/>
                              </w:rPr>
                              <w:t>the rounds are simultaneous for each player</w:t>
                            </w:r>
                            <w:r>
                              <w:rPr>
                                <w:rFonts w:cs="Times New Roman"/>
                                <w:b w:val="0"/>
                                <w:bCs w:val="0"/>
                                <w:color w:val="333333"/>
                                <w:sz w:val="24"/>
                                <w:szCs w:val="24"/>
                              </w:rPr>
                              <w:t xml:space="preserve">) but </w:t>
                            </w:r>
                            <w:r w:rsidRPr="00AC4B1F">
                              <w:rPr>
                                <w:rFonts w:cs="Times New Roman"/>
                                <w:color w:val="333333"/>
                                <w:sz w:val="24"/>
                                <w:szCs w:val="24"/>
                              </w:rPr>
                              <w:t>know how the other player acted previously</w:t>
                            </w:r>
                            <w:r>
                              <w:rPr>
                                <w:rFonts w:cs="Times New Roman"/>
                                <w:b w:val="0"/>
                                <w:bCs w:val="0"/>
                                <w:color w:val="333333"/>
                                <w:sz w:val="24"/>
                                <w:szCs w:val="24"/>
                              </w:rPr>
                              <w:t xml:space="preserve"> (</w:t>
                            </w:r>
                            <w:r w:rsidRPr="00AC4B1F">
                              <w:rPr>
                                <w:rFonts w:cs="Times New Roman"/>
                                <w:color w:val="333333"/>
                                <w:sz w:val="24"/>
                                <w:szCs w:val="24"/>
                              </w:rPr>
                              <w:t>in the previous rounds played</w:t>
                            </w:r>
                            <w:r>
                              <w:rPr>
                                <w:rFonts w:cs="Times New Roman"/>
                                <w:b w:val="0"/>
                                <w:bCs w:val="0"/>
                                <w:color w:val="333333"/>
                                <w:sz w:val="24"/>
                                <w:szCs w:val="24"/>
                              </w:rPr>
                              <w:t>).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A3041CB" id="_x0000_s1045" type="#_x0000_t202" style="position:absolute;margin-left:36pt;margin-top:27pt;width:524.25pt;height:319.5pt;z-index:2516986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" filled="f" fillcolor="#fffffe" stroked="f" strokecolor="#212120" insetpen="t">
                <v:textbox inset="2.88pt,2.88pt,2.88pt,2.88pt">
                  <w:txbxContent>
                    <w:p w14:paraId="590D891B" w14:textId="77777777" w:rsidR="004E6F59" w:rsidRDefault="004E6F59" w:rsidP="000C0025">
                      <w:pPr>
                        <w:pStyle w:val="MyHeadtitle"/>
                        <w:spacing w:before="0"/>
                        <w:rPr>
                          <w:rFonts w:ascii="Futura LT Book" w:hAnsi="Futura LT Book" w:cs="Times New Roman"/>
                          <w:b w:val="0"/>
                          <w:color w:val="333333"/>
                          <w:sz w:val="100"/>
                          <w:szCs w:val="100"/>
                        </w:rPr>
                      </w:pPr>
                      <w:r>
                        <w:rPr>
                          <w:rFonts w:ascii="Futura LT Book" w:hAnsi="Futura LT Book" w:cs="Times New Roman"/>
                          <w:b w:val="0"/>
                          <w:color w:val="333333"/>
                          <w:sz w:val="160"/>
                          <w:szCs w:val="160"/>
                        </w:rPr>
                        <w:t>3</w:t>
                      </w:r>
                      <w:r w:rsidRPr="00FB339E">
                        <w:rPr>
                          <w:rFonts w:ascii="Futura LT Book" w:hAnsi="Futura LT Book" w:cs="Times New Roman"/>
                          <w:b w:val="0"/>
                          <w:color w:val="333333"/>
                          <w:sz w:val="120"/>
                          <w:szCs w:val="120"/>
                        </w:rPr>
                        <w:t xml:space="preserve"> </w:t>
                      </w:r>
                      <w:r w:rsidRPr="000C0025">
                        <w:rPr>
                          <w:rFonts w:ascii="Futura LT Book" w:hAnsi="Futura LT Book" w:cs="Times New Roman"/>
                          <w:b w:val="0"/>
                          <w:color w:val="333333"/>
                          <w:sz w:val="100"/>
                          <w:szCs w:val="100"/>
                        </w:rPr>
                        <w:t>Analysis of</w:t>
                      </w:r>
                      <w:r>
                        <w:rPr>
                          <w:rFonts w:ascii="Futura LT Book" w:hAnsi="Futura LT Book" w:cs="Times New Roman"/>
                          <w:b w:val="0"/>
                          <w:color w:val="333333"/>
                          <w:sz w:val="100"/>
                          <w:szCs w:val="100"/>
                        </w:rPr>
                        <w:t xml:space="preserve"> Iterated</w:t>
                      </w:r>
                    </w:p>
                    <w:p w14:paraId="7751A8D9" w14:textId="77777777" w:rsidR="004E6F59" w:rsidRPr="0028532E" w:rsidRDefault="004E6F59" w:rsidP="000C0025">
                      <w:pPr>
                        <w:pStyle w:val="MyHeadtitle"/>
                        <w:spacing w:before="0"/>
                        <w:rPr>
                          <w:rFonts w:ascii="Futura LT Book" w:hAnsi="Futura LT Book" w:cs="Times New Roman"/>
                          <w:b w:val="0"/>
                          <w:color w:val="333333"/>
                          <w:sz w:val="100"/>
                          <w:szCs w:val="100"/>
                        </w:rPr>
                      </w:pPr>
                      <w:r>
                        <w:rPr>
                          <w:rFonts w:ascii="Futura LT Book" w:hAnsi="Futura LT Book" w:cs="Times New Roman"/>
                          <w:b w:val="0"/>
                          <w:color w:val="333333"/>
                          <w:sz w:val="100"/>
                          <w:szCs w:val="100"/>
                        </w:rPr>
                        <w:t xml:space="preserve">    P</w:t>
                      </w:r>
                      <w:r w:rsidRPr="000C0025">
                        <w:rPr>
                          <w:rFonts w:ascii="Futura LT Book" w:hAnsi="Futura LT Book" w:cs="Times New Roman"/>
                          <w:b w:val="0"/>
                          <w:color w:val="333333"/>
                          <w:sz w:val="100"/>
                          <w:szCs w:val="100"/>
                        </w:rPr>
                        <w:t>risoner’s Dilemma</w:t>
                      </w:r>
                    </w:p>
                    <w:p w14:paraId="12C77715" w14:textId="24DDE2A1" w:rsidR="004E6F59" w:rsidRPr="00FC4E3F" w:rsidRDefault="004E6F59" w:rsidP="00171580">
                      <w:pPr>
                        <w:pStyle w:val="MyHeadtitle"/>
                        <w:numPr>
                          <w:ilvl w:val="0"/>
                          <w:numId w:val="14"/>
                        </w:numPr>
                        <w:spacing w:line="276" w:lineRule="auto"/>
                        <w:ind w:left="567" w:hanging="371"/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</w:pPr>
                      <w:r w:rsidRPr="0009264A">
                        <w:rPr>
                          <w:rFonts w:ascii="Futura LT Book" w:hAnsi="Futura LT Book" w:cs="Times New Roman"/>
                          <w:b w:val="0"/>
                          <w:color w:val="333333"/>
                          <w:sz w:val="44"/>
                          <w:szCs w:val="36"/>
                        </w:rPr>
                        <w:t>Iterated Prisoner’s Dilemma</w:t>
                      </w:r>
                    </w:p>
                    <w:p w14:paraId="093029FD" w14:textId="77777777" w:rsidR="004E6F59" w:rsidRPr="00652B73" w:rsidRDefault="004E6F59" w:rsidP="00FE5844">
                      <w:pPr>
                        <w:pStyle w:val="MyHeadtitle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cs="Times New Roman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cs="Times New Roman"/>
                          <w:b w:val="0"/>
                          <w:bCs w:val="0"/>
                          <w:color w:val="333333"/>
                          <w:sz w:val="24"/>
                          <w:szCs w:val="24"/>
                        </w:rPr>
                        <w:t xml:space="preserve">The </w:t>
                      </w:r>
                      <w:r w:rsidRPr="00AC4B1F">
                        <w:rPr>
                          <w:rFonts w:cs="Times New Roman"/>
                          <w:color w:val="333333"/>
                          <w:sz w:val="24"/>
                          <w:szCs w:val="24"/>
                        </w:rPr>
                        <w:t>Iterated Prisoner’s Dilemma</w:t>
                      </w:r>
                      <w:r>
                        <w:rPr>
                          <w:rFonts w:cs="Times New Roman"/>
                          <w:b w:val="0"/>
                          <w:bCs w:val="0"/>
                          <w:color w:val="333333"/>
                          <w:sz w:val="24"/>
                          <w:szCs w:val="24"/>
                        </w:rPr>
                        <w:t xml:space="preserve"> is a variant of </w:t>
                      </w:r>
                      <w:r w:rsidRPr="00AC4B1F">
                        <w:rPr>
                          <w:rFonts w:cs="Times New Roman"/>
                          <w:color w:val="333333"/>
                          <w:sz w:val="24"/>
                          <w:szCs w:val="24"/>
                        </w:rPr>
                        <w:t>repeated rounds</w:t>
                      </w:r>
                      <w:r>
                        <w:rPr>
                          <w:rFonts w:cs="Times New Roman"/>
                          <w:b w:val="0"/>
                          <w:bCs w:val="0"/>
                          <w:color w:val="333333"/>
                          <w:sz w:val="24"/>
                          <w:szCs w:val="24"/>
                        </w:rPr>
                        <w:t xml:space="preserve"> (or </w:t>
                      </w:r>
                      <w:r w:rsidRPr="00AC4B1F">
                        <w:rPr>
                          <w:rFonts w:cs="Times New Roman"/>
                          <w:color w:val="333333"/>
                          <w:sz w:val="24"/>
                          <w:szCs w:val="24"/>
                        </w:rPr>
                        <w:t>game stages</w:t>
                      </w:r>
                      <w:r>
                        <w:rPr>
                          <w:rFonts w:cs="Times New Roman"/>
                          <w:b w:val="0"/>
                          <w:bCs w:val="0"/>
                          <w:color w:val="333333"/>
                          <w:sz w:val="24"/>
                          <w:szCs w:val="24"/>
                        </w:rPr>
                        <w:t xml:space="preserve">) successively in </w:t>
                      </w:r>
                      <w:r w:rsidRPr="00AC4B1F">
                        <w:rPr>
                          <w:rFonts w:cs="Times New Roman"/>
                          <w:color w:val="333333"/>
                          <w:sz w:val="24"/>
                          <w:szCs w:val="24"/>
                        </w:rPr>
                        <w:t>Prisoner’s Dilemma</w:t>
                      </w:r>
                      <w:r>
                        <w:rPr>
                          <w:rFonts w:cs="Times New Roman"/>
                          <w:b w:val="0"/>
                          <w:bCs w:val="0"/>
                          <w:color w:val="333333"/>
                          <w:sz w:val="24"/>
                          <w:szCs w:val="24"/>
                        </w:rPr>
                        <w:t>.</w:t>
                      </w:r>
                    </w:p>
                    <w:p w14:paraId="17C77BB8" w14:textId="77777777" w:rsidR="004E6F59" w:rsidRPr="00652B73" w:rsidRDefault="004E6F59" w:rsidP="00652B73">
                      <w:pPr>
                        <w:pStyle w:val="MyHeadtitle"/>
                        <w:numPr>
                          <w:ilvl w:val="0"/>
                          <w:numId w:val="3"/>
                        </w:numPr>
                        <w:jc w:val="both"/>
                        <w:rPr>
                          <w:rFonts w:cs="Times New Roman"/>
                          <w:color w:val="333333"/>
                          <w:sz w:val="24"/>
                          <w:szCs w:val="24"/>
                        </w:rPr>
                      </w:pPr>
                      <w:r>
                        <w:rPr>
                          <w:rFonts w:cs="Times New Roman"/>
                          <w:b w:val="0"/>
                          <w:bCs w:val="0"/>
                          <w:color w:val="333333"/>
                          <w:sz w:val="24"/>
                          <w:szCs w:val="24"/>
                        </w:rPr>
                        <w:t xml:space="preserve">In this variant, </w:t>
                      </w:r>
                      <w:r w:rsidRPr="00AC4B1F">
                        <w:rPr>
                          <w:rFonts w:cs="Times New Roman"/>
                          <w:color w:val="333333"/>
                          <w:sz w:val="24"/>
                          <w:szCs w:val="24"/>
                        </w:rPr>
                        <w:t>each player doesn’t know how the other player will act</w:t>
                      </w:r>
                      <w:r>
                        <w:rPr>
                          <w:rFonts w:cs="Times New Roman"/>
                          <w:b w:val="0"/>
                          <w:bCs w:val="0"/>
                          <w:color w:val="333333"/>
                          <w:sz w:val="24"/>
                          <w:szCs w:val="24"/>
                        </w:rPr>
                        <w:t xml:space="preserve"> (</w:t>
                      </w:r>
                      <w:r w:rsidRPr="00AC4B1F">
                        <w:rPr>
                          <w:rFonts w:cs="Times New Roman"/>
                          <w:color w:val="333333"/>
                          <w:sz w:val="24"/>
                          <w:szCs w:val="24"/>
                        </w:rPr>
                        <w:t>the rounds are simultaneous for each player</w:t>
                      </w:r>
                      <w:r>
                        <w:rPr>
                          <w:rFonts w:cs="Times New Roman"/>
                          <w:b w:val="0"/>
                          <w:bCs w:val="0"/>
                          <w:color w:val="333333"/>
                          <w:sz w:val="24"/>
                          <w:szCs w:val="24"/>
                        </w:rPr>
                        <w:t xml:space="preserve">) but </w:t>
                      </w:r>
                      <w:r w:rsidRPr="00AC4B1F">
                        <w:rPr>
                          <w:rFonts w:cs="Times New Roman"/>
                          <w:color w:val="333333"/>
                          <w:sz w:val="24"/>
                          <w:szCs w:val="24"/>
                        </w:rPr>
                        <w:t>know how the other player acted previously</w:t>
                      </w:r>
                      <w:r>
                        <w:rPr>
                          <w:rFonts w:cs="Times New Roman"/>
                          <w:b w:val="0"/>
                          <w:bCs w:val="0"/>
                          <w:color w:val="333333"/>
                          <w:sz w:val="24"/>
                          <w:szCs w:val="24"/>
                        </w:rPr>
                        <w:t xml:space="preserve"> (</w:t>
                      </w:r>
                      <w:r w:rsidRPr="00AC4B1F">
                        <w:rPr>
                          <w:rFonts w:cs="Times New Roman"/>
                          <w:color w:val="333333"/>
                          <w:sz w:val="24"/>
                          <w:szCs w:val="24"/>
                        </w:rPr>
                        <w:t>in the previous rounds played</w:t>
                      </w:r>
                      <w:r>
                        <w:rPr>
                          <w:rFonts w:cs="Times New Roman"/>
                          <w:b w:val="0"/>
                          <w:bCs w:val="0"/>
                          <w:color w:val="333333"/>
                          <w:sz w:val="24"/>
                          <w:szCs w:val="24"/>
                        </w:rPr>
                        <w:t>).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67746D9" w14:textId="77777777" w:rsidR="000C0025" w:rsidRPr="00F67D3A" w:rsidRDefault="000C0025" w:rsidP="000C0025"/>
    <w:p w14:paraId="58E5FCA0" w14:textId="77777777" w:rsidR="000C0025" w:rsidRPr="00F67D3A" w:rsidRDefault="000C0025" w:rsidP="000C0025"/>
    <w:p w14:paraId="0A196177" w14:textId="77777777" w:rsidR="000C0025" w:rsidRPr="00F67D3A" w:rsidRDefault="000C0025" w:rsidP="000C0025"/>
    <w:p w14:paraId="0ABCD5D2" w14:textId="77777777" w:rsidR="000C0025" w:rsidRPr="00F67D3A" w:rsidRDefault="000C0025" w:rsidP="000C0025"/>
    <w:p w14:paraId="096386A0" w14:textId="77777777" w:rsidR="000C0025" w:rsidRPr="00F67D3A" w:rsidRDefault="000C0025" w:rsidP="000C0025"/>
    <w:p w14:paraId="4A30577B" w14:textId="77777777" w:rsidR="000C0025" w:rsidRPr="00F67D3A" w:rsidRDefault="000C0025" w:rsidP="000C0025"/>
    <w:p w14:paraId="3B98DBBB" w14:textId="77777777" w:rsidR="000C0025" w:rsidRPr="00F67D3A" w:rsidRDefault="000C0025" w:rsidP="000C0025"/>
    <w:p w14:paraId="72326ACC" w14:textId="77777777" w:rsidR="000C0025" w:rsidRPr="00F67D3A" w:rsidRDefault="000C0025" w:rsidP="000C0025"/>
    <w:p w14:paraId="13381A75" w14:textId="77777777" w:rsidR="000C0025" w:rsidRPr="00F67D3A" w:rsidRDefault="000C0025" w:rsidP="000C0025"/>
    <w:p w14:paraId="6A5BC834" w14:textId="77777777" w:rsidR="000C0025" w:rsidRPr="00F67D3A" w:rsidRDefault="000C0025" w:rsidP="000C0025"/>
    <w:p w14:paraId="5E1C5A97" w14:textId="77777777" w:rsidR="000C0025" w:rsidRPr="00F67D3A" w:rsidRDefault="000C0025" w:rsidP="000C0025"/>
    <w:p w14:paraId="00CC3BAF" w14:textId="77777777" w:rsidR="000C0025" w:rsidRPr="00F67D3A" w:rsidRDefault="000C0025" w:rsidP="000C0025"/>
    <w:p w14:paraId="361A6079" w14:textId="77777777" w:rsidR="000C0025" w:rsidRPr="00F67D3A" w:rsidRDefault="000C0025" w:rsidP="000C0025"/>
    <w:p w14:paraId="2CF3C8C4" w14:textId="77777777" w:rsidR="000C0025" w:rsidRPr="00F67D3A" w:rsidRDefault="000C0025" w:rsidP="000C0025"/>
    <w:p w14:paraId="1F69DF19" w14:textId="77777777" w:rsidR="000C0025" w:rsidRPr="00F67D3A" w:rsidRDefault="000C0025" w:rsidP="000C0025"/>
    <w:p w14:paraId="3BA07808" w14:textId="77777777" w:rsidR="000C0025" w:rsidRPr="00F67D3A" w:rsidRDefault="000C0025" w:rsidP="000C0025"/>
    <w:p w14:paraId="16299C5B" w14:textId="77777777" w:rsidR="000C0025" w:rsidRPr="00F67D3A" w:rsidRDefault="000C0025" w:rsidP="000C0025"/>
    <w:p w14:paraId="5560138B" w14:textId="77777777" w:rsidR="000C0025" w:rsidRPr="00F67D3A" w:rsidRDefault="000C0025" w:rsidP="000C0025"/>
    <w:p w14:paraId="61DA9615" w14:textId="77777777" w:rsidR="000C0025" w:rsidRPr="00F67D3A" w:rsidRDefault="000C0025" w:rsidP="000C0025"/>
    <w:p w14:paraId="19BC94A0" w14:textId="77777777" w:rsidR="000C0025" w:rsidRPr="00F67D3A" w:rsidRDefault="000C0025" w:rsidP="000C0025"/>
    <w:p w14:paraId="729E6E4D" w14:textId="77777777" w:rsidR="000C0025" w:rsidRPr="00F67D3A" w:rsidRDefault="00EF202A" w:rsidP="000C0025">
      <w:r>
        <w:rPr>
          <w:noProof/>
          <w:lang w:eastAsia="en-US"/>
        </w:rPr>
        <mc:AlternateContent>
          <mc:Choice Requires="wps">
            <w:drawing>
              <wp:anchor distT="36576" distB="36576" distL="36576" distR="36576" simplePos="0" relativeHeight="251700736" behindDoc="0" locked="0" layoutInCell="1" allowOverlap="1" wp14:anchorId="47EA8448" wp14:editId="0AE19201">
                <wp:simplePos x="0" y="0"/>
                <wp:positionH relativeFrom="column">
                  <wp:posOffset>3914775</wp:posOffset>
                </wp:positionH>
                <wp:positionV relativeFrom="page">
                  <wp:posOffset>4362450</wp:posOffset>
                </wp:positionV>
                <wp:extent cx="3362325" cy="5305425"/>
                <wp:effectExtent l="0" t="0" r="9525" b="9525"/>
                <wp:wrapNone/>
                <wp:docPr id="272" name="Text Box 2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62325" cy="530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D1F3356" w14:textId="77777777" w:rsidR="004E6F59" w:rsidRPr="00C92931" w:rsidRDefault="004E6F59" w:rsidP="000D0A51">
                            <w:pPr>
                              <w:pStyle w:val="MyHeadtitle"/>
                              <w:spacing w:before="0" w:after="0" w:line="276" w:lineRule="auto"/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44"/>
                                <w:szCs w:val="36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48"/>
                                <w:szCs w:val="44"/>
                              </w:rPr>
                              <w:t xml:space="preserve">ii. </w:t>
                            </w:r>
                            <w:r w:rsidRPr="00C92931"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44"/>
                                <w:szCs w:val="36"/>
                              </w:rPr>
                              <w:t xml:space="preserve">Types of Strategies for  </w:t>
                            </w:r>
                          </w:p>
                          <w:p w14:paraId="21013D7D" w14:textId="77777777" w:rsidR="004E6F59" w:rsidRDefault="004E6F59" w:rsidP="00AE2419">
                            <w:pPr>
                              <w:pStyle w:val="MyHeadtitle"/>
                              <w:spacing w:before="0" w:after="0" w:line="276" w:lineRule="auto"/>
                              <w:ind w:left="426"/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44"/>
                                <w:szCs w:val="36"/>
                              </w:rPr>
                            </w:pPr>
                            <w:r w:rsidRPr="00EF202A"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44"/>
                                <w:szCs w:val="36"/>
                              </w:rPr>
                              <w:t>Iterated</w:t>
                            </w:r>
                          </w:p>
                          <w:p w14:paraId="47A0B6AE" w14:textId="52814589" w:rsidR="004E6F59" w:rsidRPr="00AE2419" w:rsidRDefault="004E6F59" w:rsidP="00AE2419">
                            <w:pPr>
                              <w:pStyle w:val="MyHeadtitle"/>
                              <w:spacing w:before="0" w:after="0" w:line="276" w:lineRule="auto"/>
                              <w:ind w:left="426"/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44"/>
                                <w:szCs w:val="36"/>
                              </w:rPr>
                            </w:pPr>
                            <w:r w:rsidRPr="00EF202A"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44"/>
                                <w:szCs w:val="36"/>
                              </w:rPr>
                              <w:t>Prisoner’s Dilemma</w:t>
                            </w:r>
                          </w:p>
                          <w:p w14:paraId="7B8D1BFB" w14:textId="77777777" w:rsidR="004E6F59" w:rsidRPr="007F368B" w:rsidRDefault="004E6F59" w:rsidP="007F368B">
                            <w:pPr>
                              <w:pStyle w:val="My"/>
                              <w:numPr>
                                <w:ilvl w:val="0"/>
                                <w:numId w:val="6"/>
                              </w:numPr>
                              <w:spacing w:before="240"/>
                              <w:jc w:val="both"/>
                              <w:rPr>
                                <w:rStyle w:val="sowc"/>
                                <w:rFonts w:cs="Times New Roman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lang w:val="en-US"/>
                              </w:rPr>
                              <w:t>There are an infinity of types of possible strategies and approaches for Iterated Prisoner’s Dilemma, where the</w:t>
                            </w:r>
                            <w:r w:rsidRPr="007F368B">
                              <w:rPr>
                                <w:rStyle w:val="sowc"/>
                                <w:rFonts w:cs="Times New Roman"/>
                                <w:lang w:val="en-US"/>
                              </w:rPr>
                              <w:t xml:space="preserve"> commonly known are:</w:t>
                            </w:r>
                          </w:p>
                          <w:p w14:paraId="6F77662A" w14:textId="77777777" w:rsidR="004E6F59" w:rsidRDefault="004E6F59" w:rsidP="00AB14E2">
                            <w:pPr>
                              <w:pStyle w:val="My"/>
                              <w:numPr>
                                <w:ilvl w:val="1"/>
                                <w:numId w:val="6"/>
                              </w:numPr>
                              <w:spacing w:before="240"/>
                              <w:ind w:left="993" w:hanging="284"/>
                              <w:jc w:val="both"/>
                              <w:rPr>
                                <w:rStyle w:val="sowc"/>
                                <w:rFonts w:cs="Times New Roman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lang w:val="en-US"/>
                              </w:rPr>
                              <w:t>Deterministic Strategies:</w:t>
                            </w:r>
                          </w:p>
                          <w:p w14:paraId="52974E5F" w14:textId="77777777" w:rsidR="004E6F59" w:rsidRDefault="004E6F59" w:rsidP="004D5161">
                            <w:pPr>
                              <w:pStyle w:val="My"/>
                              <w:numPr>
                                <w:ilvl w:val="2"/>
                                <w:numId w:val="6"/>
                              </w:numPr>
                              <w:spacing w:before="240"/>
                              <w:ind w:left="1418"/>
                              <w:jc w:val="both"/>
                              <w:rPr>
                                <w:rStyle w:val="sowc"/>
                                <w:rFonts w:cs="Times New Roman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lang w:val="en-US"/>
                              </w:rPr>
                              <w:t>Basic Strategies;</w:t>
                            </w:r>
                          </w:p>
                          <w:p w14:paraId="11A668C2" w14:textId="77777777" w:rsidR="004E6F59" w:rsidRDefault="004E6F59" w:rsidP="004D5161">
                            <w:pPr>
                              <w:pStyle w:val="My"/>
                              <w:numPr>
                                <w:ilvl w:val="2"/>
                                <w:numId w:val="6"/>
                              </w:numPr>
                              <w:spacing w:before="240"/>
                              <w:ind w:left="1418"/>
                              <w:jc w:val="both"/>
                              <w:rPr>
                                <w:rStyle w:val="sowc"/>
                                <w:rFonts w:cs="Times New Roman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lang w:val="en-US"/>
                              </w:rPr>
                              <w:t>Periodic Strategies;</w:t>
                            </w:r>
                          </w:p>
                          <w:p w14:paraId="380D9093" w14:textId="77777777" w:rsidR="004E6F59" w:rsidRDefault="004E6F59" w:rsidP="004D5161">
                            <w:pPr>
                              <w:pStyle w:val="My"/>
                              <w:numPr>
                                <w:ilvl w:val="2"/>
                                <w:numId w:val="6"/>
                              </w:numPr>
                              <w:spacing w:before="240"/>
                              <w:ind w:left="1418"/>
                              <w:jc w:val="both"/>
                              <w:rPr>
                                <w:rStyle w:val="sowc"/>
                                <w:rFonts w:cs="Times New Roman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lang w:val="en-US"/>
                              </w:rPr>
                              <w:t>Triggering Strategies;</w:t>
                            </w:r>
                          </w:p>
                          <w:p w14:paraId="7B7036C8" w14:textId="77777777" w:rsidR="004E6F59" w:rsidRPr="005D2595" w:rsidRDefault="004E6F59" w:rsidP="004D5161">
                            <w:pPr>
                              <w:pStyle w:val="My"/>
                              <w:numPr>
                                <w:ilvl w:val="2"/>
                                <w:numId w:val="6"/>
                              </w:numPr>
                              <w:spacing w:before="240"/>
                              <w:ind w:left="1418"/>
                              <w:jc w:val="both"/>
                              <w:rPr>
                                <w:rStyle w:val="sowc"/>
                                <w:rFonts w:cs="Times New Roman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lang w:val="en-US"/>
                              </w:rPr>
                              <w:t>Handshakes/Group Strategies;</w:t>
                            </w:r>
                          </w:p>
                          <w:p w14:paraId="1AF29FA1" w14:textId="77777777" w:rsidR="004E6F59" w:rsidRPr="007F368B" w:rsidRDefault="004E6F59" w:rsidP="00AB14E2">
                            <w:pPr>
                              <w:pStyle w:val="My"/>
                              <w:numPr>
                                <w:ilvl w:val="1"/>
                                <w:numId w:val="6"/>
                              </w:numPr>
                              <w:spacing w:before="240"/>
                              <w:ind w:left="993" w:hanging="283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lang w:val="en-US"/>
                              </w:rPr>
                              <w:t>Probabilistic Strategies:</w:t>
                            </w:r>
                          </w:p>
                          <w:p w14:paraId="68E29876" w14:textId="77777777" w:rsidR="004E6F59" w:rsidRPr="004D5161" w:rsidRDefault="004E6F59" w:rsidP="004D5161">
                            <w:pPr>
                              <w:pStyle w:val="My"/>
                              <w:numPr>
                                <w:ilvl w:val="2"/>
                                <w:numId w:val="6"/>
                              </w:numPr>
                              <w:spacing w:before="240"/>
                              <w:ind w:left="1418"/>
                              <w:jc w:val="both"/>
                              <w:rPr>
                                <w:rStyle w:val="sowc"/>
                                <w:rFonts w:cs="Times New Roman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lang w:val="en-US"/>
                              </w:rPr>
                              <w:t>Random Strategies;</w:t>
                            </w:r>
                          </w:p>
                          <w:p w14:paraId="57FFD0D1" w14:textId="77777777" w:rsidR="004E6F59" w:rsidRPr="007F368B" w:rsidRDefault="004E6F59" w:rsidP="004D5161">
                            <w:pPr>
                              <w:pStyle w:val="My"/>
                              <w:numPr>
                                <w:ilvl w:val="2"/>
                                <w:numId w:val="6"/>
                              </w:numPr>
                              <w:spacing w:before="240"/>
                              <w:ind w:left="1418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lang w:val="en-US"/>
                              </w:rPr>
                              <w:t>Equalizer Strategies;</w:t>
                            </w:r>
                          </w:p>
                          <w:p w14:paraId="0BFAB5A0" w14:textId="77777777" w:rsidR="004E6F59" w:rsidRPr="007F368B" w:rsidRDefault="004E6F59" w:rsidP="004D5161">
                            <w:pPr>
                              <w:pStyle w:val="My"/>
                              <w:numPr>
                                <w:ilvl w:val="2"/>
                                <w:numId w:val="6"/>
                              </w:numPr>
                              <w:spacing w:before="240"/>
                              <w:ind w:left="1418"/>
                              <w:jc w:val="both"/>
                              <w:rPr>
                                <w:rFonts w:cs="Times New Roman"/>
                                <w:b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lang w:val="en-US"/>
                              </w:rPr>
                              <w:t>Extortion Strategies;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EA8448" id="_x0000_s1046" type="#_x0000_t202" style="position:absolute;margin-left:308.25pt;margin-top:343.5pt;width:264.75pt;height:417.75pt;z-index:2517007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" filled="f" fillcolor="#fffffe" stroked="f" strokecolor="#212120" insetpen="t">
                <v:textbox inset="2.88pt,2.88pt,2.88pt,2.88pt">
                  <w:txbxContent>
                    <w:p w14:paraId="2D1F3356" w14:textId="77777777" w:rsidR="004E6F59" w:rsidRPr="00C92931" w:rsidRDefault="004E6F59" w:rsidP="000D0A51">
                      <w:pPr>
                        <w:pStyle w:val="MyHeadtitle"/>
                        <w:spacing w:before="0" w:after="0" w:line="276" w:lineRule="auto"/>
                        <w:rPr>
                          <w:rFonts w:ascii="Futura LT Book" w:hAnsi="Futura LT Book" w:cs="Times New Roman"/>
                          <w:b w:val="0"/>
                          <w:color w:val="333333"/>
                          <w:sz w:val="44"/>
                          <w:szCs w:val="36"/>
                        </w:rPr>
                      </w:pPr>
                      <w:r>
                        <w:rPr>
                          <w:rFonts w:ascii="Futura LT Book" w:hAnsi="Futura LT Book" w:cs="Times New Roman"/>
                          <w:b w:val="0"/>
                          <w:color w:val="333333"/>
                          <w:sz w:val="48"/>
                          <w:szCs w:val="44"/>
                        </w:rPr>
                        <w:t xml:space="preserve">ii. </w:t>
                      </w:r>
                      <w:r w:rsidRPr="00C92931">
                        <w:rPr>
                          <w:rFonts w:ascii="Futura LT Book" w:hAnsi="Futura LT Book" w:cs="Times New Roman"/>
                          <w:b w:val="0"/>
                          <w:color w:val="333333"/>
                          <w:sz w:val="44"/>
                          <w:szCs w:val="36"/>
                        </w:rPr>
                        <w:t xml:space="preserve">Types of Strategies for  </w:t>
                      </w:r>
                    </w:p>
                    <w:p w14:paraId="21013D7D" w14:textId="77777777" w:rsidR="004E6F59" w:rsidRDefault="004E6F59" w:rsidP="00AE2419">
                      <w:pPr>
                        <w:pStyle w:val="MyHeadtitle"/>
                        <w:spacing w:before="0" w:after="0" w:line="276" w:lineRule="auto"/>
                        <w:ind w:left="426"/>
                        <w:rPr>
                          <w:rFonts w:ascii="Futura LT Book" w:hAnsi="Futura LT Book" w:cs="Times New Roman"/>
                          <w:b w:val="0"/>
                          <w:color w:val="333333"/>
                          <w:sz w:val="44"/>
                          <w:szCs w:val="36"/>
                        </w:rPr>
                      </w:pPr>
                      <w:r w:rsidRPr="00EF202A">
                        <w:rPr>
                          <w:rFonts w:ascii="Futura LT Book" w:hAnsi="Futura LT Book" w:cs="Times New Roman"/>
                          <w:b w:val="0"/>
                          <w:color w:val="333333"/>
                          <w:sz w:val="44"/>
                          <w:szCs w:val="36"/>
                        </w:rPr>
                        <w:t>Iterated</w:t>
                      </w:r>
                    </w:p>
                    <w:p w14:paraId="47A0B6AE" w14:textId="52814589" w:rsidR="004E6F59" w:rsidRPr="00AE2419" w:rsidRDefault="004E6F59" w:rsidP="00AE2419">
                      <w:pPr>
                        <w:pStyle w:val="MyHeadtitle"/>
                        <w:spacing w:before="0" w:after="0" w:line="276" w:lineRule="auto"/>
                        <w:ind w:left="426"/>
                        <w:rPr>
                          <w:rFonts w:ascii="Futura LT Book" w:hAnsi="Futura LT Book" w:cs="Times New Roman"/>
                          <w:b w:val="0"/>
                          <w:color w:val="333333"/>
                          <w:sz w:val="44"/>
                          <w:szCs w:val="36"/>
                        </w:rPr>
                      </w:pPr>
                      <w:r w:rsidRPr="00EF202A">
                        <w:rPr>
                          <w:rFonts w:ascii="Futura LT Book" w:hAnsi="Futura LT Book" w:cs="Times New Roman"/>
                          <w:b w:val="0"/>
                          <w:color w:val="333333"/>
                          <w:sz w:val="44"/>
                          <w:szCs w:val="36"/>
                        </w:rPr>
                        <w:t>Prisoner’s Dilemma</w:t>
                      </w:r>
                    </w:p>
                    <w:p w14:paraId="7B8D1BFB" w14:textId="77777777" w:rsidR="004E6F59" w:rsidRPr="007F368B" w:rsidRDefault="004E6F59" w:rsidP="007F368B">
                      <w:pPr>
                        <w:pStyle w:val="My"/>
                        <w:numPr>
                          <w:ilvl w:val="0"/>
                          <w:numId w:val="6"/>
                        </w:numPr>
                        <w:spacing w:before="240"/>
                        <w:jc w:val="both"/>
                        <w:rPr>
                          <w:rStyle w:val="sowc"/>
                          <w:rFonts w:cs="Times New Roman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lang w:val="en-US"/>
                        </w:rPr>
                        <w:t>There are an infinity of types of possible strategies and approaches for Iterated Prisoner’s Dilemma, where the</w:t>
                      </w:r>
                      <w:r w:rsidRPr="007F368B">
                        <w:rPr>
                          <w:rStyle w:val="sowc"/>
                          <w:rFonts w:cs="Times New Roman"/>
                          <w:lang w:val="en-US"/>
                        </w:rPr>
                        <w:t xml:space="preserve"> commonly known are:</w:t>
                      </w:r>
                    </w:p>
                    <w:p w14:paraId="6F77662A" w14:textId="77777777" w:rsidR="004E6F59" w:rsidRDefault="004E6F59" w:rsidP="00AB14E2">
                      <w:pPr>
                        <w:pStyle w:val="My"/>
                        <w:numPr>
                          <w:ilvl w:val="1"/>
                          <w:numId w:val="6"/>
                        </w:numPr>
                        <w:spacing w:before="240"/>
                        <w:ind w:left="993" w:hanging="284"/>
                        <w:jc w:val="both"/>
                        <w:rPr>
                          <w:rStyle w:val="sowc"/>
                          <w:rFonts w:cs="Times New Roman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lang w:val="en-US"/>
                        </w:rPr>
                        <w:t>Deterministic Strategies:</w:t>
                      </w:r>
                    </w:p>
                    <w:p w14:paraId="52974E5F" w14:textId="77777777" w:rsidR="004E6F59" w:rsidRDefault="004E6F59" w:rsidP="004D5161">
                      <w:pPr>
                        <w:pStyle w:val="My"/>
                        <w:numPr>
                          <w:ilvl w:val="2"/>
                          <w:numId w:val="6"/>
                        </w:numPr>
                        <w:spacing w:before="240"/>
                        <w:ind w:left="1418"/>
                        <w:jc w:val="both"/>
                        <w:rPr>
                          <w:rStyle w:val="sowc"/>
                          <w:rFonts w:cs="Times New Roman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lang w:val="en-US"/>
                        </w:rPr>
                        <w:t>Basic Strategies;</w:t>
                      </w:r>
                    </w:p>
                    <w:p w14:paraId="11A668C2" w14:textId="77777777" w:rsidR="004E6F59" w:rsidRDefault="004E6F59" w:rsidP="004D5161">
                      <w:pPr>
                        <w:pStyle w:val="My"/>
                        <w:numPr>
                          <w:ilvl w:val="2"/>
                          <w:numId w:val="6"/>
                        </w:numPr>
                        <w:spacing w:before="240"/>
                        <w:ind w:left="1418"/>
                        <w:jc w:val="both"/>
                        <w:rPr>
                          <w:rStyle w:val="sowc"/>
                          <w:rFonts w:cs="Times New Roman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lang w:val="en-US"/>
                        </w:rPr>
                        <w:t>Periodic Strategies;</w:t>
                      </w:r>
                    </w:p>
                    <w:p w14:paraId="380D9093" w14:textId="77777777" w:rsidR="004E6F59" w:rsidRDefault="004E6F59" w:rsidP="004D5161">
                      <w:pPr>
                        <w:pStyle w:val="My"/>
                        <w:numPr>
                          <w:ilvl w:val="2"/>
                          <w:numId w:val="6"/>
                        </w:numPr>
                        <w:spacing w:before="240"/>
                        <w:ind w:left="1418"/>
                        <w:jc w:val="both"/>
                        <w:rPr>
                          <w:rStyle w:val="sowc"/>
                          <w:rFonts w:cs="Times New Roman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lang w:val="en-US"/>
                        </w:rPr>
                        <w:t>Triggering Strategies;</w:t>
                      </w:r>
                    </w:p>
                    <w:p w14:paraId="7B7036C8" w14:textId="77777777" w:rsidR="004E6F59" w:rsidRPr="005D2595" w:rsidRDefault="004E6F59" w:rsidP="004D5161">
                      <w:pPr>
                        <w:pStyle w:val="My"/>
                        <w:numPr>
                          <w:ilvl w:val="2"/>
                          <w:numId w:val="6"/>
                        </w:numPr>
                        <w:spacing w:before="240"/>
                        <w:ind w:left="1418"/>
                        <w:jc w:val="both"/>
                        <w:rPr>
                          <w:rStyle w:val="sowc"/>
                          <w:rFonts w:cs="Times New Roman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lang w:val="en-US"/>
                        </w:rPr>
                        <w:t>Handshakes/Group Strategies;</w:t>
                      </w:r>
                    </w:p>
                    <w:p w14:paraId="1AF29FA1" w14:textId="77777777" w:rsidR="004E6F59" w:rsidRPr="007F368B" w:rsidRDefault="004E6F59" w:rsidP="00AB14E2">
                      <w:pPr>
                        <w:pStyle w:val="My"/>
                        <w:numPr>
                          <w:ilvl w:val="1"/>
                          <w:numId w:val="6"/>
                        </w:numPr>
                        <w:spacing w:before="240"/>
                        <w:ind w:left="993" w:hanging="283"/>
                        <w:jc w:val="both"/>
                        <w:rPr>
                          <w:rStyle w:val="sowc"/>
                          <w:rFonts w:cs="Times New Roman"/>
                          <w:b/>
                        </w:rPr>
                      </w:pPr>
                      <w:r>
                        <w:rPr>
                          <w:rStyle w:val="sowc"/>
                          <w:rFonts w:cs="Times New Roman"/>
                          <w:lang w:val="en-US"/>
                        </w:rPr>
                        <w:t>Probabilistic Strategies:</w:t>
                      </w:r>
                    </w:p>
                    <w:p w14:paraId="68E29876" w14:textId="77777777" w:rsidR="004E6F59" w:rsidRPr="004D5161" w:rsidRDefault="004E6F59" w:rsidP="004D5161">
                      <w:pPr>
                        <w:pStyle w:val="My"/>
                        <w:numPr>
                          <w:ilvl w:val="2"/>
                          <w:numId w:val="6"/>
                        </w:numPr>
                        <w:spacing w:before="240"/>
                        <w:ind w:left="1418"/>
                        <w:jc w:val="both"/>
                        <w:rPr>
                          <w:rStyle w:val="sowc"/>
                          <w:rFonts w:cs="Times New Roman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lang w:val="en-US"/>
                        </w:rPr>
                        <w:t>Random Strategies;</w:t>
                      </w:r>
                    </w:p>
                    <w:p w14:paraId="57FFD0D1" w14:textId="77777777" w:rsidR="004E6F59" w:rsidRPr="007F368B" w:rsidRDefault="004E6F59" w:rsidP="004D5161">
                      <w:pPr>
                        <w:pStyle w:val="My"/>
                        <w:numPr>
                          <w:ilvl w:val="2"/>
                          <w:numId w:val="6"/>
                        </w:numPr>
                        <w:spacing w:before="240"/>
                        <w:ind w:left="1418"/>
                        <w:jc w:val="both"/>
                        <w:rPr>
                          <w:rStyle w:val="sowc"/>
                          <w:rFonts w:cs="Times New Roman"/>
                          <w:b/>
                        </w:rPr>
                      </w:pPr>
                      <w:r>
                        <w:rPr>
                          <w:rStyle w:val="sowc"/>
                          <w:rFonts w:cs="Times New Roman"/>
                          <w:lang w:val="en-US"/>
                        </w:rPr>
                        <w:t>Equalizer Strategies;</w:t>
                      </w:r>
                    </w:p>
                    <w:p w14:paraId="0BFAB5A0" w14:textId="77777777" w:rsidR="004E6F59" w:rsidRPr="007F368B" w:rsidRDefault="004E6F59" w:rsidP="004D5161">
                      <w:pPr>
                        <w:pStyle w:val="My"/>
                        <w:numPr>
                          <w:ilvl w:val="2"/>
                          <w:numId w:val="6"/>
                        </w:numPr>
                        <w:spacing w:before="240"/>
                        <w:ind w:left="1418"/>
                        <w:jc w:val="both"/>
                        <w:rPr>
                          <w:rFonts w:cs="Times New Roman"/>
                          <w:b/>
                        </w:rPr>
                      </w:pPr>
                      <w:r>
                        <w:rPr>
                          <w:rStyle w:val="sowc"/>
                          <w:rFonts w:cs="Times New Roman"/>
                          <w:lang w:val="en-US"/>
                        </w:rPr>
                        <w:t>Extortion Strategies;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0C0025">
        <w:rPr>
          <w:noProof/>
          <w:lang w:eastAsia="en-US"/>
        </w:rPr>
        <w:drawing>
          <wp:anchor distT="0" distB="0" distL="114300" distR="114300" simplePos="0" relativeHeight="251702784" behindDoc="1" locked="0" layoutInCell="1" allowOverlap="1" wp14:anchorId="0AAAEDA9" wp14:editId="5A6C0FD6">
            <wp:simplePos x="0" y="0"/>
            <wp:positionH relativeFrom="column">
              <wp:posOffset>413385</wp:posOffset>
            </wp:positionH>
            <wp:positionV relativeFrom="paragraph">
              <wp:posOffset>122555</wp:posOffset>
            </wp:positionV>
            <wp:extent cx="3401060" cy="4967605"/>
            <wp:effectExtent l="0" t="0" r="8890" b="4445"/>
            <wp:wrapNone/>
            <wp:docPr id="274" name="Picture 274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 descr="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1060" cy="496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FA784F" w14:textId="77777777" w:rsidR="000C0025" w:rsidRPr="00F67D3A" w:rsidRDefault="000C0025" w:rsidP="000C0025"/>
    <w:p w14:paraId="1DE63DC0" w14:textId="77777777" w:rsidR="000C0025" w:rsidRPr="00F67D3A" w:rsidRDefault="000C0025" w:rsidP="000C0025"/>
    <w:p w14:paraId="24DBBA6E" w14:textId="77777777" w:rsidR="000C0025" w:rsidRPr="00F67D3A" w:rsidRDefault="000C0025" w:rsidP="000C0025"/>
    <w:p w14:paraId="1C8BD2F9" w14:textId="77777777" w:rsidR="000C0025" w:rsidRPr="00F67D3A" w:rsidRDefault="000C0025" w:rsidP="000C0025"/>
    <w:p w14:paraId="3B295919" w14:textId="77777777" w:rsidR="000C0025" w:rsidRPr="00F67D3A" w:rsidRDefault="000C0025" w:rsidP="000C0025"/>
    <w:p w14:paraId="3C4BE83A" w14:textId="77777777" w:rsidR="000C0025" w:rsidRPr="00F67D3A" w:rsidRDefault="000C0025" w:rsidP="000C0025">
      <w:pPr>
        <w:jc w:val="center"/>
      </w:pPr>
    </w:p>
    <w:p w14:paraId="4718D23C" w14:textId="77777777" w:rsidR="000C0025" w:rsidRPr="00F67D3A" w:rsidRDefault="000C0025" w:rsidP="000C0025"/>
    <w:p w14:paraId="1E46277C" w14:textId="77777777" w:rsidR="000C0025" w:rsidRPr="00F67D3A" w:rsidRDefault="000C0025" w:rsidP="000C0025"/>
    <w:p w14:paraId="046571CE" w14:textId="77777777" w:rsidR="000C0025" w:rsidRPr="00F67D3A" w:rsidRDefault="000C0025" w:rsidP="000C0025"/>
    <w:p w14:paraId="42CB9054" w14:textId="77777777" w:rsidR="000C0025" w:rsidRPr="00F67D3A" w:rsidRDefault="000C0025" w:rsidP="000C0025"/>
    <w:p w14:paraId="166CAB9A" w14:textId="77777777" w:rsidR="000C0025" w:rsidRPr="00F67D3A" w:rsidRDefault="000C0025" w:rsidP="000C0025"/>
    <w:p w14:paraId="61FFF88D" w14:textId="77777777" w:rsidR="000C0025" w:rsidRPr="00F67D3A" w:rsidRDefault="000C0025" w:rsidP="000C0025"/>
    <w:p w14:paraId="33EF2F9C" w14:textId="77777777" w:rsidR="000C0025" w:rsidRPr="00F67D3A" w:rsidRDefault="000C0025" w:rsidP="000C0025"/>
    <w:p w14:paraId="7A024D35" w14:textId="77777777" w:rsidR="000C0025" w:rsidRPr="00F67D3A" w:rsidRDefault="000C0025" w:rsidP="000C0025"/>
    <w:p w14:paraId="4558ECC7" w14:textId="77777777" w:rsidR="000C0025" w:rsidRPr="00F67D3A" w:rsidRDefault="000C0025" w:rsidP="000C0025"/>
    <w:p w14:paraId="7F807850" w14:textId="77777777" w:rsidR="000C0025" w:rsidRPr="00F67D3A" w:rsidRDefault="000C0025" w:rsidP="000C0025"/>
    <w:p w14:paraId="7E949616" w14:textId="77777777" w:rsidR="000C0025" w:rsidRPr="00F67D3A" w:rsidRDefault="000C0025" w:rsidP="000C0025"/>
    <w:p w14:paraId="254EC21B" w14:textId="77777777" w:rsidR="000C0025" w:rsidRPr="00F67D3A" w:rsidRDefault="000C0025" w:rsidP="000C0025"/>
    <w:p w14:paraId="59793FE0" w14:textId="77777777" w:rsidR="000C0025" w:rsidRPr="00F67D3A" w:rsidRDefault="000C0025" w:rsidP="000C0025"/>
    <w:p w14:paraId="1B946BD0" w14:textId="77777777" w:rsidR="000C0025" w:rsidRPr="00F67D3A" w:rsidRDefault="000C0025" w:rsidP="000C0025"/>
    <w:p w14:paraId="27F8D292" w14:textId="77777777" w:rsidR="000C0025" w:rsidRPr="00F67D3A" w:rsidRDefault="000C0025" w:rsidP="000C0025"/>
    <w:p w14:paraId="0FB2F3DF" w14:textId="77777777" w:rsidR="000C0025" w:rsidRPr="00F67D3A" w:rsidRDefault="000C0025" w:rsidP="000C0025"/>
    <w:p w14:paraId="5F427AC4" w14:textId="77777777" w:rsidR="000C0025" w:rsidRPr="00F67D3A" w:rsidRDefault="000C0025" w:rsidP="000C0025"/>
    <w:p w14:paraId="146C995B" w14:textId="77777777" w:rsidR="000C0025" w:rsidRPr="00F67D3A" w:rsidRDefault="000C0025" w:rsidP="000C0025"/>
    <w:p w14:paraId="2543FDF8" w14:textId="77777777" w:rsidR="000C0025" w:rsidRPr="00F67D3A" w:rsidRDefault="000C0025" w:rsidP="000C0025"/>
    <w:p w14:paraId="3C72D8A1" w14:textId="77777777" w:rsidR="000C0025" w:rsidRPr="00F67D3A" w:rsidRDefault="000C0025" w:rsidP="000C0025"/>
    <w:p w14:paraId="1CED618C" w14:textId="77777777" w:rsidR="000C0025" w:rsidRPr="00F67D3A" w:rsidRDefault="000C0025" w:rsidP="000C0025"/>
    <w:p w14:paraId="59C3EF28" w14:textId="77777777" w:rsidR="000C0025" w:rsidRPr="00F67D3A" w:rsidRDefault="000C0025" w:rsidP="000C0025"/>
    <w:p w14:paraId="4CBAAD51" w14:textId="77777777" w:rsidR="000C0025" w:rsidRPr="00F67D3A" w:rsidRDefault="000C0025" w:rsidP="000C0025"/>
    <w:p w14:paraId="3097E9D3" w14:textId="77777777" w:rsidR="000C0025" w:rsidRPr="00F67D3A" w:rsidRDefault="000C0025" w:rsidP="000C0025">
      <w:r>
        <w:rPr>
          <w:noProof/>
          <w:lang w:eastAsia="en-US"/>
        </w:rPr>
        <w:lastRenderedPageBreak/>
        <w:drawing>
          <wp:anchor distT="0" distB="0" distL="114300" distR="114300" simplePos="0" relativeHeight="252515840" behindDoc="1" locked="0" layoutInCell="1" allowOverlap="1" wp14:anchorId="7EA85B5B" wp14:editId="1BC5B15D">
            <wp:simplePos x="0" y="0"/>
            <wp:positionH relativeFrom="column">
              <wp:posOffset>-114300</wp:posOffset>
            </wp:positionH>
            <wp:positionV relativeFrom="paragraph">
              <wp:posOffset>-1196340</wp:posOffset>
            </wp:positionV>
            <wp:extent cx="7886700" cy="2668905"/>
            <wp:effectExtent l="0" t="0" r="0" b="0"/>
            <wp:wrapNone/>
            <wp:docPr id="275" name="Picture 27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F1FE9F" w14:textId="77777777" w:rsidR="000C0025" w:rsidRPr="00F67D3A" w:rsidRDefault="000C0025" w:rsidP="000C0025">
      <w:r w:rsidRPr="008C3BF3">
        <w:rPr>
          <w:rStyle w:val="sowc"/>
          <w:noProof/>
          <w:color w:val="333333"/>
        </w:rPr>
        <w:drawing>
          <wp:anchor distT="0" distB="0" distL="114300" distR="114300" simplePos="0" relativeHeight="252514816" behindDoc="0" locked="0" layoutInCell="1" allowOverlap="1" wp14:anchorId="0A3207A4" wp14:editId="3C5BE3AA">
            <wp:simplePos x="0" y="0"/>
            <wp:positionH relativeFrom="column">
              <wp:posOffset>6181725</wp:posOffset>
            </wp:positionH>
            <wp:positionV relativeFrom="paragraph">
              <wp:posOffset>51435</wp:posOffset>
            </wp:positionV>
            <wp:extent cx="843915" cy="614045"/>
            <wp:effectExtent l="0" t="0" r="0" b="0"/>
            <wp:wrapNone/>
            <wp:docPr id="276" name="Picture 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ct-nova-logo-1.png"/>
                    <pic:cNvPicPr/>
                  </pic:nvPicPr>
                  <pic:blipFill>
                    <a:blip r:embed="rId11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60000" contrast="-8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3915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3BF3">
        <w:rPr>
          <w:rStyle w:val="sowc"/>
          <w:noProof/>
          <w:color w:val="333333"/>
        </w:rPr>
        <w:drawing>
          <wp:anchor distT="0" distB="0" distL="114300" distR="114300" simplePos="0" relativeHeight="252513792" behindDoc="0" locked="0" layoutInCell="1" allowOverlap="1" wp14:anchorId="2C39B65E" wp14:editId="3D16042C">
            <wp:simplePos x="0" y="0"/>
            <wp:positionH relativeFrom="column">
              <wp:posOffset>4107815</wp:posOffset>
            </wp:positionH>
            <wp:positionV relativeFrom="paragraph">
              <wp:posOffset>25163</wp:posOffset>
            </wp:positionV>
            <wp:extent cx="1787545" cy="649974"/>
            <wp:effectExtent l="0" t="0" r="3175" b="0"/>
            <wp:wrapNone/>
            <wp:docPr id="277" name="Picture 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niversidade-nova-lisboa-logo-1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60000" contrast="-8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545" cy="6499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C1F1BB" w14:textId="77777777" w:rsidR="000C0025" w:rsidRPr="00F67D3A" w:rsidRDefault="000C0025" w:rsidP="000C0025"/>
    <w:p w14:paraId="0F634FDB" w14:textId="77777777" w:rsidR="000C0025" w:rsidRPr="00F67D3A" w:rsidRDefault="000C0025" w:rsidP="000C0025"/>
    <w:p w14:paraId="6FFB2B85" w14:textId="77777777" w:rsidR="000C0025" w:rsidRPr="00F67D3A" w:rsidRDefault="000C0025" w:rsidP="000C0025"/>
    <w:p w14:paraId="11C1788B" w14:textId="77777777" w:rsidR="000C0025" w:rsidRPr="00F67D3A" w:rsidRDefault="000C0025" w:rsidP="000C0025"/>
    <w:p w14:paraId="463A1D46" w14:textId="77777777" w:rsidR="000C0025" w:rsidRPr="00F67D3A" w:rsidRDefault="000C0025" w:rsidP="000C0025"/>
    <w:p w14:paraId="3E81E9C9" w14:textId="77777777" w:rsidR="000C0025" w:rsidRPr="00F67D3A" w:rsidRDefault="000C0025" w:rsidP="000C0025"/>
    <w:p w14:paraId="18F29851" w14:textId="77777777" w:rsidR="000C0025" w:rsidRPr="00F67D3A" w:rsidRDefault="000C0025" w:rsidP="000C0025"/>
    <w:p w14:paraId="2DCA1C2A" w14:textId="77777777" w:rsidR="000C0025" w:rsidRPr="00F67D3A" w:rsidRDefault="000C0025" w:rsidP="000C0025"/>
    <w:p w14:paraId="3DA74EB3" w14:textId="77777777" w:rsidR="000C0025" w:rsidRPr="00F67D3A" w:rsidRDefault="000C0025" w:rsidP="000C0025">
      <w:r>
        <w:rPr>
          <w:noProof/>
          <w:lang w:eastAsia="en-US"/>
        </w:rPr>
        <mc:AlternateContent>
          <mc:Choice Requires="wps">
            <w:drawing>
              <wp:anchor distT="36576" distB="36576" distL="36576" distR="36576" simplePos="0" relativeHeight="252511744" behindDoc="0" locked="0" layoutInCell="1" allowOverlap="1" wp14:anchorId="10AAE587" wp14:editId="097428C9">
                <wp:simplePos x="0" y="0"/>
                <wp:positionH relativeFrom="column">
                  <wp:posOffset>571500</wp:posOffset>
                </wp:positionH>
                <wp:positionV relativeFrom="page">
                  <wp:posOffset>2390775</wp:posOffset>
                </wp:positionV>
                <wp:extent cx="6400800" cy="6715125"/>
                <wp:effectExtent l="0" t="0" r="0" b="9525"/>
                <wp:wrapNone/>
                <wp:docPr id="273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6715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2FFC2BA" w14:textId="77777777" w:rsidR="004E6F59" w:rsidRDefault="004E6F59" w:rsidP="00A00428">
                            <w:pPr>
                              <w:pStyle w:val="MyHeadtitle"/>
                              <w:spacing w:before="0" w:after="0"/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  <w:t>iii. Brief Description of some of</w:t>
                            </w:r>
                          </w:p>
                          <w:p w14:paraId="58DE55CD" w14:textId="77777777" w:rsidR="004E6F59" w:rsidRDefault="004E6F59" w:rsidP="00A00428">
                            <w:pPr>
                              <w:pStyle w:val="MyHeadtitle"/>
                              <w:spacing w:before="0" w:after="0"/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  <w:t xml:space="preserve">    the most known </w:t>
                            </w:r>
                            <w:r w:rsidRPr="00A00428"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  <w:t xml:space="preserve">Strategies for </w:t>
                            </w:r>
                          </w:p>
                          <w:p w14:paraId="648E799B" w14:textId="031DDD84" w:rsidR="004E6F59" w:rsidRPr="00A00428" w:rsidRDefault="004E6F59" w:rsidP="00A00428">
                            <w:pPr>
                              <w:pStyle w:val="MyHeadtitle"/>
                              <w:spacing w:before="0" w:line="360" w:lineRule="auto"/>
                              <w:rPr>
                                <w:rStyle w:val="sowc"/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  <w:t xml:space="preserve">    </w:t>
                            </w:r>
                            <w:r w:rsidRPr="00A00428"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  <w:t>Iterated</w:t>
                            </w: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A00428"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  <w:t>Prisoner’s Dilemma</w:t>
                            </w:r>
                          </w:p>
                          <w:p w14:paraId="48DC0ADF" w14:textId="77777777" w:rsidR="004E6F59" w:rsidRDefault="004E6F59" w:rsidP="000C0025">
                            <w:pPr>
                              <w:pStyle w:val="My"/>
                              <w:numPr>
                                <w:ilvl w:val="0"/>
                                <w:numId w:val="7"/>
                              </w:numPr>
                              <w:spacing w:before="240" w:after="240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Let’s enumerate some few commonly known </w:t>
                            </w:r>
                            <w:r w:rsidRPr="00155AB9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Strategies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for </w:t>
                            </w:r>
                            <w:r w:rsidRPr="00155AB9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Iterated Prisoner’s Dilemma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:</w:t>
                            </w:r>
                          </w:p>
                          <w:p w14:paraId="3C99E581" w14:textId="77777777" w:rsidR="004E6F59" w:rsidRPr="00B26CFD" w:rsidRDefault="004E6F59" w:rsidP="000C0025">
                            <w:pPr>
                              <w:pStyle w:val="My"/>
                              <w:numPr>
                                <w:ilvl w:val="1"/>
                                <w:numId w:val="7"/>
                              </w:numPr>
                              <w:spacing w:before="240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>Deterministic Strategies</w:t>
                            </w:r>
                            <w:r w:rsidRPr="00B26CFD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>:</w:t>
                            </w:r>
                          </w:p>
                          <w:p w14:paraId="77064D31" w14:textId="77777777" w:rsidR="004E6F59" w:rsidRPr="00F20227" w:rsidRDefault="004E6F59" w:rsidP="000C0025">
                            <w:pPr>
                              <w:pStyle w:val="My"/>
                              <w:numPr>
                                <w:ilvl w:val="2"/>
                                <w:numId w:val="7"/>
                              </w:numPr>
                              <w:spacing w:before="240" w:after="240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F20227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28"/>
                                <w:szCs w:val="28"/>
                                <w:lang w:val="en-US"/>
                              </w:rPr>
                              <w:t>Basic Strategies:</w:t>
                            </w:r>
                            <w:r w:rsidRPr="00F20227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</w:p>
                          <w:p w14:paraId="47CC4E01" w14:textId="77777777" w:rsidR="004E6F59" w:rsidRPr="009D1849" w:rsidRDefault="004E6F59" w:rsidP="00F20227">
                            <w:pPr>
                              <w:pStyle w:val="My"/>
                              <w:numPr>
                                <w:ilvl w:val="3"/>
                                <w:numId w:val="7"/>
                              </w:numPr>
                              <w:spacing w:before="240" w:after="240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i/>
                                <w:iCs/>
                                <w:color w:val="333333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9D1849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i/>
                                <w:iCs/>
                                <w:color w:val="333333"/>
                                <w:lang w:val="en-US"/>
                              </w:rPr>
                              <w:t>All Cooperate:</w:t>
                            </w:r>
                          </w:p>
                          <w:p w14:paraId="03D96A49" w14:textId="77777777" w:rsidR="004E6F59" w:rsidRPr="00F20227" w:rsidRDefault="004E6F59" w:rsidP="00F20227">
                            <w:pPr>
                              <w:pStyle w:val="My"/>
                              <w:numPr>
                                <w:ilvl w:val="4"/>
                                <w:numId w:val="7"/>
                              </w:numPr>
                              <w:spacing w:before="240" w:after="240"/>
                              <w:jc w:val="both"/>
                              <w:rPr>
                                <w:rStyle w:val="sowc"/>
                                <w:rFonts w:cs="Times New Roman"/>
                                <w:color w:val="333333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The </w:t>
                            </w:r>
                            <w:r w:rsidRPr="001218C3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i/>
                                <w:iCs/>
                                <w:color w:val="333333"/>
                                <w:lang w:val="en-US"/>
                              </w:rPr>
                              <w:t>Player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always play a </w:t>
                            </w:r>
                            <w:r w:rsidRPr="001218C3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i/>
                                <w:iCs/>
                                <w:color w:val="333333"/>
                                <w:lang w:val="en-US"/>
                              </w:rPr>
                              <w:t>Cooperate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action, independently of the other </w:t>
                            </w:r>
                            <w:r w:rsidRPr="001218C3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i/>
                                <w:iCs/>
                                <w:color w:val="333333"/>
                                <w:lang w:val="en-US"/>
                              </w:rPr>
                              <w:t>Player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’s action;</w:t>
                            </w:r>
                          </w:p>
                          <w:p w14:paraId="46CF37E7" w14:textId="77777777" w:rsidR="004E6F59" w:rsidRPr="009D1849" w:rsidRDefault="004E6F59" w:rsidP="00F20227">
                            <w:pPr>
                              <w:pStyle w:val="My"/>
                              <w:numPr>
                                <w:ilvl w:val="3"/>
                                <w:numId w:val="7"/>
                              </w:numPr>
                              <w:spacing w:before="240" w:after="240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i/>
                                <w:iCs/>
                                <w:color w:val="333333"/>
                                <w:sz w:val="26"/>
                                <w:szCs w:val="26"/>
                                <w:lang w:val="en-US"/>
                              </w:rPr>
                            </w:pPr>
                            <w:r w:rsidRPr="009D1849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i/>
                                <w:iCs/>
                                <w:color w:val="333333"/>
                                <w:lang w:val="en-US"/>
                              </w:rPr>
                              <w:t>All Defect:</w:t>
                            </w:r>
                          </w:p>
                          <w:p w14:paraId="16A07A67" w14:textId="77777777" w:rsidR="004E6F59" w:rsidRPr="000B680A" w:rsidRDefault="004E6F59" w:rsidP="00F20227">
                            <w:pPr>
                              <w:pStyle w:val="My"/>
                              <w:numPr>
                                <w:ilvl w:val="4"/>
                                <w:numId w:val="7"/>
                              </w:numPr>
                              <w:spacing w:before="240" w:after="240"/>
                              <w:jc w:val="both"/>
                              <w:rPr>
                                <w:rStyle w:val="sowc"/>
                                <w:rFonts w:cs="Times New Roman"/>
                                <w:color w:val="333333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The </w:t>
                            </w:r>
                            <w:r w:rsidRPr="001218C3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i/>
                                <w:iCs/>
                                <w:color w:val="333333"/>
                                <w:lang w:val="en-US"/>
                              </w:rPr>
                              <w:t>Player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always play a </w:t>
                            </w:r>
                            <w:r w:rsidRPr="001218C3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i/>
                                <w:iCs/>
                                <w:color w:val="333333"/>
                                <w:lang w:val="en-US"/>
                              </w:rPr>
                              <w:t>Defect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action, independently of the other </w:t>
                            </w:r>
                            <w:r w:rsidRPr="001218C3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i/>
                                <w:iCs/>
                                <w:color w:val="333333"/>
                                <w:lang w:val="en-US"/>
                              </w:rPr>
                              <w:t>Player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’s action;</w:t>
                            </w:r>
                          </w:p>
                          <w:p w14:paraId="258480F6" w14:textId="77777777" w:rsidR="004E6F59" w:rsidRPr="000B680A" w:rsidRDefault="004E6F59" w:rsidP="000B680A">
                            <w:pPr>
                              <w:pStyle w:val="My"/>
                              <w:spacing w:before="240" w:after="240"/>
                              <w:jc w:val="both"/>
                              <w:rPr>
                                <w:rStyle w:val="sowc"/>
                                <w:rFonts w:cs="Times New Roman"/>
                                <w:color w:val="333333"/>
                                <w:sz w:val="4"/>
                                <w:szCs w:val="4"/>
                                <w:lang w:val="en-US"/>
                              </w:rPr>
                            </w:pPr>
                          </w:p>
                          <w:p w14:paraId="6754120A" w14:textId="77777777" w:rsidR="004E6F59" w:rsidRPr="00F20227" w:rsidRDefault="004E6F59" w:rsidP="00F20227">
                            <w:pPr>
                              <w:pStyle w:val="My"/>
                              <w:numPr>
                                <w:ilvl w:val="2"/>
                                <w:numId w:val="7"/>
                              </w:numPr>
                              <w:spacing w:before="240" w:after="240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28"/>
                                <w:szCs w:val="28"/>
                                <w:lang w:val="en-US"/>
                              </w:rPr>
                              <w:t>Periodic</w:t>
                            </w:r>
                            <w:r w:rsidRPr="00F20227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28"/>
                                <w:szCs w:val="28"/>
                                <w:lang w:val="en-US"/>
                              </w:rPr>
                              <w:t xml:space="preserve"> Strategies:</w:t>
                            </w:r>
                            <w:r w:rsidRPr="00F20227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</w:p>
                          <w:p w14:paraId="1F44FE13" w14:textId="77777777" w:rsidR="004E6F59" w:rsidRPr="009D1849" w:rsidRDefault="004E6F59" w:rsidP="00F20227">
                            <w:pPr>
                              <w:pStyle w:val="My"/>
                              <w:numPr>
                                <w:ilvl w:val="3"/>
                                <w:numId w:val="7"/>
                              </w:numPr>
                              <w:spacing w:before="240" w:after="240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i/>
                                <w:iCs/>
                                <w:color w:val="333333"/>
                                <w:lang w:val="en-US"/>
                              </w:rPr>
                            </w:pPr>
                            <w:r w:rsidRPr="009D1849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i/>
                                <w:iCs/>
                                <w:color w:val="333333"/>
                                <w:lang w:val="en-US"/>
                              </w:rPr>
                              <w:t>Periodic CD Strategy:</w:t>
                            </w:r>
                          </w:p>
                          <w:p w14:paraId="34D3DCB8" w14:textId="77777777" w:rsidR="004E6F59" w:rsidRPr="002D1E09" w:rsidRDefault="004E6F59" w:rsidP="002D1E09">
                            <w:pPr>
                              <w:pStyle w:val="My"/>
                              <w:numPr>
                                <w:ilvl w:val="4"/>
                                <w:numId w:val="7"/>
                              </w:numPr>
                              <w:spacing w:before="240" w:after="240"/>
                              <w:jc w:val="both"/>
                              <w:rPr>
                                <w:rFonts w:cs="Times New Roman"/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The </w:t>
                            </w:r>
                            <w:r w:rsidRPr="005D763D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i/>
                                <w:iCs/>
                                <w:color w:val="333333"/>
                                <w:lang w:val="en-US"/>
                              </w:rPr>
                              <w:t>Player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always play a periodic sequence of </w:t>
                            </w:r>
                            <w:r w:rsidRPr="001218C3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i/>
                                <w:iCs/>
                                <w:color w:val="333333"/>
                                <w:lang w:val="en-US"/>
                              </w:rPr>
                              <w:t>Cooperate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, </w:t>
                            </w:r>
                            <w:r w:rsidRPr="007E31B1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i/>
                                <w:iCs/>
                                <w:color w:val="333333"/>
                                <w:lang w:val="en-US"/>
                              </w:rPr>
                              <w:t>Defect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actions, independently of the other </w:t>
                            </w:r>
                            <w:r w:rsidRPr="001218C3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i/>
                                <w:iCs/>
                                <w:color w:val="333333"/>
                                <w:lang w:val="en-US"/>
                              </w:rPr>
                              <w:t>Player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’s action;</w:t>
                            </w:r>
                          </w:p>
                          <w:p w14:paraId="3EC75310" w14:textId="77777777" w:rsidR="004E6F59" w:rsidRDefault="004E6F59"/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0AAE587" id="_x0000_s1047" type="#_x0000_t202" style="position:absolute;margin-left:45pt;margin-top:188.25pt;width:7in;height:528.75pt;z-index:252511744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" filled="f" fillcolor="#fffffe" stroked="f" strokecolor="#212120" insetpen="t">
                <v:textbox inset="2.88pt,2.88pt,2.88pt,2.88pt">
                  <w:txbxContent>
                    <w:p w14:paraId="72FFC2BA" w14:textId="77777777" w:rsidR="004E6F59" w:rsidRDefault="004E6F59" w:rsidP="00A00428">
                      <w:pPr>
                        <w:pStyle w:val="MyHeadtitle"/>
                        <w:spacing w:before="0" w:after="0"/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</w:pPr>
                      <w:r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  <w:t>iii. Brief Description of some of</w:t>
                      </w:r>
                    </w:p>
                    <w:p w14:paraId="58DE55CD" w14:textId="77777777" w:rsidR="004E6F59" w:rsidRDefault="004E6F59" w:rsidP="00A00428">
                      <w:pPr>
                        <w:pStyle w:val="MyHeadtitle"/>
                        <w:spacing w:before="0" w:after="0"/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</w:pPr>
                      <w:r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  <w:t xml:space="preserve">    the most known </w:t>
                      </w:r>
                      <w:r w:rsidRPr="00A00428"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  <w:t xml:space="preserve">Strategies for </w:t>
                      </w:r>
                    </w:p>
                    <w:p w14:paraId="648E799B" w14:textId="031DDD84" w:rsidR="004E6F59" w:rsidRPr="00A00428" w:rsidRDefault="004E6F59" w:rsidP="00A00428">
                      <w:pPr>
                        <w:pStyle w:val="MyHeadtitle"/>
                        <w:spacing w:before="0" w:line="360" w:lineRule="auto"/>
                        <w:rPr>
                          <w:rStyle w:val="sowc"/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</w:pPr>
                      <w:r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  <w:t xml:space="preserve">    </w:t>
                      </w:r>
                      <w:r w:rsidRPr="00A00428"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  <w:t>Iterated</w:t>
                      </w:r>
                      <w:r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  <w:t xml:space="preserve"> </w:t>
                      </w:r>
                      <w:r w:rsidRPr="00A00428"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  <w:t>Prisoner’s Dilemma</w:t>
                      </w:r>
                    </w:p>
                    <w:p w14:paraId="48DC0ADF" w14:textId="77777777" w:rsidR="004E6F59" w:rsidRDefault="004E6F59" w:rsidP="000C0025">
                      <w:pPr>
                        <w:pStyle w:val="My"/>
                        <w:numPr>
                          <w:ilvl w:val="0"/>
                          <w:numId w:val="7"/>
                        </w:numPr>
                        <w:spacing w:before="240" w:after="240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Let’s enumerate some few commonly known </w:t>
                      </w:r>
                      <w:r w:rsidRPr="00155AB9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Strategies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for </w:t>
                      </w:r>
                      <w:r w:rsidRPr="00155AB9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Iterated Prisoner’s Dilemma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:</w:t>
                      </w:r>
                    </w:p>
                    <w:p w14:paraId="3C99E581" w14:textId="77777777" w:rsidR="004E6F59" w:rsidRPr="00B26CFD" w:rsidRDefault="004E6F59" w:rsidP="000C0025">
                      <w:pPr>
                        <w:pStyle w:val="My"/>
                        <w:numPr>
                          <w:ilvl w:val="1"/>
                          <w:numId w:val="7"/>
                        </w:numPr>
                        <w:spacing w:before="240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  <w:t>Deterministic Strategies</w:t>
                      </w:r>
                      <w:r w:rsidRPr="00B26CFD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  <w:t>:</w:t>
                      </w:r>
                    </w:p>
                    <w:p w14:paraId="77064D31" w14:textId="77777777" w:rsidR="004E6F59" w:rsidRPr="00F20227" w:rsidRDefault="004E6F59" w:rsidP="000C0025">
                      <w:pPr>
                        <w:pStyle w:val="My"/>
                        <w:numPr>
                          <w:ilvl w:val="2"/>
                          <w:numId w:val="7"/>
                        </w:numPr>
                        <w:spacing w:before="240" w:after="240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26"/>
                          <w:szCs w:val="26"/>
                          <w:lang w:val="en-US"/>
                        </w:rPr>
                      </w:pPr>
                      <w:r w:rsidRPr="00F20227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28"/>
                          <w:szCs w:val="28"/>
                          <w:lang w:val="en-US"/>
                        </w:rPr>
                        <w:t>Basic Strategies:</w:t>
                      </w:r>
                      <w:r w:rsidRPr="00F20227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 xml:space="preserve"> </w:t>
                      </w:r>
                    </w:p>
                    <w:p w14:paraId="47CC4E01" w14:textId="77777777" w:rsidR="004E6F59" w:rsidRPr="009D1849" w:rsidRDefault="004E6F59" w:rsidP="00F20227">
                      <w:pPr>
                        <w:pStyle w:val="My"/>
                        <w:numPr>
                          <w:ilvl w:val="3"/>
                          <w:numId w:val="7"/>
                        </w:numPr>
                        <w:spacing w:before="240" w:after="240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i/>
                          <w:iCs/>
                          <w:color w:val="333333"/>
                          <w:sz w:val="26"/>
                          <w:szCs w:val="26"/>
                          <w:lang w:val="en-US"/>
                        </w:rPr>
                      </w:pPr>
                      <w:r w:rsidRPr="009D1849">
                        <w:rPr>
                          <w:rStyle w:val="sowc"/>
                          <w:rFonts w:cs="Times New Roman"/>
                          <w:b/>
                          <w:bCs/>
                          <w:i/>
                          <w:iCs/>
                          <w:color w:val="333333"/>
                          <w:lang w:val="en-US"/>
                        </w:rPr>
                        <w:t>All Cooperate:</w:t>
                      </w:r>
                    </w:p>
                    <w:p w14:paraId="03D96A49" w14:textId="77777777" w:rsidR="004E6F59" w:rsidRPr="00F20227" w:rsidRDefault="004E6F59" w:rsidP="00F20227">
                      <w:pPr>
                        <w:pStyle w:val="My"/>
                        <w:numPr>
                          <w:ilvl w:val="4"/>
                          <w:numId w:val="7"/>
                        </w:numPr>
                        <w:spacing w:before="240" w:after="240"/>
                        <w:jc w:val="both"/>
                        <w:rPr>
                          <w:rStyle w:val="sowc"/>
                          <w:rFonts w:cs="Times New Roman"/>
                          <w:color w:val="333333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The </w:t>
                      </w:r>
                      <w:r w:rsidRPr="001218C3">
                        <w:rPr>
                          <w:rStyle w:val="sowc"/>
                          <w:rFonts w:cs="Times New Roman"/>
                          <w:b/>
                          <w:bCs/>
                          <w:i/>
                          <w:iCs/>
                          <w:color w:val="333333"/>
                          <w:lang w:val="en-US"/>
                        </w:rPr>
                        <w:t>Player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always play a </w:t>
                      </w:r>
                      <w:r w:rsidRPr="001218C3">
                        <w:rPr>
                          <w:rStyle w:val="sowc"/>
                          <w:rFonts w:cs="Times New Roman"/>
                          <w:b/>
                          <w:bCs/>
                          <w:i/>
                          <w:iCs/>
                          <w:color w:val="333333"/>
                          <w:lang w:val="en-US"/>
                        </w:rPr>
                        <w:t>Cooperate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action, independently of the other </w:t>
                      </w:r>
                      <w:r w:rsidRPr="001218C3">
                        <w:rPr>
                          <w:rStyle w:val="sowc"/>
                          <w:rFonts w:cs="Times New Roman"/>
                          <w:b/>
                          <w:bCs/>
                          <w:i/>
                          <w:iCs/>
                          <w:color w:val="333333"/>
                          <w:lang w:val="en-US"/>
                        </w:rPr>
                        <w:t>Player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’s action;</w:t>
                      </w:r>
                    </w:p>
                    <w:p w14:paraId="46CF37E7" w14:textId="77777777" w:rsidR="004E6F59" w:rsidRPr="009D1849" w:rsidRDefault="004E6F59" w:rsidP="00F20227">
                      <w:pPr>
                        <w:pStyle w:val="My"/>
                        <w:numPr>
                          <w:ilvl w:val="3"/>
                          <w:numId w:val="7"/>
                        </w:numPr>
                        <w:spacing w:before="240" w:after="240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i/>
                          <w:iCs/>
                          <w:color w:val="333333"/>
                          <w:sz w:val="26"/>
                          <w:szCs w:val="26"/>
                          <w:lang w:val="en-US"/>
                        </w:rPr>
                      </w:pPr>
                      <w:r w:rsidRPr="009D1849">
                        <w:rPr>
                          <w:rStyle w:val="sowc"/>
                          <w:rFonts w:cs="Times New Roman"/>
                          <w:b/>
                          <w:bCs/>
                          <w:i/>
                          <w:iCs/>
                          <w:color w:val="333333"/>
                          <w:lang w:val="en-US"/>
                        </w:rPr>
                        <w:t>All Defect:</w:t>
                      </w:r>
                    </w:p>
                    <w:p w14:paraId="16A07A67" w14:textId="77777777" w:rsidR="004E6F59" w:rsidRPr="000B680A" w:rsidRDefault="004E6F59" w:rsidP="00F20227">
                      <w:pPr>
                        <w:pStyle w:val="My"/>
                        <w:numPr>
                          <w:ilvl w:val="4"/>
                          <w:numId w:val="7"/>
                        </w:numPr>
                        <w:spacing w:before="240" w:after="240"/>
                        <w:jc w:val="both"/>
                        <w:rPr>
                          <w:rStyle w:val="sowc"/>
                          <w:rFonts w:cs="Times New Roman"/>
                          <w:color w:val="333333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The </w:t>
                      </w:r>
                      <w:r w:rsidRPr="001218C3">
                        <w:rPr>
                          <w:rStyle w:val="sowc"/>
                          <w:rFonts w:cs="Times New Roman"/>
                          <w:b/>
                          <w:bCs/>
                          <w:i/>
                          <w:iCs/>
                          <w:color w:val="333333"/>
                          <w:lang w:val="en-US"/>
                        </w:rPr>
                        <w:t>Player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always play a </w:t>
                      </w:r>
                      <w:r w:rsidRPr="001218C3">
                        <w:rPr>
                          <w:rStyle w:val="sowc"/>
                          <w:rFonts w:cs="Times New Roman"/>
                          <w:b/>
                          <w:bCs/>
                          <w:i/>
                          <w:iCs/>
                          <w:color w:val="333333"/>
                          <w:lang w:val="en-US"/>
                        </w:rPr>
                        <w:t>Defect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action, independently of the other </w:t>
                      </w:r>
                      <w:r w:rsidRPr="001218C3">
                        <w:rPr>
                          <w:rStyle w:val="sowc"/>
                          <w:rFonts w:cs="Times New Roman"/>
                          <w:b/>
                          <w:bCs/>
                          <w:i/>
                          <w:iCs/>
                          <w:color w:val="333333"/>
                          <w:lang w:val="en-US"/>
                        </w:rPr>
                        <w:t>Player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’s action;</w:t>
                      </w:r>
                    </w:p>
                    <w:p w14:paraId="258480F6" w14:textId="77777777" w:rsidR="004E6F59" w:rsidRPr="000B680A" w:rsidRDefault="004E6F59" w:rsidP="000B680A">
                      <w:pPr>
                        <w:pStyle w:val="My"/>
                        <w:spacing w:before="240" w:after="240"/>
                        <w:jc w:val="both"/>
                        <w:rPr>
                          <w:rStyle w:val="sowc"/>
                          <w:rFonts w:cs="Times New Roman"/>
                          <w:color w:val="333333"/>
                          <w:sz w:val="4"/>
                          <w:szCs w:val="4"/>
                          <w:lang w:val="en-US"/>
                        </w:rPr>
                      </w:pPr>
                    </w:p>
                    <w:p w14:paraId="6754120A" w14:textId="77777777" w:rsidR="004E6F59" w:rsidRPr="00F20227" w:rsidRDefault="004E6F59" w:rsidP="00F20227">
                      <w:pPr>
                        <w:pStyle w:val="My"/>
                        <w:numPr>
                          <w:ilvl w:val="2"/>
                          <w:numId w:val="7"/>
                        </w:numPr>
                        <w:spacing w:before="240" w:after="240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28"/>
                          <w:szCs w:val="28"/>
                          <w:lang w:val="en-US"/>
                        </w:rPr>
                        <w:t>Periodic</w:t>
                      </w:r>
                      <w:r w:rsidRPr="00F20227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28"/>
                          <w:szCs w:val="28"/>
                          <w:lang w:val="en-US"/>
                        </w:rPr>
                        <w:t xml:space="preserve"> Strategies:</w:t>
                      </w:r>
                      <w:r w:rsidRPr="00F20227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 xml:space="preserve"> </w:t>
                      </w:r>
                    </w:p>
                    <w:p w14:paraId="1F44FE13" w14:textId="77777777" w:rsidR="004E6F59" w:rsidRPr="009D1849" w:rsidRDefault="004E6F59" w:rsidP="00F20227">
                      <w:pPr>
                        <w:pStyle w:val="My"/>
                        <w:numPr>
                          <w:ilvl w:val="3"/>
                          <w:numId w:val="7"/>
                        </w:numPr>
                        <w:spacing w:before="240" w:after="240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i/>
                          <w:iCs/>
                          <w:color w:val="333333"/>
                          <w:lang w:val="en-US"/>
                        </w:rPr>
                      </w:pPr>
                      <w:r w:rsidRPr="009D1849">
                        <w:rPr>
                          <w:rStyle w:val="sowc"/>
                          <w:rFonts w:cs="Times New Roman"/>
                          <w:b/>
                          <w:bCs/>
                          <w:i/>
                          <w:iCs/>
                          <w:color w:val="333333"/>
                          <w:lang w:val="en-US"/>
                        </w:rPr>
                        <w:t>Periodic CD Strategy:</w:t>
                      </w:r>
                    </w:p>
                    <w:p w14:paraId="34D3DCB8" w14:textId="77777777" w:rsidR="004E6F59" w:rsidRPr="002D1E09" w:rsidRDefault="004E6F59" w:rsidP="002D1E09">
                      <w:pPr>
                        <w:pStyle w:val="My"/>
                        <w:numPr>
                          <w:ilvl w:val="4"/>
                          <w:numId w:val="7"/>
                        </w:numPr>
                        <w:spacing w:before="240" w:after="240"/>
                        <w:jc w:val="both"/>
                        <w:rPr>
                          <w:rFonts w:cs="Times New Roman"/>
                          <w:color w:val="333333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The </w:t>
                      </w:r>
                      <w:r w:rsidRPr="005D763D">
                        <w:rPr>
                          <w:rStyle w:val="sowc"/>
                          <w:rFonts w:cs="Times New Roman"/>
                          <w:b/>
                          <w:bCs/>
                          <w:i/>
                          <w:iCs/>
                          <w:color w:val="333333"/>
                          <w:lang w:val="en-US"/>
                        </w:rPr>
                        <w:t>Player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always play a periodic sequence of </w:t>
                      </w:r>
                      <w:r w:rsidRPr="001218C3">
                        <w:rPr>
                          <w:rStyle w:val="sowc"/>
                          <w:rFonts w:cs="Times New Roman"/>
                          <w:b/>
                          <w:bCs/>
                          <w:i/>
                          <w:iCs/>
                          <w:color w:val="333333"/>
                          <w:lang w:val="en-US"/>
                        </w:rPr>
                        <w:t>Cooperate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, </w:t>
                      </w:r>
                      <w:r w:rsidRPr="007E31B1">
                        <w:rPr>
                          <w:rStyle w:val="sowc"/>
                          <w:rFonts w:cs="Times New Roman"/>
                          <w:b/>
                          <w:bCs/>
                          <w:i/>
                          <w:iCs/>
                          <w:color w:val="333333"/>
                          <w:lang w:val="en-US"/>
                        </w:rPr>
                        <w:t>Defect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actions, independently of the other </w:t>
                      </w:r>
                      <w:r w:rsidRPr="001218C3">
                        <w:rPr>
                          <w:rStyle w:val="sowc"/>
                          <w:rFonts w:cs="Times New Roman"/>
                          <w:b/>
                          <w:bCs/>
                          <w:i/>
                          <w:iCs/>
                          <w:color w:val="333333"/>
                          <w:lang w:val="en-US"/>
                        </w:rPr>
                        <w:t>Player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’s action;</w:t>
                      </w:r>
                    </w:p>
                    <w:p w14:paraId="3EC75310" w14:textId="77777777" w:rsidR="004E6F59" w:rsidRDefault="004E6F59"/>
                  </w:txbxContent>
                </v:textbox>
                <w10:wrap anchory="page"/>
              </v:shape>
            </w:pict>
          </mc:Fallback>
        </mc:AlternateContent>
      </w:r>
    </w:p>
    <w:p w14:paraId="568301E4" w14:textId="77777777" w:rsidR="009D1849" w:rsidRDefault="009D1849">
      <w:r>
        <w:br w:type="page"/>
      </w:r>
    </w:p>
    <w:p w14:paraId="7AEC7200" w14:textId="77777777" w:rsidR="009D1849" w:rsidRPr="00F67D3A" w:rsidRDefault="009D1849" w:rsidP="009D1849">
      <w:r>
        <w:rPr>
          <w:noProof/>
          <w:lang w:eastAsia="en-US"/>
        </w:rPr>
        <w:lastRenderedPageBreak/>
        <w:drawing>
          <wp:anchor distT="0" distB="0" distL="114300" distR="114300" simplePos="0" relativeHeight="252526080" behindDoc="1" locked="0" layoutInCell="1" allowOverlap="1" wp14:anchorId="76031EFA" wp14:editId="70C84FE8">
            <wp:simplePos x="0" y="0"/>
            <wp:positionH relativeFrom="column">
              <wp:posOffset>-114300</wp:posOffset>
            </wp:positionH>
            <wp:positionV relativeFrom="paragraph">
              <wp:posOffset>-1196340</wp:posOffset>
            </wp:positionV>
            <wp:extent cx="7886700" cy="2668905"/>
            <wp:effectExtent l="0" t="0" r="0" b="0"/>
            <wp:wrapNone/>
            <wp:docPr id="285" name="Picture 28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BDE5299" w14:textId="77777777" w:rsidR="009D1849" w:rsidRPr="00F67D3A" w:rsidRDefault="009D1849" w:rsidP="009D1849">
      <w:r w:rsidRPr="008C3BF3">
        <w:rPr>
          <w:rStyle w:val="sowc"/>
          <w:noProof/>
          <w:color w:val="333333"/>
        </w:rPr>
        <w:drawing>
          <wp:anchor distT="0" distB="0" distL="114300" distR="114300" simplePos="0" relativeHeight="252525056" behindDoc="0" locked="0" layoutInCell="1" allowOverlap="1" wp14:anchorId="4FAE777C" wp14:editId="732AA1CA">
            <wp:simplePos x="0" y="0"/>
            <wp:positionH relativeFrom="column">
              <wp:posOffset>6181725</wp:posOffset>
            </wp:positionH>
            <wp:positionV relativeFrom="paragraph">
              <wp:posOffset>51435</wp:posOffset>
            </wp:positionV>
            <wp:extent cx="843915" cy="614045"/>
            <wp:effectExtent l="0" t="0" r="0" b="0"/>
            <wp:wrapNone/>
            <wp:docPr id="286" name="Picture 28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ct-nova-logo-1.png"/>
                    <pic:cNvPicPr/>
                  </pic:nvPicPr>
                  <pic:blipFill>
                    <a:blip r:embed="rId11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60000" contrast="-8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3915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3BF3">
        <w:rPr>
          <w:rStyle w:val="sowc"/>
          <w:noProof/>
          <w:color w:val="333333"/>
        </w:rPr>
        <w:drawing>
          <wp:anchor distT="0" distB="0" distL="114300" distR="114300" simplePos="0" relativeHeight="252524032" behindDoc="0" locked="0" layoutInCell="1" allowOverlap="1" wp14:anchorId="458DC91B" wp14:editId="6B68DB0F">
            <wp:simplePos x="0" y="0"/>
            <wp:positionH relativeFrom="column">
              <wp:posOffset>4107815</wp:posOffset>
            </wp:positionH>
            <wp:positionV relativeFrom="paragraph">
              <wp:posOffset>25163</wp:posOffset>
            </wp:positionV>
            <wp:extent cx="1787545" cy="649974"/>
            <wp:effectExtent l="0" t="0" r="3175" b="0"/>
            <wp:wrapNone/>
            <wp:docPr id="287" name="Picture 2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niversidade-nova-lisboa-logo-1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60000" contrast="-8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545" cy="6499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B13A74C" w14:textId="77777777" w:rsidR="009D1849" w:rsidRPr="00F67D3A" w:rsidRDefault="009D1849" w:rsidP="009D1849"/>
    <w:p w14:paraId="3C060825" w14:textId="77777777" w:rsidR="009D1849" w:rsidRPr="00F67D3A" w:rsidRDefault="009D1849" w:rsidP="009D1849"/>
    <w:p w14:paraId="4E733EE5" w14:textId="77777777" w:rsidR="009D1849" w:rsidRPr="00F67D3A" w:rsidRDefault="009D1849" w:rsidP="009D1849"/>
    <w:p w14:paraId="3640ADA9" w14:textId="77777777" w:rsidR="009D1849" w:rsidRPr="00F67D3A" w:rsidRDefault="009D1849" w:rsidP="009D1849"/>
    <w:p w14:paraId="6A52F765" w14:textId="77777777" w:rsidR="009D1849" w:rsidRPr="00F67D3A" w:rsidRDefault="009D1849" w:rsidP="009D1849"/>
    <w:p w14:paraId="0BE9D714" w14:textId="77777777" w:rsidR="009D1849" w:rsidRPr="00F67D3A" w:rsidRDefault="009D1849" w:rsidP="009D1849"/>
    <w:p w14:paraId="24ECD7A2" w14:textId="77777777" w:rsidR="009D1849" w:rsidRPr="00F67D3A" w:rsidRDefault="009D1849" w:rsidP="009D1849"/>
    <w:p w14:paraId="2D1932A0" w14:textId="77777777" w:rsidR="009D1849" w:rsidRPr="00F67D3A" w:rsidRDefault="009D1849" w:rsidP="009D1849"/>
    <w:p w14:paraId="3AB7F69F" w14:textId="77777777" w:rsidR="009D1849" w:rsidRPr="00F67D3A" w:rsidRDefault="009D1849" w:rsidP="009D1849">
      <w:r>
        <w:rPr>
          <w:noProof/>
          <w:lang w:eastAsia="en-US"/>
        </w:rPr>
        <mc:AlternateContent>
          <mc:Choice Requires="wps">
            <w:drawing>
              <wp:anchor distT="36576" distB="36576" distL="36576" distR="36576" simplePos="0" relativeHeight="252523008" behindDoc="0" locked="0" layoutInCell="1" allowOverlap="1" wp14:anchorId="30A8CEE1" wp14:editId="57154E1A">
                <wp:simplePos x="0" y="0"/>
                <wp:positionH relativeFrom="column">
                  <wp:posOffset>574158</wp:posOffset>
                </wp:positionH>
                <wp:positionV relativeFrom="page">
                  <wp:posOffset>2392326</wp:posOffset>
                </wp:positionV>
                <wp:extent cx="6400800" cy="7017488"/>
                <wp:effectExtent l="0" t="0" r="0" b="0"/>
                <wp:wrapNone/>
                <wp:docPr id="284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701748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C25B7B" w14:textId="77777777" w:rsidR="004E6F59" w:rsidRDefault="004E6F59" w:rsidP="009D1849">
                            <w:pPr>
                              <w:pStyle w:val="MyHeadtitle"/>
                              <w:spacing w:before="0" w:after="0"/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  <w:t>iii. Brief Description of some of</w:t>
                            </w:r>
                          </w:p>
                          <w:p w14:paraId="223C2FF6" w14:textId="77777777" w:rsidR="004E6F59" w:rsidRDefault="004E6F59" w:rsidP="009D1849">
                            <w:pPr>
                              <w:pStyle w:val="MyHeadtitle"/>
                              <w:spacing w:before="0" w:after="0"/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  <w:t xml:space="preserve">    the most known </w:t>
                            </w:r>
                            <w:r w:rsidRPr="00A00428"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  <w:t xml:space="preserve">Strategies for </w:t>
                            </w:r>
                          </w:p>
                          <w:p w14:paraId="7A08C5A2" w14:textId="6D2DEF0F" w:rsidR="004E6F59" w:rsidRPr="00A00428" w:rsidRDefault="004E6F59" w:rsidP="009D1849">
                            <w:pPr>
                              <w:pStyle w:val="MyHeadtitle"/>
                              <w:spacing w:before="0" w:line="360" w:lineRule="auto"/>
                              <w:rPr>
                                <w:rStyle w:val="sowc"/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  <w:t xml:space="preserve">    </w:t>
                            </w:r>
                            <w:r w:rsidRPr="00A00428"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  <w:t>Iterated</w:t>
                            </w: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A00428"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  <w:t>Prisoner’s Dilemma</w:t>
                            </w:r>
                          </w:p>
                          <w:p w14:paraId="3D92CCD1" w14:textId="77777777" w:rsidR="004E6F59" w:rsidRDefault="004E6F59" w:rsidP="009D1849">
                            <w:pPr>
                              <w:pStyle w:val="My"/>
                              <w:numPr>
                                <w:ilvl w:val="0"/>
                                <w:numId w:val="7"/>
                              </w:numPr>
                              <w:spacing w:before="240" w:after="240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Let’s enumerate some few commonly known </w:t>
                            </w:r>
                            <w:r w:rsidRPr="00155AB9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Strategies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for </w:t>
                            </w:r>
                            <w:r w:rsidRPr="00155AB9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Iterated Prisoner’s Dilemma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:</w:t>
                            </w:r>
                          </w:p>
                          <w:p w14:paraId="43C8363B" w14:textId="77777777" w:rsidR="004E6F59" w:rsidRPr="009D1849" w:rsidRDefault="004E6F59" w:rsidP="009D1849">
                            <w:pPr>
                              <w:pStyle w:val="My"/>
                              <w:numPr>
                                <w:ilvl w:val="1"/>
                                <w:numId w:val="7"/>
                              </w:numPr>
                              <w:spacing w:before="240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>Deterministic Strategies</w:t>
                            </w:r>
                            <w:r w:rsidRPr="00B26CFD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>:</w:t>
                            </w:r>
                          </w:p>
                          <w:p w14:paraId="72D55A22" w14:textId="77777777" w:rsidR="004E6F59" w:rsidRPr="009D1849" w:rsidRDefault="004E6F59" w:rsidP="009D1849">
                            <w:pPr>
                              <w:pStyle w:val="My"/>
                              <w:numPr>
                                <w:ilvl w:val="2"/>
                                <w:numId w:val="7"/>
                              </w:numPr>
                              <w:spacing w:before="240" w:after="240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28"/>
                                <w:szCs w:val="28"/>
                                <w:lang w:val="en-US"/>
                              </w:rPr>
                              <w:t>Periodic</w:t>
                            </w:r>
                            <w:r w:rsidRPr="00F20227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28"/>
                                <w:szCs w:val="28"/>
                                <w:lang w:val="en-US"/>
                              </w:rPr>
                              <w:t xml:space="preserve"> Strategies:</w:t>
                            </w:r>
                            <w:r w:rsidRPr="009D1849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</w:p>
                          <w:p w14:paraId="7DEFCF59" w14:textId="77777777" w:rsidR="004E6F59" w:rsidRPr="009D1849" w:rsidRDefault="004E6F59" w:rsidP="009D1849">
                            <w:pPr>
                              <w:pStyle w:val="My"/>
                              <w:numPr>
                                <w:ilvl w:val="3"/>
                                <w:numId w:val="7"/>
                              </w:numPr>
                              <w:spacing w:before="240" w:after="240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i/>
                                <w:iCs/>
                                <w:color w:val="333333"/>
                                <w:lang w:val="en-US"/>
                              </w:rPr>
                            </w:pPr>
                            <w:r w:rsidRPr="009D1849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i/>
                                <w:iCs/>
                                <w:color w:val="333333"/>
                                <w:lang w:val="en-US"/>
                              </w:rPr>
                              <w:t>Periodic CCD Strategy:</w:t>
                            </w:r>
                          </w:p>
                          <w:p w14:paraId="73F2730E" w14:textId="77777777" w:rsidR="004E6F59" w:rsidRDefault="004E6F59" w:rsidP="009D1849">
                            <w:pPr>
                              <w:pStyle w:val="My"/>
                              <w:numPr>
                                <w:ilvl w:val="4"/>
                                <w:numId w:val="7"/>
                              </w:numPr>
                              <w:spacing w:before="240" w:after="240"/>
                              <w:jc w:val="both"/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The </w:t>
                            </w:r>
                            <w:r w:rsidRPr="002A508D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i/>
                                <w:iCs/>
                                <w:color w:val="333333"/>
                                <w:lang w:val="en-US"/>
                              </w:rPr>
                              <w:t>Player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always play a periodic sequence of </w:t>
                            </w:r>
                            <w:r w:rsidRPr="009D1849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i/>
                                <w:iCs/>
                                <w:color w:val="333333"/>
                                <w:lang w:val="en-US"/>
                              </w:rPr>
                              <w:t>Cooperate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, </w:t>
                            </w:r>
                            <w:r w:rsidRPr="009D1849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i/>
                                <w:iCs/>
                                <w:color w:val="333333"/>
                                <w:lang w:val="en-US"/>
                              </w:rPr>
                              <w:t>Cooperate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, </w:t>
                            </w:r>
                            <w:r w:rsidRPr="009D1849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i/>
                                <w:iCs/>
                                <w:color w:val="333333"/>
                                <w:lang w:val="en-US"/>
                              </w:rPr>
                              <w:t>Defect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actions, independently of the other </w:t>
                            </w:r>
                            <w:r w:rsidRPr="001218C3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i/>
                                <w:iCs/>
                                <w:color w:val="333333"/>
                                <w:lang w:val="en-US"/>
                              </w:rPr>
                              <w:t>Player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’s action;</w:t>
                            </w:r>
                          </w:p>
                          <w:p w14:paraId="3734C551" w14:textId="77777777" w:rsidR="004E6F59" w:rsidRPr="009D1849" w:rsidRDefault="004E6F59" w:rsidP="009D1849">
                            <w:pPr>
                              <w:pStyle w:val="My"/>
                              <w:numPr>
                                <w:ilvl w:val="3"/>
                                <w:numId w:val="7"/>
                              </w:numPr>
                              <w:spacing w:before="240" w:after="240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i/>
                                <w:iCs/>
                                <w:color w:val="333333"/>
                                <w:lang w:val="en-US"/>
                              </w:rPr>
                            </w:pPr>
                            <w:r w:rsidRPr="009D1849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i/>
                                <w:iCs/>
                                <w:color w:val="333333"/>
                                <w:lang w:val="en-US"/>
                              </w:rPr>
                              <w:t>Periodic DDC Strategy:</w:t>
                            </w:r>
                          </w:p>
                          <w:p w14:paraId="7E82772F" w14:textId="77777777" w:rsidR="004E6F59" w:rsidRDefault="004E6F59" w:rsidP="009D1849">
                            <w:pPr>
                              <w:pStyle w:val="My"/>
                              <w:numPr>
                                <w:ilvl w:val="4"/>
                                <w:numId w:val="7"/>
                              </w:numPr>
                              <w:spacing w:before="240" w:after="240"/>
                              <w:jc w:val="both"/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The </w:t>
                            </w:r>
                            <w:r w:rsidRPr="002A508D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i/>
                                <w:iCs/>
                                <w:color w:val="333333"/>
                                <w:lang w:val="en-US"/>
                              </w:rPr>
                              <w:t>Player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always play a periodic sequence of </w:t>
                            </w:r>
                            <w:r w:rsidRPr="009D1849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i/>
                                <w:iCs/>
                                <w:color w:val="333333"/>
                                <w:lang w:val="en-US"/>
                              </w:rPr>
                              <w:t>Defect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, </w:t>
                            </w:r>
                            <w:r w:rsidRPr="009D1849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i/>
                                <w:iCs/>
                                <w:color w:val="333333"/>
                                <w:lang w:val="en-US"/>
                              </w:rPr>
                              <w:t>Defect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, </w:t>
                            </w:r>
                            <w:r w:rsidRPr="009D1849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i/>
                                <w:iCs/>
                                <w:color w:val="333333"/>
                                <w:lang w:val="en-US"/>
                              </w:rPr>
                              <w:t>Cooperate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actions, independently of the other </w:t>
                            </w:r>
                            <w:r w:rsidRPr="001218C3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i/>
                                <w:iCs/>
                                <w:color w:val="333333"/>
                                <w:lang w:val="en-US"/>
                              </w:rPr>
                              <w:t>Player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’s action;</w:t>
                            </w:r>
                          </w:p>
                          <w:p w14:paraId="6E234034" w14:textId="77777777" w:rsidR="004E6F59" w:rsidRPr="009D1849" w:rsidRDefault="004E6F59" w:rsidP="006A5F76">
                            <w:pPr>
                              <w:pStyle w:val="My"/>
                              <w:numPr>
                                <w:ilvl w:val="2"/>
                                <w:numId w:val="7"/>
                              </w:numPr>
                              <w:spacing w:before="240" w:after="240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28"/>
                                <w:szCs w:val="28"/>
                                <w:lang w:val="en-US"/>
                              </w:rPr>
                              <w:t>Triggering</w:t>
                            </w:r>
                            <w:r w:rsidRPr="00F20227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28"/>
                                <w:szCs w:val="28"/>
                                <w:lang w:val="en-US"/>
                              </w:rPr>
                              <w:t xml:space="preserve"> Strategies:</w:t>
                            </w:r>
                            <w:r w:rsidRPr="009D1849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</w:p>
                          <w:p w14:paraId="59630E17" w14:textId="77777777" w:rsidR="004E6F59" w:rsidRDefault="004E6F59" w:rsidP="006A5F76">
                            <w:pPr>
                              <w:pStyle w:val="My"/>
                              <w:numPr>
                                <w:ilvl w:val="3"/>
                                <w:numId w:val="7"/>
                              </w:numPr>
                              <w:spacing w:before="240" w:after="240"/>
                              <w:jc w:val="both"/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  <w:color w:val="333333"/>
                                <w:lang w:val="en-US"/>
                              </w:rPr>
                            </w:pPr>
                            <w:r w:rsidRPr="0040471F"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  <w:color w:val="333333"/>
                                <w:lang w:val="en-US"/>
                              </w:rPr>
                              <w:t>Tit For Tat Strategy:</w:t>
                            </w:r>
                          </w:p>
                          <w:p w14:paraId="4820644B" w14:textId="77777777" w:rsidR="004E6F59" w:rsidRPr="00B93E0A" w:rsidRDefault="004E6F59" w:rsidP="0040471F">
                            <w:pPr>
                              <w:pStyle w:val="My"/>
                              <w:numPr>
                                <w:ilvl w:val="4"/>
                                <w:numId w:val="7"/>
                              </w:numPr>
                              <w:spacing w:before="240" w:after="240"/>
                              <w:jc w:val="both"/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color w:val="333333"/>
                                <w:lang w:val="en-US"/>
                              </w:rPr>
                              <w:t xml:space="preserve">The </w:t>
                            </w:r>
                            <w:r w:rsidRPr="00B93E0A"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  <w:color w:val="333333"/>
                                <w:lang w:val="en-US"/>
                              </w:rPr>
                              <w:t>Player</w:t>
                            </w:r>
                            <w:r>
                              <w:rPr>
                                <w:rFonts w:cs="Times New Roman"/>
                                <w:color w:val="333333"/>
                                <w:lang w:val="en-US"/>
                              </w:rPr>
                              <w:t xml:space="preserve"> starts to play a </w:t>
                            </w:r>
                            <w:r w:rsidRPr="00B93E0A"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  <w:color w:val="333333"/>
                                <w:lang w:val="en-US"/>
                              </w:rPr>
                              <w:t>Cooperate</w:t>
                            </w:r>
                            <w:r>
                              <w:rPr>
                                <w:rFonts w:cs="Times New Roman"/>
                                <w:color w:val="333333"/>
                                <w:lang w:val="en-US"/>
                              </w:rPr>
                              <w:t xml:space="preserve"> action, and then, plays the action that the other </w:t>
                            </w:r>
                            <w:r w:rsidRPr="00B93E0A"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  <w:color w:val="333333"/>
                                <w:lang w:val="en-US"/>
                              </w:rPr>
                              <w:t>Player</w:t>
                            </w:r>
                            <w:r>
                              <w:rPr>
                                <w:rFonts w:cs="Times New Roman"/>
                                <w:color w:val="333333"/>
                                <w:lang w:val="en-US"/>
                              </w:rPr>
                              <w:t xml:space="preserve"> played in the previous </w:t>
                            </w:r>
                            <w:r w:rsidRPr="00B93E0A"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  <w:color w:val="333333"/>
                                <w:lang w:val="en-US"/>
                              </w:rPr>
                              <w:t>Game Stage/Round</w:t>
                            </w:r>
                            <w:r>
                              <w:rPr>
                                <w:rFonts w:cs="Times New Roman"/>
                                <w:color w:val="333333"/>
                                <w:lang w:val="en-US"/>
                              </w:rPr>
                              <w:t>;</w:t>
                            </w:r>
                          </w:p>
                          <w:p w14:paraId="1DB46638" w14:textId="77777777" w:rsidR="004E6F59" w:rsidRPr="0040471F" w:rsidRDefault="004E6F59" w:rsidP="0040471F">
                            <w:pPr>
                              <w:pStyle w:val="My"/>
                              <w:numPr>
                                <w:ilvl w:val="4"/>
                                <w:numId w:val="7"/>
                              </w:numPr>
                              <w:spacing w:before="240" w:after="240"/>
                              <w:jc w:val="both"/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color w:val="333333"/>
                                <w:lang w:val="en-US"/>
                              </w:rPr>
                              <w:t xml:space="preserve">It’s also known as a </w:t>
                            </w:r>
                            <w:r w:rsidRPr="00B93E0A"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  <w:color w:val="333333"/>
                                <w:lang w:val="en-US"/>
                              </w:rPr>
                              <w:t>Mimic Strategy</w:t>
                            </w:r>
                            <w:r>
                              <w:rPr>
                                <w:rFonts w:cs="Times New Roman"/>
                                <w:color w:val="333333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A8CEE1" id="_x0000_s1048" type="#_x0000_t202" style="position:absolute;margin-left:45.2pt;margin-top:188.35pt;width:7in;height:552.55pt;z-index:25252300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" filled="f" fillcolor="#fffffe" stroked="f" strokecolor="#212120" insetpen="t">
                <v:textbox inset="2.88pt,2.88pt,2.88pt,2.88pt">
                  <w:txbxContent>
                    <w:p w14:paraId="13C25B7B" w14:textId="77777777" w:rsidR="004E6F59" w:rsidRDefault="004E6F59" w:rsidP="009D1849">
                      <w:pPr>
                        <w:pStyle w:val="MyHeadtitle"/>
                        <w:spacing w:before="0" w:after="0"/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</w:pPr>
                      <w:r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  <w:t>iii. Brief Description of some of</w:t>
                      </w:r>
                    </w:p>
                    <w:p w14:paraId="223C2FF6" w14:textId="77777777" w:rsidR="004E6F59" w:rsidRDefault="004E6F59" w:rsidP="009D1849">
                      <w:pPr>
                        <w:pStyle w:val="MyHeadtitle"/>
                        <w:spacing w:before="0" w:after="0"/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</w:pPr>
                      <w:r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  <w:t xml:space="preserve">    the most known </w:t>
                      </w:r>
                      <w:r w:rsidRPr="00A00428"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  <w:t xml:space="preserve">Strategies for </w:t>
                      </w:r>
                    </w:p>
                    <w:p w14:paraId="7A08C5A2" w14:textId="6D2DEF0F" w:rsidR="004E6F59" w:rsidRPr="00A00428" w:rsidRDefault="004E6F59" w:rsidP="009D1849">
                      <w:pPr>
                        <w:pStyle w:val="MyHeadtitle"/>
                        <w:spacing w:before="0" w:line="360" w:lineRule="auto"/>
                        <w:rPr>
                          <w:rStyle w:val="sowc"/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</w:pPr>
                      <w:r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  <w:t xml:space="preserve">    </w:t>
                      </w:r>
                      <w:r w:rsidRPr="00A00428"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  <w:t>Iterated</w:t>
                      </w:r>
                      <w:r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  <w:t xml:space="preserve"> </w:t>
                      </w:r>
                      <w:r w:rsidRPr="00A00428"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  <w:t>Prisoner’s Dilemma</w:t>
                      </w:r>
                    </w:p>
                    <w:p w14:paraId="3D92CCD1" w14:textId="77777777" w:rsidR="004E6F59" w:rsidRDefault="004E6F59" w:rsidP="009D1849">
                      <w:pPr>
                        <w:pStyle w:val="My"/>
                        <w:numPr>
                          <w:ilvl w:val="0"/>
                          <w:numId w:val="7"/>
                        </w:numPr>
                        <w:spacing w:before="240" w:after="240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Let’s enumerate some few commonly known </w:t>
                      </w:r>
                      <w:r w:rsidRPr="00155AB9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Strategies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for </w:t>
                      </w:r>
                      <w:r w:rsidRPr="00155AB9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Iterated Prisoner’s Dilemma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:</w:t>
                      </w:r>
                    </w:p>
                    <w:p w14:paraId="43C8363B" w14:textId="77777777" w:rsidR="004E6F59" w:rsidRPr="009D1849" w:rsidRDefault="004E6F59" w:rsidP="009D1849">
                      <w:pPr>
                        <w:pStyle w:val="My"/>
                        <w:numPr>
                          <w:ilvl w:val="1"/>
                          <w:numId w:val="7"/>
                        </w:numPr>
                        <w:spacing w:before="240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  <w:t>Deterministic Strategies</w:t>
                      </w:r>
                      <w:r w:rsidRPr="00B26CFD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  <w:t>:</w:t>
                      </w:r>
                    </w:p>
                    <w:p w14:paraId="72D55A22" w14:textId="77777777" w:rsidR="004E6F59" w:rsidRPr="009D1849" w:rsidRDefault="004E6F59" w:rsidP="009D1849">
                      <w:pPr>
                        <w:pStyle w:val="My"/>
                        <w:numPr>
                          <w:ilvl w:val="2"/>
                          <w:numId w:val="7"/>
                        </w:numPr>
                        <w:spacing w:before="240" w:after="240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28"/>
                          <w:szCs w:val="28"/>
                          <w:lang w:val="en-US"/>
                        </w:rPr>
                        <w:t>Periodic</w:t>
                      </w:r>
                      <w:r w:rsidRPr="00F20227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28"/>
                          <w:szCs w:val="28"/>
                          <w:lang w:val="en-US"/>
                        </w:rPr>
                        <w:t xml:space="preserve"> Strategies:</w:t>
                      </w:r>
                      <w:r w:rsidRPr="009D1849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 xml:space="preserve"> </w:t>
                      </w:r>
                    </w:p>
                    <w:p w14:paraId="7DEFCF59" w14:textId="77777777" w:rsidR="004E6F59" w:rsidRPr="009D1849" w:rsidRDefault="004E6F59" w:rsidP="009D1849">
                      <w:pPr>
                        <w:pStyle w:val="My"/>
                        <w:numPr>
                          <w:ilvl w:val="3"/>
                          <w:numId w:val="7"/>
                        </w:numPr>
                        <w:spacing w:before="240" w:after="240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i/>
                          <w:iCs/>
                          <w:color w:val="333333"/>
                          <w:lang w:val="en-US"/>
                        </w:rPr>
                      </w:pPr>
                      <w:r w:rsidRPr="009D1849">
                        <w:rPr>
                          <w:rStyle w:val="sowc"/>
                          <w:rFonts w:cs="Times New Roman"/>
                          <w:b/>
                          <w:bCs/>
                          <w:i/>
                          <w:iCs/>
                          <w:color w:val="333333"/>
                          <w:lang w:val="en-US"/>
                        </w:rPr>
                        <w:t>Periodic CCD Strategy:</w:t>
                      </w:r>
                    </w:p>
                    <w:p w14:paraId="73F2730E" w14:textId="77777777" w:rsidR="004E6F59" w:rsidRDefault="004E6F59" w:rsidP="009D1849">
                      <w:pPr>
                        <w:pStyle w:val="My"/>
                        <w:numPr>
                          <w:ilvl w:val="4"/>
                          <w:numId w:val="7"/>
                        </w:numPr>
                        <w:spacing w:before="240" w:after="240"/>
                        <w:jc w:val="both"/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The </w:t>
                      </w:r>
                      <w:r w:rsidRPr="002A508D">
                        <w:rPr>
                          <w:rStyle w:val="sowc"/>
                          <w:rFonts w:cs="Times New Roman"/>
                          <w:b/>
                          <w:bCs/>
                          <w:i/>
                          <w:iCs/>
                          <w:color w:val="333333"/>
                          <w:lang w:val="en-US"/>
                        </w:rPr>
                        <w:t>Player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always play a periodic sequence of </w:t>
                      </w:r>
                      <w:r w:rsidRPr="009D1849">
                        <w:rPr>
                          <w:rStyle w:val="sowc"/>
                          <w:rFonts w:cs="Times New Roman"/>
                          <w:b/>
                          <w:bCs/>
                          <w:i/>
                          <w:iCs/>
                          <w:color w:val="333333"/>
                          <w:lang w:val="en-US"/>
                        </w:rPr>
                        <w:t>Cooperate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, </w:t>
                      </w:r>
                      <w:r w:rsidRPr="009D1849">
                        <w:rPr>
                          <w:rStyle w:val="sowc"/>
                          <w:rFonts w:cs="Times New Roman"/>
                          <w:b/>
                          <w:bCs/>
                          <w:i/>
                          <w:iCs/>
                          <w:color w:val="333333"/>
                          <w:lang w:val="en-US"/>
                        </w:rPr>
                        <w:t>Cooperate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, </w:t>
                      </w:r>
                      <w:r w:rsidRPr="009D1849">
                        <w:rPr>
                          <w:rStyle w:val="sowc"/>
                          <w:rFonts w:cs="Times New Roman"/>
                          <w:b/>
                          <w:bCs/>
                          <w:i/>
                          <w:iCs/>
                          <w:color w:val="333333"/>
                          <w:lang w:val="en-US"/>
                        </w:rPr>
                        <w:t>Defect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actions, independently of the other </w:t>
                      </w:r>
                      <w:r w:rsidRPr="001218C3">
                        <w:rPr>
                          <w:rStyle w:val="sowc"/>
                          <w:rFonts w:cs="Times New Roman"/>
                          <w:b/>
                          <w:bCs/>
                          <w:i/>
                          <w:iCs/>
                          <w:color w:val="333333"/>
                          <w:lang w:val="en-US"/>
                        </w:rPr>
                        <w:t>Player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’s action;</w:t>
                      </w:r>
                    </w:p>
                    <w:p w14:paraId="3734C551" w14:textId="77777777" w:rsidR="004E6F59" w:rsidRPr="009D1849" w:rsidRDefault="004E6F59" w:rsidP="009D1849">
                      <w:pPr>
                        <w:pStyle w:val="My"/>
                        <w:numPr>
                          <w:ilvl w:val="3"/>
                          <w:numId w:val="7"/>
                        </w:numPr>
                        <w:spacing w:before="240" w:after="240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i/>
                          <w:iCs/>
                          <w:color w:val="333333"/>
                          <w:lang w:val="en-US"/>
                        </w:rPr>
                      </w:pPr>
                      <w:r w:rsidRPr="009D1849">
                        <w:rPr>
                          <w:rStyle w:val="sowc"/>
                          <w:rFonts w:cs="Times New Roman"/>
                          <w:b/>
                          <w:bCs/>
                          <w:i/>
                          <w:iCs/>
                          <w:color w:val="333333"/>
                          <w:lang w:val="en-US"/>
                        </w:rPr>
                        <w:t>Periodic DDC Strategy:</w:t>
                      </w:r>
                    </w:p>
                    <w:p w14:paraId="7E82772F" w14:textId="77777777" w:rsidR="004E6F59" w:rsidRDefault="004E6F59" w:rsidP="009D1849">
                      <w:pPr>
                        <w:pStyle w:val="My"/>
                        <w:numPr>
                          <w:ilvl w:val="4"/>
                          <w:numId w:val="7"/>
                        </w:numPr>
                        <w:spacing w:before="240" w:after="240"/>
                        <w:jc w:val="both"/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The </w:t>
                      </w:r>
                      <w:r w:rsidRPr="002A508D">
                        <w:rPr>
                          <w:rStyle w:val="sowc"/>
                          <w:rFonts w:cs="Times New Roman"/>
                          <w:b/>
                          <w:bCs/>
                          <w:i/>
                          <w:iCs/>
                          <w:color w:val="333333"/>
                          <w:lang w:val="en-US"/>
                        </w:rPr>
                        <w:t>Player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always play a periodic sequence of </w:t>
                      </w:r>
                      <w:r w:rsidRPr="009D1849">
                        <w:rPr>
                          <w:rStyle w:val="sowc"/>
                          <w:rFonts w:cs="Times New Roman"/>
                          <w:b/>
                          <w:bCs/>
                          <w:i/>
                          <w:iCs/>
                          <w:color w:val="333333"/>
                          <w:lang w:val="en-US"/>
                        </w:rPr>
                        <w:t>Defect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, </w:t>
                      </w:r>
                      <w:r w:rsidRPr="009D1849">
                        <w:rPr>
                          <w:rStyle w:val="sowc"/>
                          <w:rFonts w:cs="Times New Roman"/>
                          <w:b/>
                          <w:bCs/>
                          <w:i/>
                          <w:iCs/>
                          <w:color w:val="333333"/>
                          <w:lang w:val="en-US"/>
                        </w:rPr>
                        <w:t>Defect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, </w:t>
                      </w:r>
                      <w:r w:rsidRPr="009D1849">
                        <w:rPr>
                          <w:rStyle w:val="sowc"/>
                          <w:rFonts w:cs="Times New Roman"/>
                          <w:b/>
                          <w:bCs/>
                          <w:i/>
                          <w:iCs/>
                          <w:color w:val="333333"/>
                          <w:lang w:val="en-US"/>
                        </w:rPr>
                        <w:t>Cooperate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actions, independently of the other </w:t>
                      </w:r>
                      <w:r w:rsidRPr="001218C3">
                        <w:rPr>
                          <w:rStyle w:val="sowc"/>
                          <w:rFonts w:cs="Times New Roman"/>
                          <w:b/>
                          <w:bCs/>
                          <w:i/>
                          <w:iCs/>
                          <w:color w:val="333333"/>
                          <w:lang w:val="en-US"/>
                        </w:rPr>
                        <w:t>Player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’s action;</w:t>
                      </w:r>
                    </w:p>
                    <w:p w14:paraId="6E234034" w14:textId="77777777" w:rsidR="004E6F59" w:rsidRPr="009D1849" w:rsidRDefault="004E6F59" w:rsidP="006A5F76">
                      <w:pPr>
                        <w:pStyle w:val="My"/>
                        <w:numPr>
                          <w:ilvl w:val="2"/>
                          <w:numId w:val="7"/>
                        </w:numPr>
                        <w:spacing w:before="240" w:after="240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28"/>
                          <w:szCs w:val="28"/>
                          <w:lang w:val="en-US"/>
                        </w:rPr>
                        <w:t>Triggering</w:t>
                      </w:r>
                      <w:r w:rsidRPr="00F20227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28"/>
                          <w:szCs w:val="28"/>
                          <w:lang w:val="en-US"/>
                        </w:rPr>
                        <w:t xml:space="preserve"> Strategies:</w:t>
                      </w:r>
                      <w:r w:rsidRPr="009D1849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 xml:space="preserve"> </w:t>
                      </w:r>
                    </w:p>
                    <w:p w14:paraId="59630E17" w14:textId="77777777" w:rsidR="004E6F59" w:rsidRDefault="004E6F59" w:rsidP="006A5F76">
                      <w:pPr>
                        <w:pStyle w:val="My"/>
                        <w:numPr>
                          <w:ilvl w:val="3"/>
                          <w:numId w:val="7"/>
                        </w:numPr>
                        <w:spacing w:before="240" w:after="240"/>
                        <w:jc w:val="both"/>
                        <w:rPr>
                          <w:rFonts w:cs="Times New Roman"/>
                          <w:b/>
                          <w:bCs/>
                          <w:i/>
                          <w:iCs/>
                          <w:color w:val="333333"/>
                          <w:lang w:val="en-US"/>
                        </w:rPr>
                      </w:pPr>
                      <w:r w:rsidRPr="0040471F">
                        <w:rPr>
                          <w:rFonts w:cs="Times New Roman"/>
                          <w:b/>
                          <w:bCs/>
                          <w:i/>
                          <w:iCs/>
                          <w:color w:val="333333"/>
                          <w:lang w:val="en-US"/>
                        </w:rPr>
                        <w:t>Tit For Tat Strategy:</w:t>
                      </w:r>
                    </w:p>
                    <w:p w14:paraId="4820644B" w14:textId="77777777" w:rsidR="004E6F59" w:rsidRPr="00B93E0A" w:rsidRDefault="004E6F59" w:rsidP="0040471F">
                      <w:pPr>
                        <w:pStyle w:val="My"/>
                        <w:numPr>
                          <w:ilvl w:val="4"/>
                          <w:numId w:val="7"/>
                        </w:numPr>
                        <w:spacing w:before="240" w:after="240"/>
                        <w:jc w:val="both"/>
                        <w:rPr>
                          <w:rFonts w:cs="Times New Roman"/>
                          <w:b/>
                          <w:bCs/>
                          <w:i/>
                          <w:iCs/>
                          <w:color w:val="333333"/>
                          <w:lang w:val="en-US"/>
                        </w:rPr>
                      </w:pPr>
                      <w:r>
                        <w:rPr>
                          <w:rFonts w:cs="Times New Roman"/>
                          <w:color w:val="333333"/>
                          <w:lang w:val="en-US"/>
                        </w:rPr>
                        <w:t xml:space="preserve">The </w:t>
                      </w:r>
                      <w:r w:rsidRPr="00B93E0A">
                        <w:rPr>
                          <w:rFonts w:cs="Times New Roman"/>
                          <w:b/>
                          <w:bCs/>
                          <w:i/>
                          <w:iCs/>
                          <w:color w:val="333333"/>
                          <w:lang w:val="en-US"/>
                        </w:rPr>
                        <w:t>Player</w:t>
                      </w:r>
                      <w:r>
                        <w:rPr>
                          <w:rFonts w:cs="Times New Roman"/>
                          <w:color w:val="333333"/>
                          <w:lang w:val="en-US"/>
                        </w:rPr>
                        <w:t xml:space="preserve"> starts to play a </w:t>
                      </w:r>
                      <w:r w:rsidRPr="00B93E0A">
                        <w:rPr>
                          <w:rFonts w:cs="Times New Roman"/>
                          <w:b/>
                          <w:bCs/>
                          <w:i/>
                          <w:iCs/>
                          <w:color w:val="333333"/>
                          <w:lang w:val="en-US"/>
                        </w:rPr>
                        <w:t>Cooperate</w:t>
                      </w:r>
                      <w:r>
                        <w:rPr>
                          <w:rFonts w:cs="Times New Roman"/>
                          <w:color w:val="333333"/>
                          <w:lang w:val="en-US"/>
                        </w:rPr>
                        <w:t xml:space="preserve"> action, and then, plays the action that the other </w:t>
                      </w:r>
                      <w:r w:rsidRPr="00B93E0A">
                        <w:rPr>
                          <w:rFonts w:cs="Times New Roman"/>
                          <w:b/>
                          <w:bCs/>
                          <w:i/>
                          <w:iCs/>
                          <w:color w:val="333333"/>
                          <w:lang w:val="en-US"/>
                        </w:rPr>
                        <w:t>Player</w:t>
                      </w:r>
                      <w:r>
                        <w:rPr>
                          <w:rFonts w:cs="Times New Roman"/>
                          <w:color w:val="333333"/>
                          <w:lang w:val="en-US"/>
                        </w:rPr>
                        <w:t xml:space="preserve"> played in the previous </w:t>
                      </w:r>
                      <w:r w:rsidRPr="00B93E0A">
                        <w:rPr>
                          <w:rFonts w:cs="Times New Roman"/>
                          <w:b/>
                          <w:bCs/>
                          <w:i/>
                          <w:iCs/>
                          <w:color w:val="333333"/>
                          <w:lang w:val="en-US"/>
                        </w:rPr>
                        <w:t>Game Stage/Round</w:t>
                      </w:r>
                      <w:r>
                        <w:rPr>
                          <w:rFonts w:cs="Times New Roman"/>
                          <w:color w:val="333333"/>
                          <w:lang w:val="en-US"/>
                        </w:rPr>
                        <w:t>;</w:t>
                      </w:r>
                    </w:p>
                    <w:p w14:paraId="1DB46638" w14:textId="77777777" w:rsidR="004E6F59" w:rsidRPr="0040471F" w:rsidRDefault="004E6F59" w:rsidP="0040471F">
                      <w:pPr>
                        <w:pStyle w:val="My"/>
                        <w:numPr>
                          <w:ilvl w:val="4"/>
                          <w:numId w:val="7"/>
                        </w:numPr>
                        <w:spacing w:before="240" w:after="240"/>
                        <w:jc w:val="both"/>
                        <w:rPr>
                          <w:rFonts w:cs="Times New Roman"/>
                          <w:b/>
                          <w:bCs/>
                          <w:i/>
                          <w:iCs/>
                          <w:color w:val="333333"/>
                          <w:lang w:val="en-US"/>
                        </w:rPr>
                      </w:pPr>
                      <w:r>
                        <w:rPr>
                          <w:rFonts w:cs="Times New Roman"/>
                          <w:color w:val="333333"/>
                          <w:lang w:val="en-US"/>
                        </w:rPr>
                        <w:t xml:space="preserve">It’s also known as a </w:t>
                      </w:r>
                      <w:r w:rsidRPr="00B93E0A">
                        <w:rPr>
                          <w:rFonts w:cs="Times New Roman"/>
                          <w:b/>
                          <w:bCs/>
                          <w:i/>
                          <w:iCs/>
                          <w:color w:val="333333"/>
                          <w:lang w:val="en-US"/>
                        </w:rPr>
                        <w:t>Mimic Strategy</w:t>
                      </w:r>
                      <w:r>
                        <w:rPr>
                          <w:rFonts w:cs="Times New Roman"/>
                          <w:color w:val="333333"/>
                          <w:lang w:val="en-US"/>
                        </w:rPr>
                        <w:t>;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3E7D0B14" w14:textId="77777777" w:rsidR="00F6177A" w:rsidRDefault="00F6177A">
      <w:r>
        <w:br w:type="page"/>
      </w:r>
    </w:p>
    <w:p w14:paraId="5E1EC585" w14:textId="77777777" w:rsidR="00F6177A" w:rsidRPr="00F67D3A" w:rsidRDefault="00F6177A" w:rsidP="00F6177A">
      <w:r>
        <w:rPr>
          <w:noProof/>
          <w:lang w:eastAsia="en-US"/>
        </w:rPr>
        <w:lastRenderedPageBreak/>
        <w:drawing>
          <wp:anchor distT="0" distB="0" distL="114300" distR="114300" simplePos="0" relativeHeight="252531200" behindDoc="1" locked="0" layoutInCell="1" allowOverlap="1" wp14:anchorId="67621668" wp14:editId="39028141">
            <wp:simplePos x="0" y="0"/>
            <wp:positionH relativeFrom="column">
              <wp:posOffset>-114300</wp:posOffset>
            </wp:positionH>
            <wp:positionV relativeFrom="paragraph">
              <wp:posOffset>-1196340</wp:posOffset>
            </wp:positionV>
            <wp:extent cx="7886700" cy="2668905"/>
            <wp:effectExtent l="0" t="0" r="0" b="0"/>
            <wp:wrapNone/>
            <wp:docPr id="289" name="Picture 289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D8C758D" w14:textId="77777777" w:rsidR="00F6177A" w:rsidRPr="00F67D3A" w:rsidRDefault="00F6177A" w:rsidP="00F6177A">
      <w:r w:rsidRPr="008C3BF3">
        <w:rPr>
          <w:rStyle w:val="sowc"/>
          <w:noProof/>
          <w:color w:val="333333"/>
        </w:rPr>
        <w:drawing>
          <wp:anchor distT="0" distB="0" distL="114300" distR="114300" simplePos="0" relativeHeight="252530176" behindDoc="0" locked="0" layoutInCell="1" allowOverlap="1" wp14:anchorId="30255C8D" wp14:editId="245C6112">
            <wp:simplePos x="0" y="0"/>
            <wp:positionH relativeFrom="column">
              <wp:posOffset>6181725</wp:posOffset>
            </wp:positionH>
            <wp:positionV relativeFrom="paragraph">
              <wp:posOffset>51435</wp:posOffset>
            </wp:positionV>
            <wp:extent cx="843915" cy="614045"/>
            <wp:effectExtent l="0" t="0" r="0" b="0"/>
            <wp:wrapNone/>
            <wp:docPr id="290" name="Picture 2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ct-nova-logo-1.png"/>
                    <pic:cNvPicPr/>
                  </pic:nvPicPr>
                  <pic:blipFill>
                    <a:blip r:embed="rId11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60000" contrast="-8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3915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3BF3">
        <w:rPr>
          <w:rStyle w:val="sowc"/>
          <w:noProof/>
          <w:color w:val="333333"/>
        </w:rPr>
        <w:drawing>
          <wp:anchor distT="0" distB="0" distL="114300" distR="114300" simplePos="0" relativeHeight="252529152" behindDoc="0" locked="0" layoutInCell="1" allowOverlap="1" wp14:anchorId="0704ACD6" wp14:editId="5967312F">
            <wp:simplePos x="0" y="0"/>
            <wp:positionH relativeFrom="column">
              <wp:posOffset>4107815</wp:posOffset>
            </wp:positionH>
            <wp:positionV relativeFrom="paragraph">
              <wp:posOffset>25163</wp:posOffset>
            </wp:positionV>
            <wp:extent cx="1787545" cy="649974"/>
            <wp:effectExtent l="0" t="0" r="3175" b="0"/>
            <wp:wrapNone/>
            <wp:docPr id="291" name="Picture 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niversidade-nova-lisboa-logo-1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60000" contrast="-8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545" cy="6499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0869430" w14:textId="77777777" w:rsidR="00F6177A" w:rsidRPr="00F67D3A" w:rsidRDefault="00F6177A" w:rsidP="00F6177A"/>
    <w:p w14:paraId="75EFD9D7" w14:textId="77777777" w:rsidR="00F6177A" w:rsidRPr="00F67D3A" w:rsidRDefault="00F6177A" w:rsidP="00F6177A"/>
    <w:p w14:paraId="0D84F63C" w14:textId="77777777" w:rsidR="00F6177A" w:rsidRPr="00F67D3A" w:rsidRDefault="00F6177A" w:rsidP="00F6177A"/>
    <w:p w14:paraId="40E70947" w14:textId="77777777" w:rsidR="00F6177A" w:rsidRPr="00F67D3A" w:rsidRDefault="00F6177A" w:rsidP="00F6177A"/>
    <w:p w14:paraId="7A5BCC72" w14:textId="77777777" w:rsidR="00F6177A" w:rsidRPr="00F67D3A" w:rsidRDefault="00F6177A" w:rsidP="00F6177A"/>
    <w:p w14:paraId="2EBF2195" w14:textId="77777777" w:rsidR="00F6177A" w:rsidRPr="00F67D3A" w:rsidRDefault="00F6177A" w:rsidP="00F6177A"/>
    <w:p w14:paraId="757827D1" w14:textId="77777777" w:rsidR="00F6177A" w:rsidRPr="00F67D3A" w:rsidRDefault="00F6177A" w:rsidP="00F6177A"/>
    <w:p w14:paraId="1D9C8333" w14:textId="77777777" w:rsidR="00F6177A" w:rsidRPr="00F67D3A" w:rsidRDefault="00F6177A" w:rsidP="00F6177A"/>
    <w:p w14:paraId="18620230" w14:textId="77777777" w:rsidR="00F6177A" w:rsidRPr="00F67D3A" w:rsidRDefault="00F6177A" w:rsidP="00F6177A">
      <w:r>
        <w:rPr>
          <w:noProof/>
          <w:lang w:eastAsia="en-US"/>
        </w:rPr>
        <mc:AlternateContent>
          <mc:Choice Requires="wps">
            <w:drawing>
              <wp:anchor distT="36576" distB="36576" distL="36576" distR="36576" simplePos="0" relativeHeight="252528128" behindDoc="0" locked="0" layoutInCell="1" allowOverlap="1" wp14:anchorId="66D6AEB0" wp14:editId="54F8953D">
                <wp:simplePos x="0" y="0"/>
                <wp:positionH relativeFrom="column">
                  <wp:posOffset>574158</wp:posOffset>
                </wp:positionH>
                <wp:positionV relativeFrom="page">
                  <wp:posOffset>2392326</wp:posOffset>
                </wp:positionV>
                <wp:extent cx="6400800" cy="5794744"/>
                <wp:effectExtent l="0" t="0" r="0" b="0"/>
                <wp:wrapNone/>
                <wp:docPr id="288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579474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14FC41" w14:textId="77777777" w:rsidR="004E6F59" w:rsidRDefault="004E6F59" w:rsidP="00F6177A">
                            <w:pPr>
                              <w:pStyle w:val="MyHeadtitle"/>
                              <w:spacing w:before="0" w:after="0"/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  <w:t>iii. Brief Description of some of</w:t>
                            </w:r>
                          </w:p>
                          <w:p w14:paraId="531E25D9" w14:textId="77777777" w:rsidR="004E6F59" w:rsidRDefault="004E6F59" w:rsidP="00F6177A">
                            <w:pPr>
                              <w:pStyle w:val="MyHeadtitle"/>
                              <w:spacing w:before="0" w:after="0"/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  <w:t xml:space="preserve">    the most known </w:t>
                            </w:r>
                            <w:r w:rsidRPr="00A00428"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  <w:t xml:space="preserve">Strategies for </w:t>
                            </w:r>
                          </w:p>
                          <w:p w14:paraId="469EE6AD" w14:textId="3D87AA7C" w:rsidR="004E6F59" w:rsidRPr="00A00428" w:rsidRDefault="004E6F59" w:rsidP="00F6177A">
                            <w:pPr>
                              <w:pStyle w:val="MyHeadtitle"/>
                              <w:spacing w:before="0" w:line="360" w:lineRule="auto"/>
                              <w:rPr>
                                <w:rStyle w:val="sowc"/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  <w:t xml:space="preserve">    </w:t>
                            </w:r>
                            <w:r w:rsidRPr="00A00428"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  <w:t>Iterated</w:t>
                            </w: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A00428"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  <w:t>Prisoner’s Dilemma</w:t>
                            </w:r>
                          </w:p>
                          <w:p w14:paraId="59044374" w14:textId="77777777" w:rsidR="004E6F59" w:rsidRDefault="004E6F59" w:rsidP="00F6177A">
                            <w:pPr>
                              <w:pStyle w:val="My"/>
                              <w:numPr>
                                <w:ilvl w:val="0"/>
                                <w:numId w:val="7"/>
                              </w:numPr>
                              <w:spacing w:before="240" w:after="240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Let’s enumerate some few commonly most known </w:t>
                            </w:r>
                            <w:r w:rsidRPr="00155AB9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Strategies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for </w:t>
                            </w:r>
                            <w:r w:rsidRPr="00155AB9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Iterated Prisoner’s Dilemma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:</w:t>
                            </w:r>
                          </w:p>
                          <w:p w14:paraId="139C935B" w14:textId="77777777" w:rsidR="004E6F59" w:rsidRPr="009D1849" w:rsidRDefault="004E6F59" w:rsidP="00F6177A">
                            <w:pPr>
                              <w:pStyle w:val="My"/>
                              <w:numPr>
                                <w:ilvl w:val="1"/>
                                <w:numId w:val="7"/>
                              </w:numPr>
                              <w:spacing w:before="240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>Deterministic Strategies</w:t>
                            </w:r>
                            <w:r w:rsidRPr="00B26CFD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>:</w:t>
                            </w:r>
                          </w:p>
                          <w:p w14:paraId="78CDD835" w14:textId="77777777" w:rsidR="004E6F59" w:rsidRPr="009D1849" w:rsidRDefault="004E6F59" w:rsidP="00A93BDC">
                            <w:pPr>
                              <w:pStyle w:val="My"/>
                              <w:numPr>
                                <w:ilvl w:val="2"/>
                                <w:numId w:val="7"/>
                              </w:numPr>
                              <w:spacing w:before="240" w:after="240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28"/>
                                <w:szCs w:val="28"/>
                                <w:lang w:val="en-US"/>
                              </w:rPr>
                              <w:t>Triggering</w:t>
                            </w:r>
                            <w:r w:rsidRPr="00F20227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28"/>
                                <w:szCs w:val="28"/>
                                <w:lang w:val="en-US"/>
                              </w:rPr>
                              <w:t xml:space="preserve"> Strategies:</w:t>
                            </w:r>
                            <w:r w:rsidRPr="009D1849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</w:p>
                          <w:p w14:paraId="0BEC5468" w14:textId="77777777" w:rsidR="004E6F59" w:rsidRDefault="004E6F59" w:rsidP="00A93BDC">
                            <w:pPr>
                              <w:pStyle w:val="My"/>
                              <w:numPr>
                                <w:ilvl w:val="3"/>
                                <w:numId w:val="7"/>
                              </w:numPr>
                              <w:spacing w:before="240" w:after="240"/>
                              <w:jc w:val="both"/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  <w:color w:val="333333"/>
                                <w:lang w:val="en-US"/>
                              </w:rPr>
                              <w:t>Grim Trigger Strategy</w:t>
                            </w:r>
                            <w:r w:rsidRPr="0040471F"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  <w:color w:val="333333"/>
                                <w:lang w:val="en-US"/>
                              </w:rPr>
                              <w:t>:</w:t>
                            </w:r>
                          </w:p>
                          <w:p w14:paraId="046EC3AC" w14:textId="77777777" w:rsidR="004E6F59" w:rsidRPr="00B93E0A" w:rsidRDefault="004E6F59" w:rsidP="00A93BDC">
                            <w:pPr>
                              <w:pStyle w:val="My"/>
                              <w:numPr>
                                <w:ilvl w:val="4"/>
                                <w:numId w:val="7"/>
                              </w:numPr>
                              <w:spacing w:before="240" w:after="240"/>
                              <w:jc w:val="both"/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color w:val="333333"/>
                                <w:lang w:val="en-US"/>
                              </w:rPr>
                              <w:t xml:space="preserve">The </w:t>
                            </w:r>
                            <w:r w:rsidRPr="00B93E0A"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  <w:color w:val="333333"/>
                                <w:lang w:val="en-US"/>
                              </w:rPr>
                              <w:t>Player</w:t>
                            </w:r>
                            <w:r>
                              <w:rPr>
                                <w:rFonts w:cs="Times New Roman"/>
                                <w:color w:val="333333"/>
                                <w:lang w:val="en-US"/>
                              </w:rPr>
                              <w:t xml:space="preserve"> starts to play a </w:t>
                            </w:r>
                            <w:r w:rsidRPr="00B93E0A"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  <w:color w:val="333333"/>
                                <w:lang w:val="en-US"/>
                              </w:rPr>
                              <w:t>Cooperate</w:t>
                            </w:r>
                            <w:r>
                              <w:rPr>
                                <w:rFonts w:cs="Times New Roman"/>
                                <w:color w:val="333333"/>
                                <w:lang w:val="en-US"/>
                              </w:rPr>
                              <w:t xml:space="preserve"> action, and keep playing </w:t>
                            </w:r>
                            <w:r w:rsidRPr="00EC1B63"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  <w:color w:val="333333"/>
                                <w:lang w:val="en-US"/>
                              </w:rPr>
                              <w:t>Cooperate</w:t>
                            </w:r>
                            <w:r>
                              <w:rPr>
                                <w:rFonts w:cs="Times New Roman"/>
                                <w:color w:val="333333"/>
                                <w:lang w:val="en-US"/>
                              </w:rPr>
                              <w:t xml:space="preserve"> actions until the other Player played a </w:t>
                            </w:r>
                            <w:r w:rsidRPr="00EC1B63"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  <w:color w:val="333333"/>
                                <w:lang w:val="en-US"/>
                              </w:rPr>
                              <w:t>Defect</w:t>
                            </w:r>
                            <w:r>
                              <w:rPr>
                                <w:rFonts w:cs="Times New Roman"/>
                                <w:color w:val="333333"/>
                                <w:lang w:val="en-US"/>
                              </w:rPr>
                              <w:t xml:space="preserve"> action, in the previous </w:t>
                            </w:r>
                            <w:r w:rsidRPr="00EC1B63"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  <w:color w:val="333333"/>
                                <w:lang w:val="en-US"/>
                              </w:rPr>
                              <w:t>Game Stage/Round</w:t>
                            </w:r>
                            <w:r>
                              <w:rPr>
                                <w:rFonts w:cs="Times New Roman"/>
                                <w:color w:val="333333"/>
                                <w:lang w:val="en-US"/>
                              </w:rPr>
                              <w:t xml:space="preserve">, after that, plays always a </w:t>
                            </w:r>
                            <w:r w:rsidRPr="00EC1B63"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  <w:color w:val="333333"/>
                                <w:lang w:val="en-US"/>
                              </w:rPr>
                              <w:t>Defect</w:t>
                            </w:r>
                            <w:r>
                              <w:rPr>
                                <w:rFonts w:cs="Times New Roman"/>
                                <w:color w:val="333333"/>
                                <w:lang w:val="en-US"/>
                              </w:rPr>
                              <w:t xml:space="preserve"> action as </w:t>
                            </w:r>
                            <w:r w:rsidRPr="00A93BDC"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  <w:color w:val="333333"/>
                                <w:lang w:val="en-US"/>
                              </w:rPr>
                              <w:t>punishment</w:t>
                            </w:r>
                            <w:r>
                              <w:rPr>
                                <w:rFonts w:cs="Times New Roman"/>
                                <w:color w:val="333333"/>
                                <w:lang w:val="en-US"/>
                              </w:rPr>
                              <w:t>;</w:t>
                            </w:r>
                          </w:p>
                          <w:p w14:paraId="28553F34" w14:textId="77777777" w:rsidR="004E6F59" w:rsidRPr="00A93BDC" w:rsidRDefault="004E6F59" w:rsidP="00A93BDC">
                            <w:pPr>
                              <w:pStyle w:val="My"/>
                              <w:numPr>
                                <w:ilvl w:val="4"/>
                                <w:numId w:val="7"/>
                              </w:numPr>
                              <w:spacing w:before="240" w:after="240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i/>
                                <w:iCs/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color w:val="333333"/>
                                <w:lang w:val="en-US"/>
                              </w:rPr>
                              <w:t xml:space="preserve">It’s also known as a 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  <w:color w:val="333333"/>
                                <w:lang w:val="en-US"/>
                              </w:rPr>
                              <w:t>Spiteful</w:t>
                            </w:r>
                            <w:r w:rsidRPr="00B93E0A"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  <w:color w:val="333333"/>
                                <w:lang w:val="en-US"/>
                              </w:rPr>
                              <w:t xml:space="preserve"> Strategy</w:t>
                            </w:r>
                            <w:r>
                              <w:rPr>
                                <w:rFonts w:cs="Times New Roman"/>
                                <w:color w:val="333333"/>
                                <w:lang w:val="en-US"/>
                              </w:rPr>
                              <w:t>;</w:t>
                            </w:r>
                          </w:p>
                          <w:p w14:paraId="69667DB0" w14:textId="77777777" w:rsidR="004E6F59" w:rsidRDefault="004E6F59" w:rsidP="00A93BDC">
                            <w:pPr>
                              <w:pStyle w:val="My"/>
                              <w:numPr>
                                <w:ilvl w:val="3"/>
                                <w:numId w:val="7"/>
                              </w:numPr>
                              <w:spacing w:before="240" w:after="240"/>
                              <w:jc w:val="both"/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  <w:color w:val="333333"/>
                                <w:lang w:val="en-US"/>
                              </w:rPr>
                              <w:t>Gradual Strategy</w:t>
                            </w:r>
                            <w:r w:rsidRPr="0040471F"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  <w:color w:val="333333"/>
                                <w:lang w:val="en-US"/>
                              </w:rPr>
                              <w:t>:</w:t>
                            </w:r>
                          </w:p>
                          <w:p w14:paraId="1BF0B3F0" w14:textId="77777777" w:rsidR="004E6F59" w:rsidRPr="000A1288" w:rsidRDefault="004E6F59" w:rsidP="000A1288">
                            <w:pPr>
                              <w:pStyle w:val="My"/>
                              <w:numPr>
                                <w:ilvl w:val="4"/>
                                <w:numId w:val="7"/>
                              </w:numPr>
                              <w:spacing w:before="240" w:after="240"/>
                              <w:jc w:val="both"/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color w:val="333333"/>
                                <w:lang w:val="en-US"/>
                              </w:rPr>
                              <w:t xml:space="preserve">The </w:t>
                            </w:r>
                            <w:r w:rsidRPr="00B93E0A"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  <w:color w:val="333333"/>
                                <w:lang w:val="en-US"/>
                              </w:rPr>
                              <w:t>Player</w:t>
                            </w:r>
                            <w:r>
                              <w:rPr>
                                <w:rFonts w:cs="Times New Roman"/>
                                <w:color w:val="333333"/>
                                <w:lang w:val="en-US"/>
                              </w:rPr>
                              <w:t xml:space="preserve"> starts to play a </w:t>
                            </w:r>
                            <w:r w:rsidRPr="00B93E0A"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  <w:color w:val="333333"/>
                                <w:lang w:val="en-US"/>
                              </w:rPr>
                              <w:t>Cooperate</w:t>
                            </w:r>
                            <w:r>
                              <w:rPr>
                                <w:rFonts w:cs="Times New Roman"/>
                                <w:color w:val="333333"/>
                                <w:lang w:val="en-US"/>
                              </w:rPr>
                              <w:t xml:space="preserve"> action, then play a 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  <w:color w:val="333333"/>
                                <w:lang w:val="en-US"/>
                              </w:rPr>
                              <w:t>Defect</w:t>
                            </w:r>
                            <w:r>
                              <w:rPr>
                                <w:rFonts w:cs="Times New Roman"/>
                                <w:color w:val="333333"/>
                                <w:lang w:val="en-US"/>
                              </w:rPr>
                              <w:t xml:space="preserve"> action </w:t>
                            </w:r>
                            <w:r w:rsidRPr="0017014A"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  <w:color w:val="333333"/>
                                <w:lang w:val="en-US"/>
                              </w:rPr>
                              <w:t>n times</w:t>
                            </w:r>
                            <w:r>
                              <w:rPr>
                                <w:rFonts w:cs="Times New Roman"/>
                                <w:color w:val="333333"/>
                                <w:lang w:val="en-US"/>
                              </w:rPr>
                              <w:t xml:space="preserve"> after the </w:t>
                            </w:r>
                            <w:r w:rsidRPr="00F51C29"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  <w:color w:val="333333"/>
                                <w:lang w:val="en-US"/>
                              </w:rPr>
                              <w:t>n</w:t>
                            </w:r>
                            <w:r w:rsidRPr="00F51C29"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  <w:color w:val="333333"/>
                                <w:vertAlign w:val="superscript"/>
                                <w:lang w:val="en-US"/>
                              </w:rPr>
                              <w:t>th</w:t>
                            </w:r>
                            <w:r>
                              <w:rPr>
                                <w:rFonts w:cs="Times New Roman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AB18C4"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  <w:color w:val="333333"/>
                                <w:lang w:val="en-US"/>
                              </w:rPr>
                              <w:t>Defect</w:t>
                            </w:r>
                            <w:r>
                              <w:rPr>
                                <w:rFonts w:cs="Times New Roman"/>
                                <w:color w:val="333333"/>
                                <w:lang w:val="en-US"/>
                              </w:rPr>
                              <w:t xml:space="preserve"> action played by the other </w:t>
                            </w:r>
                            <w:r w:rsidRPr="00F51C29"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  <w:color w:val="333333"/>
                                <w:lang w:val="en-US"/>
                              </w:rPr>
                              <w:t>Player</w:t>
                            </w:r>
                            <w:r>
                              <w:rPr>
                                <w:rFonts w:cs="Times New Roman"/>
                                <w:color w:val="333333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6D6AEB0" id="_x0000_s1049" type="#_x0000_t202" style="position:absolute;margin-left:45.2pt;margin-top:188.35pt;width:7in;height:456.3pt;z-index:25252812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" filled="f" fillcolor="#fffffe" stroked="f" strokecolor="#212120" insetpen="t">
                <v:textbox inset="2.88pt,2.88pt,2.88pt,2.88pt">
                  <w:txbxContent>
                    <w:p w14:paraId="2F14FC41" w14:textId="77777777" w:rsidR="004E6F59" w:rsidRDefault="004E6F59" w:rsidP="00F6177A">
                      <w:pPr>
                        <w:pStyle w:val="MyHeadtitle"/>
                        <w:spacing w:before="0" w:after="0"/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</w:pPr>
                      <w:r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  <w:t>iii. Brief Description of some of</w:t>
                      </w:r>
                    </w:p>
                    <w:p w14:paraId="531E25D9" w14:textId="77777777" w:rsidR="004E6F59" w:rsidRDefault="004E6F59" w:rsidP="00F6177A">
                      <w:pPr>
                        <w:pStyle w:val="MyHeadtitle"/>
                        <w:spacing w:before="0" w:after="0"/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</w:pPr>
                      <w:r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  <w:t xml:space="preserve">    the most known </w:t>
                      </w:r>
                      <w:r w:rsidRPr="00A00428"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  <w:t xml:space="preserve">Strategies for </w:t>
                      </w:r>
                    </w:p>
                    <w:p w14:paraId="469EE6AD" w14:textId="3D87AA7C" w:rsidR="004E6F59" w:rsidRPr="00A00428" w:rsidRDefault="004E6F59" w:rsidP="00F6177A">
                      <w:pPr>
                        <w:pStyle w:val="MyHeadtitle"/>
                        <w:spacing w:before="0" w:line="360" w:lineRule="auto"/>
                        <w:rPr>
                          <w:rStyle w:val="sowc"/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</w:pPr>
                      <w:r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  <w:t xml:space="preserve">    </w:t>
                      </w:r>
                      <w:r w:rsidRPr="00A00428"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  <w:t>Iterated</w:t>
                      </w:r>
                      <w:r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  <w:t xml:space="preserve"> </w:t>
                      </w:r>
                      <w:r w:rsidRPr="00A00428"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  <w:t>Prisoner’s Dilemma</w:t>
                      </w:r>
                    </w:p>
                    <w:p w14:paraId="59044374" w14:textId="77777777" w:rsidR="004E6F59" w:rsidRDefault="004E6F59" w:rsidP="00F6177A">
                      <w:pPr>
                        <w:pStyle w:val="My"/>
                        <w:numPr>
                          <w:ilvl w:val="0"/>
                          <w:numId w:val="7"/>
                        </w:numPr>
                        <w:spacing w:before="240" w:after="240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Let’s enumerate some few commonly most known </w:t>
                      </w:r>
                      <w:r w:rsidRPr="00155AB9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Strategies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for </w:t>
                      </w:r>
                      <w:r w:rsidRPr="00155AB9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Iterated Prisoner’s Dilemma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:</w:t>
                      </w:r>
                    </w:p>
                    <w:p w14:paraId="139C935B" w14:textId="77777777" w:rsidR="004E6F59" w:rsidRPr="009D1849" w:rsidRDefault="004E6F59" w:rsidP="00F6177A">
                      <w:pPr>
                        <w:pStyle w:val="My"/>
                        <w:numPr>
                          <w:ilvl w:val="1"/>
                          <w:numId w:val="7"/>
                        </w:numPr>
                        <w:spacing w:before="240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  <w:t>Deterministic Strategies</w:t>
                      </w:r>
                      <w:r w:rsidRPr="00B26CFD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  <w:t>:</w:t>
                      </w:r>
                    </w:p>
                    <w:p w14:paraId="78CDD835" w14:textId="77777777" w:rsidR="004E6F59" w:rsidRPr="009D1849" w:rsidRDefault="004E6F59" w:rsidP="00A93BDC">
                      <w:pPr>
                        <w:pStyle w:val="My"/>
                        <w:numPr>
                          <w:ilvl w:val="2"/>
                          <w:numId w:val="7"/>
                        </w:numPr>
                        <w:spacing w:before="240" w:after="240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28"/>
                          <w:szCs w:val="28"/>
                          <w:lang w:val="en-US"/>
                        </w:rPr>
                        <w:t>Triggering</w:t>
                      </w:r>
                      <w:r w:rsidRPr="00F20227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28"/>
                          <w:szCs w:val="28"/>
                          <w:lang w:val="en-US"/>
                        </w:rPr>
                        <w:t xml:space="preserve"> Strategies:</w:t>
                      </w:r>
                      <w:r w:rsidRPr="009D1849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 xml:space="preserve"> </w:t>
                      </w:r>
                    </w:p>
                    <w:p w14:paraId="0BEC5468" w14:textId="77777777" w:rsidR="004E6F59" w:rsidRDefault="004E6F59" w:rsidP="00A93BDC">
                      <w:pPr>
                        <w:pStyle w:val="My"/>
                        <w:numPr>
                          <w:ilvl w:val="3"/>
                          <w:numId w:val="7"/>
                        </w:numPr>
                        <w:spacing w:before="240" w:after="240"/>
                        <w:jc w:val="both"/>
                        <w:rPr>
                          <w:rFonts w:cs="Times New Roman"/>
                          <w:b/>
                          <w:bCs/>
                          <w:i/>
                          <w:iCs/>
                          <w:color w:val="333333"/>
                          <w:lang w:val="en-US"/>
                        </w:rPr>
                      </w:pPr>
                      <w:r>
                        <w:rPr>
                          <w:rFonts w:cs="Times New Roman"/>
                          <w:b/>
                          <w:bCs/>
                          <w:i/>
                          <w:iCs/>
                          <w:color w:val="333333"/>
                          <w:lang w:val="en-US"/>
                        </w:rPr>
                        <w:t>Grim Trigger Strategy</w:t>
                      </w:r>
                      <w:r w:rsidRPr="0040471F">
                        <w:rPr>
                          <w:rFonts w:cs="Times New Roman"/>
                          <w:b/>
                          <w:bCs/>
                          <w:i/>
                          <w:iCs/>
                          <w:color w:val="333333"/>
                          <w:lang w:val="en-US"/>
                        </w:rPr>
                        <w:t>:</w:t>
                      </w:r>
                    </w:p>
                    <w:p w14:paraId="046EC3AC" w14:textId="77777777" w:rsidR="004E6F59" w:rsidRPr="00B93E0A" w:rsidRDefault="004E6F59" w:rsidP="00A93BDC">
                      <w:pPr>
                        <w:pStyle w:val="My"/>
                        <w:numPr>
                          <w:ilvl w:val="4"/>
                          <w:numId w:val="7"/>
                        </w:numPr>
                        <w:spacing w:before="240" w:after="240"/>
                        <w:jc w:val="both"/>
                        <w:rPr>
                          <w:rFonts w:cs="Times New Roman"/>
                          <w:b/>
                          <w:bCs/>
                          <w:i/>
                          <w:iCs/>
                          <w:color w:val="333333"/>
                          <w:lang w:val="en-US"/>
                        </w:rPr>
                      </w:pPr>
                      <w:r>
                        <w:rPr>
                          <w:rFonts w:cs="Times New Roman"/>
                          <w:color w:val="333333"/>
                          <w:lang w:val="en-US"/>
                        </w:rPr>
                        <w:t xml:space="preserve">The </w:t>
                      </w:r>
                      <w:r w:rsidRPr="00B93E0A">
                        <w:rPr>
                          <w:rFonts w:cs="Times New Roman"/>
                          <w:b/>
                          <w:bCs/>
                          <w:i/>
                          <w:iCs/>
                          <w:color w:val="333333"/>
                          <w:lang w:val="en-US"/>
                        </w:rPr>
                        <w:t>Player</w:t>
                      </w:r>
                      <w:r>
                        <w:rPr>
                          <w:rFonts w:cs="Times New Roman"/>
                          <w:color w:val="333333"/>
                          <w:lang w:val="en-US"/>
                        </w:rPr>
                        <w:t xml:space="preserve"> starts to play a </w:t>
                      </w:r>
                      <w:r w:rsidRPr="00B93E0A">
                        <w:rPr>
                          <w:rFonts w:cs="Times New Roman"/>
                          <w:b/>
                          <w:bCs/>
                          <w:i/>
                          <w:iCs/>
                          <w:color w:val="333333"/>
                          <w:lang w:val="en-US"/>
                        </w:rPr>
                        <w:t>Cooperate</w:t>
                      </w:r>
                      <w:r>
                        <w:rPr>
                          <w:rFonts w:cs="Times New Roman"/>
                          <w:color w:val="333333"/>
                          <w:lang w:val="en-US"/>
                        </w:rPr>
                        <w:t xml:space="preserve"> action, and keep playing </w:t>
                      </w:r>
                      <w:r w:rsidRPr="00EC1B63">
                        <w:rPr>
                          <w:rFonts w:cs="Times New Roman"/>
                          <w:b/>
                          <w:bCs/>
                          <w:i/>
                          <w:iCs/>
                          <w:color w:val="333333"/>
                          <w:lang w:val="en-US"/>
                        </w:rPr>
                        <w:t>Cooperate</w:t>
                      </w:r>
                      <w:r>
                        <w:rPr>
                          <w:rFonts w:cs="Times New Roman"/>
                          <w:color w:val="333333"/>
                          <w:lang w:val="en-US"/>
                        </w:rPr>
                        <w:t xml:space="preserve"> actions until the other Player played a </w:t>
                      </w:r>
                      <w:r w:rsidRPr="00EC1B63">
                        <w:rPr>
                          <w:rFonts w:cs="Times New Roman"/>
                          <w:b/>
                          <w:bCs/>
                          <w:i/>
                          <w:iCs/>
                          <w:color w:val="333333"/>
                          <w:lang w:val="en-US"/>
                        </w:rPr>
                        <w:t>Defect</w:t>
                      </w:r>
                      <w:r>
                        <w:rPr>
                          <w:rFonts w:cs="Times New Roman"/>
                          <w:color w:val="333333"/>
                          <w:lang w:val="en-US"/>
                        </w:rPr>
                        <w:t xml:space="preserve"> action, in the previous </w:t>
                      </w:r>
                      <w:r w:rsidRPr="00EC1B63">
                        <w:rPr>
                          <w:rFonts w:cs="Times New Roman"/>
                          <w:b/>
                          <w:bCs/>
                          <w:i/>
                          <w:iCs/>
                          <w:color w:val="333333"/>
                          <w:lang w:val="en-US"/>
                        </w:rPr>
                        <w:t>Game Stage/Round</w:t>
                      </w:r>
                      <w:r>
                        <w:rPr>
                          <w:rFonts w:cs="Times New Roman"/>
                          <w:color w:val="333333"/>
                          <w:lang w:val="en-US"/>
                        </w:rPr>
                        <w:t xml:space="preserve">, after that, plays always a </w:t>
                      </w:r>
                      <w:r w:rsidRPr="00EC1B63">
                        <w:rPr>
                          <w:rFonts w:cs="Times New Roman"/>
                          <w:b/>
                          <w:bCs/>
                          <w:i/>
                          <w:iCs/>
                          <w:color w:val="333333"/>
                          <w:lang w:val="en-US"/>
                        </w:rPr>
                        <w:t>Defect</w:t>
                      </w:r>
                      <w:r>
                        <w:rPr>
                          <w:rFonts w:cs="Times New Roman"/>
                          <w:color w:val="333333"/>
                          <w:lang w:val="en-US"/>
                        </w:rPr>
                        <w:t xml:space="preserve"> action as </w:t>
                      </w:r>
                      <w:r w:rsidRPr="00A93BDC">
                        <w:rPr>
                          <w:rFonts w:cs="Times New Roman"/>
                          <w:b/>
                          <w:bCs/>
                          <w:i/>
                          <w:iCs/>
                          <w:color w:val="333333"/>
                          <w:lang w:val="en-US"/>
                        </w:rPr>
                        <w:t>punishment</w:t>
                      </w:r>
                      <w:r>
                        <w:rPr>
                          <w:rFonts w:cs="Times New Roman"/>
                          <w:color w:val="333333"/>
                          <w:lang w:val="en-US"/>
                        </w:rPr>
                        <w:t>;</w:t>
                      </w:r>
                    </w:p>
                    <w:p w14:paraId="28553F34" w14:textId="77777777" w:rsidR="004E6F59" w:rsidRPr="00A93BDC" w:rsidRDefault="004E6F59" w:rsidP="00A93BDC">
                      <w:pPr>
                        <w:pStyle w:val="My"/>
                        <w:numPr>
                          <w:ilvl w:val="4"/>
                          <w:numId w:val="7"/>
                        </w:numPr>
                        <w:spacing w:before="240" w:after="240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i/>
                          <w:iCs/>
                          <w:color w:val="333333"/>
                          <w:lang w:val="en-US"/>
                        </w:rPr>
                      </w:pPr>
                      <w:r>
                        <w:rPr>
                          <w:rFonts w:cs="Times New Roman"/>
                          <w:color w:val="333333"/>
                          <w:lang w:val="en-US"/>
                        </w:rPr>
                        <w:t xml:space="preserve">It’s also known as a </w:t>
                      </w:r>
                      <w:r>
                        <w:rPr>
                          <w:rFonts w:cs="Times New Roman"/>
                          <w:b/>
                          <w:bCs/>
                          <w:i/>
                          <w:iCs/>
                          <w:color w:val="333333"/>
                          <w:lang w:val="en-US"/>
                        </w:rPr>
                        <w:t>Spiteful</w:t>
                      </w:r>
                      <w:r w:rsidRPr="00B93E0A">
                        <w:rPr>
                          <w:rFonts w:cs="Times New Roman"/>
                          <w:b/>
                          <w:bCs/>
                          <w:i/>
                          <w:iCs/>
                          <w:color w:val="333333"/>
                          <w:lang w:val="en-US"/>
                        </w:rPr>
                        <w:t xml:space="preserve"> Strategy</w:t>
                      </w:r>
                      <w:r>
                        <w:rPr>
                          <w:rFonts w:cs="Times New Roman"/>
                          <w:color w:val="333333"/>
                          <w:lang w:val="en-US"/>
                        </w:rPr>
                        <w:t>;</w:t>
                      </w:r>
                    </w:p>
                    <w:p w14:paraId="69667DB0" w14:textId="77777777" w:rsidR="004E6F59" w:rsidRDefault="004E6F59" w:rsidP="00A93BDC">
                      <w:pPr>
                        <w:pStyle w:val="My"/>
                        <w:numPr>
                          <w:ilvl w:val="3"/>
                          <w:numId w:val="7"/>
                        </w:numPr>
                        <w:spacing w:before="240" w:after="240"/>
                        <w:jc w:val="both"/>
                        <w:rPr>
                          <w:rFonts w:cs="Times New Roman"/>
                          <w:b/>
                          <w:bCs/>
                          <w:i/>
                          <w:iCs/>
                          <w:color w:val="333333"/>
                          <w:lang w:val="en-US"/>
                        </w:rPr>
                      </w:pPr>
                      <w:r>
                        <w:rPr>
                          <w:rFonts w:cs="Times New Roman"/>
                          <w:b/>
                          <w:bCs/>
                          <w:i/>
                          <w:iCs/>
                          <w:color w:val="333333"/>
                          <w:lang w:val="en-US"/>
                        </w:rPr>
                        <w:t>Gradual Strategy</w:t>
                      </w:r>
                      <w:r w:rsidRPr="0040471F">
                        <w:rPr>
                          <w:rFonts w:cs="Times New Roman"/>
                          <w:b/>
                          <w:bCs/>
                          <w:i/>
                          <w:iCs/>
                          <w:color w:val="333333"/>
                          <w:lang w:val="en-US"/>
                        </w:rPr>
                        <w:t>:</w:t>
                      </w:r>
                    </w:p>
                    <w:p w14:paraId="1BF0B3F0" w14:textId="77777777" w:rsidR="004E6F59" w:rsidRPr="000A1288" w:rsidRDefault="004E6F59" w:rsidP="000A1288">
                      <w:pPr>
                        <w:pStyle w:val="My"/>
                        <w:numPr>
                          <w:ilvl w:val="4"/>
                          <w:numId w:val="7"/>
                        </w:numPr>
                        <w:spacing w:before="240" w:after="240"/>
                        <w:jc w:val="both"/>
                        <w:rPr>
                          <w:rFonts w:cs="Times New Roman"/>
                          <w:b/>
                          <w:bCs/>
                          <w:i/>
                          <w:iCs/>
                          <w:color w:val="333333"/>
                          <w:lang w:val="en-US"/>
                        </w:rPr>
                      </w:pPr>
                      <w:r>
                        <w:rPr>
                          <w:rFonts w:cs="Times New Roman"/>
                          <w:color w:val="333333"/>
                          <w:lang w:val="en-US"/>
                        </w:rPr>
                        <w:t xml:space="preserve">The </w:t>
                      </w:r>
                      <w:r w:rsidRPr="00B93E0A">
                        <w:rPr>
                          <w:rFonts w:cs="Times New Roman"/>
                          <w:b/>
                          <w:bCs/>
                          <w:i/>
                          <w:iCs/>
                          <w:color w:val="333333"/>
                          <w:lang w:val="en-US"/>
                        </w:rPr>
                        <w:t>Player</w:t>
                      </w:r>
                      <w:r>
                        <w:rPr>
                          <w:rFonts w:cs="Times New Roman"/>
                          <w:color w:val="333333"/>
                          <w:lang w:val="en-US"/>
                        </w:rPr>
                        <w:t xml:space="preserve"> starts to play a </w:t>
                      </w:r>
                      <w:r w:rsidRPr="00B93E0A">
                        <w:rPr>
                          <w:rFonts w:cs="Times New Roman"/>
                          <w:b/>
                          <w:bCs/>
                          <w:i/>
                          <w:iCs/>
                          <w:color w:val="333333"/>
                          <w:lang w:val="en-US"/>
                        </w:rPr>
                        <w:t>Cooperate</w:t>
                      </w:r>
                      <w:r>
                        <w:rPr>
                          <w:rFonts w:cs="Times New Roman"/>
                          <w:color w:val="333333"/>
                          <w:lang w:val="en-US"/>
                        </w:rPr>
                        <w:t xml:space="preserve"> action, then play a </w:t>
                      </w:r>
                      <w:r>
                        <w:rPr>
                          <w:rFonts w:cs="Times New Roman"/>
                          <w:b/>
                          <w:bCs/>
                          <w:i/>
                          <w:iCs/>
                          <w:color w:val="333333"/>
                          <w:lang w:val="en-US"/>
                        </w:rPr>
                        <w:t>Defect</w:t>
                      </w:r>
                      <w:r>
                        <w:rPr>
                          <w:rFonts w:cs="Times New Roman"/>
                          <w:color w:val="333333"/>
                          <w:lang w:val="en-US"/>
                        </w:rPr>
                        <w:t xml:space="preserve"> action </w:t>
                      </w:r>
                      <w:r w:rsidRPr="0017014A">
                        <w:rPr>
                          <w:rFonts w:cs="Times New Roman"/>
                          <w:b/>
                          <w:bCs/>
                          <w:i/>
                          <w:iCs/>
                          <w:color w:val="333333"/>
                          <w:lang w:val="en-US"/>
                        </w:rPr>
                        <w:t>n times</w:t>
                      </w:r>
                      <w:r>
                        <w:rPr>
                          <w:rFonts w:cs="Times New Roman"/>
                          <w:color w:val="333333"/>
                          <w:lang w:val="en-US"/>
                        </w:rPr>
                        <w:t xml:space="preserve"> after the </w:t>
                      </w:r>
                      <w:r w:rsidRPr="00F51C29">
                        <w:rPr>
                          <w:rFonts w:cs="Times New Roman"/>
                          <w:b/>
                          <w:bCs/>
                          <w:i/>
                          <w:iCs/>
                          <w:color w:val="333333"/>
                          <w:lang w:val="en-US"/>
                        </w:rPr>
                        <w:t>n</w:t>
                      </w:r>
                      <w:r w:rsidRPr="00F51C29">
                        <w:rPr>
                          <w:rFonts w:cs="Times New Roman"/>
                          <w:b/>
                          <w:bCs/>
                          <w:i/>
                          <w:iCs/>
                          <w:color w:val="333333"/>
                          <w:vertAlign w:val="superscript"/>
                          <w:lang w:val="en-US"/>
                        </w:rPr>
                        <w:t>th</w:t>
                      </w:r>
                      <w:r>
                        <w:rPr>
                          <w:rFonts w:cs="Times New Roman"/>
                          <w:color w:val="333333"/>
                          <w:lang w:val="en-US"/>
                        </w:rPr>
                        <w:t xml:space="preserve"> </w:t>
                      </w:r>
                      <w:r w:rsidRPr="00AB18C4">
                        <w:rPr>
                          <w:rFonts w:cs="Times New Roman"/>
                          <w:b/>
                          <w:bCs/>
                          <w:i/>
                          <w:iCs/>
                          <w:color w:val="333333"/>
                          <w:lang w:val="en-US"/>
                        </w:rPr>
                        <w:t>Defect</w:t>
                      </w:r>
                      <w:r>
                        <w:rPr>
                          <w:rFonts w:cs="Times New Roman"/>
                          <w:color w:val="333333"/>
                          <w:lang w:val="en-US"/>
                        </w:rPr>
                        <w:t xml:space="preserve"> action played by the other </w:t>
                      </w:r>
                      <w:r w:rsidRPr="00F51C29">
                        <w:rPr>
                          <w:rFonts w:cs="Times New Roman"/>
                          <w:b/>
                          <w:bCs/>
                          <w:i/>
                          <w:iCs/>
                          <w:color w:val="333333"/>
                          <w:lang w:val="en-US"/>
                        </w:rPr>
                        <w:t>Player</w:t>
                      </w:r>
                      <w:r>
                        <w:rPr>
                          <w:rFonts w:cs="Times New Roman"/>
                          <w:color w:val="333333"/>
                          <w:lang w:val="en-US"/>
                        </w:rPr>
                        <w:t>;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2FAA9EF" w14:textId="77777777" w:rsidR="00B306C1" w:rsidRDefault="00B306C1">
      <w:r>
        <w:br w:type="page"/>
      </w:r>
    </w:p>
    <w:p w14:paraId="6555D5AB" w14:textId="77777777" w:rsidR="00B306C1" w:rsidRPr="00F67D3A" w:rsidRDefault="00B306C1" w:rsidP="00B306C1">
      <w:r>
        <w:rPr>
          <w:noProof/>
          <w:lang w:eastAsia="en-US"/>
        </w:rPr>
        <w:lastRenderedPageBreak/>
        <w:drawing>
          <wp:anchor distT="0" distB="0" distL="114300" distR="114300" simplePos="0" relativeHeight="252520960" behindDoc="1" locked="0" layoutInCell="1" allowOverlap="1" wp14:anchorId="5F82364D" wp14:editId="216A0C74">
            <wp:simplePos x="0" y="0"/>
            <wp:positionH relativeFrom="column">
              <wp:posOffset>-114300</wp:posOffset>
            </wp:positionH>
            <wp:positionV relativeFrom="paragraph">
              <wp:posOffset>-1196340</wp:posOffset>
            </wp:positionV>
            <wp:extent cx="7886700" cy="2668905"/>
            <wp:effectExtent l="0" t="0" r="0" b="0"/>
            <wp:wrapNone/>
            <wp:docPr id="279" name="Picture 279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8F2E288" w14:textId="77777777" w:rsidR="00B306C1" w:rsidRPr="00F67D3A" w:rsidRDefault="00B306C1" w:rsidP="00B306C1">
      <w:r w:rsidRPr="008C3BF3">
        <w:rPr>
          <w:rStyle w:val="sowc"/>
          <w:noProof/>
          <w:color w:val="333333"/>
        </w:rPr>
        <w:drawing>
          <wp:anchor distT="0" distB="0" distL="114300" distR="114300" simplePos="0" relativeHeight="252519936" behindDoc="0" locked="0" layoutInCell="1" allowOverlap="1" wp14:anchorId="7C6C87DE" wp14:editId="6AA545A9">
            <wp:simplePos x="0" y="0"/>
            <wp:positionH relativeFrom="column">
              <wp:posOffset>6181725</wp:posOffset>
            </wp:positionH>
            <wp:positionV relativeFrom="paragraph">
              <wp:posOffset>51435</wp:posOffset>
            </wp:positionV>
            <wp:extent cx="843915" cy="614045"/>
            <wp:effectExtent l="0" t="0" r="0" b="0"/>
            <wp:wrapNone/>
            <wp:docPr id="280" name="Picture 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ct-nova-logo-1.png"/>
                    <pic:cNvPicPr/>
                  </pic:nvPicPr>
                  <pic:blipFill>
                    <a:blip r:embed="rId11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60000" contrast="-8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3915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3BF3">
        <w:rPr>
          <w:rStyle w:val="sowc"/>
          <w:noProof/>
          <w:color w:val="333333"/>
        </w:rPr>
        <w:drawing>
          <wp:anchor distT="0" distB="0" distL="114300" distR="114300" simplePos="0" relativeHeight="252518912" behindDoc="0" locked="0" layoutInCell="1" allowOverlap="1" wp14:anchorId="616E4187" wp14:editId="5DD4CFC7">
            <wp:simplePos x="0" y="0"/>
            <wp:positionH relativeFrom="column">
              <wp:posOffset>4107815</wp:posOffset>
            </wp:positionH>
            <wp:positionV relativeFrom="paragraph">
              <wp:posOffset>25163</wp:posOffset>
            </wp:positionV>
            <wp:extent cx="1787545" cy="649974"/>
            <wp:effectExtent l="0" t="0" r="3175" b="0"/>
            <wp:wrapNone/>
            <wp:docPr id="283" name="Picture 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niversidade-nova-lisboa-logo-1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60000" contrast="-8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545" cy="6499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E94AFC" w14:textId="77777777" w:rsidR="00B306C1" w:rsidRPr="00F67D3A" w:rsidRDefault="00B306C1" w:rsidP="00B306C1"/>
    <w:p w14:paraId="78EE5546" w14:textId="77777777" w:rsidR="00B306C1" w:rsidRPr="00F67D3A" w:rsidRDefault="00B306C1" w:rsidP="00B306C1"/>
    <w:p w14:paraId="6A4A5351" w14:textId="77777777" w:rsidR="00B306C1" w:rsidRPr="00F67D3A" w:rsidRDefault="00B306C1" w:rsidP="00B306C1"/>
    <w:p w14:paraId="406B320D" w14:textId="77777777" w:rsidR="00B306C1" w:rsidRPr="00F67D3A" w:rsidRDefault="00B306C1" w:rsidP="00B306C1"/>
    <w:p w14:paraId="6B6BFE94" w14:textId="77777777" w:rsidR="00B306C1" w:rsidRPr="00F67D3A" w:rsidRDefault="00B306C1" w:rsidP="00B306C1"/>
    <w:p w14:paraId="29125626" w14:textId="77777777" w:rsidR="00B306C1" w:rsidRPr="00F67D3A" w:rsidRDefault="00B306C1" w:rsidP="00B306C1"/>
    <w:p w14:paraId="3F7FB650" w14:textId="77777777" w:rsidR="00B306C1" w:rsidRPr="00F67D3A" w:rsidRDefault="00B306C1" w:rsidP="00B306C1"/>
    <w:p w14:paraId="2181F1FB" w14:textId="77777777" w:rsidR="00B306C1" w:rsidRPr="00F67D3A" w:rsidRDefault="00B306C1" w:rsidP="00B306C1"/>
    <w:p w14:paraId="112CF8A3" w14:textId="77777777" w:rsidR="00B306C1" w:rsidRPr="00F67D3A" w:rsidRDefault="00B306C1" w:rsidP="00B306C1">
      <w:r>
        <w:rPr>
          <w:noProof/>
          <w:lang w:eastAsia="en-US"/>
        </w:rPr>
        <mc:AlternateContent>
          <mc:Choice Requires="wps">
            <w:drawing>
              <wp:anchor distT="36576" distB="36576" distL="36576" distR="36576" simplePos="0" relativeHeight="252517888" behindDoc="0" locked="0" layoutInCell="1" allowOverlap="1" wp14:anchorId="4833E92C" wp14:editId="0A851BB3">
                <wp:simplePos x="0" y="0"/>
                <wp:positionH relativeFrom="column">
                  <wp:posOffset>574158</wp:posOffset>
                </wp:positionH>
                <wp:positionV relativeFrom="page">
                  <wp:posOffset>2392326</wp:posOffset>
                </wp:positionV>
                <wp:extent cx="6400800" cy="6751674"/>
                <wp:effectExtent l="0" t="0" r="0" b="0"/>
                <wp:wrapNone/>
                <wp:docPr id="278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67516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866FF14" w14:textId="77777777" w:rsidR="004E6F59" w:rsidRDefault="004E6F59" w:rsidP="00B306C1">
                            <w:pPr>
                              <w:pStyle w:val="MyHeadtitle"/>
                              <w:spacing w:before="0" w:after="0"/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  <w:t>iii. Brief Description of some of</w:t>
                            </w:r>
                          </w:p>
                          <w:p w14:paraId="5254A012" w14:textId="77777777" w:rsidR="004E6F59" w:rsidRDefault="004E6F59" w:rsidP="00B306C1">
                            <w:pPr>
                              <w:pStyle w:val="MyHeadtitle"/>
                              <w:spacing w:before="0" w:after="0"/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  <w:t xml:space="preserve">    the most known </w:t>
                            </w:r>
                            <w:r w:rsidRPr="00A00428"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  <w:t xml:space="preserve">Strategies for </w:t>
                            </w:r>
                          </w:p>
                          <w:p w14:paraId="138DAB68" w14:textId="65CE9AE1" w:rsidR="004E6F59" w:rsidRPr="00A00428" w:rsidRDefault="004E6F59" w:rsidP="00B306C1">
                            <w:pPr>
                              <w:pStyle w:val="MyHeadtitle"/>
                              <w:spacing w:before="0" w:line="360" w:lineRule="auto"/>
                              <w:rPr>
                                <w:rStyle w:val="sowc"/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  <w:t xml:space="preserve">    </w:t>
                            </w:r>
                            <w:r w:rsidRPr="00A00428"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  <w:t>Iterated</w:t>
                            </w: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A00428"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  <w:t>Prisoner’s Dilemma</w:t>
                            </w:r>
                          </w:p>
                          <w:p w14:paraId="3CF57898" w14:textId="77777777" w:rsidR="004E6F59" w:rsidRDefault="004E6F59" w:rsidP="00B306C1">
                            <w:pPr>
                              <w:pStyle w:val="My"/>
                              <w:numPr>
                                <w:ilvl w:val="0"/>
                                <w:numId w:val="7"/>
                              </w:numPr>
                              <w:spacing w:before="240" w:after="240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Let’s enumerate some few commonly known </w:t>
                            </w:r>
                            <w:r w:rsidRPr="00155AB9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Strategies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for </w:t>
                            </w:r>
                            <w:r w:rsidRPr="00155AB9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Iterated Prisoner’s Dilemma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:</w:t>
                            </w:r>
                          </w:p>
                          <w:p w14:paraId="30202175" w14:textId="77777777" w:rsidR="004E6F59" w:rsidRDefault="004E6F59" w:rsidP="00B306C1">
                            <w:pPr>
                              <w:pStyle w:val="My"/>
                              <w:numPr>
                                <w:ilvl w:val="1"/>
                                <w:numId w:val="7"/>
                              </w:numPr>
                              <w:spacing w:before="240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>Deterministic Strategies:</w:t>
                            </w:r>
                          </w:p>
                          <w:p w14:paraId="5BB04EDB" w14:textId="77777777" w:rsidR="004E6F59" w:rsidRPr="00F20227" w:rsidRDefault="004E6F59" w:rsidP="000A1288">
                            <w:pPr>
                              <w:pStyle w:val="My"/>
                              <w:numPr>
                                <w:ilvl w:val="2"/>
                                <w:numId w:val="7"/>
                              </w:numPr>
                              <w:spacing w:before="240" w:after="240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28"/>
                                <w:szCs w:val="28"/>
                                <w:lang w:val="en-US"/>
                              </w:rPr>
                              <w:t>Handshakes/Group</w:t>
                            </w:r>
                            <w:r w:rsidRPr="00F20227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28"/>
                                <w:szCs w:val="28"/>
                                <w:lang w:val="en-US"/>
                              </w:rPr>
                              <w:t xml:space="preserve"> Strategies:</w:t>
                            </w:r>
                            <w:r w:rsidRPr="00F20227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</w:p>
                          <w:p w14:paraId="15CE2118" w14:textId="77777777" w:rsidR="004E6F59" w:rsidRDefault="004E6F59" w:rsidP="000A1288">
                            <w:pPr>
                              <w:pStyle w:val="My"/>
                              <w:numPr>
                                <w:ilvl w:val="3"/>
                                <w:numId w:val="7"/>
                              </w:numPr>
                              <w:spacing w:before="240" w:after="240"/>
                              <w:jc w:val="both"/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</w:pPr>
                            <w:r w:rsidRPr="000A1288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i/>
                                <w:iCs/>
                                <w:color w:val="333333"/>
                                <w:lang w:val="en-US"/>
                              </w:rPr>
                              <w:t>Prober Strategy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:</w:t>
                            </w:r>
                          </w:p>
                          <w:p w14:paraId="1FD86106" w14:textId="77777777" w:rsidR="004E6F59" w:rsidRPr="00AB18C4" w:rsidRDefault="004E6F59" w:rsidP="000A1288">
                            <w:pPr>
                              <w:pStyle w:val="My"/>
                              <w:numPr>
                                <w:ilvl w:val="4"/>
                                <w:numId w:val="7"/>
                              </w:numPr>
                              <w:spacing w:before="240" w:after="240"/>
                              <w:jc w:val="both"/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color w:val="333333"/>
                                <w:lang w:val="en-US"/>
                              </w:rPr>
                              <w:t xml:space="preserve">The </w:t>
                            </w:r>
                            <w:r w:rsidRPr="00B93E0A"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  <w:color w:val="333333"/>
                                <w:lang w:val="en-US"/>
                              </w:rPr>
                              <w:t>Player</w:t>
                            </w:r>
                            <w:r>
                              <w:rPr>
                                <w:rFonts w:cs="Times New Roman"/>
                                <w:color w:val="333333"/>
                                <w:lang w:val="en-US"/>
                              </w:rPr>
                              <w:t xml:space="preserve"> starts to play a sequence of 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  <w:color w:val="333333"/>
                                <w:lang w:val="en-US"/>
                              </w:rPr>
                              <w:t>Defect</w:t>
                            </w:r>
                            <w:r>
                              <w:rPr>
                                <w:rFonts w:cs="Times New Roman"/>
                                <w:color w:val="333333"/>
                                <w:lang w:val="en-US"/>
                              </w:rPr>
                              <w:t xml:space="preserve">, </w:t>
                            </w:r>
                            <w:r w:rsidRPr="00B93E0A"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  <w:color w:val="333333"/>
                                <w:lang w:val="en-US"/>
                              </w:rPr>
                              <w:t>Cooperate</w:t>
                            </w:r>
                            <w:r>
                              <w:rPr>
                                <w:rFonts w:cs="Times New Roman"/>
                                <w:color w:val="333333"/>
                                <w:lang w:val="en-US"/>
                              </w:rPr>
                              <w:t xml:space="preserve">, </w:t>
                            </w:r>
                            <w:r w:rsidRPr="00B93E0A"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  <w:color w:val="333333"/>
                                <w:lang w:val="en-US"/>
                              </w:rPr>
                              <w:t>Cooperate</w:t>
                            </w:r>
                            <w:r>
                              <w:rPr>
                                <w:rFonts w:cs="Times New Roman"/>
                                <w:color w:val="333333"/>
                                <w:lang w:val="en-US"/>
                              </w:rPr>
                              <w:t xml:space="preserve"> actions, then:</w:t>
                            </w:r>
                          </w:p>
                          <w:p w14:paraId="4B0EEBB6" w14:textId="77777777" w:rsidR="004E6F59" w:rsidRDefault="004E6F59" w:rsidP="009646C3">
                            <w:pPr>
                              <w:pStyle w:val="My"/>
                              <w:numPr>
                                <w:ilvl w:val="5"/>
                                <w:numId w:val="7"/>
                              </w:numPr>
                              <w:spacing w:before="240" w:after="240"/>
                              <w:jc w:val="both"/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rFonts w:cs="Times New Roman"/>
                                <w:color w:val="333333"/>
                                <w:lang w:val="en-US"/>
                              </w:rPr>
                              <w:t xml:space="preserve">Play an </w:t>
                            </w:r>
                            <w:r w:rsidRPr="0086583D"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  <w:color w:val="333333"/>
                                <w:lang w:val="en-US"/>
                              </w:rPr>
                              <w:t>Always</w:t>
                            </w:r>
                            <w:r>
                              <w:rPr>
                                <w:rFonts w:cs="Times New Roman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834EB3"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  <w:color w:val="333333"/>
                                <w:lang w:val="en-US"/>
                              </w:rPr>
                              <w:t>Defect</w:t>
                            </w:r>
                            <w:r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  <w:color w:val="333333"/>
                                <w:lang w:val="en-US"/>
                              </w:rPr>
                              <w:t xml:space="preserve"> Strategy</w:t>
                            </w:r>
                            <w:r>
                              <w:rPr>
                                <w:rFonts w:cs="Times New Roman"/>
                                <w:color w:val="333333"/>
                                <w:lang w:val="en-US"/>
                              </w:rPr>
                              <w:t xml:space="preserve"> if the other </w:t>
                            </w:r>
                            <w:r w:rsidRPr="0086583D"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  <w:color w:val="333333"/>
                                <w:lang w:val="en-US"/>
                              </w:rPr>
                              <w:t>Player</w:t>
                            </w:r>
                            <w:r>
                              <w:rPr>
                                <w:rFonts w:cs="Times New Roman"/>
                                <w:color w:val="333333"/>
                                <w:lang w:val="en-US"/>
                              </w:rPr>
                              <w:t xml:space="preserve"> played a </w:t>
                            </w:r>
                            <w:r w:rsidRPr="003B3F14"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  <w:color w:val="333333"/>
                                <w:lang w:val="en-US"/>
                              </w:rPr>
                              <w:t>Cooperate</w:t>
                            </w:r>
                            <w:r>
                              <w:rPr>
                                <w:rFonts w:cs="Times New Roman"/>
                                <w:color w:val="333333"/>
                                <w:lang w:val="en-US"/>
                              </w:rPr>
                              <w:t xml:space="preserve"> action in the </w:t>
                            </w:r>
                            <w:r w:rsidRPr="003B3F14"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  <w:color w:val="333333"/>
                                <w:lang w:val="en-US"/>
                              </w:rPr>
                              <w:t>2</w:t>
                            </w:r>
                            <w:r w:rsidRPr="003B3F14"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  <w:color w:val="333333"/>
                                <w:vertAlign w:val="superscript"/>
                                <w:lang w:val="en-US"/>
                              </w:rPr>
                              <w:t>nd</w:t>
                            </w:r>
                            <w:r w:rsidRPr="003B3F14"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  <w:color w:val="333333"/>
                                <w:lang w:val="en-US"/>
                              </w:rPr>
                              <w:t xml:space="preserve"> and 3</w:t>
                            </w:r>
                            <w:r w:rsidRPr="003B3F14"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  <w:color w:val="333333"/>
                                <w:vertAlign w:val="superscript"/>
                                <w:lang w:val="en-US"/>
                              </w:rPr>
                              <w:t>rd</w:t>
                            </w:r>
                            <w:r w:rsidRPr="003B3F14"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  <w:color w:val="333333"/>
                                <w:lang w:val="en-US"/>
                              </w:rPr>
                              <w:t xml:space="preserve"> Game Stage/Rounds</w:t>
                            </w:r>
                            <w:r>
                              <w:rPr>
                                <w:rFonts w:cs="Times New Roman"/>
                                <w:color w:val="333333"/>
                                <w:lang w:val="en-US"/>
                              </w:rPr>
                              <w:t>;</w:t>
                            </w:r>
                          </w:p>
                          <w:p w14:paraId="1675785E" w14:textId="77777777" w:rsidR="004E6F59" w:rsidRPr="005500C9" w:rsidRDefault="004E6F59" w:rsidP="009646C3">
                            <w:pPr>
                              <w:pStyle w:val="My"/>
                              <w:numPr>
                                <w:ilvl w:val="5"/>
                                <w:numId w:val="7"/>
                              </w:numPr>
                              <w:spacing w:before="240" w:after="240"/>
                              <w:jc w:val="both"/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  <w:color w:val="333333"/>
                                <w:lang w:val="en-US"/>
                              </w:rPr>
                            </w:pPr>
                            <w:r w:rsidRPr="009646C3">
                              <w:rPr>
                                <w:rFonts w:cs="Times New Roman"/>
                                <w:color w:val="333333"/>
                                <w:lang w:val="en-US"/>
                              </w:rPr>
                              <w:t xml:space="preserve">Play a </w:t>
                            </w:r>
                            <w:r w:rsidRPr="009646C3">
                              <w:rPr>
                                <w:rFonts w:cs="Times New Roman"/>
                                <w:b/>
                                <w:bCs/>
                                <w:i/>
                                <w:iCs/>
                                <w:color w:val="333333"/>
                                <w:lang w:val="en-US"/>
                              </w:rPr>
                              <w:t>Tit For tat Strategy</w:t>
                            </w:r>
                            <w:r w:rsidRPr="009646C3">
                              <w:rPr>
                                <w:rFonts w:cs="Times New Roman"/>
                                <w:color w:val="333333"/>
                                <w:lang w:val="en-US"/>
                              </w:rPr>
                              <w:t>, otherwise;</w:t>
                            </w:r>
                          </w:p>
                          <w:p w14:paraId="33975A0F" w14:textId="77777777" w:rsidR="004E6F59" w:rsidRPr="005500C9" w:rsidRDefault="004E6F59" w:rsidP="005500C9">
                            <w:pPr>
                              <w:pStyle w:val="My"/>
                              <w:spacing w:before="240" w:after="240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i/>
                                <w:iCs/>
                                <w:color w:val="333333"/>
                                <w:sz w:val="4"/>
                                <w:szCs w:val="4"/>
                                <w:lang w:val="en-US"/>
                              </w:rPr>
                            </w:pPr>
                          </w:p>
                          <w:p w14:paraId="5066B5DC" w14:textId="77777777" w:rsidR="004E6F59" w:rsidRPr="00B26CFD" w:rsidRDefault="004E6F59" w:rsidP="00B306C1">
                            <w:pPr>
                              <w:pStyle w:val="My"/>
                              <w:numPr>
                                <w:ilvl w:val="1"/>
                                <w:numId w:val="7"/>
                              </w:numPr>
                              <w:spacing w:before="240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>Probabilistic Strategies</w:t>
                            </w:r>
                            <w:r w:rsidRPr="00B26CFD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  <w:t>:</w:t>
                            </w:r>
                          </w:p>
                          <w:p w14:paraId="0F5B8C8C" w14:textId="77777777" w:rsidR="004E6F59" w:rsidRPr="00F20227" w:rsidRDefault="004E6F59" w:rsidP="00712F8C">
                            <w:pPr>
                              <w:pStyle w:val="My"/>
                              <w:numPr>
                                <w:ilvl w:val="2"/>
                                <w:numId w:val="7"/>
                              </w:numPr>
                              <w:spacing w:before="240" w:after="240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26"/>
                                <w:szCs w:val="26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28"/>
                                <w:szCs w:val="28"/>
                                <w:lang w:val="en-US"/>
                              </w:rPr>
                              <w:t>Random</w:t>
                            </w:r>
                            <w:r w:rsidRPr="00F20227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28"/>
                                <w:szCs w:val="28"/>
                                <w:lang w:val="en-US"/>
                              </w:rPr>
                              <w:t xml:space="preserve"> Strategies:</w:t>
                            </w:r>
                            <w:r w:rsidRPr="00F20227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</w:p>
                          <w:p w14:paraId="462B7F3F" w14:textId="77777777" w:rsidR="004E6F59" w:rsidRDefault="004E6F59" w:rsidP="00712F8C">
                            <w:pPr>
                              <w:pStyle w:val="My"/>
                              <w:numPr>
                                <w:ilvl w:val="3"/>
                                <w:numId w:val="7"/>
                              </w:numPr>
                              <w:spacing w:before="240" w:after="240"/>
                              <w:jc w:val="both"/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½ Random Strategy:</w:t>
                            </w:r>
                          </w:p>
                          <w:p w14:paraId="0DBD6A0F" w14:textId="77777777" w:rsidR="004E6F59" w:rsidRPr="005500C9" w:rsidRDefault="004E6F59" w:rsidP="005500C9">
                            <w:pPr>
                              <w:pStyle w:val="My"/>
                              <w:numPr>
                                <w:ilvl w:val="4"/>
                                <w:numId w:val="7"/>
                              </w:numPr>
                              <w:spacing w:before="240" w:after="240"/>
                              <w:jc w:val="both"/>
                              <w:rPr>
                                <w:rFonts w:cs="Times New Roman"/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The </w:t>
                            </w:r>
                            <w:r w:rsidRPr="0066285B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i/>
                                <w:iCs/>
                                <w:color w:val="333333"/>
                                <w:lang w:val="en-US"/>
                              </w:rPr>
                              <w:t>Player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always play </w:t>
                            </w:r>
                            <w:r w:rsidRPr="0066285B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i/>
                                <w:iCs/>
                                <w:color w:val="333333"/>
                                <w:lang w:val="en-US"/>
                              </w:rPr>
                              <w:t>randomly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, with ½ of play each </w:t>
                            </w:r>
                            <w:r w:rsidRPr="0066285B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i/>
                                <w:iCs/>
                                <w:color w:val="333333"/>
                                <w:lang w:val="en-US"/>
                              </w:rPr>
                              <w:t>Cooperate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or </w:t>
                            </w:r>
                            <w:r w:rsidRPr="0066285B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i/>
                                <w:iCs/>
                                <w:color w:val="333333"/>
                                <w:lang w:val="en-US"/>
                              </w:rPr>
                              <w:t>Defect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actions;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33E92C" id="_x0000_s1050" type="#_x0000_t202" style="position:absolute;margin-left:45.2pt;margin-top:188.35pt;width:7in;height:531.65pt;z-index:2525178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" filled="f" fillcolor="#fffffe" stroked="f" strokecolor="#212120" insetpen="t">
                <v:textbox inset="2.88pt,2.88pt,2.88pt,2.88pt">
                  <w:txbxContent>
                    <w:p w14:paraId="6866FF14" w14:textId="77777777" w:rsidR="004E6F59" w:rsidRDefault="004E6F59" w:rsidP="00B306C1">
                      <w:pPr>
                        <w:pStyle w:val="MyHeadtitle"/>
                        <w:spacing w:before="0" w:after="0"/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</w:pPr>
                      <w:r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  <w:t>iii. Brief Description of some of</w:t>
                      </w:r>
                    </w:p>
                    <w:p w14:paraId="5254A012" w14:textId="77777777" w:rsidR="004E6F59" w:rsidRDefault="004E6F59" w:rsidP="00B306C1">
                      <w:pPr>
                        <w:pStyle w:val="MyHeadtitle"/>
                        <w:spacing w:before="0" w:after="0"/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</w:pPr>
                      <w:r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  <w:t xml:space="preserve">    the most known </w:t>
                      </w:r>
                      <w:r w:rsidRPr="00A00428"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  <w:t xml:space="preserve">Strategies for </w:t>
                      </w:r>
                    </w:p>
                    <w:p w14:paraId="138DAB68" w14:textId="65CE9AE1" w:rsidR="004E6F59" w:rsidRPr="00A00428" w:rsidRDefault="004E6F59" w:rsidP="00B306C1">
                      <w:pPr>
                        <w:pStyle w:val="MyHeadtitle"/>
                        <w:spacing w:before="0" w:line="360" w:lineRule="auto"/>
                        <w:rPr>
                          <w:rStyle w:val="sowc"/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</w:pPr>
                      <w:r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  <w:t xml:space="preserve">    </w:t>
                      </w:r>
                      <w:r w:rsidRPr="00A00428"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  <w:t>Iterated</w:t>
                      </w:r>
                      <w:r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  <w:t xml:space="preserve"> </w:t>
                      </w:r>
                      <w:r w:rsidRPr="00A00428"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  <w:t>Prisoner’s Dilemma</w:t>
                      </w:r>
                    </w:p>
                    <w:p w14:paraId="3CF57898" w14:textId="77777777" w:rsidR="004E6F59" w:rsidRDefault="004E6F59" w:rsidP="00B306C1">
                      <w:pPr>
                        <w:pStyle w:val="My"/>
                        <w:numPr>
                          <w:ilvl w:val="0"/>
                          <w:numId w:val="7"/>
                        </w:numPr>
                        <w:spacing w:before="240" w:after="240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Let’s enumerate some few commonly known </w:t>
                      </w:r>
                      <w:r w:rsidRPr="00155AB9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Strategies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for </w:t>
                      </w:r>
                      <w:r w:rsidRPr="00155AB9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Iterated Prisoner’s Dilemma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:</w:t>
                      </w:r>
                    </w:p>
                    <w:p w14:paraId="30202175" w14:textId="77777777" w:rsidR="004E6F59" w:rsidRDefault="004E6F59" w:rsidP="00B306C1">
                      <w:pPr>
                        <w:pStyle w:val="My"/>
                        <w:numPr>
                          <w:ilvl w:val="1"/>
                          <w:numId w:val="7"/>
                        </w:numPr>
                        <w:spacing w:before="240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  <w:t>Deterministic Strategies:</w:t>
                      </w:r>
                    </w:p>
                    <w:p w14:paraId="5BB04EDB" w14:textId="77777777" w:rsidR="004E6F59" w:rsidRPr="00F20227" w:rsidRDefault="004E6F59" w:rsidP="000A1288">
                      <w:pPr>
                        <w:pStyle w:val="My"/>
                        <w:numPr>
                          <w:ilvl w:val="2"/>
                          <w:numId w:val="7"/>
                        </w:numPr>
                        <w:spacing w:before="240" w:after="240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28"/>
                          <w:szCs w:val="28"/>
                          <w:lang w:val="en-US"/>
                        </w:rPr>
                        <w:t>Handshakes/Group</w:t>
                      </w:r>
                      <w:r w:rsidRPr="00F20227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28"/>
                          <w:szCs w:val="28"/>
                          <w:lang w:val="en-US"/>
                        </w:rPr>
                        <w:t xml:space="preserve"> Strategies:</w:t>
                      </w:r>
                      <w:r w:rsidRPr="00F20227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 xml:space="preserve"> </w:t>
                      </w:r>
                    </w:p>
                    <w:p w14:paraId="15CE2118" w14:textId="77777777" w:rsidR="004E6F59" w:rsidRDefault="004E6F59" w:rsidP="000A1288">
                      <w:pPr>
                        <w:pStyle w:val="My"/>
                        <w:numPr>
                          <w:ilvl w:val="3"/>
                          <w:numId w:val="7"/>
                        </w:numPr>
                        <w:spacing w:before="240" w:after="240"/>
                        <w:jc w:val="both"/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</w:pPr>
                      <w:r w:rsidRPr="000A1288">
                        <w:rPr>
                          <w:rStyle w:val="sowc"/>
                          <w:rFonts w:cs="Times New Roman"/>
                          <w:b/>
                          <w:bCs/>
                          <w:i/>
                          <w:iCs/>
                          <w:color w:val="333333"/>
                          <w:lang w:val="en-US"/>
                        </w:rPr>
                        <w:t>Prober Strategy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:</w:t>
                      </w:r>
                    </w:p>
                    <w:p w14:paraId="1FD86106" w14:textId="77777777" w:rsidR="004E6F59" w:rsidRPr="00AB18C4" w:rsidRDefault="004E6F59" w:rsidP="000A1288">
                      <w:pPr>
                        <w:pStyle w:val="My"/>
                        <w:numPr>
                          <w:ilvl w:val="4"/>
                          <w:numId w:val="7"/>
                        </w:numPr>
                        <w:spacing w:before="240" w:after="240"/>
                        <w:jc w:val="both"/>
                        <w:rPr>
                          <w:rFonts w:cs="Times New Roman"/>
                          <w:b/>
                          <w:bCs/>
                          <w:i/>
                          <w:iCs/>
                          <w:color w:val="333333"/>
                          <w:lang w:val="en-US"/>
                        </w:rPr>
                      </w:pPr>
                      <w:r>
                        <w:rPr>
                          <w:rFonts w:cs="Times New Roman"/>
                          <w:color w:val="333333"/>
                          <w:lang w:val="en-US"/>
                        </w:rPr>
                        <w:t xml:space="preserve">The </w:t>
                      </w:r>
                      <w:r w:rsidRPr="00B93E0A">
                        <w:rPr>
                          <w:rFonts w:cs="Times New Roman"/>
                          <w:b/>
                          <w:bCs/>
                          <w:i/>
                          <w:iCs/>
                          <w:color w:val="333333"/>
                          <w:lang w:val="en-US"/>
                        </w:rPr>
                        <w:t>Player</w:t>
                      </w:r>
                      <w:r>
                        <w:rPr>
                          <w:rFonts w:cs="Times New Roman"/>
                          <w:color w:val="333333"/>
                          <w:lang w:val="en-US"/>
                        </w:rPr>
                        <w:t xml:space="preserve"> starts to play a sequence of </w:t>
                      </w:r>
                      <w:r>
                        <w:rPr>
                          <w:rFonts w:cs="Times New Roman"/>
                          <w:b/>
                          <w:bCs/>
                          <w:i/>
                          <w:iCs/>
                          <w:color w:val="333333"/>
                          <w:lang w:val="en-US"/>
                        </w:rPr>
                        <w:t>Defect</w:t>
                      </w:r>
                      <w:r>
                        <w:rPr>
                          <w:rFonts w:cs="Times New Roman"/>
                          <w:color w:val="333333"/>
                          <w:lang w:val="en-US"/>
                        </w:rPr>
                        <w:t xml:space="preserve">, </w:t>
                      </w:r>
                      <w:r w:rsidRPr="00B93E0A">
                        <w:rPr>
                          <w:rFonts w:cs="Times New Roman"/>
                          <w:b/>
                          <w:bCs/>
                          <w:i/>
                          <w:iCs/>
                          <w:color w:val="333333"/>
                          <w:lang w:val="en-US"/>
                        </w:rPr>
                        <w:t>Cooperate</w:t>
                      </w:r>
                      <w:r>
                        <w:rPr>
                          <w:rFonts w:cs="Times New Roman"/>
                          <w:color w:val="333333"/>
                          <w:lang w:val="en-US"/>
                        </w:rPr>
                        <w:t xml:space="preserve">, </w:t>
                      </w:r>
                      <w:r w:rsidRPr="00B93E0A">
                        <w:rPr>
                          <w:rFonts w:cs="Times New Roman"/>
                          <w:b/>
                          <w:bCs/>
                          <w:i/>
                          <w:iCs/>
                          <w:color w:val="333333"/>
                          <w:lang w:val="en-US"/>
                        </w:rPr>
                        <w:t>Cooperate</w:t>
                      </w:r>
                      <w:r>
                        <w:rPr>
                          <w:rFonts w:cs="Times New Roman"/>
                          <w:color w:val="333333"/>
                          <w:lang w:val="en-US"/>
                        </w:rPr>
                        <w:t xml:space="preserve"> actions, then:</w:t>
                      </w:r>
                    </w:p>
                    <w:p w14:paraId="4B0EEBB6" w14:textId="77777777" w:rsidR="004E6F59" w:rsidRDefault="004E6F59" w:rsidP="009646C3">
                      <w:pPr>
                        <w:pStyle w:val="My"/>
                        <w:numPr>
                          <w:ilvl w:val="5"/>
                          <w:numId w:val="7"/>
                        </w:numPr>
                        <w:spacing w:before="240" w:after="240"/>
                        <w:jc w:val="both"/>
                        <w:rPr>
                          <w:rFonts w:cs="Times New Roman"/>
                          <w:b/>
                          <w:bCs/>
                          <w:i/>
                          <w:iCs/>
                          <w:color w:val="333333"/>
                          <w:lang w:val="en-US"/>
                        </w:rPr>
                      </w:pPr>
                      <w:r>
                        <w:rPr>
                          <w:rFonts w:cs="Times New Roman"/>
                          <w:color w:val="333333"/>
                          <w:lang w:val="en-US"/>
                        </w:rPr>
                        <w:t xml:space="preserve">Play an </w:t>
                      </w:r>
                      <w:r w:rsidRPr="0086583D">
                        <w:rPr>
                          <w:rFonts w:cs="Times New Roman"/>
                          <w:b/>
                          <w:bCs/>
                          <w:i/>
                          <w:iCs/>
                          <w:color w:val="333333"/>
                          <w:lang w:val="en-US"/>
                        </w:rPr>
                        <w:t>Always</w:t>
                      </w:r>
                      <w:r>
                        <w:rPr>
                          <w:rFonts w:cs="Times New Roman"/>
                          <w:color w:val="333333"/>
                          <w:lang w:val="en-US"/>
                        </w:rPr>
                        <w:t xml:space="preserve"> </w:t>
                      </w:r>
                      <w:r w:rsidRPr="00834EB3">
                        <w:rPr>
                          <w:rFonts w:cs="Times New Roman"/>
                          <w:b/>
                          <w:bCs/>
                          <w:i/>
                          <w:iCs/>
                          <w:color w:val="333333"/>
                          <w:lang w:val="en-US"/>
                        </w:rPr>
                        <w:t>Defect</w:t>
                      </w:r>
                      <w:r>
                        <w:rPr>
                          <w:rFonts w:cs="Times New Roman"/>
                          <w:b/>
                          <w:bCs/>
                          <w:i/>
                          <w:iCs/>
                          <w:color w:val="333333"/>
                          <w:lang w:val="en-US"/>
                        </w:rPr>
                        <w:t xml:space="preserve"> Strategy</w:t>
                      </w:r>
                      <w:r>
                        <w:rPr>
                          <w:rFonts w:cs="Times New Roman"/>
                          <w:color w:val="333333"/>
                          <w:lang w:val="en-US"/>
                        </w:rPr>
                        <w:t xml:space="preserve"> if the other </w:t>
                      </w:r>
                      <w:r w:rsidRPr="0086583D">
                        <w:rPr>
                          <w:rFonts w:cs="Times New Roman"/>
                          <w:b/>
                          <w:bCs/>
                          <w:i/>
                          <w:iCs/>
                          <w:color w:val="333333"/>
                          <w:lang w:val="en-US"/>
                        </w:rPr>
                        <w:t>Player</w:t>
                      </w:r>
                      <w:r>
                        <w:rPr>
                          <w:rFonts w:cs="Times New Roman"/>
                          <w:color w:val="333333"/>
                          <w:lang w:val="en-US"/>
                        </w:rPr>
                        <w:t xml:space="preserve"> played a </w:t>
                      </w:r>
                      <w:r w:rsidRPr="003B3F14">
                        <w:rPr>
                          <w:rFonts w:cs="Times New Roman"/>
                          <w:b/>
                          <w:bCs/>
                          <w:i/>
                          <w:iCs/>
                          <w:color w:val="333333"/>
                          <w:lang w:val="en-US"/>
                        </w:rPr>
                        <w:t>Cooperate</w:t>
                      </w:r>
                      <w:r>
                        <w:rPr>
                          <w:rFonts w:cs="Times New Roman"/>
                          <w:color w:val="333333"/>
                          <w:lang w:val="en-US"/>
                        </w:rPr>
                        <w:t xml:space="preserve"> action in the </w:t>
                      </w:r>
                      <w:r w:rsidRPr="003B3F14">
                        <w:rPr>
                          <w:rFonts w:cs="Times New Roman"/>
                          <w:b/>
                          <w:bCs/>
                          <w:i/>
                          <w:iCs/>
                          <w:color w:val="333333"/>
                          <w:lang w:val="en-US"/>
                        </w:rPr>
                        <w:t>2</w:t>
                      </w:r>
                      <w:r w:rsidRPr="003B3F14">
                        <w:rPr>
                          <w:rFonts w:cs="Times New Roman"/>
                          <w:b/>
                          <w:bCs/>
                          <w:i/>
                          <w:iCs/>
                          <w:color w:val="333333"/>
                          <w:vertAlign w:val="superscript"/>
                          <w:lang w:val="en-US"/>
                        </w:rPr>
                        <w:t>nd</w:t>
                      </w:r>
                      <w:r w:rsidRPr="003B3F14">
                        <w:rPr>
                          <w:rFonts w:cs="Times New Roman"/>
                          <w:b/>
                          <w:bCs/>
                          <w:i/>
                          <w:iCs/>
                          <w:color w:val="333333"/>
                          <w:lang w:val="en-US"/>
                        </w:rPr>
                        <w:t xml:space="preserve"> and 3</w:t>
                      </w:r>
                      <w:r w:rsidRPr="003B3F14">
                        <w:rPr>
                          <w:rFonts w:cs="Times New Roman"/>
                          <w:b/>
                          <w:bCs/>
                          <w:i/>
                          <w:iCs/>
                          <w:color w:val="333333"/>
                          <w:vertAlign w:val="superscript"/>
                          <w:lang w:val="en-US"/>
                        </w:rPr>
                        <w:t>rd</w:t>
                      </w:r>
                      <w:r w:rsidRPr="003B3F14">
                        <w:rPr>
                          <w:rFonts w:cs="Times New Roman"/>
                          <w:b/>
                          <w:bCs/>
                          <w:i/>
                          <w:iCs/>
                          <w:color w:val="333333"/>
                          <w:lang w:val="en-US"/>
                        </w:rPr>
                        <w:t xml:space="preserve"> Game Stage/Rounds</w:t>
                      </w:r>
                      <w:r>
                        <w:rPr>
                          <w:rFonts w:cs="Times New Roman"/>
                          <w:color w:val="333333"/>
                          <w:lang w:val="en-US"/>
                        </w:rPr>
                        <w:t>;</w:t>
                      </w:r>
                    </w:p>
                    <w:p w14:paraId="1675785E" w14:textId="77777777" w:rsidR="004E6F59" w:rsidRPr="005500C9" w:rsidRDefault="004E6F59" w:rsidP="009646C3">
                      <w:pPr>
                        <w:pStyle w:val="My"/>
                        <w:numPr>
                          <w:ilvl w:val="5"/>
                          <w:numId w:val="7"/>
                        </w:numPr>
                        <w:spacing w:before="240" w:after="240"/>
                        <w:jc w:val="both"/>
                        <w:rPr>
                          <w:rFonts w:cs="Times New Roman"/>
                          <w:b/>
                          <w:bCs/>
                          <w:i/>
                          <w:iCs/>
                          <w:color w:val="333333"/>
                          <w:lang w:val="en-US"/>
                        </w:rPr>
                      </w:pPr>
                      <w:r w:rsidRPr="009646C3">
                        <w:rPr>
                          <w:rFonts w:cs="Times New Roman"/>
                          <w:color w:val="333333"/>
                          <w:lang w:val="en-US"/>
                        </w:rPr>
                        <w:t xml:space="preserve">Play a </w:t>
                      </w:r>
                      <w:r w:rsidRPr="009646C3">
                        <w:rPr>
                          <w:rFonts w:cs="Times New Roman"/>
                          <w:b/>
                          <w:bCs/>
                          <w:i/>
                          <w:iCs/>
                          <w:color w:val="333333"/>
                          <w:lang w:val="en-US"/>
                        </w:rPr>
                        <w:t>Tit For tat Strategy</w:t>
                      </w:r>
                      <w:r w:rsidRPr="009646C3">
                        <w:rPr>
                          <w:rFonts w:cs="Times New Roman"/>
                          <w:color w:val="333333"/>
                          <w:lang w:val="en-US"/>
                        </w:rPr>
                        <w:t>, otherwise;</w:t>
                      </w:r>
                    </w:p>
                    <w:p w14:paraId="33975A0F" w14:textId="77777777" w:rsidR="004E6F59" w:rsidRPr="005500C9" w:rsidRDefault="004E6F59" w:rsidP="005500C9">
                      <w:pPr>
                        <w:pStyle w:val="My"/>
                        <w:spacing w:before="240" w:after="240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i/>
                          <w:iCs/>
                          <w:color w:val="333333"/>
                          <w:sz w:val="4"/>
                          <w:szCs w:val="4"/>
                          <w:lang w:val="en-US"/>
                        </w:rPr>
                      </w:pPr>
                    </w:p>
                    <w:p w14:paraId="5066B5DC" w14:textId="77777777" w:rsidR="004E6F59" w:rsidRPr="00B26CFD" w:rsidRDefault="004E6F59" w:rsidP="00B306C1">
                      <w:pPr>
                        <w:pStyle w:val="My"/>
                        <w:numPr>
                          <w:ilvl w:val="1"/>
                          <w:numId w:val="7"/>
                        </w:numPr>
                        <w:spacing w:before="240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  <w:t>Probabilistic Strategies</w:t>
                      </w:r>
                      <w:r w:rsidRPr="00B26CFD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  <w:t>:</w:t>
                      </w:r>
                    </w:p>
                    <w:p w14:paraId="0F5B8C8C" w14:textId="77777777" w:rsidR="004E6F59" w:rsidRPr="00F20227" w:rsidRDefault="004E6F59" w:rsidP="00712F8C">
                      <w:pPr>
                        <w:pStyle w:val="My"/>
                        <w:numPr>
                          <w:ilvl w:val="2"/>
                          <w:numId w:val="7"/>
                        </w:numPr>
                        <w:spacing w:before="240" w:after="240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26"/>
                          <w:szCs w:val="26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28"/>
                          <w:szCs w:val="28"/>
                          <w:lang w:val="en-US"/>
                        </w:rPr>
                        <w:t>Random</w:t>
                      </w:r>
                      <w:r w:rsidRPr="00F20227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28"/>
                          <w:szCs w:val="28"/>
                          <w:lang w:val="en-US"/>
                        </w:rPr>
                        <w:t xml:space="preserve"> Strategies:</w:t>
                      </w:r>
                      <w:r w:rsidRPr="00F20227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 xml:space="preserve"> </w:t>
                      </w:r>
                    </w:p>
                    <w:p w14:paraId="462B7F3F" w14:textId="77777777" w:rsidR="004E6F59" w:rsidRDefault="004E6F59" w:rsidP="00712F8C">
                      <w:pPr>
                        <w:pStyle w:val="My"/>
                        <w:numPr>
                          <w:ilvl w:val="3"/>
                          <w:numId w:val="7"/>
                        </w:numPr>
                        <w:spacing w:before="240" w:after="240"/>
                        <w:jc w:val="both"/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½ Random Strategy:</w:t>
                      </w:r>
                    </w:p>
                    <w:p w14:paraId="0DBD6A0F" w14:textId="77777777" w:rsidR="004E6F59" w:rsidRPr="005500C9" w:rsidRDefault="004E6F59" w:rsidP="005500C9">
                      <w:pPr>
                        <w:pStyle w:val="My"/>
                        <w:numPr>
                          <w:ilvl w:val="4"/>
                          <w:numId w:val="7"/>
                        </w:numPr>
                        <w:spacing w:before="240" w:after="240"/>
                        <w:jc w:val="both"/>
                        <w:rPr>
                          <w:rFonts w:cs="Times New Roman"/>
                          <w:color w:val="333333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The </w:t>
                      </w:r>
                      <w:r w:rsidRPr="0066285B">
                        <w:rPr>
                          <w:rStyle w:val="sowc"/>
                          <w:rFonts w:cs="Times New Roman"/>
                          <w:b/>
                          <w:bCs/>
                          <w:i/>
                          <w:iCs/>
                          <w:color w:val="333333"/>
                          <w:lang w:val="en-US"/>
                        </w:rPr>
                        <w:t>Player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always play </w:t>
                      </w:r>
                      <w:r w:rsidRPr="0066285B">
                        <w:rPr>
                          <w:rStyle w:val="sowc"/>
                          <w:rFonts w:cs="Times New Roman"/>
                          <w:b/>
                          <w:bCs/>
                          <w:i/>
                          <w:iCs/>
                          <w:color w:val="333333"/>
                          <w:lang w:val="en-US"/>
                        </w:rPr>
                        <w:t>randomly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, with ½ of play each </w:t>
                      </w:r>
                      <w:r w:rsidRPr="0066285B">
                        <w:rPr>
                          <w:rStyle w:val="sowc"/>
                          <w:rFonts w:cs="Times New Roman"/>
                          <w:b/>
                          <w:bCs/>
                          <w:i/>
                          <w:iCs/>
                          <w:color w:val="333333"/>
                          <w:lang w:val="en-US"/>
                        </w:rPr>
                        <w:t>Cooperate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or </w:t>
                      </w:r>
                      <w:r w:rsidRPr="0066285B">
                        <w:rPr>
                          <w:rStyle w:val="sowc"/>
                          <w:rFonts w:cs="Times New Roman"/>
                          <w:b/>
                          <w:bCs/>
                          <w:i/>
                          <w:iCs/>
                          <w:color w:val="333333"/>
                          <w:lang w:val="en-US"/>
                        </w:rPr>
                        <w:t>Defect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actions;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54B3F83" w14:textId="77777777" w:rsidR="000C0025" w:rsidRDefault="000C0025" w:rsidP="000C0025">
      <w:r>
        <w:br w:type="page"/>
      </w:r>
    </w:p>
    <w:p w14:paraId="32D04435" w14:textId="77777777" w:rsidR="00501098" w:rsidRPr="00F67D3A" w:rsidRDefault="00501098" w:rsidP="00501098">
      <w:r>
        <w:rPr>
          <w:noProof/>
          <w:lang w:eastAsia="en-US"/>
        </w:rPr>
        <w:lastRenderedPageBreak/>
        <w:drawing>
          <wp:anchor distT="0" distB="0" distL="114300" distR="114300" simplePos="0" relativeHeight="252536320" behindDoc="1" locked="0" layoutInCell="1" allowOverlap="1" wp14:anchorId="2F8445EB" wp14:editId="007B2270">
            <wp:simplePos x="0" y="0"/>
            <wp:positionH relativeFrom="column">
              <wp:posOffset>-114300</wp:posOffset>
            </wp:positionH>
            <wp:positionV relativeFrom="paragraph">
              <wp:posOffset>-1196340</wp:posOffset>
            </wp:positionV>
            <wp:extent cx="7886700" cy="2668905"/>
            <wp:effectExtent l="0" t="0" r="0" b="0"/>
            <wp:wrapNone/>
            <wp:docPr id="293" name="Picture 293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D560E5" w14:textId="77777777" w:rsidR="00501098" w:rsidRPr="00F67D3A" w:rsidRDefault="00501098" w:rsidP="00501098">
      <w:r w:rsidRPr="008C3BF3">
        <w:rPr>
          <w:rStyle w:val="sowc"/>
          <w:noProof/>
          <w:color w:val="333333"/>
        </w:rPr>
        <w:drawing>
          <wp:anchor distT="0" distB="0" distL="114300" distR="114300" simplePos="0" relativeHeight="252535296" behindDoc="0" locked="0" layoutInCell="1" allowOverlap="1" wp14:anchorId="0EE4E2E8" wp14:editId="7DE184F1">
            <wp:simplePos x="0" y="0"/>
            <wp:positionH relativeFrom="column">
              <wp:posOffset>6181725</wp:posOffset>
            </wp:positionH>
            <wp:positionV relativeFrom="paragraph">
              <wp:posOffset>51435</wp:posOffset>
            </wp:positionV>
            <wp:extent cx="843915" cy="614045"/>
            <wp:effectExtent l="0" t="0" r="0" b="0"/>
            <wp:wrapNone/>
            <wp:docPr id="294" name="Picture 2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ct-nova-logo-1.png"/>
                    <pic:cNvPicPr/>
                  </pic:nvPicPr>
                  <pic:blipFill>
                    <a:blip r:embed="rId11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60000" contrast="-8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3915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3BF3">
        <w:rPr>
          <w:rStyle w:val="sowc"/>
          <w:noProof/>
          <w:color w:val="333333"/>
        </w:rPr>
        <w:drawing>
          <wp:anchor distT="0" distB="0" distL="114300" distR="114300" simplePos="0" relativeHeight="252534272" behindDoc="0" locked="0" layoutInCell="1" allowOverlap="1" wp14:anchorId="4FB612C4" wp14:editId="16FAB928">
            <wp:simplePos x="0" y="0"/>
            <wp:positionH relativeFrom="column">
              <wp:posOffset>4107815</wp:posOffset>
            </wp:positionH>
            <wp:positionV relativeFrom="paragraph">
              <wp:posOffset>25163</wp:posOffset>
            </wp:positionV>
            <wp:extent cx="1787545" cy="649974"/>
            <wp:effectExtent l="0" t="0" r="3175" b="0"/>
            <wp:wrapNone/>
            <wp:docPr id="295" name="Picture 2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niversidade-nova-lisboa-logo-1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60000" contrast="-8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545" cy="6499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F32182" w14:textId="77777777" w:rsidR="00501098" w:rsidRPr="00F67D3A" w:rsidRDefault="00501098" w:rsidP="00501098"/>
    <w:p w14:paraId="18595CDC" w14:textId="77777777" w:rsidR="00501098" w:rsidRPr="00F67D3A" w:rsidRDefault="00501098" w:rsidP="00501098"/>
    <w:p w14:paraId="374C153A" w14:textId="77777777" w:rsidR="00501098" w:rsidRPr="00F67D3A" w:rsidRDefault="00501098" w:rsidP="00501098"/>
    <w:p w14:paraId="7CD71979" w14:textId="77777777" w:rsidR="00501098" w:rsidRPr="00F67D3A" w:rsidRDefault="00501098" w:rsidP="00501098"/>
    <w:p w14:paraId="62F93B21" w14:textId="77777777" w:rsidR="00501098" w:rsidRPr="00F67D3A" w:rsidRDefault="00501098" w:rsidP="00501098"/>
    <w:p w14:paraId="0E5E4AB7" w14:textId="77777777" w:rsidR="00501098" w:rsidRPr="00F67D3A" w:rsidRDefault="00501098" w:rsidP="00501098"/>
    <w:p w14:paraId="52650D45" w14:textId="77777777" w:rsidR="00501098" w:rsidRPr="00F67D3A" w:rsidRDefault="00501098" w:rsidP="00501098"/>
    <w:p w14:paraId="09BAF227" w14:textId="77777777" w:rsidR="00501098" w:rsidRPr="00F67D3A" w:rsidRDefault="00501098" w:rsidP="00501098"/>
    <w:p w14:paraId="63E86CBA" w14:textId="77777777" w:rsidR="00501098" w:rsidRPr="00F67D3A" w:rsidRDefault="00501098" w:rsidP="00501098">
      <w:r>
        <w:rPr>
          <w:noProof/>
          <w:lang w:eastAsia="en-US"/>
        </w:rPr>
        <mc:AlternateContent>
          <mc:Choice Requires="wps">
            <w:drawing>
              <wp:anchor distT="36576" distB="36576" distL="36576" distR="36576" simplePos="0" relativeHeight="252533248" behindDoc="0" locked="0" layoutInCell="1" allowOverlap="1" wp14:anchorId="2B9DDFBE" wp14:editId="629D35F1">
                <wp:simplePos x="0" y="0"/>
                <wp:positionH relativeFrom="column">
                  <wp:posOffset>574158</wp:posOffset>
                </wp:positionH>
                <wp:positionV relativeFrom="page">
                  <wp:posOffset>2392327</wp:posOffset>
                </wp:positionV>
                <wp:extent cx="6400800" cy="5911702"/>
                <wp:effectExtent l="0" t="0" r="0" b="0"/>
                <wp:wrapNone/>
                <wp:docPr id="292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591170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DDC145" w14:textId="77777777" w:rsidR="004E6F59" w:rsidRDefault="004E6F59" w:rsidP="00501098">
                            <w:pPr>
                              <w:pStyle w:val="MyHeadtitle"/>
                              <w:spacing w:before="0" w:after="0"/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  <w:t>iv. Some concerns about the</w:t>
                            </w:r>
                            <w:r w:rsidRPr="00A00428"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  <w:p w14:paraId="1F4C564D" w14:textId="1AA873C4" w:rsidR="004E6F59" w:rsidRPr="00A00428" w:rsidRDefault="004E6F59" w:rsidP="00501098">
                            <w:pPr>
                              <w:pStyle w:val="MyHeadtitle"/>
                              <w:spacing w:before="0" w:line="360" w:lineRule="auto"/>
                              <w:rPr>
                                <w:rStyle w:val="sowc"/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  <w:t xml:space="preserve">     </w:t>
                            </w:r>
                            <w:r w:rsidRPr="00A00428"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  <w:t>Iterated</w:t>
                            </w: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A00428"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  <w:t>Prisoner’s Dilemma</w:t>
                            </w:r>
                          </w:p>
                          <w:p w14:paraId="4E978078" w14:textId="77777777" w:rsidR="004E6F59" w:rsidRPr="00501098" w:rsidRDefault="004E6F59" w:rsidP="00501098">
                            <w:pPr>
                              <w:pStyle w:val="My"/>
                              <w:numPr>
                                <w:ilvl w:val="0"/>
                                <w:numId w:val="7"/>
                              </w:numPr>
                              <w:spacing w:before="240" w:after="240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Let’s clarify some key aspects to take in account in this game version of </w:t>
                            </w:r>
                            <w:r w:rsidRPr="00FE7713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Prisoner’s Dilemma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:</w:t>
                            </w:r>
                          </w:p>
                          <w:p w14:paraId="252853C9" w14:textId="77777777" w:rsidR="004E6F59" w:rsidRPr="00501098" w:rsidRDefault="004E6F59" w:rsidP="00501098">
                            <w:pPr>
                              <w:pStyle w:val="My"/>
                              <w:numPr>
                                <w:ilvl w:val="1"/>
                                <w:numId w:val="7"/>
                              </w:numPr>
                              <w:spacing w:before="240" w:after="240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In a </w:t>
                            </w:r>
                            <w:r w:rsidRPr="00FE7713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Prisoner’s Dilemma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game with only one </w:t>
                            </w:r>
                            <w:r w:rsidRPr="00FE7713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Game Stage/Round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, the best approach Strategy and respectively best response to the other Player’s behavior it’s very discussable:</w:t>
                            </w:r>
                          </w:p>
                          <w:p w14:paraId="172317D8" w14:textId="77777777" w:rsidR="004E6F59" w:rsidRPr="00501098" w:rsidRDefault="004E6F59" w:rsidP="00501098">
                            <w:pPr>
                              <w:pStyle w:val="My"/>
                              <w:numPr>
                                <w:ilvl w:val="2"/>
                                <w:numId w:val="7"/>
                              </w:numPr>
                              <w:spacing w:before="240" w:after="240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A </w:t>
                            </w:r>
                            <w:r w:rsidRPr="00FE7713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Player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will never know how the other </w:t>
                            </w:r>
                            <w:r w:rsidRPr="00FE7713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Player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will act:</w:t>
                            </w:r>
                          </w:p>
                          <w:p w14:paraId="38567A6F" w14:textId="77777777" w:rsidR="004E6F59" w:rsidRPr="00501098" w:rsidRDefault="004E6F59" w:rsidP="00501098">
                            <w:pPr>
                              <w:pStyle w:val="My"/>
                              <w:numPr>
                                <w:ilvl w:val="3"/>
                                <w:numId w:val="7"/>
                              </w:numPr>
                              <w:spacing w:before="240" w:after="240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From an altruist view, a Player can believe that the other Player doesn’t have any reason to try to harm it, and may play a </w:t>
                            </w:r>
                            <w:r w:rsidRPr="00FE7713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Cooperate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action, and, in response to that, should play also a </w:t>
                            </w:r>
                            <w:r w:rsidRPr="00FE7713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Cooperate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action, sharing the same payoff with it;</w:t>
                            </w:r>
                          </w:p>
                          <w:p w14:paraId="68A3BA4E" w14:textId="77777777" w:rsidR="004E6F59" w:rsidRPr="00501098" w:rsidRDefault="004E6F59" w:rsidP="00501098">
                            <w:pPr>
                              <w:pStyle w:val="My"/>
                              <w:numPr>
                                <w:ilvl w:val="3"/>
                                <w:numId w:val="7"/>
                              </w:numPr>
                              <w:spacing w:before="240" w:after="240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But any reasonable </w:t>
                            </w:r>
                            <w:r w:rsidRPr="00FE7713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Player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will always think in play a </w:t>
                            </w:r>
                            <w:r w:rsidRPr="00FE7713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Defect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action, in order to try to maximize its payoff and, in that case it’s very likely that the other </w:t>
                            </w:r>
                            <w:r w:rsidRPr="00FE7713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Player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will play a </w:t>
                            </w:r>
                            <w:r w:rsidRPr="00FE7713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Defect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action, and in that case, the best response that a </w:t>
                            </w:r>
                            <w:r w:rsidRPr="00FE7713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Player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can give it’s also a </w:t>
                            </w:r>
                            <w:r w:rsidRPr="00FE7713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Defect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action, receiving both, in that case, a lower payoff than if the both played a </w:t>
                            </w:r>
                            <w:r w:rsidRPr="00FE7713">
                              <w:rPr>
                                <w:b/>
                                <w:bCs/>
                              </w:rPr>
                              <w:t>Cooperate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action;</w:t>
                            </w:r>
                          </w:p>
                          <w:p w14:paraId="6C2F3533" w14:textId="77777777" w:rsidR="004E6F59" w:rsidRPr="00501098" w:rsidRDefault="004E6F59" w:rsidP="00A324E8">
                            <w:pPr>
                              <w:pStyle w:val="My"/>
                              <w:numPr>
                                <w:ilvl w:val="3"/>
                                <w:numId w:val="7"/>
                              </w:numPr>
                              <w:spacing w:before="240" w:after="240"/>
                              <w:jc w:val="both"/>
                              <w:rPr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This it’s the main reason for calling this game, a </w:t>
                            </w:r>
                            <w:r w:rsidRPr="00FE7713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Dilemma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or a </w:t>
                            </w:r>
                            <w:r w:rsidRPr="00FE7713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Paradox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9DDFBE" id="_x0000_s1051" type="#_x0000_t202" style="position:absolute;margin-left:45.2pt;margin-top:188.35pt;width:7in;height:465.5pt;z-index:25253324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" filled="f" fillcolor="#fffffe" stroked="f" strokecolor="#212120" insetpen="t">
                <v:textbox inset="2.88pt,2.88pt,2.88pt,2.88pt">
                  <w:txbxContent>
                    <w:p w14:paraId="5DDDC145" w14:textId="77777777" w:rsidR="004E6F59" w:rsidRDefault="004E6F59" w:rsidP="00501098">
                      <w:pPr>
                        <w:pStyle w:val="MyHeadtitle"/>
                        <w:spacing w:before="0" w:after="0"/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</w:pPr>
                      <w:r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  <w:t>iv. Some concerns about the</w:t>
                      </w:r>
                      <w:r w:rsidRPr="00A00428"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  <w:t xml:space="preserve"> </w:t>
                      </w:r>
                    </w:p>
                    <w:p w14:paraId="1F4C564D" w14:textId="1AA873C4" w:rsidR="004E6F59" w:rsidRPr="00A00428" w:rsidRDefault="004E6F59" w:rsidP="00501098">
                      <w:pPr>
                        <w:pStyle w:val="MyHeadtitle"/>
                        <w:spacing w:before="0" w:line="360" w:lineRule="auto"/>
                        <w:rPr>
                          <w:rStyle w:val="sowc"/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</w:pPr>
                      <w:r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  <w:t xml:space="preserve">     </w:t>
                      </w:r>
                      <w:r w:rsidRPr="00A00428"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  <w:t>Iterated</w:t>
                      </w:r>
                      <w:r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  <w:t xml:space="preserve"> </w:t>
                      </w:r>
                      <w:r w:rsidRPr="00A00428"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  <w:t>Prisoner’s Dilemma</w:t>
                      </w:r>
                    </w:p>
                    <w:p w14:paraId="4E978078" w14:textId="77777777" w:rsidR="004E6F59" w:rsidRPr="00501098" w:rsidRDefault="004E6F59" w:rsidP="00501098">
                      <w:pPr>
                        <w:pStyle w:val="My"/>
                        <w:numPr>
                          <w:ilvl w:val="0"/>
                          <w:numId w:val="7"/>
                        </w:numPr>
                        <w:spacing w:before="240" w:after="240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Let’s clarify some key aspects to take in account in this game version of </w:t>
                      </w:r>
                      <w:r w:rsidRPr="00FE7713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Prisoner’s Dilemma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:</w:t>
                      </w:r>
                    </w:p>
                    <w:p w14:paraId="252853C9" w14:textId="77777777" w:rsidR="004E6F59" w:rsidRPr="00501098" w:rsidRDefault="004E6F59" w:rsidP="00501098">
                      <w:pPr>
                        <w:pStyle w:val="My"/>
                        <w:numPr>
                          <w:ilvl w:val="1"/>
                          <w:numId w:val="7"/>
                        </w:numPr>
                        <w:spacing w:before="240" w:after="240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In a </w:t>
                      </w:r>
                      <w:r w:rsidRPr="00FE7713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Prisoner’s Dilemma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game with only one </w:t>
                      </w:r>
                      <w:r w:rsidRPr="00FE7713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Game Stage/Round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, the best approach Strategy and respectively best response to the other Player’s behavior it’s very discussable:</w:t>
                      </w:r>
                    </w:p>
                    <w:p w14:paraId="172317D8" w14:textId="77777777" w:rsidR="004E6F59" w:rsidRPr="00501098" w:rsidRDefault="004E6F59" w:rsidP="00501098">
                      <w:pPr>
                        <w:pStyle w:val="My"/>
                        <w:numPr>
                          <w:ilvl w:val="2"/>
                          <w:numId w:val="7"/>
                        </w:numPr>
                        <w:spacing w:before="240" w:after="240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A </w:t>
                      </w:r>
                      <w:r w:rsidRPr="00FE7713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Player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will never know how the other </w:t>
                      </w:r>
                      <w:r w:rsidRPr="00FE7713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Player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will act:</w:t>
                      </w:r>
                    </w:p>
                    <w:p w14:paraId="38567A6F" w14:textId="77777777" w:rsidR="004E6F59" w:rsidRPr="00501098" w:rsidRDefault="004E6F59" w:rsidP="00501098">
                      <w:pPr>
                        <w:pStyle w:val="My"/>
                        <w:numPr>
                          <w:ilvl w:val="3"/>
                          <w:numId w:val="7"/>
                        </w:numPr>
                        <w:spacing w:before="240" w:after="240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From an altruist view, a Player can believe that the other Player doesn’t have any reason to try to harm it, and may play a </w:t>
                      </w:r>
                      <w:r w:rsidRPr="00FE7713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Cooperate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action, and, in response to that, should play also a </w:t>
                      </w:r>
                      <w:r w:rsidRPr="00FE7713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Cooperate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action, sharing the same payoff with it;</w:t>
                      </w:r>
                    </w:p>
                    <w:p w14:paraId="68A3BA4E" w14:textId="77777777" w:rsidR="004E6F59" w:rsidRPr="00501098" w:rsidRDefault="004E6F59" w:rsidP="00501098">
                      <w:pPr>
                        <w:pStyle w:val="My"/>
                        <w:numPr>
                          <w:ilvl w:val="3"/>
                          <w:numId w:val="7"/>
                        </w:numPr>
                        <w:spacing w:before="240" w:after="240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But any reasonable </w:t>
                      </w:r>
                      <w:r w:rsidRPr="00FE7713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Player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will always think in play a </w:t>
                      </w:r>
                      <w:r w:rsidRPr="00FE7713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Defect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action, in order to try to maximize its payoff and, in that case it’s very likely that the other </w:t>
                      </w:r>
                      <w:r w:rsidRPr="00FE7713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Player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will play a </w:t>
                      </w:r>
                      <w:r w:rsidRPr="00FE7713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Defect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action, and in that case, the best response that a </w:t>
                      </w:r>
                      <w:r w:rsidRPr="00FE7713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Player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can give it’s also a </w:t>
                      </w:r>
                      <w:r w:rsidRPr="00FE7713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Defect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action, receiving both, in that case, a lower payoff than if the both played a </w:t>
                      </w:r>
                      <w:r w:rsidRPr="00FE7713">
                        <w:rPr>
                          <w:b/>
                          <w:bCs/>
                        </w:rPr>
                        <w:t>Cooperate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action;</w:t>
                      </w:r>
                    </w:p>
                    <w:p w14:paraId="6C2F3533" w14:textId="77777777" w:rsidR="004E6F59" w:rsidRPr="00501098" w:rsidRDefault="004E6F59" w:rsidP="00A324E8">
                      <w:pPr>
                        <w:pStyle w:val="My"/>
                        <w:numPr>
                          <w:ilvl w:val="3"/>
                          <w:numId w:val="7"/>
                        </w:numPr>
                        <w:spacing w:before="240" w:after="240"/>
                        <w:jc w:val="both"/>
                        <w:rPr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This it’s the main reason for calling this game, a </w:t>
                      </w:r>
                      <w:r w:rsidRPr="00FE7713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Dilemma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or a </w:t>
                      </w:r>
                      <w:r w:rsidRPr="00FE7713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Paradox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;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69FFC00" w14:textId="77777777" w:rsidR="00501098" w:rsidRDefault="00501098" w:rsidP="00501098">
      <w:r>
        <w:br w:type="page"/>
      </w:r>
    </w:p>
    <w:p w14:paraId="22938370" w14:textId="77777777" w:rsidR="00501098" w:rsidRPr="00F67D3A" w:rsidRDefault="00501098" w:rsidP="00501098"/>
    <w:p w14:paraId="102627B2" w14:textId="77777777" w:rsidR="00A324E8" w:rsidRPr="00F67D3A" w:rsidRDefault="00A324E8" w:rsidP="00A324E8">
      <w:r>
        <w:rPr>
          <w:noProof/>
          <w:lang w:eastAsia="en-US"/>
        </w:rPr>
        <w:drawing>
          <wp:anchor distT="0" distB="0" distL="114300" distR="114300" simplePos="0" relativeHeight="252541440" behindDoc="1" locked="0" layoutInCell="1" allowOverlap="1" wp14:anchorId="442B480D" wp14:editId="4B77EAF8">
            <wp:simplePos x="0" y="0"/>
            <wp:positionH relativeFrom="column">
              <wp:posOffset>-114300</wp:posOffset>
            </wp:positionH>
            <wp:positionV relativeFrom="paragraph">
              <wp:posOffset>-1196340</wp:posOffset>
            </wp:positionV>
            <wp:extent cx="7886700" cy="2668905"/>
            <wp:effectExtent l="0" t="0" r="0" b="0"/>
            <wp:wrapNone/>
            <wp:docPr id="297" name="Picture 297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2CDA07F" w14:textId="77777777" w:rsidR="00A324E8" w:rsidRPr="00F67D3A" w:rsidRDefault="00A324E8" w:rsidP="00A324E8">
      <w:r w:rsidRPr="008C3BF3">
        <w:rPr>
          <w:rStyle w:val="sowc"/>
          <w:noProof/>
          <w:color w:val="333333"/>
        </w:rPr>
        <w:drawing>
          <wp:anchor distT="0" distB="0" distL="114300" distR="114300" simplePos="0" relativeHeight="252540416" behindDoc="0" locked="0" layoutInCell="1" allowOverlap="1" wp14:anchorId="527E1A8A" wp14:editId="4ACCEFEE">
            <wp:simplePos x="0" y="0"/>
            <wp:positionH relativeFrom="column">
              <wp:posOffset>6181725</wp:posOffset>
            </wp:positionH>
            <wp:positionV relativeFrom="paragraph">
              <wp:posOffset>51435</wp:posOffset>
            </wp:positionV>
            <wp:extent cx="843915" cy="614045"/>
            <wp:effectExtent l="0" t="0" r="0" b="0"/>
            <wp:wrapNone/>
            <wp:docPr id="298" name="Picture 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ct-nova-logo-1.png"/>
                    <pic:cNvPicPr/>
                  </pic:nvPicPr>
                  <pic:blipFill>
                    <a:blip r:embed="rId11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60000" contrast="-8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3915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3BF3">
        <w:rPr>
          <w:rStyle w:val="sowc"/>
          <w:noProof/>
          <w:color w:val="333333"/>
        </w:rPr>
        <w:drawing>
          <wp:anchor distT="0" distB="0" distL="114300" distR="114300" simplePos="0" relativeHeight="252539392" behindDoc="0" locked="0" layoutInCell="1" allowOverlap="1" wp14:anchorId="331D6876" wp14:editId="0A3D3908">
            <wp:simplePos x="0" y="0"/>
            <wp:positionH relativeFrom="column">
              <wp:posOffset>4107815</wp:posOffset>
            </wp:positionH>
            <wp:positionV relativeFrom="paragraph">
              <wp:posOffset>25163</wp:posOffset>
            </wp:positionV>
            <wp:extent cx="1787545" cy="649974"/>
            <wp:effectExtent l="0" t="0" r="3175" b="0"/>
            <wp:wrapNone/>
            <wp:docPr id="299" name="Picture 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niversidade-nova-lisboa-logo-1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60000" contrast="-8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545" cy="6499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592F0E4" w14:textId="77777777" w:rsidR="00A324E8" w:rsidRPr="00F67D3A" w:rsidRDefault="00A324E8" w:rsidP="00A324E8"/>
    <w:p w14:paraId="313042FB" w14:textId="77777777" w:rsidR="00A324E8" w:rsidRPr="00F67D3A" w:rsidRDefault="00A324E8" w:rsidP="00A324E8"/>
    <w:p w14:paraId="23865D18" w14:textId="77777777" w:rsidR="00A324E8" w:rsidRPr="00F67D3A" w:rsidRDefault="00A324E8" w:rsidP="00A324E8"/>
    <w:p w14:paraId="74AE2740" w14:textId="77777777" w:rsidR="00A324E8" w:rsidRPr="00F67D3A" w:rsidRDefault="00A324E8" w:rsidP="00A324E8"/>
    <w:p w14:paraId="5824B1AB" w14:textId="77777777" w:rsidR="00A324E8" w:rsidRPr="00F67D3A" w:rsidRDefault="00A324E8" w:rsidP="00A324E8"/>
    <w:p w14:paraId="12C0CADC" w14:textId="77777777" w:rsidR="00A324E8" w:rsidRPr="00F67D3A" w:rsidRDefault="00A324E8" w:rsidP="00A324E8"/>
    <w:p w14:paraId="09331651" w14:textId="77777777" w:rsidR="00A324E8" w:rsidRPr="00F67D3A" w:rsidRDefault="00A324E8" w:rsidP="00A324E8"/>
    <w:p w14:paraId="07EBE457" w14:textId="77777777" w:rsidR="00A324E8" w:rsidRPr="00F67D3A" w:rsidRDefault="008267CE" w:rsidP="00A324E8">
      <w:r>
        <w:rPr>
          <w:noProof/>
          <w:lang w:eastAsia="en-US"/>
        </w:rPr>
        <mc:AlternateContent>
          <mc:Choice Requires="wps">
            <w:drawing>
              <wp:anchor distT="36576" distB="36576" distL="36576" distR="36576" simplePos="0" relativeHeight="251704832" behindDoc="0" locked="0" layoutInCell="1" allowOverlap="1" wp14:anchorId="69C1AA4A" wp14:editId="658872E1">
                <wp:simplePos x="0" y="0"/>
                <wp:positionH relativeFrom="column">
                  <wp:posOffset>571500</wp:posOffset>
                </wp:positionH>
                <wp:positionV relativeFrom="page">
                  <wp:posOffset>2390775</wp:posOffset>
                </wp:positionV>
                <wp:extent cx="6400800" cy="7029450"/>
                <wp:effectExtent l="0" t="0" r="0" b="0"/>
                <wp:wrapNone/>
                <wp:docPr id="296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7029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5100CB0" w14:textId="77777777" w:rsidR="004E6F59" w:rsidRDefault="004E6F59" w:rsidP="00A324E8">
                            <w:pPr>
                              <w:pStyle w:val="MyHeadtitle"/>
                              <w:spacing w:before="0" w:after="0"/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  <w:t>iv. Some concerns about the</w:t>
                            </w:r>
                            <w:r w:rsidRPr="00A00428"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  <w:p w14:paraId="63C39433" w14:textId="231AEA0C" w:rsidR="004E6F59" w:rsidRPr="00A00428" w:rsidRDefault="004E6F59" w:rsidP="00A324E8">
                            <w:pPr>
                              <w:pStyle w:val="MyHeadtitle"/>
                              <w:spacing w:before="0" w:line="360" w:lineRule="auto"/>
                              <w:rPr>
                                <w:rStyle w:val="sowc"/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  <w:t xml:space="preserve">     </w:t>
                            </w:r>
                            <w:r w:rsidRPr="00A00428"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  <w:t>Iterated</w:t>
                            </w: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A00428"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  <w:t>Prisoner’s Dilemma</w:t>
                            </w:r>
                          </w:p>
                          <w:p w14:paraId="611967AE" w14:textId="77777777" w:rsidR="004E6F59" w:rsidRPr="00501098" w:rsidRDefault="004E6F59" w:rsidP="00A324E8">
                            <w:pPr>
                              <w:pStyle w:val="My"/>
                              <w:numPr>
                                <w:ilvl w:val="0"/>
                                <w:numId w:val="7"/>
                              </w:numPr>
                              <w:spacing w:before="240" w:after="240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Let’s clarify some key aspects to take in account in this game version of </w:t>
                            </w:r>
                            <w:r w:rsidRPr="00FE7713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Prisoner’s Dilemma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:</w:t>
                            </w:r>
                          </w:p>
                          <w:p w14:paraId="26AB616B" w14:textId="77777777" w:rsidR="004E6F59" w:rsidRPr="00403DD2" w:rsidRDefault="004E6F59" w:rsidP="00A324E8">
                            <w:pPr>
                              <w:pStyle w:val="My"/>
                              <w:numPr>
                                <w:ilvl w:val="1"/>
                                <w:numId w:val="7"/>
                              </w:numPr>
                              <w:spacing w:before="240" w:after="240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But in an </w:t>
                            </w:r>
                            <w:r w:rsidRPr="00FE7713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Iterated Prisoner’s Dilemma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game with various </w:t>
                            </w:r>
                            <w:r w:rsidRPr="00A37ACD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sequential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FE7713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Game Stages/Rounds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, the best approach </w:t>
                            </w:r>
                            <w:r w:rsidRPr="00FE7713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Strategy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should be to try to </w:t>
                            </w:r>
                            <w:r w:rsidRPr="00FE7713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avoid starting to play a Defect action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, </w:t>
                            </w:r>
                            <w:r w:rsidRPr="00FE7713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delaying it to later as possible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.</w:t>
                            </w:r>
                          </w:p>
                          <w:p w14:paraId="17C50C3B" w14:textId="77777777" w:rsidR="004E6F59" w:rsidRPr="00403DD2" w:rsidRDefault="004E6F59" w:rsidP="00403DD2">
                            <w:pPr>
                              <w:pStyle w:val="My"/>
                              <w:spacing w:before="240" w:after="240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4"/>
                                <w:szCs w:val="4"/>
                                <w:lang w:val="en-US"/>
                              </w:rPr>
                            </w:pPr>
                          </w:p>
                          <w:p w14:paraId="7D72FC69" w14:textId="77777777" w:rsidR="004E6F59" w:rsidRPr="00501098" w:rsidRDefault="004E6F59" w:rsidP="00A324E8">
                            <w:pPr>
                              <w:pStyle w:val="My"/>
                              <w:numPr>
                                <w:ilvl w:val="1"/>
                                <w:numId w:val="7"/>
                              </w:numPr>
                              <w:spacing w:before="240" w:after="240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And there are some reasons for that:</w:t>
                            </w:r>
                          </w:p>
                          <w:p w14:paraId="3F4A4533" w14:textId="77777777" w:rsidR="004E6F59" w:rsidRPr="00403DD2" w:rsidRDefault="004E6F59" w:rsidP="00A324E8">
                            <w:pPr>
                              <w:pStyle w:val="My"/>
                              <w:numPr>
                                <w:ilvl w:val="2"/>
                                <w:numId w:val="7"/>
                              </w:numPr>
                              <w:spacing w:before="240" w:after="240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i/>
                                <w:i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DD2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i/>
                                <w:iCs/>
                                <w:color w:val="333333"/>
                                <w:lang w:val="en-US"/>
                              </w:rPr>
                              <w:t>Mistrust:</w:t>
                            </w:r>
                          </w:p>
                          <w:p w14:paraId="1F4D9583" w14:textId="77777777" w:rsidR="004E6F59" w:rsidRPr="008267CE" w:rsidRDefault="004E6F59" w:rsidP="00A324E8">
                            <w:pPr>
                              <w:pStyle w:val="My"/>
                              <w:numPr>
                                <w:ilvl w:val="3"/>
                                <w:numId w:val="7"/>
                              </w:numPr>
                              <w:spacing w:before="240" w:after="240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If a </w:t>
                            </w:r>
                            <w:r w:rsidRPr="00CC557C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Player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choose to play a </w:t>
                            </w:r>
                            <w:r w:rsidRPr="00FE7713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Defect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action, in some moment of the game, </w:t>
                            </w:r>
                            <w:r w:rsidRPr="00CC557C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there is no guarantee that it won’t do it again, in a near future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;</w:t>
                            </w:r>
                          </w:p>
                          <w:p w14:paraId="7E6D9036" w14:textId="77777777" w:rsidR="004E6F59" w:rsidRPr="008267CE" w:rsidRDefault="004E6F59" w:rsidP="00A324E8">
                            <w:pPr>
                              <w:pStyle w:val="My"/>
                              <w:numPr>
                                <w:ilvl w:val="3"/>
                                <w:numId w:val="7"/>
                              </w:numPr>
                              <w:spacing w:before="240" w:after="240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This leads to the other rational </w:t>
                            </w:r>
                            <w:r w:rsidRPr="00FE7713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Player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to </w:t>
                            </w:r>
                            <w:r w:rsidRPr="00CC557C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lose the trust on it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;</w:t>
                            </w:r>
                          </w:p>
                          <w:p w14:paraId="4C426EB6" w14:textId="77777777" w:rsidR="004E6F59" w:rsidRPr="008267CE" w:rsidRDefault="004E6F59" w:rsidP="008267CE">
                            <w:pPr>
                              <w:pStyle w:val="My"/>
                              <w:spacing w:before="240" w:after="240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8"/>
                                <w:szCs w:val="8"/>
                                <w:lang w:val="en-US"/>
                              </w:rPr>
                            </w:pPr>
                            <w:r w:rsidRPr="008267CE">
                              <w:rPr>
                                <w:rStyle w:val="sowc"/>
                                <w:rFonts w:cs="Times New Roman"/>
                                <w:color w:val="333333"/>
                                <w:sz w:val="4"/>
                                <w:szCs w:val="4"/>
                                <w:lang w:val="en-US"/>
                              </w:rPr>
                              <w:t xml:space="preserve"> </w:t>
                            </w:r>
                          </w:p>
                          <w:p w14:paraId="2B9E2924" w14:textId="77777777" w:rsidR="004E6F59" w:rsidRPr="00403DD2" w:rsidRDefault="004E6F59" w:rsidP="008267CE">
                            <w:pPr>
                              <w:pStyle w:val="My"/>
                              <w:numPr>
                                <w:ilvl w:val="2"/>
                                <w:numId w:val="7"/>
                              </w:numPr>
                              <w:spacing w:before="240" w:after="240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i/>
                                <w:i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03DD2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i/>
                                <w:iCs/>
                                <w:color w:val="333333"/>
                                <w:lang w:val="en-US"/>
                              </w:rPr>
                              <w:t>Vengeance:</w:t>
                            </w:r>
                          </w:p>
                          <w:p w14:paraId="6D9D0891" w14:textId="77777777" w:rsidR="004E6F59" w:rsidRPr="001F1368" w:rsidRDefault="004E6F59" w:rsidP="008267CE">
                            <w:pPr>
                              <w:pStyle w:val="My"/>
                              <w:numPr>
                                <w:ilvl w:val="3"/>
                                <w:numId w:val="7"/>
                              </w:numPr>
                              <w:spacing w:before="240" w:after="240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If a </w:t>
                            </w:r>
                            <w:r w:rsidRPr="00FE7713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Player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harm other </w:t>
                            </w:r>
                            <w:r w:rsidRPr="00FE7713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Player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, in some moment of the game, by playing a </w:t>
                            </w:r>
                            <w:r w:rsidRPr="00FE7713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Defect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move, this will lead to some </w:t>
                            </w:r>
                            <w:r w:rsidRPr="00FE7713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vengeance thoughts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and the </w:t>
                            </w:r>
                            <w:r w:rsidRPr="00FE7713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Player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FE7713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would probably like to avenge it, sooner or later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;</w:t>
                            </w:r>
                          </w:p>
                          <w:p w14:paraId="3C5E8F3F" w14:textId="77777777" w:rsidR="004E6F59" w:rsidRPr="008267CE" w:rsidRDefault="004E6F59" w:rsidP="008267CE">
                            <w:pPr>
                              <w:pStyle w:val="My"/>
                              <w:numPr>
                                <w:ilvl w:val="3"/>
                                <w:numId w:val="7"/>
                              </w:numPr>
                              <w:spacing w:before="240" w:after="240"/>
                              <w:jc w:val="both"/>
                              <w:rPr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This leads to the other </w:t>
                            </w:r>
                            <w:r w:rsidRPr="00FE7713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rational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FE7713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Player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to want to harm it, in a </w:t>
                            </w:r>
                            <w:r w:rsidRPr="00FE7713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revenge action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C1AA4A" id="_x0000_s1052" type="#_x0000_t202" style="position:absolute;margin-left:45pt;margin-top:188.25pt;width:7in;height:553.5pt;z-index:251704832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" filled="f" fillcolor="#fffffe" stroked="f" strokecolor="#212120" insetpen="t">
                <v:textbox inset="2.88pt,2.88pt,2.88pt,2.88pt">
                  <w:txbxContent>
                    <w:p w14:paraId="55100CB0" w14:textId="77777777" w:rsidR="004E6F59" w:rsidRDefault="004E6F59" w:rsidP="00A324E8">
                      <w:pPr>
                        <w:pStyle w:val="MyHeadtitle"/>
                        <w:spacing w:before="0" w:after="0"/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</w:pPr>
                      <w:r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  <w:t>iv. Some concerns about the</w:t>
                      </w:r>
                      <w:r w:rsidRPr="00A00428"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  <w:t xml:space="preserve"> </w:t>
                      </w:r>
                    </w:p>
                    <w:p w14:paraId="63C39433" w14:textId="231AEA0C" w:rsidR="004E6F59" w:rsidRPr="00A00428" w:rsidRDefault="004E6F59" w:rsidP="00A324E8">
                      <w:pPr>
                        <w:pStyle w:val="MyHeadtitle"/>
                        <w:spacing w:before="0" w:line="360" w:lineRule="auto"/>
                        <w:rPr>
                          <w:rStyle w:val="sowc"/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</w:pPr>
                      <w:r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  <w:t xml:space="preserve">     </w:t>
                      </w:r>
                      <w:r w:rsidRPr="00A00428"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  <w:t>Iterated</w:t>
                      </w:r>
                      <w:r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  <w:t xml:space="preserve"> </w:t>
                      </w:r>
                      <w:r w:rsidRPr="00A00428"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  <w:t>Prisoner’s Dilemma</w:t>
                      </w:r>
                    </w:p>
                    <w:p w14:paraId="611967AE" w14:textId="77777777" w:rsidR="004E6F59" w:rsidRPr="00501098" w:rsidRDefault="004E6F59" w:rsidP="00A324E8">
                      <w:pPr>
                        <w:pStyle w:val="My"/>
                        <w:numPr>
                          <w:ilvl w:val="0"/>
                          <w:numId w:val="7"/>
                        </w:numPr>
                        <w:spacing w:before="240" w:after="240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Let’s clarify some key aspects to take in account in this game version of </w:t>
                      </w:r>
                      <w:r w:rsidRPr="00FE7713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Prisoner’s Dilemma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:</w:t>
                      </w:r>
                    </w:p>
                    <w:p w14:paraId="26AB616B" w14:textId="77777777" w:rsidR="004E6F59" w:rsidRPr="00403DD2" w:rsidRDefault="004E6F59" w:rsidP="00A324E8">
                      <w:pPr>
                        <w:pStyle w:val="My"/>
                        <w:numPr>
                          <w:ilvl w:val="1"/>
                          <w:numId w:val="7"/>
                        </w:numPr>
                        <w:spacing w:before="240" w:after="240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But in an </w:t>
                      </w:r>
                      <w:r w:rsidRPr="00FE7713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Iterated Prisoner’s Dilemma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game with various </w:t>
                      </w:r>
                      <w:r w:rsidRPr="00A37ACD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sequential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</w:t>
                      </w:r>
                      <w:r w:rsidRPr="00FE7713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Game Stages/Rounds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, the best approach </w:t>
                      </w:r>
                      <w:r w:rsidRPr="00FE7713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Strategy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should be to try to </w:t>
                      </w:r>
                      <w:r w:rsidRPr="00FE7713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avoid starting to play a Defect action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, </w:t>
                      </w:r>
                      <w:r w:rsidRPr="00FE7713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delaying it to later as possible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.</w:t>
                      </w:r>
                    </w:p>
                    <w:p w14:paraId="17C50C3B" w14:textId="77777777" w:rsidR="004E6F59" w:rsidRPr="00403DD2" w:rsidRDefault="004E6F59" w:rsidP="00403DD2">
                      <w:pPr>
                        <w:pStyle w:val="My"/>
                        <w:spacing w:before="240" w:after="240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4"/>
                          <w:szCs w:val="4"/>
                          <w:lang w:val="en-US"/>
                        </w:rPr>
                      </w:pPr>
                    </w:p>
                    <w:p w14:paraId="7D72FC69" w14:textId="77777777" w:rsidR="004E6F59" w:rsidRPr="00501098" w:rsidRDefault="004E6F59" w:rsidP="00A324E8">
                      <w:pPr>
                        <w:pStyle w:val="My"/>
                        <w:numPr>
                          <w:ilvl w:val="1"/>
                          <w:numId w:val="7"/>
                        </w:numPr>
                        <w:spacing w:before="240" w:after="240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And there are some reasons for that:</w:t>
                      </w:r>
                    </w:p>
                    <w:p w14:paraId="3F4A4533" w14:textId="77777777" w:rsidR="004E6F59" w:rsidRPr="00403DD2" w:rsidRDefault="004E6F59" w:rsidP="00A324E8">
                      <w:pPr>
                        <w:pStyle w:val="My"/>
                        <w:numPr>
                          <w:ilvl w:val="2"/>
                          <w:numId w:val="7"/>
                        </w:numPr>
                        <w:spacing w:before="240" w:after="240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i/>
                          <w:iCs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 w:rsidRPr="00403DD2">
                        <w:rPr>
                          <w:rStyle w:val="sowc"/>
                          <w:rFonts w:cs="Times New Roman"/>
                          <w:b/>
                          <w:bCs/>
                          <w:i/>
                          <w:iCs/>
                          <w:color w:val="333333"/>
                          <w:lang w:val="en-US"/>
                        </w:rPr>
                        <w:t>Mistrust:</w:t>
                      </w:r>
                    </w:p>
                    <w:p w14:paraId="1F4D9583" w14:textId="77777777" w:rsidR="004E6F59" w:rsidRPr="008267CE" w:rsidRDefault="004E6F59" w:rsidP="00A324E8">
                      <w:pPr>
                        <w:pStyle w:val="My"/>
                        <w:numPr>
                          <w:ilvl w:val="3"/>
                          <w:numId w:val="7"/>
                        </w:numPr>
                        <w:spacing w:before="240" w:after="240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If a </w:t>
                      </w:r>
                      <w:r w:rsidRPr="00CC557C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Player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choose to play a </w:t>
                      </w:r>
                      <w:r w:rsidRPr="00FE7713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Defect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action, in some moment of the game, </w:t>
                      </w:r>
                      <w:r w:rsidRPr="00CC557C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there is no guarantee that it won’t do it again, in a near future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;</w:t>
                      </w:r>
                    </w:p>
                    <w:p w14:paraId="7E6D9036" w14:textId="77777777" w:rsidR="004E6F59" w:rsidRPr="008267CE" w:rsidRDefault="004E6F59" w:rsidP="00A324E8">
                      <w:pPr>
                        <w:pStyle w:val="My"/>
                        <w:numPr>
                          <w:ilvl w:val="3"/>
                          <w:numId w:val="7"/>
                        </w:numPr>
                        <w:spacing w:before="240" w:after="240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This leads to the other rational </w:t>
                      </w:r>
                      <w:r w:rsidRPr="00FE7713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Player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to </w:t>
                      </w:r>
                      <w:r w:rsidRPr="00CC557C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lose the trust on it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;</w:t>
                      </w:r>
                    </w:p>
                    <w:p w14:paraId="4C426EB6" w14:textId="77777777" w:rsidR="004E6F59" w:rsidRPr="008267CE" w:rsidRDefault="004E6F59" w:rsidP="008267CE">
                      <w:pPr>
                        <w:pStyle w:val="My"/>
                        <w:spacing w:before="240" w:after="240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8"/>
                          <w:szCs w:val="8"/>
                          <w:lang w:val="en-US"/>
                        </w:rPr>
                      </w:pPr>
                      <w:r w:rsidRPr="008267CE">
                        <w:rPr>
                          <w:rStyle w:val="sowc"/>
                          <w:rFonts w:cs="Times New Roman"/>
                          <w:color w:val="333333"/>
                          <w:sz w:val="4"/>
                          <w:szCs w:val="4"/>
                          <w:lang w:val="en-US"/>
                        </w:rPr>
                        <w:t xml:space="preserve"> </w:t>
                      </w:r>
                    </w:p>
                    <w:p w14:paraId="2B9E2924" w14:textId="77777777" w:rsidR="004E6F59" w:rsidRPr="00403DD2" w:rsidRDefault="004E6F59" w:rsidP="008267CE">
                      <w:pPr>
                        <w:pStyle w:val="My"/>
                        <w:numPr>
                          <w:ilvl w:val="2"/>
                          <w:numId w:val="7"/>
                        </w:numPr>
                        <w:spacing w:before="240" w:after="240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i/>
                          <w:iCs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 w:rsidRPr="00403DD2">
                        <w:rPr>
                          <w:rStyle w:val="sowc"/>
                          <w:rFonts w:cs="Times New Roman"/>
                          <w:b/>
                          <w:bCs/>
                          <w:i/>
                          <w:iCs/>
                          <w:color w:val="333333"/>
                          <w:lang w:val="en-US"/>
                        </w:rPr>
                        <w:t>Vengeance:</w:t>
                      </w:r>
                    </w:p>
                    <w:p w14:paraId="6D9D0891" w14:textId="77777777" w:rsidR="004E6F59" w:rsidRPr="001F1368" w:rsidRDefault="004E6F59" w:rsidP="008267CE">
                      <w:pPr>
                        <w:pStyle w:val="My"/>
                        <w:numPr>
                          <w:ilvl w:val="3"/>
                          <w:numId w:val="7"/>
                        </w:numPr>
                        <w:spacing w:before="240" w:after="240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If a </w:t>
                      </w:r>
                      <w:r w:rsidRPr="00FE7713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Player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harm other </w:t>
                      </w:r>
                      <w:r w:rsidRPr="00FE7713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Player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, in some moment of the game, by playing a </w:t>
                      </w:r>
                      <w:r w:rsidRPr="00FE7713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Defect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move, this will lead to some </w:t>
                      </w:r>
                      <w:r w:rsidRPr="00FE7713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vengeance thoughts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and the </w:t>
                      </w:r>
                      <w:r w:rsidRPr="00FE7713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Player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</w:t>
                      </w:r>
                      <w:r w:rsidRPr="00FE7713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would probably like to avenge it, sooner or later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;</w:t>
                      </w:r>
                    </w:p>
                    <w:p w14:paraId="3C5E8F3F" w14:textId="77777777" w:rsidR="004E6F59" w:rsidRPr="008267CE" w:rsidRDefault="004E6F59" w:rsidP="008267CE">
                      <w:pPr>
                        <w:pStyle w:val="My"/>
                        <w:numPr>
                          <w:ilvl w:val="3"/>
                          <w:numId w:val="7"/>
                        </w:numPr>
                        <w:spacing w:before="240" w:after="240"/>
                        <w:jc w:val="both"/>
                        <w:rPr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This leads to the other </w:t>
                      </w:r>
                      <w:r w:rsidRPr="00FE7713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rational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</w:t>
                      </w:r>
                      <w:r w:rsidRPr="00FE7713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Player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to want to harm it, in a </w:t>
                      </w:r>
                      <w:r w:rsidRPr="00FE7713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revenge action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;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FA398F2" w14:textId="77777777" w:rsidR="00A324E8" w:rsidRPr="00F67D3A" w:rsidRDefault="00A324E8" w:rsidP="00A324E8"/>
    <w:p w14:paraId="422F76B9" w14:textId="77777777" w:rsidR="00134BBF" w:rsidRDefault="00134BBF">
      <w:r>
        <w:br w:type="page"/>
      </w:r>
    </w:p>
    <w:p w14:paraId="31EA65F5" w14:textId="77777777" w:rsidR="00134BBF" w:rsidRPr="00F67D3A" w:rsidRDefault="00134BBF" w:rsidP="00134BBF">
      <w:r>
        <w:rPr>
          <w:noProof/>
          <w:lang w:eastAsia="en-US"/>
        </w:rPr>
        <w:lastRenderedPageBreak/>
        <w:drawing>
          <wp:anchor distT="0" distB="0" distL="114300" distR="114300" simplePos="0" relativeHeight="252546560" behindDoc="1" locked="0" layoutInCell="1" allowOverlap="1" wp14:anchorId="5F69370F" wp14:editId="62722CDD">
            <wp:simplePos x="0" y="0"/>
            <wp:positionH relativeFrom="column">
              <wp:posOffset>-114300</wp:posOffset>
            </wp:positionH>
            <wp:positionV relativeFrom="paragraph">
              <wp:posOffset>-1196340</wp:posOffset>
            </wp:positionV>
            <wp:extent cx="7886700" cy="2668905"/>
            <wp:effectExtent l="0" t="0" r="0" b="0"/>
            <wp:wrapNone/>
            <wp:docPr id="301" name="Picture 301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8563E2D" w14:textId="77777777" w:rsidR="00134BBF" w:rsidRPr="00F67D3A" w:rsidRDefault="00134BBF" w:rsidP="00134BBF">
      <w:r w:rsidRPr="008C3BF3">
        <w:rPr>
          <w:rStyle w:val="sowc"/>
          <w:noProof/>
          <w:color w:val="333333"/>
        </w:rPr>
        <w:drawing>
          <wp:anchor distT="0" distB="0" distL="114300" distR="114300" simplePos="0" relativeHeight="252545536" behindDoc="0" locked="0" layoutInCell="1" allowOverlap="1" wp14:anchorId="51300223" wp14:editId="39CEC91D">
            <wp:simplePos x="0" y="0"/>
            <wp:positionH relativeFrom="column">
              <wp:posOffset>6181725</wp:posOffset>
            </wp:positionH>
            <wp:positionV relativeFrom="paragraph">
              <wp:posOffset>51435</wp:posOffset>
            </wp:positionV>
            <wp:extent cx="843915" cy="614045"/>
            <wp:effectExtent l="0" t="0" r="0" b="0"/>
            <wp:wrapNone/>
            <wp:docPr id="302" name="Picture 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ct-nova-logo-1.png"/>
                    <pic:cNvPicPr/>
                  </pic:nvPicPr>
                  <pic:blipFill>
                    <a:blip r:embed="rId11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60000" contrast="-8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3915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3BF3">
        <w:rPr>
          <w:rStyle w:val="sowc"/>
          <w:noProof/>
          <w:color w:val="333333"/>
        </w:rPr>
        <w:drawing>
          <wp:anchor distT="0" distB="0" distL="114300" distR="114300" simplePos="0" relativeHeight="252544512" behindDoc="0" locked="0" layoutInCell="1" allowOverlap="1" wp14:anchorId="4D06338D" wp14:editId="01F49626">
            <wp:simplePos x="0" y="0"/>
            <wp:positionH relativeFrom="column">
              <wp:posOffset>4107815</wp:posOffset>
            </wp:positionH>
            <wp:positionV relativeFrom="paragraph">
              <wp:posOffset>25163</wp:posOffset>
            </wp:positionV>
            <wp:extent cx="1787545" cy="649974"/>
            <wp:effectExtent l="0" t="0" r="3175" b="0"/>
            <wp:wrapNone/>
            <wp:docPr id="303" name="Picture 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niversidade-nova-lisboa-logo-1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60000" contrast="-8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545" cy="6499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9BF37A" w14:textId="77777777" w:rsidR="00134BBF" w:rsidRPr="00F67D3A" w:rsidRDefault="00134BBF" w:rsidP="00134BBF"/>
    <w:p w14:paraId="4CD872D3" w14:textId="77777777" w:rsidR="00134BBF" w:rsidRPr="00F67D3A" w:rsidRDefault="00134BBF" w:rsidP="00134BBF"/>
    <w:p w14:paraId="26B9EAE3" w14:textId="77777777" w:rsidR="00134BBF" w:rsidRPr="00F67D3A" w:rsidRDefault="00134BBF" w:rsidP="00134BBF"/>
    <w:p w14:paraId="4574BEF6" w14:textId="77777777" w:rsidR="00134BBF" w:rsidRPr="00F67D3A" w:rsidRDefault="00134BBF" w:rsidP="00134BBF"/>
    <w:p w14:paraId="2ACEBB8F" w14:textId="77777777" w:rsidR="00134BBF" w:rsidRPr="00F67D3A" w:rsidRDefault="00134BBF" w:rsidP="00134BBF"/>
    <w:p w14:paraId="57FE2EC5" w14:textId="77777777" w:rsidR="00134BBF" w:rsidRPr="00F67D3A" w:rsidRDefault="00134BBF" w:rsidP="00134BBF"/>
    <w:p w14:paraId="4D5522E4" w14:textId="77777777" w:rsidR="00134BBF" w:rsidRPr="00F67D3A" w:rsidRDefault="00134BBF" w:rsidP="00134BBF"/>
    <w:p w14:paraId="5628712C" w14:textId="77777777" w:rsidR="00134BBF" w:rsidRPr="00F67D3A" w:rsidRDefault="00134BBF" w:rsidP="00134BBF"/>
    <w:p w14:paraId="688A97D9" w14:textId="77777777" w:rsidR="00134BBF" w:rsidRPr="00F67D3A" w:rsidRDefault="00AF0FED" w:rsidP="00134BBF">
      <w:r>
        <w:rPr>
          <w:noProof/>
          <w:lang w:eastAsia="en-US"/>
        </w:rPr>
        <mc:AlternateContent>
          <mc:Choice Requires="wps">
            <w:drawing>
              <wp:anchor distT="36576" distB="36576" distL="36576" distR="36576" simplePos="0" relativeHeight="251706880" behindDoc="0" locked="0" layoutInCell="1" allowOverlap="1" wp14:anchorId="1F30CED4" wp14:editId="1B7AF623">
                <wp:simplePos x="0" y="0"/>
                <wp:positionH relativeFrom="column">
                  <wp:posOffset>571500</wp:posOffset>
                </wp:positionH>
                <wp:positionV relativeFrom="page">
                  <wp:posOffset>2390775</wp:posOffset>
                </wp:positionV>
                <wp:extent cx="6400800" cy="5438775"/>
                <wp:effectExtent l="0" t="0" r="0" b="9525"/>
                <wp:wrapNone/>
                <wp:docPr id="300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5438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9340D0D" w14:textId="77777777" w:rsidR="004E6F59" w:rsidRDefault="004E6F59" w:rsidP="00134BBF">
                            <w:pPr>
                              <w:pStyle w:val="MyHeadtitle"/>
                              <w:spacing w:before="0" w:after="0"/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  <w:t>iv. Some concerns about the</w:t>
                            </w:r>
                            <w:r w:rsidRPr="00A00428"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  <w:p w14:paraId="4CE586C3" w14:textId="17B769F2" w:rsidR="004E6F59" w:rsidRPr="00A00428" w:rsidRDefault="004E6F59" w:rsidP="00134BBF">
                            <w:pPr>
                              <w:pStyle w:val="MyHeadtitle"/>
                              <w:spacing w:before="0" w:line="360" w:lineRule="auto"/>
                              <w:rPr>
                                <w:rStyle w:val="sowc"/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  <w:t xml:space="preserve">     </w:t>
                            </w:r>
                            <w:r w:rsidRPr="00A00428"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  <w:t>Iterated</w:t>
                            </w: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A00428"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  <w:t>Prisoner’s Dilemma</w:t>
                            </w:r>
                          </w:p>
                          <w:p w14:paraId="1C6FB4EB" w14:textId="77777777" w:rsidR="004E6F59" w:rsidRPr="00501098" w:rsidRDefault="004E6F59" w:rsidP="00134BBF">
                            <w:pPr>
                              <w:pStyle w:val="My"/>
                              <w:numPr>
                                <w:ilvl w:val="0"/>
                                <w:numId w:val="7"/>
                              </w:numPr>
                              <w:spacing w:before="240" w:after="240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Let’s clarify some key aspects to take in account in this game version of </w:t>
                            </w:r>
                            <w:r w:rsidRPr="00A37ACD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Prisoner’s Dilemma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:</w:t>
                            </w:r>
                          </w:p>
                          <w:p w14:paraId="047C5931" w14:textId="77777777" w:rsidR="004E6F59" w:rsidRPr="00403DD2" w:rsidRDefault="004E6F59" w:rsidP="00134BBF">
                            <w:pPr>
                              <w:pStyle w:val="My"/>
                              <w:numPr>
                                <w:ilvl w:val="1"/>
                                <w:numId w:val="7"/>
                              </w:numPr>
                              <w:spacing w:before="240" w:after="240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But in an </w:t>
                            </w:r>
                            <w:r w:rsidRPr="00A37ACD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Iterated Prisoner’s Dilemma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game with various </w:t>
                            </w:r>
                            <w:r w:rsidRPr="00A37ACD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sequential Game Stages/Rounds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, the best approach Strategy should be to try to </w:t>
                            </w:r>
                            <w:r w:rsidRPr="00A37ACD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avoid starting to play a Defect action, delaying it to later as possible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.</w:t>
                            </w:r>
                          </w:p>
                          <w:p w14:paraId="31765AA8" w14:textId="77777777" w:rsidR="004E6F59" w:rsidRPr="00403DD2" w:rsidRDefault="004E6F59" w:rsidP="00134BBF">
                            <w:pPr>
                              <w:pStyle w:val="My"/>
                              <w:spacing w:before="240" w:after="240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4"/>
                                <w:szCs w:val="4"/>
                                <w:lang w:val="en-US"/>
                              </w:rPr>
                            </w:pPr>
                          </w:p>
                          <w:p w14:paraId="2480BF2B" w14:textId="77777777" w:rsidR="004E6F59" w:rsidRPr="00501098" w:rsidRDefault="004E6F59" w:rsidP="00134BBF">
                            <w:pPr>
                              <w:pStyle w:val="My"/>
                              <w:numPr>
                                <w:ilvl w:val="1"/>
                                <w:numId w:val="7"/>
                              </w:numPr>
                              <w:spacing w:before="240" w:after="240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And there are some reasons for that:</w:t>
                            </w:r>
                          </w:p>
                          <w:p w14:paraId="7A3289D1" w14:textId="77777777" w:rsidR="004E6F59" w:rsidRPr="00403DD2" w:rsidRDefault="004E6F59" w:rsidP="00134BBF">
                            <w:pPr>
                              <w:pStyle w:val="My"/>
                              <w:numPr>
                                <w:ilvl w:val="2"/>
                                <w:numId w:val="7"/>
                              </w:numPr>
                              <w:spacing w:before="240" w:after="240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i/>
                                <w:i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b/>
                                <w:bCs/>
                                <w:i/>
                                <w:iCs/>
                                <w:color w:val="333333"/>
                                <w:lang w:val="en-US"/>
                              </w:rPr>
                              <w:t>Envy</w:t>
                            </w:r>
                            <w:r w:rsidRPr="00403DD2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i/>
                                <w:iCs/>
                                <w:color w:val="333333"/>
                                <w:lang w:val="en-US"/>
                              </w:rPr>
                              <w:t>:</w:t>
                            </w:r>
                          </w:p>
                          <w:p w14:paraId="7FDE15C7" w14:textId="435D6017" w:rsidR="004E6F59" w:rsidRPr="008267CE" w:rsidRDefault="004E6F59" w:rsidP="00134BBF">
                            <w:pPr>
                              <w:pStyle w:val="My"/>
                              <w:numPr>
                                <w:ilvl w:val="3"/>
                                <w:numId w:val="7"/>
                              </w:numPr>
                              <w:spacing w:before="240" w:after="240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If a </w:t>
                            </w:r>
                            <w:r w:rsidRPr="00FD65BD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Player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choose to play a </w:t>
                            </w:r>
                            <w:r w:rsidRPr="00FD65BD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Defect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action, in some moment of the game, probably it will </w:t>
                            </w:r>
                            <w:r w:rsidRPr="001E7AE8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awake some envy feelings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on the other </w:t>
                            </w:r>
                            <w:r w:rsidRPr="00FD65BD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Player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, by the </w:t>
                            </w:r>
                            <w:r w:rsidRPr="00FD65BD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Player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who played a </w:t>
                            </w:r>
                            <w:r w:rsidRPr="00FD65BD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Defect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action gained some payoff points on that other </w:t>
                            </w:r>
                            <w:r w:rsidRPr="00FD65BD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Player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;</w:t>
                            </w:r>
                          </w:p>
                          <w:p w14:paraId="05F66111" w14:textId="77777777" w:rsidR="004E6F59" w:rsidRPr="00E3408A" w:rsidRDefault="004E6F59" w:rsidP="00E3408A">
                            <w:pPr>
                              <w:pStyle w:val="My"/>
                              <w:numPr>
                                <w:ilvl w:val="3"/>
                                <w:numId w:val="7"/>
                              </w:numPr>
                              <w:spacing w:before="240" w:after="240"/>
                              <w:jc w:val="both"/>
                              <w:rPr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This leads to the other </w:t>
                            </w:r>
                            <w:r w:rsidRPr="00FD65BD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Player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desire the same gain of payoff points, regarding to what it gained before;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30CED4" id="_x0000_s1053" type="#_x0000_t202" style="position:absolute;margin-left:45pt;margin-top:188.25pt;width:7in;height:428.25pt;z-index:251706880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" filled="f" fillcolor="#fffffe" stroked="f" strokecolor="#212120" insetpen="t">
                <v:textbox inset="2.88pt,2.88pt,2.88pt,2.88pt">
                  <w:txbxContent>
                    <w:p w14:paraId="29340D0D" w14:textId="77777777" w:rsidR="004E6F59" w:rsidRDefault="004E6F59" w:rsidP="00134BBF">
                      <w:pPr>
                        <w:pStyle w:val="MyHeadtitle"/>
                        <w:spacing w:before="0" w:after="0"/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</w:pPr>
                      <w:r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  <w:t>iv. Some concerns about the</w:t>
                      </w:r>
                      <w:r w:rsidRPr="00A00428"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  <w:t xml:space="preserve"> </w:t>
                      </w:r>
                    </w:p>
                    <w:p w14:paraId="4CE586C3" w14:textId="17B769F2" w:rsidR="004E6F59" w:rsidRPr="00A00428" w:rsidRDefault="004E6F59" w:rsidP="00134BBF">
                      <w:pPr>
                        <w:pStyle w:val="MyHeadtitle"/>
                        <w:spacing w:before="0" w:line="360" w:lineRule="auto"/>
                        <w:rPr>
                          <w:rStyle w:val="sowc"/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</w:pPr>
                      <w:r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  <w:t xml:space="preserve">     </w:t>
                      </w:r>
                      <w:r w:rsidRPr="00A00428"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  <w:t>Iterated</w:t>
                      </w:r>
                      <w:r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  <w:t xml:space="preserve"> </w:t>
                      </w:r>
                      <w:r w:rsidRPr="00A00428"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  <w:t>Prisoner’s Dilemma</w:t>
                      </w:r>
                    </w:p>
                    <w:p w14:paraId="1C6FB4EB" w14:textId="77777777" w:rsidR="004E6F59" w:rsidRPr="00501098" w:rsidRDefault="004E6F59" w:rsidP="00134BBF">
                      <w:pPr>
                        <w:pStyle w:val="My"/>
                        <w:numPr>
                          <w:ilvl w:val="0"/>
                          <w:numId w:val="7"/>
                        </w:numPr>
                        <w:spacing w:before="240" w:after="240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Let’s clarify some key aspects to take in account in this game version of </w:t>
                      </w:r>
                      <w:r w:rsidRPr="00A37ACD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Prisoner’s Dilemma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:</w:t>
                      </w:r>
                    </w:p>
                    <w:p w14:paraId="047C5931" w14:textId="77777777" w:rsidR="004E6F59" w:rsidRPr="00403DD2" w:rsidRDefault="004E6F59" w:rsidP="00134BBF">
                      <w:pPr>
                        <w:pStyle w:val="My"/>
                        <w:numPr>
                          <w:ilvl w:val="1"/>
                          <w:numId w:val="7"/>
                        </w:numPr>
                        <w:spacing w:before="240" w:after="240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But in an </w:t>
                      </w:r>
                      <w:r w:rsidRPr="00A37ACD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Iterated Prisoner’s Dilemma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game with various </w:t>
                      </w:r>
                      <w:r w:rsidRPr="00A37ACD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sequential Game Stages/Rounds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, the best approach Strategy should be to try to </w:t>
                      </w:r>
                      <w:r w:rsidRPr="00A37ACD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avoid starting to play a Defect action, delaying it to later as possible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.</w:t>
                      </w:r>
                    </w:p>
                    <w:p w14:paraId="31765AA8" w14:textId="77777777" w:rsidR="004E6F59" w:rsidRPr="00403DD2" w:rsidRDefault="004E6F59" w:rsidP="00134BBF">
                      <w:pPr>
                        <w:pStyle w:val="My"/>
                        <w:spacing w:before="240" w:after="240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4"/>
                          <w:szCs w:val="4"/>
                          <w:lang w:val="en-US"/>
                        </w:rPr>
                      </w:pPr>
                    </w:p>
                    <w:p w14:paraId="2480BF2B" w14:textId="77777777" w:rsidR="004E6F59" w:rsidRPr="00501098" w:rsidRDefault="004E6F59" w:rsidP="00134BBF">
                      <w:pPr>
                        <w:pStyle w:val="My"/>
                        <w:numPr>
                          <w:ilvl w:val="1"/>
                          <w:numId w:val="7"/>
                        </w:numPr>
                        <w:spacing w:before="240" w:after="240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And there are some reasons for that:</w:t>
                      </w:r>
                    </w:p>
                    <w:p w14:paraId="7A3289D1" w14:textId="77777777" w:rsidR="004E6F59" w:rsidRPr="00403DD2" w:rsidRDefault="004E6F59" w:rsidP="00134BBF">
                      <w:pPr>
                        <w:pStyle w:val="My"/>
                        <w:numPr>
                          <w:ilvl w:val="2"/>
                          <w:numId w:val="7"/>
                        </w:numPr>
                        <w:spacing w:before="240" w:after="240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i/>
                          <w:iCs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b/>
                          <w:bCs/>
                          <w:i/>
                          <w:iCs/>
                          <w:color w:val="333333"/>
                          <w:lang w:val="en-US"/>
                        </w:rPr>
                        <w:t>Envy</w:t>
                      </w:r>
                      <w:r w:rsidRPr="00403DD2">
                        <w:rPr>
                          <w:rStyle w:val="sowc"/>
                          <w:rFonts w:cs="Times New Roman"/>
                          <w:b/>
                          <w:bCs/>
                          <w:i/>
                          <w:iCs/>
                          <w:color w:val="333333"/>
                          <w:lang w:val="en-US"/>
                        </w:rPr>
                        <w:t>:</w:t>
                      </w:r>
                    </w:p>
                    <w:p w14:paraId="7FDE15C7" w14:textId="435D6017" w:rsidR="004E6F59" w:rsidRPr="008267CE" w:rsidRDefault="004E6F59" w:rsidP="00134BBF">
                      <w:pPr>
                        <w:pStyle w:val="My"/>
                        <w:numPr>
                          <w:ilvl w:val="3"/>
                          <w:numId w:val="7"/>
                        </w:numPr>
                        <w:spacing w:before="240" w:after="240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If a </w:t>
                      </w:r>
                      <w:r w:rsidRPr="00FD65BD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Player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choose to play a </w:t>
                      </w:r>
                      <w:r w:rsidRPr="00FD65BD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Defect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action, in some moment of the game, probably it will </w:t>
                      </w:r>
                      <w:r w:rsidRPr="001E7AE8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awake some envy feelings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on the other </w:t>
                      </w:r>
                      <w:r w:rsidRPr="00FD65BD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Player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, by the </w:t>
                      </w:r>
                      <w:r w:rsidRPr="00FD65BD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Player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who played a </w:t>
                      </w:r>
                      <w:r w:rsidRPr="00FD65BD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Defect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action gained some payoff points on that other </w:t>
                      </w:r>
                      <w:r w:rsidRPr="00FD65BD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Player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;</w:t>
                      </w:r>
                    </w:p>
                    <w:p w14:paraId="05F66111" w14:textId="77777777" w:rsidR="004E6F59" w:rsidRPr="00E3408A" w:rsidRDefault="004E6F59" w:rsidP="00E3408A">
                      <w:pPr>
                        <w:pStyle w:val="My"/>
                        <w:numPr>
                          <w:ilvl w:val="3"/>
                          <w:numId w:val="7"/>
                        </w:numPr>
                        <w:spacing w:before="240" w:after="240"/>
                        <w:jc w:val="both"/>
                        <w:rPr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This leads to the other </w:t>
                      </w:r>
                      <w:r w:rsidRPr="00FD65BD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Player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desire the same gain of payoff points, regarding to what it gained before;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27F04B22" w14:textId="77777777" w:rsidR="00466324" w:rsidRDefault="00466324">
      <w:r>
        <w:br w:type="page"/>
      </w:r>
    </w:p>
    <w:p w14:paraId="487F0F06" w14:textId="77777777" w:rsidR="00466324" w:rsidRPr="00F67D3A" w:rsidRDefault="00466324" w:rsidP="00466324">
      <w:r>
        <w:rPr>
          <w:noProof/>
          <w:lang w:eastAsia="en-US"/>
        </w:rPr>
        <w:lastRenderedPageBreak/>
        <w:drawing>
          <wp:anchor distT="0" distB="0" distL="114300" distR="114300" simplePos="0" relativeHeight="252551680" behindDoc="1" locked="0" layoutInCell="1" allowOverlap="1" wp14:anchorId="4CA45342" wp14:editId="571ADCF2">
            <wp:simplePos x="0" y="0"/>
            <wp:positionH relativeFrom="column">
              <wp:posOffset>-114300</wp:posOffset>
            </wp:positionH>
            <wp:positionV relativeFrom="paragraph">
              <wp:posOffset>-1196340</wp:posOffset>
            </wp:positionV>
            <wp:extent cx="7886700" cy="2668905"/>
            <wp:effectExtent l="0" t="0" r="0" b="0"/>
            <wp:wrapNone/>
            <wp:docPr id="305" name="Picture 30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703172" w14:textId="77777777" w:rsidR="00466324" w:rsidRPr="00F67D3A" w:rsidRDefault="00466324" w:rsidP="00466324">
      <w:r w:rsidRPr="008C3BF3">
        <w:rPr>
          <w:rStyle w:val="sowc"/>
          <w:noProof/>
          <w:color w:val="333333"/>
        </w:rPr>
        <w:drawing>
          <wp:anchor distT="0" distB="0" distL="114300" distR="114300" simplePos="0" relativeHeight="252550656" behindDoc="0" locked="0" layoutInCell="1" allowOverlap="1" wp14:anchorId="3C9B252D" wp14:editId="26EE1374">
            <wp:simplePos x="0" y="0"/>
            <wp:positionH relativeFrom="column">
              <wp:posOffset>6181725</wp:posOffset>
            </wp:positionH>
            <wp:positionV relativeFrom="paragraph">
              <wp:posOffset>51435</wp:posOffset>
            </wp:positionV>
            <wp:extent cx="843915" cy="614045"/>
            <wp:effectExtent l="0" t="0" r="0" b="0"/>
            <wp:wrapNone/>
            <wp:docPr id="306" name="Picture 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ct-nova-logo-1.png"/>
                    <pic:cNvPicPr/>
                  </pic:nvPicPr>
                  <pic:blipFill>
                    <a:blip r:embed="rId11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60000" contrast="-8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3915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3BF3">
        <w:rPr>
          <w:rStyle w:val="sowc"/>
          <w:noProof/>
          <w:color w:val="333333"/>
        </w:rPr>
        <w:drawing>
          <wp:anchor distT="0" distB="0" distL="114300" distR="114300" simplePos="0" relativeHeight="252549632" behindDoc="0" locked="0" layoutInCell="1" allowOverlap="1" wp14:anchorId="166D1665" wp14:editId="7200DE94">
            <wp:simplePos x="0" y="0"/>
            <wp:positionH relativeFrom="column">
              <wp:posOffset>4107815</wp:posOffset>
            </wp:positionH>
            <wp:positionV relativeFrom="paragraph">
              <wp:posOffset>25163</wp:posOffset>
            </wp:positionV>
            <wp:extent cx="1787545" cy="649974"/>
            <wp:effectExtent l="0" t="0" r="3175" b="0"/>
            <wp:wrapNone/>
            <wp:docPr id="307" name="Picture 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niversidade-nova-lisboa-logo-1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60000" contrast="-8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545" cy="6499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25BB34" w14:textId="77777777" w:rsidR="00466324" w:rsidRPr="00F67D3A" w:rsidRDefault="00466324" w:rsidP="00466324"/>
    <w:p w14:paraId="168B9D19" w14:textId="77777777" w:rsidR="00466324" w:rsidRPr="00F67D3A" w:rsidRDefault="00466324" w:rsidP="00466324"/>
    <w:p w14:paraId="05168E72" w14:textId="77777777" w:rsidR="00466324" w:rsidRPr="00F67D3A" w:rsidRDefault="00466324" w:rsidP="00466324"/>
    <w:p w14:paraId="4D634E08" w14:textId="77777777" w:rsidR="00466324" w:rsidRPr="00F67D3A" w:rsidRDefault="00466324" w:rsidP="00466324"/>
    <w:p w14:paraId="75B55F98" w14:textId="77777777" w:rsidR="00466324" w:rsidRPr="00F67D3A" w:rsidRDefault="00466324" w:rsidP="00466324"/>
    <w:p w14:paraId="4A21507D" w14:textId="77777777" w:rsidR="00466324" w:rsidRPr="00F67D3A" w:rsidRDefault="00466324" w:rsidP="00466324"/>
    <w:p w14:paraId="7B19B86D" w14:textId="77777777" w:rsidR="00466324" w:rsidRPr="00F67D3A" w:rsidRDefault="00466324" w:rsidP="00466324"/>
    <w:p w14:paraId="24C538D1" w14:textId="77777777" w:rsidR="00466324" w:rsidRPr="00F67D3A" w:rsidRDefault="00466324" w:rsidP="00466324"/>
    <w:p w14:paraId="3D217049" w14:textId="77777777" w:rsidR="00466324" w:rsidRPr="00F67D3A" w:rsidRDefault="00466324" w:rsidP="00466324">
      <w:r>
        <w:rPr>
          <w:noProof/>
          <w:lang w:eastAsia="en-US"/>
        </w:rPr>
        <mc:AlternateContent>
          <mc:Choice Requires="wps">
            <w:drawing>
              <wp:anchor distT="36576" distB="36576" distL="36576" distR="36576" simplePos="0" relativeHeight="252548608" behindDoc="0" locked="0" layoutInCell="1" allowOverlap="1" wp14:anchorId="2667D552" wp14:editId="502E7E7A">
                <wp:simplePos x="0" y="0"/>
                <wp:positionH relativeFrom="column">
                  <wp:posOffset>571500</wp:posOffset>
                </wp:positionH>
                <wp:positionV relativeFrom="page">
                  <wp:posOffset>2390775</wp:posOffset>
                </wp:positionV>
                <wp:extent cx="6400800" cy="5410200"/>
                <wp:effectExtent l="0" t="0" r="0" b="0"/>
                <wp:wrapNone/>
                <wp:docPr id="304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5410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6B41D5C" w14:textId="77777777" w:rsidR="004E6F59" w:rsidRDefault="004E6F59" w:rsidP="00466324">
                            <w:pPr>
                              <w:pStyle w:val="MyHeadtitle"/>
                              <w:spacing w:before="0" w:after="0"/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  <w:t>iv. Some concerns about the</w:t>
                            </w:r>
                            <w:r w:rsidRPr="00A00428"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  <w:p w14:paraId="66D70D17" w14:textId="14110308" w:rsidR="004E6F59" w:rsidRPr="00A00428" w:rsidRDefault="004E6F59" w:rsidP="00466324">
                            <w:pPr>
                              <w:pStyle w:val="MyHeadtitle"/>
                              <w:spacing w:before="0" w:line="360" w:lineRule="auto"/>
                              <w:rPr>
                                <w:rStyle w:val="sowc"/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  <w:t xml:space="preserve">     </w:t>
                            </w:r>
                            <w:r w:rsidRPr="00A00428"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  <w:t>Iterated</w:t>
                            </w: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A00428"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  <w:t>Prisoner’s Dilemma</w:t>
                            </w:r>
                          </w:p>
                          <w:p w14:paraId="631E0DCF" w14:textId="77777777" w:rsidR="004E6F59" w:rsidRPr="00501098" w:rsidRDefault="004E6F59" w:rsidP="00466324">
                            <w:pPr>
                              <w:pStyle w:val="My"/>
                              <w:numPr>
                                <w:ilvl w:val="0"/>
                                <w:numId w:val="7"/>
                              </w:numPr>
                              <w:spacing w:before="240" w:after="240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Let’s clarify some key aspects to take in account in this game version of </w:t>
                            </w:r>
                            <w:r w:rsidRPr="00311393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Prisoner’s Dilemma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:</w:t>
                            </w:r>
                          </w:p>
                          <w:p w14:paraId="1304B1F7" w14:textId="77777777" w:rsidR="004E6F59" w:rsidRPr="00466324" w:rsidRDefault="004E6F59" w:rsidP="00466324">
                            <w:pPr>
                              <w:pStyle w:val="My"/>
                              <w:numPr>
                                <w:ilvl w:val="1"/>
                                <w:numId w:val="7"/>
                              </w:numPr>
                              <w:spacing w:before="240" w:after="240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From a </w:t>
                            </w:r>
                            <w:r w:rsidRPr="00311393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deep analysis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from </w:t>
                            </w:r>
                            <w:r w:rsidRPr="00311393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Robert Axelrod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, it’s reasonable to state some conditions necessary for a </w:t>
                            </w:r>
                            <w:r w:rsidRPr="00311393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Strategy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to be successful:</w:t>
                            </w:r>
                          </w:p>
                          <w:p w14:paraId="362C1C8F" w14:textId="77777777" w:rsidR="004E6F59" w:rsidRPr="00C54218" w:rsidRDefault="004E6F59" w:rsidP="00466324">
                            <w:pPr>
                              <w:pStyle w:val="My"/>
                              <w:numPr>
                                <w:ilvl w:val="2"/>
                                <w:numId w:val="7"/>
                              </w:numPr>
                              <w:spacing w:before="240" w:after="240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66324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i/>
                                <w:iCs/>
                                <w:color w:val="333333"/>
                                <w:lang w:val="en-US"/>
                              </w:rPr>
                              <w:t>Nice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:</w:t>
                            </w:r>
                          </w:p>
                          <w:p w14:paraId="55506CE5" w14:textId="77777777" w:rsidR="004E6F59" w:rsidRPr="00C54218" w:rsidRDefault="004E6F59" w:rsidP="00C54218">
                            <w:pPr>
                              <w:pStyle w:val="My"/>
                              <w:numPr>
                                <w:ilvl w:val="3"/>
                                <w:numId w:val="7"/>
                              </w:numPr>
                              <w:spacing w:before="240" w:after="240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A successful </w:t>
                            </w:r>
                            <w:r w:rsidRPr="00311393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Strategy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must be </w:t>
                            </w:r>
                            <w:r w:rsidRPr="00311393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“nice”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, that is, it will </w:t>
                            </w:r>
                            <w:r w:rsidRPr="00311393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not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play </w:t>
                            </w:r>
                            <w:r w:rsidRPr="00311393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Defect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actions before the other </w:t>
                            </w:r>
                            <w:r w:rsidRPr="00311393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Player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does it;</w:t>
                            </w:r>
                          </w:p>
                          <w:p w14:paraId="096E69F5" w14:textId="77777777" w:rsidR="004E6F59" w:rsidRDefault="004E6F59" w:rsidP="00C54218">
                            <w:pPr>
                              <w:pStyle w:val="My"/>
                              <w:numPr>
                                <w:ilvl w:val="3"/>
                                <w:numId w:val="7"/>
                              </w:numPr>
                              <w:spacing w:before="240" w:after="240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A </w:t>
                            </w:r>
                            <w:r w:rsidRPr="00311393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purely selfish strategy</w:t>
                            </w:r>
                            <w:r w:rsidRPr="00C54218"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will </w:t>
                            </w:r>
                            <w:r w:rsidRPr="00311393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not “cheat”</w:t>
                            </w:r>
                            <w:r w:rsidRPr="00C54218"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on its opponent, for purely self-interested reasons first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;</w:t>
                            </w:r>
                          </w:p>
                          <w:p w14:paraId="6BE38A88" w14:textId="77777777" w:rsidR="004E6F59" w:rsidRPr="00C54218" w:rsidRDefault="004E6F59" w:rsidP="00C54218">
                            <w:pPr>
                              <w:pStyle w:val="My"/>
                              <w:numPr>
                                <w:ilvl w:val="2"/>
                                <w:numId w:val="7"/>
                              </w:numPr>
                              <w:spacing w:before="240" w:after="240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b/>
                                <w:bCs/>
                                <w:i/>
                                <w:iCs/>
                                <w:color w:val="333333"/>
                                <w:lang w:val="en-US"/>
                              </w:rPr>
                              <w:t>Retailing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:</w:t>
                            </w:r>
                          </w:p>
                          <w:p w14:paraId="13467BE5" w14:textId="77777777" w:rsidR="004E6F59" w:rsidRPr="00C54218" w:rsidRDefault="004E6F59" w:rsidP="00C54218">
                            <w:pPr>
                              <w:pStyle w:val="My"/>
                              <w:numPr>
                                <w:ilvl w:val="3"/>
                                <w:numId w:val="7"/>
                              </w:numPr>
                              <w:spacing w:before="240" w:after="240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A </w:t>
                            </w:r>
                            <w:r w:rsidRPr="00311393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successful Strategy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311393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must not be blind optimist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, i</w:t>
                            </w:r>
                            <w:r w:rsidRPr="00C54218"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t must retaliate sometimes;</w:t>
                            </w:r>
                          </w:p>
                          <w:p w14:paraId="120BB6AB" w14:textId="77777777" w:rsidR="004E6F59" w:rsidRPr="00E3408A" w:rsidRDefault="004E6F59" w:rsidP="00695D7C">
                            <w:pPr>
                              <w:pStyle w:val="My"/>
                              <w:numPr>
                                <w:ilvl w:val="3"/>
                                <w:numId w:val="7"/>
                              </w:numPr>
                              <w:spacing w:before="240" w:after="240"/>
                              <w:jc w:val="both"/>
                              <w:rPr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A </w:t>
                            </w:r>
                            <w:r w:rsidRPr="00311393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very optimist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or </w:t>
                            </w:r>
                            <w:r w:rsidRPr="00311393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altruist Strategy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it’s also a </w:t>
                            </w:r>
                            <w:r w:rsidRPr="00311393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bad choice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, because </w:t>
                            </w:r>
                            <w:r w:rsidRPr="00311393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“nasty” Strategies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will ruthlessly exploit such </w:t>
                            </w:r>
                            <w:r w:rsidRPr="00311393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Players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67D552" id="_x0000_s1054" type="#_x0000_t202" style="position:absolute;margin-left:45pt;margin-top:188.25pt;width:7in;height:426pt;z-index:25254860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" filled="f" fillcolor="#fffffe" stroked="f" strokecolor="#212120" insetpen="t">
                <v:textbox inset="2.88pt,2.88pt,2.88pt,2.88pt">
                  <w:txbxContent>
                    <w:p w14:paraId="26B41D5C" w14:textId="77777777" w:rsidR="004E6F59" w:rsidRDefault="004E6F59" w:rsidP="00466324">
                      <w:pPr>
                        <w:pStyle w:val="MyHeadtitle"/>
                        <w:spacing w:before="0" w:after="0"/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</w:pPr>
                      <w:r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  <w:t>iv. Some concerns about the</w:t>
                      </w:r>
                      <w:r w:rsidRPr="00A00428"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  <w:t xml:space="preserve"> </w:t>
                      </w:r>
                    </w:p>
                    <w:p w14:paraId="66D70D17" w14:textId="14110308" w:rsidR="004E6F59" w:rsidRPr="00A00428" w:rsidRDefault="004E6F59" w:rsidP="00466324">
                      <w:pPr>
                        <w:pStyle w:val="MyHeadtitle"/>
                        <w:spacing w:before="0" w:line="360" w:lineRule="auto"/>
                        <w:rPr>
                          <w:rStyle w:val="sowc"/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</w:pPr>
                      <w:r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  <w:t xml:space="preserve">     </w:t>
                      </w:r>
                      <w:r w:rsidRPr="00A00428"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  <w:t>Iterated</w:t>
                      </w:r>
                      <w:r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  <w:t xml:space="preserve"> </w:t>
                      </w:r>
                      <w:r w:rsidRPr="00A00428"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  <w:t>Prisoner’s Dilemma</w:t>
                      </w:r>
                    </w:p>
                    <w:p w14:paraId="631E0DCF" w14:textId="77777777" w:rsidR="004E6F59" w:rsidRPr="00501098" w:rsidRDefault="004E6F59" w:rsidP="00466324">
                      <w:pPr>
                        <w:pStyle w:val="My"/>
                        <w:numPr>
                          <w:ilvl w:val="0"/>
                          <w:numId w:val="7"/>
                        </w:numPr>
                        <w:spacing w:before="240" w:after="240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Let’s clarify some key aspects to take in account in this game version of </w:t>
                      </w:r>
                      <w:r w:rsidRPr="00311393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Prisoner’s Dilemma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:</w:t>
                      </w:r>
                    </w:p>
                    <w:p w14:paraId="1304B1F7" w14:textId="77777777" w:rsidR="004E6F59" w:rsidRPr="00466324" w:rsidRDefault="004E6F59" w:rsidP="00466324">
                      <w:pPr>
                        <w:pStyle w:val="My"/>
                        <w:numPr>
                          <w:ilvl w:val="1"/>
                          <w:numId w:val="7"/>
                        </w:numPr>
                        <w:spacing w:before="240" w:after="240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From a </w:t>
                      </w:r>
                      <w:r w:rsidRPr="00311393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deep analysis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from </w:t>
                      </w:r>
                      <w:r w:rsidRPr="00311393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Robert Axelrod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, it’s reasonable to state some conditions necessary for a </w:t>
                      </w:r>
                      <w:r w:rsidRPr="00311393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Strategy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to be successful:</w:t>
                      </w:r>
                    </w:p>
                    <w:p w14:paraId="362C1C8F" w14:textId="77777777" w:rsidR="004E6F59" w:rsidRPr="00C54218" w:rsidRDefault="004E6F59" w:rsidP="00466324">
                      <w:pPr>
                        <w:pStyle w:val="My"/>
                        <w:numPr>
                          <w:ilvl w:val="2"/>
                          <w:numId w:val="7"/>
                        </w:numPr>
                        <w:spacing w:before="240" w:after="240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 w:rsidRPr="00466324">
                        <w:rPr>
                          <w:rStyle w:val="sowc"/>
                          <w:rFonts w:cs="Times New Roman"/>
                          <w:b/>
                          <w:bCs/>
                          <w:i/>
                          <w:iCs/>
                          <w:color w:val="333333"/>
                          <w:lang w:val="en-US"/>
                        </w:rPr>
                        <w:t>Nice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:</w:t>
                      </w:r>
                    </w:p>
                    <w:p w14:paraId="55506CE5" w14:textId="77777777" w:rsidR="004E6F59" w:rsidRPr="00C54218" w:rsidRDefault="004E6F59" w:rsidP="00C54218">
                      <w:pPr>
                        <w:pStyle w:val="My"/>
                        <w:numPr>
                          <w:ilvl w:val="3"/>
                          <w:numId w:val="7"/>
                        </w:numPr>
                        <w:spacing w:before="240" w:after="240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A successful </w:t>
                      </w:r>
                      <w:r w:rsidRPr="00311393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Strategy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must be </w:t>
                      </w:r>
                      <w:r w:rsidRPr="00311393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“nice”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, that is, it will </w:t>
                      </w:r>
                      <w:r w:rsidRPr="00311393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not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play </w:t>
                      </w:r>
                      <w:r w:rsidRPr="00311393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Defect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actions before the other </w:t>
                      </w:r>
                      <w:r w:rsidRPr="00311393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Player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does it;</w:t>
                      </w:r>
                    </w:p>
                    <w:p w14:paraId="096E69F5" w14:textId="77777777" w:rsidR="004E6F59" w:rsidRDefault="004E6F59" w:rsidP="00C54218">
                      <w:pPr>
                        <w:pStyle w:val="My"/>
                        <w:numPr>
                          <w:ilvl w:val="3"/>
                          <w:numId w:val="7"/>
                        </w:numPr>
                        <w:spacing w:before="240" w:after="240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A </w:t>
                      </w:r>
                      <w:r w:rsidRPr="00311393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purely selfish strategy</w:t>
                      </w:r>
                      <w:r w:rsidRPr="00C54218"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will </w:t>
                      </w:r>
                      <w:r w:rsidRPr="00311393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not “cheat”</w:t>
                      </w:r>
                      <w:r w:rsidRPr="00C54218"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on its opponent, for purely self-interested reasons first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;</w:t>
                      </w:r>
                    </w:p>
                    <w:p w14:paraId="6BE38A88" w14:textId="77777777" w:rsidR="004E6F59" w:rsidRPr="00C54218" w:rsidRDefault="004E6F59" w:rsidP="00C54218">
                      <w:pPr>
                        <w:pStyle w:val="My"/>
                        <w:numPr>
                          <w:ilvl w:val="2"/>
                          <w:numId w:val="7"/>
                        </w:numPr>
                        <w:spacing w:before="240" w:after="240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b/>
                          <w:bCs/>
                          <w:i/>
                          <w:iCs/>
                          <w:color w:val="333333"/>
                          <w:lang w:val="en-US"/>
                        </w:rPr>
                        <w:t>Retailing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:</w:t>
                      </w:r>
                    </w:p>
                    <w:p w14:paraId="13467BE5" w14:textId="77777777" w:rsidR="004E6F59" w:rsidRPr="00C54218" w:rsidRDefault="004E6F59" w:rsidP="00C54218">
                      <w:pPr>
                        <w:pStyle w:val="My"/>
                        <w:numPr>
                          <w:ilvl w:val="3"/>
                          <w:numId w:val="7"/>
                        </w:numPr>
                        <w:spacing w:before="240" w:after="240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A </w:t>
                      </w:r>
                      <w:r w:rsidRPr="00311393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successful Strategy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</w:t>
                      </w:r>
                      <w:r w:rsidRPr="00311393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must not be blind optimist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, i</w:t>
                      </w:r>
                      <w:r w:rsidRPr="00C54218"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t must retaliate sometimes;</w:t>
                      </w:r>
                    </w:p>
                    <w:p w14:paraId="120BB6AB" w14:textId="77777777" w:rsidR="004E6F59" w:rsidRPr="00E3408A" w:rsidRDefault="004E6F59" w:rsidP="00695D7C">
                      <w:pPr>
                        <w:pStyle w:val="My"/>
                        <w:numPr>
                          <w:ilvl w:val="3"/>
                          <w:numId w:val="7"/>
                        </w:numPr>
                        <w:spacing w:before="240" w:after="240"/>
                        <w:jc w:val="both"/>
                        <w:rPr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A </w:t>
                      </w:r>
                      <w:r w:rsidRPr="00311393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very optimist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or </w:t>
                      </w:r>
                      <w:r w:rsidRPr="00311393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altruist Strategy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it’s also a </w:t>
                      </w:r>
                      <w:r w:rsidRPr="00311393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bad choice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, because </w:t>
                      </w:r>
                      <w:r w:rsidRPr="00311393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“nasty” Strategies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will ruthlessly exploit such </w:t>
                      </w:r>
                      <w:r w:rsidRPr="00311393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Players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;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6DD6980" w14:textId="77777777" w:rsidR="00695D7C" w:rsidRDefault="00695D7C">
      <w:r>
        <w:br w:type="page"/>
      </w:r>
    </w:p>
    <w:p w14:paraId="37252A31" w14:textId="77777777" w:rsidR="00695D7C" w:rsidRPr="00F67D3A" w:rsidRDefault="00695D7C" w:rsidP="00695D7C">
      <w:r>
        <w:rPr>
          <w:noProof/>
          <w:lang w:eastAsia="en-US"/>
        </w:rPr>
        <w:lastRenderedPageBreak/>
        <w:drawing>
          <wp:anchor distT="0" distB="0" distL="114300" distR="114300" simplePos="0" relativeHeight="252556800" behindDoc="1" locked="0" layoutInCell="1" allowOverlap="1" wp14:anchorId="63D6647E" wp14:editId="32DA2CFC">
            <wp:simplePos x="0" y="0"/>
            <wp:positionH relativeFrom="column">
              <wp:posOffset>-114300</wp:posOffset>
            </wp:positionH>
            <wp:positionV relativeFrom="paragraph">
              <wp:posOffset>-1196340</wp:posOffset>
            </wp:positionV>
            <wp:extent cx="7886700" cy="2668905"/>
            <wp:effectExtent l="0" t="0" r="0" b="0"/>
            <wp:wrapNone/>
            <wp:docPr id="309" name="Picture 309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D079B6" w14:textId="77777777" w:rsidR="00695D7C" w:rsidRPr="00F67D3A" w:rsidRDefault="00695D7C" w:rsidP="00695D7C">
      <w:r w:rsidRPr="008C3BF3">
        <w:rPr>
          <w:rStyle w:val="sowc"/>
          <w:noProof/>
          <w:color w:val="333333"/>
        </w:rPr>
        <w:drawing>
          <wp:anchor distT="0" distB="0" distL="114300" distR="114300" simplePos="0" relativeHeight="252555776" behindDoc="0" locked="0" layoutInCell="1" allowOverlap="1" wp14:anchorId="76FC9902" wp14:editId="5386DD48">
            <wp:simplePos x="0" y="0"/>
            <wp:positionH relativeFrom="column">
              <wp:posOffset>6181725</wp:posOffset>
            </wp:positionH>
            <wp:positionV relativeFrom="paragraph">
              <wp:posOffset>51435</wp:posOffset>
            </wp:positionV>
            <wp:extent cx="843915" cy="614045"/>
            <wp:effectExtent l="0" t="0" r="0" b="0"/>
            <wp:wrapNone/>
            <wp:docPr id="310" name="Picture 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ct-nova-logo-1.png"/>
                    <pic:cNvPicPr/>
                  </pic:nvPicPr>
                  <pic:blipFill>
                    <a:blip r:embed="rId11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60000" contrast="-8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3915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3BF3">
        <w:rPr>
          <w:rStyle w:val="sowc"/>
          <w:noProof/>
          <w:color w:val="333333"/>
        </w:rPr>
        <w:drawing>
          <wp:anchor distT="0" distB="0" distL="114300" distR="114300" simplePos="0" relativeHeight="252554752" behindDoc="0" locked="0" layoutInCell="1" allowOverlap="1" wp14:anchorId="77E40139" wp14:editId="010FE165">
            <wp:simplePos x="0" y="0"/>
            <wp:positionH relativeFrom="column">
              <wp:posOffset>4107815</wp:posOffset>
            </wp:positionH>
            <wp:positionV relativeFrom="paragraph">
              <wp:posOffset>25163</wp:posOffset>
            </wp:positionV>
            <wp:extent cx="1787545" cy="649974"/>
            <wp:effectExtent l="0" t="0" r="3175" b="0"/>
            <wp:wrapNone/>
            <wp:docPr id="311" name="Picture 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niversidade-nova-lisboa-logo-1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60000" contrast="-8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545" cy="6499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DA01C7" w14:textId="77777777" w:rsidR="00695D7C" w:rsidRPr="00F67D3A" w:rsidRDefault="00695D7C" w:rsidP="00695D7C"/>
    <w:p w14:paraId="5D82EDC8" w14:textId="77777777" w:rsidR="00695D7C" w:rsidRPr="00F67D3A" w:rsidRDefault="00695D7C" w:rsidP="00695D7C"/>
    <w:p w14:paraId="02E8FE3B" w14:textId="77777777" w:rsidR="00695D7C" w:rsidRPr="00F67D3A" w:rsidRDefault="00695D7C" w:rsidP="00695D7C"/>
    <w:p w14:paraId="3F6DD87A" w14:textId="77777777" w:rsidR="00695D7C" w:rsidRPr="00F67D3A" w:rsidRDefault="00695D7C" w:rsidP="00695D7C"/>
    <w:p w14:paraId="74169F41" w14:textId="77777777" w:rsidR="00695D7C" w:rsidRPr="00F67D3A" w:rsidRDefault="00695D7C" w:rsidP="00695D7C"/>
    <w:p w14:paraId="22E876C7" w14:textId="77777777" w:rsidR="00695D7C" w:rsidRPr="00F67D3A" w:rsidRDefault="00695D7C" w:rsidP="00695D7C"/>
    <w:p w14:paraId="4B217500" w14:textId="77777777" w:rsidR="00695D7C" w:rsidRPr="00F67D3A" w:rsidRDefault="00695D7C" w:rsidP="00695D7C"/>
    <w:p w14:paraId="5D92707E" w14:textId="77777777" w:rsidR="00695D7C" w:rsidRPr="00F67D3A" w:rsidRDefault="00695D7C" w:rsidP="00695D7C"/>
    <w:p w14:paraId="55F27667" w14:textId="77777777" w:rsidR="00695D7C" w:rsidRPr="00F67D3A" w:rsidRDefault="00695D7C" w:rsidP="00695D7C">
      <w:r>
        <w:rPr>
          <w:noProof/>
          <w:lang w:eastAsia="en-US"/>
        </w:rPr>
        <mc:AlternateContent>
          <mc:Choice Requires="wps">
            <w:drawing>
              <wp:anchor distT="36576" distB="36576" distL="36576" distR="36576" simplePos="0" relativeHeight="252553728" behindDoc="0" locked="0" layoutInCell="1" allowOverlap="1" wp14:anchorId="59469291" wp14:editId="0371AB55">
                <wp:simplePos x="0" y="0"/>
                <wp:positionH relativeFrom="column">
                  <wp:posOffset>574158</wp:posOffset>
                </wp:positionH>
                <wp:positionV relativeFrom="page">
                  <wp:posOffset>2392326</wp:posOffset>
                </wp:positionV>
                <wp:extent cx="6400800" cy="7070651"/>
                <wp:effectExtent l="0" t="0" r="0" b="0"/>
                <wp:wrapNone/>
                <wp:docPr id="308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707065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3F68C3" w14:textId="77777777" w:rsidR="004E6F59" w:rsidRDefault="004E6F59" w:rsidP="00695D7C">
                            <w:pPr>
                              <w:pStyle w:val="MyHeadtitle"/>
                              <w:spacing w:before="0" w:after="0"/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  <w:t>iv. Some concerns about the</w:t>
                            </w:r>
                            <w:r w:rsidRPr="00A00428"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  <w:t xml:space="preserve"> </w:t>
                            </w:r>
                          </w:p>
                          <w:p w14:paraId="72A2DE0C" w14:textId="0B8299ED" w:rsidR="004E6F59" w:rsidRPr="00A00428" w:rsidRDefault="004E6F59" w:rsidP="00695D7C">
                            <w:pPr>
                              <w:pStyle w:val="MyHeadtitle"/>
                              <w:spacing w:before="0" w:line="360" w:lineRule="auto"/>
                              <w:rPr>
                                <w:rStyle w:val="sowc"/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  <w:t xml:space="preserve">     </w:t>
                            </w:r>
                            <w:r w:rsidRPr="00A00428"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  <w:t>Iterated</w:t>
                            </w: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  <w:t xml:space="preserve"> </w:t>
                            </w:r>
                            <w:r w:rsidRPr="00A00428"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  <w:t>Prisoner’s Dilemma</w:t>
                            </w:r>
                          </w:p>
                          <w:p w14:paraId="6D2D7110" w14:textId="77777777" w:rsidR="004E6F59" w:rsidRPr="00501098" w:rsidRDefault="004E6F59" w:rsidP="00695D7C">
                            <w:pPr>
                              <w:pStyle w:val="My"/>
                              <w:numPr>
                                <w:ilvl w:val="0"/>
                                <w:numId w:val="7"/>
                              </w:numPr>
                              <w:spacing w:before="240" w:after="240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Let’s clarify some key aspects to take in account in this game version of </w:t>
                            </w:r>
                            <w:r w:rsidRPr="00A9543D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Prisoner’s Dilemma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:</w:t>
                            </w:r>
                          </w:p>
                          <w:p w14:paraId="035752A6" w14:textId="77777777" w:rsidR="004E6F59" w:rsidRPr="00466324" w:rsidRDefault="004E6F59" w:rsidP="00695D7C">
                            <w:pPr>
                              <w:pStyle w:val="My"/>
                              <w:numPr>
                                <w:ilvl w:val="1"/>
                                <w:numId w:val="7"/>
                              </w:numPr>
                              <w:spacing w:before="240" w:after="240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From a </w:t>
                            </w:r>
                            <w:r w:rsidRPr="00A9543D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deep analysis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from </w:t>
                            </w:r>
                            <w:r w:rsidRPr="00A9543D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Robert Axelrod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, it’s reasonable to state some conditions necessary for a </w:t>
                            </w:r>
                            <w:r w:rsidRPr="00A9543D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Strategy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to be successful:</w:t>
                            </w:r>
                          </w:p>
                          <w:p w14:paraId="480A6A12" w14:textId="77777777" w:rsidR="004E6F59" w:rsidRPr="00C54218" w:rsidRDefault="004E6F59" w:rsidP="00695D7C">
                            <w:pPr>
                              <w:pStyle w:val="My"/>
                              <w:numPr>
                                <w:ilvl w:val="2"/>
                                <w:numId w:val="7"/>
                              </w:numPr>
                              <w:spacing w:before="240" w:after="240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b/>
                                <w:bCs/>
                                <w:i/>
                                <w:iCs/>
                                <w:color w:val="333333"/>
                                <w:lang w:val="en-US"/>
                              </w:rPr>
                              <w:t>Forgiving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:</w:t>
                            </w:r>
                          </w:p>
                          <w:p w14:paraId="5293FE1E" w14:textId="77777777" w:rsidR="004E6F59" w:rsidRPr="00C54218" w:rsidRDefault="004E6F59" w:rsidP="00695D7C">
                            <w:pPr>
                              <w:pStyle w:val="My"/>
                              <w:numPr>
                                <w:ilvl w:val="3"/>
                                <w:numId w:val="7"/>
                              </w:numPr>
                              <w:spacing w:before="240" w:after="240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A successful </w:t>
                            </w:r>
                            <w:r w:rsidRPr="00A9543D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Strategy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must also be </w:t>
                            </w:r>
                            <w:r w:rsidRPr="00464E7A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forgiving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, because if the other </w:t>
                            </w:r>
                            <w:r w:rsidRPr="00A9543D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Players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672AA6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will retaliate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, but they will be very likely to fall back in </w:t>
                            </w:r>
                            <w:r w:rsidRPr="00A9543D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Cooperate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actions, if the </w:t>
                            </w:r>
                            <w:r w:rsidRPr="00672AA6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Player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doesn’t continue to play </w:t>
                            </w:r>
                            <w:r w:rsidRPr="00A9543D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Defect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actions</w:t>
                            </w:r>
                            <w:r w:rsidRPr="00C54218"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;</w:t>
                            </w:r>
                          </w:p>
                          <w:p w14:paraId="1288ACFA" w14:textId="77777777" w:rsidR="004E6F59" w:rsidRPr="00695D7C" w:rsidRDefault="004E6F59" w:rsidP="00695D7C">
                            <w:pPr>
                              <w:pStyle w:val="My"/>
                              <w:numPr>
                                <w:ilvl w:val="3"/>
                                <w:numId w:val="7"/>
                              </w:numPr>
                              <w:spacing w:before="240" w:after="240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This kind of </w:t>
                            </w:r>
                            <w:r w:rsidRPr="00A9543D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Strategies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672AA6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will stop long runs of revenge and counter revenge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and </w:t>
                            </w:r>
                            <w:r w:rsidRPr="00672AA6">
                              <w:rPr>
                                <w:b/>
                                <w:bCs/>
                              </w:rPr>
                              <w:t>counter-revenge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, </w:t>
                            </w:r>
                            <w:r w:rsidRPr="00672AA6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maximizing the payoff points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;</w:t>
                            </w:r>
                          </w:p>
                          <w:p w14:paraId="2060B1C3" w14:textId="77777777" w:rsidR="004E6F59" w:rsidRPr="00C54218" w:rsidRDefault="004E6F59" w:rsidP="00695D7C">
                            <w:pPr>
                              <w:pStyle w:val="My"/>
                              <w:numPr>
                                <w:ilvl w:val="2"/>
                                <w:numId w:val="7"/>
                              </w:numPr>
                              <w:spacing w:before="240" w:after="240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b/>
                                <w:bCs/>
                                <w:i/>
                                <w:iCs/>
                                <w:color w:val="333333"/>
                                <w:lang w:val="en-US"/>
                              </w:rPr>
                              <w:t>Non-Envious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:</w:t>
                            </w:r>
                          </w:p>
                          <w:p w14:paraId="38904F7F" w14:textId="77777777" w:rsidR="004E6F59" w:rsidRPr="00C54218" w:rsidRDefault="004E6F59" w:rsidP="00695D7C">
                            <w:pPr>
                              <w:pStyle w:val="My"/>
                              <w:numPr>
                                <w:ilvl w:val="3"/>
                                <w:numId w:val="7"/>
                              </w:numPr>
                              <w:spacing w:before="240" w:after="240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A successful </w:t>
                            </w:r>
                            <w:r w:rsidRPr="00A9543D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Strategy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A9543D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should be non-envious</w:t>
                            </w:r>
                            <w:r w:rsidRPr="00C54218"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;</w:t>
                            </w:r>
                          </w:p>
                          <w:p w14:paraId="134683D2" w14:textId="77777777" w:rsidR="004E6F59" w:rsidRPr="006D6D5A" w:rsidRDefault="004E6F59" w:rsidP="00695D7C">
                            <w:pPr>
                              <w:pStyle w:val="My"/>
                              <w:numPr>
                                <w:ilvl w:val="3"/>
                                <w:numId w:val="7"/>
                              </w:numPr>
                              <w:spacing w:before="240" w:after="240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This kind of </w:t>
                            </w:r>
                            <w:r w:rsidRPr="00A9543D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Strategies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will choose very likely to </w:t>
                            </w:r>
                            <w:r w:rsidRPr="00A9543D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maximize the current score of payoff points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(which it’s the main goal of this type of game), </w:t>
                            </w:r>
                            <w:r w:rsidRPr="00717EB0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instead of score more than the  other Player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;</w:t>
                            </w:r>
                          </w:p>
                          <w:p w14:paraId="133BCA1C" w14:textId="77777777" w:rsidR="004E6F59" w:rsidRPr="006D6D5A" w:rsidRDefault="004E6F59" w:rsidP="00887117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4"/>
                                <w:szCs w:val="4"/>
                                <w:lang w:val="en-US"/>
                              </w:rPr>
                            </w:pPr>
                          </w:p>
                          <w:p w14:paraId="77C55E33" w14:textId="77777777" w:rsidR="004E6F59" w:rsidRPr="00887117" w:rsidRDefault="004E6F59" w:rsidP="00887117">
                            <w:pPr>
                              <w:pStyle w:val="My"/>
                              <w:numPr>
                                <w:ilvl w:val="1"/>
                                <w:numId w:val="7"/>
                              </w:numPr>
                              <w:spacing w:after="240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Thus, a </w:t>
                            </w:r>
                            <w:r w:rsidRPr="00A9543D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Successful Top-Scoring Strategy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should try to take advantage of all these four important conditions.</w:t>
                            </w:r>
                          </w:p>
                          <w:p w14:paraId="69BBB60C" w14:textId="77777777" w:rsidR="004E6F59" w:rsidRPr="006128D5" w:rsidRDefault="004E6F59" w:rsidP="006128D5">
                            <w:pPr>
                              <w:pStyle w:val="My"/>
                              <w:numPr>
                                <w:ilvl w:val="1"/>
                                <w:numId w:val="7"/>
                              </w:numPr>
                              <w:spacing w:before="240" w:after="240"/>
                              <w:jc w:val="both"/>
                              <w:rPr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For that reason, </w:t>
                            </w:r>
                            <w:r w:rsidRPr="00717EB0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Strategies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like </w:t>
                            </w:r>
                            <w:r w:rsidRPr="00717EB0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Tit For Tat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, </w:t>
                            </w:r>
                            <w:r w:rsidRPr="00717EB0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Grim Trigger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and </w:t>
                            </w:r>
                            <w:r w:rsidRPr="00717EB0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Gradual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717EB0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should work fine for this kind of games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469291" id="_x0000_s1055" type="#_x0000_t202" style="position:absolute;margin-left:45.2pt;margin-top:188.35pt;width:7in;height:556.75pt;z-index:25255372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" filled="f" fillcolor="#fffffe" stroked="f" strokecolor="#212120" insetpen="t">
                <v:textbox inset="2.88pt,2.88pt,2.88pt,2.88pt">
                  <w:txbxContent>
                    <w:p w14:paraId="433F68C3" w14:textId="77777777" w:rsidR="004E6F59" w:rsidRDefault="004E6F59" w:rsidP="00695D7C">
                      <w:pPr>
                        <w:pStyle w:val="MyHeadtitle"/>
                        <w:spacing w:before="0" w:after="0"/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</w:pPr>
                      <w:r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  <w:t>iv. Some concerns about the</w:t>
                      </w:r>
                      <w:r w:rsidRPr="00A00428"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  <w:t xml:space="preserve"> </w:t>
                      </w:r>
                    </w:p>
                    <w:p w14:paraId="72A2DE0C" w14:textId="0B8299ED" w:rsidR="004E6F59" w:rsidRPr="00A00428" w:rsidRDefault="004E6F59" w:rsidP="00695D7C">
                      <w:pPr>
                        <w:pStyle w:val="MyHeadtitle"/>
                        <w:spacing w:before="0" w:line="360" w:lineRule="auto"/>
                        <w:rPr>
                          <w:rStyle w:val="sowc"/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</w:pPr>
                      <w:r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  <w:t xml:space="preserve">     </w:t>
                      </w:r>
                      <w:r w:rsidRPr="00A00428"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  <w:t>Iterated</w:t>
                      </w:r>
                      <w:r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  <w:t xml:space="preserve"> </w:t>
                      </w:r>
                      <w:r w:rsidRPr="00A00428"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  <w:t>Prisoner’s Dilemma</w:t>
                      </w:r>
                    </w:p>
                    <w:p w14:paraId="6D2D7110" w14:textId="77777777" w:rsidR="004E6F59" w:rsidRPr="00501098" w:rsidRDefault="004E6F59" w:rsidP="00695D7C">
                      <w:pPr>
                        <w:pStyle w:val="My"/>
                        <w:numPr>
                          <w:ilvl w:val="0"/>
                          <w:numId w:val="7"/>
                        </w:numPr>
                        <w:spacing w:before="240" w:after="240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Let’s clarify some key aspects to take in account in this game version of </w:t>
                      </w:r>
                      <w:r w:rsidRPr="00A9543D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Prisoner’s Dilemma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:</w:t>
                      </w:r>
                    </w:p>
                    <w:p w14:paraId="035752A6" w14:textId="77777777" w:rsidR="004E6F59" w:rsidRPr="00466324" w:rsidRDefault="004E6F59" w:rsidP="00695D7C">
                      <w:pPr>
                        <w:pStyle w:val="My"/>
                        <w:numPr>
                          <w:ilvl w:val="1"/>
                          <w:numId w:val="7"/>
                        </w:numPr>
                        <w:spacing w:before="240" w:after="240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From a </w:t>
                      </w:r>
                      <w:r w:rsidRPr="00A9543D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deep analysis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from </w:t>
                      </w:r>
                      <w:r w:rsidRPr="00A9543D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Robert Axelrod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, it’s reasonable to state some conditions necessary for a </w:t>
                      </w:r>
                      <w:r w:rsidRPr="00A9543D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Strategy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to be successful:</w:t>
                      </w:r>
                    </w:p>
                    <w:p w14:paraId="480A6A12" w14:textId="77777777" w:rsidR="004E6F59" w:rsidRPr="00C54218" w:rsidRDefault="004E6F59" w:rsidP="00695D7C">
                      <w:pPr>
                        <w:pStyle w:val="My"/>
                        <w:numPr>
                          <w:ilvl w:val="2"/>
                          <w:numId w:val="7"/>
                        </w:numPr>
                        <w:spacing w:before="240" w:after="240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b/>
                          <w:bCs/>
                          <w:i/>
                          <w:iCs/>
                          <w:color w:val="333333"/>
                          <w:lang w:val="en-US"/>
                        </w:rPr>
                        <w:t>Forgiving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:</w:t>
                      </w:r>
                    </w:p>
                    <w:p w14:paraId="5293FE1E" w14:textId="77777777" w:rsidR="004E6F59" w:rsidRPr="00C54218" w:rsidRDefault="004E6F59" w:rsidP="00695D7C">
                      <w:pPr>
                        <w:pStyle w:val="My"/>
                        <w:numPr>
                          <w:ilvl w:val="3"/>
                          <w:numId w:val="7"/>
                        </w:numPr>
                        <w:spacing w:before="240" w:after="240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A successful </w:t>
                      </w:r>
                      <w:r w:rsidRPr="00A9543D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Strategy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must also be </w:t>
                      </w:r>
                      <w:r w:rsidRPr="00464E7A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forgiving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, because if the other </w:t>
                      </w:r>
                      <w:r w:rsidRPr="00A9543D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Players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</w:t>
                      </w:r>
                      <w:r w:rsidRPr="00672AA6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will retaliate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, but they will be very likely to fall back in </w:t>
                      </w:r>
                      <w:r w:rsidRPr="00A9543D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Cooperate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actions, if the </w:t>
                      </w:r>
                      <w:r w:rsidRPr="00672AA6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Player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doesn’t continue to play </w:t>
                      </w:r>
                      <w:r w:rsidRPr="00A9543D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Defect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actions</w:t>
                      </w:r>
                      <w:r w:rsidRPr="00C54218"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;</w:t>
                      </w:r>
                    </w:p>
                    <w:p w14:paraId="1288ACFA" w14:textId="77777777" w:rsidR="004E6F59" w:rsidRPr="00695D7C" w:rsidRDefault="004E6F59" w:rsidP="00695D7C">
                      <w:pPr>
                        <w:pStyle w:val="My"/>
                        <w:numPr>
                          <w:ilvl w:val="3"/>
                          <w:numId w:val="7"/>
                        </w:numPr>
                        <w:spacing w:before="240" w:after="240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This kind of </w:t>
                      </w:r>
                      <w:r w:rsidRPr="00A9543D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Strategies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</w:t>
                      </w:r>
                      <w:r w:rsidRPr="00672AA6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will stop long runs of revenge and counter revenge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and </w:t>
                      </w:r>
                      <w:r w:rsidRPr="00672AA6">
                        <w:rPr>
                          <w:b/>
                          <w:bCs/>
                        </w:rPr>
                        <w:t>counter-revenge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, </w:t>
                      </w:r>
                      <w:r w:rsidRPr="00672AA6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maximizing the payoff points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;</w:t>
                      </w:r>
                    </w:p>
                    <w:p w14:paraId="2060B1C3" w14:textId="77777777" w:rsidR="004E6F59" w:rsidRPr="00C54218" w:rsidRDefault="004E6F59" w:rsidP="00695D7C">
                      <w:pPr>
                        <w:pStyle w:val="My"/>
                        <w:numPr>
                          <w:ilvl w:val="2"/>
                          <w:numId w:val="7"/>
                        </w:numPr>
                        <w:spacing w:before="240" w:after="240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b/>
                          <w:bCs/>
                          <w:i/>
                          <w:iCs/>
                          <w:color w:val="333333"/>
                          <w:lang w:val="en-US"/>
                        </w:rPr>
                        <w:t>Non-Envious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:</w:t>
                      </w:r>
                    </w:p>
                    <w:p w14:paraId="38904F7F" w14:textId="77777777" w:rsidR="004E6F59" w:rsidRPr="00C54218" w:rsidRDefault="004E6F59" w:rsidP="00695D7C">
                      <w:pPr>
                        <w:pStyle w:val="My"/>
                        <w:numPr>
                          <w:ilvl w:val="3"/>
                          <w:numId w:val="7"/>
                        </w:numPr>
                        <w:spacing w:before="240" w:after="240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A successful </w:t>
                      </w:r>
                      <w:r w:rsidRPr="00A9543D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Strategy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</w:t>
                      </w:r>
                      <w:r w:rsidRPr="00A9543D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should be non-envious</w:t>
                      </w:r>
                      <w:r w:rsidRPr="00C54218"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;</w:t>
                      </w:r>
                    </w:p>
                    <w:p w14:paraId="134683D2" w14:textId="77777777" w:rsidR="004E6F59" w:rsidRPr="006D6D5A" w:rsidRDefault="004E6F59" w:rsidP="00695D7C">
                      <w:pPr>
                        <w:pStyle w:val="My"/>
                        <w:numPr>
                          <w:ilvl w:val="3"/>
                          <w:numId w:val="7"/>
                        </w:numPr>
                        <w:spacing w:before="240" w:after="240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This kind of </w:t>
                      </w:r>
                      <w:r w:rsidRPr="00A9543D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Strategies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will choose very likely to </w:t>
                      </w:r>
                      <w:r w:rsidRPr="00A9543D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maximize the current score of payoff points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(which it’s the main goal of this type of game), </w:t>
                      </w:r>
                      <w:r w:rsidRPr="00717EB0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instead of score more than the  other Player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;</w:t>
                      </w:r>
                    </w:p>
                    <w:p w14:paraId="133BCA1C" w14:textId="77777777" w:rsidR="004E6F59" w:rsidRPr="006D6D5A" w:rsidRDefault="004E6F59" w:rsidP="00887117">
                      <w:pPr>
                        <w:pStyle w:val="My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4"/>
                          <w:szCs w:val="4"/>
                          <w:lang w:val="en-US"/>
                        </w:rPr>
                      </w:pPr>
                    </w:p>
                    <w:p w14:paraId="77C55E33" w14:textId="77777777" w:rsidR="004E6F59" w:rsidRPr="00887117" w:rsidRDefault="004E6F59" w:rsidP="00887117">
                      <w:pPr>
                        <w:pStyle w:val="My"/>
                        <w:numPr>
                          <w:ilvl w:val="1"/>
                          <w:numId w:val="7"/>
                        </w:numPr>
                        <w:spacing w:after="240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Thus, a </w:t>
                      </w:r>
                      <w:r w:rsidRPr="00A9543D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Successful Top-Scoring Strategy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should try to take advantage of all these four important conditions.</w:t>
                      </w:r>
                    </w:p>
                    <w:p w14:paraId="69BBB60C" w14:textId="77777777" w:rsidR="004E6F59" w:rsidRPr="006128D5" w:rsidRDefault="004E6F59" w:rsidP="006128D5">
                      <w:pPr>
                        <w:pStyle w:val="My"/>
                        <w:numPr>
                          <w:ilvl w:val="1"/>
                          <w:numId w:val="7"/>
                        </w:numPr>
                        <w:spacing w:before="240" w:after="240"/>
                        <w:jc w:val="both"/>
                        <w:rPr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For that reason, </w:t>
                      </w:r>
                      <w:r w:rsidRPr="00717EB0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Strategies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like </w:t>
                      </w:r>
                      <w:r w:rsidRPr="00717EB0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Tit For Tat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, </w:t>
                      </w:r>
                      <w:r w:rsidRPr="00717EB0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Grim Trigger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and </w:t>
                      </w:r>
                      <w:r w:rsidRPr="00717EB0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Gradual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</w:t>
                      </w:r>
                      <w:r w:rsidRPr="00717EB0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should work fine for this kind of games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1B52515" w14:textId="77777777" w:rsidR="00DF13A9" w:rsidRDefault="00DF13A9">
      <w:r>
        <w:br w:type="page"/>
      </w:r>
    </w:p>
    <w:p w14:paraId="2D5C8466" w14:textId="77777777" w:rsidR="00DF13A9" w:rsidRPr="00F67D3A" w:rsidRDefault="00DF13A9" w:rsidP="00DF13A9">
      <w:r>
        <w:rPr>
          <w:noProof/>
          <w:lang w:eastAsia="en-US"/>
        </w:rPr>
        <w:lastRenderedPageBreak/>
        <w:drawing>
          <wp:anchor distT="0" distB="0" distL="114300" distR="114300" simplePos="0" relativeHeight="252561920" behindDoc="1" locked="0" layoutInCell="1" allowOverlap="1" wp14:anchorId="3AC694FA" wp14:editId="6F4DFE07">
            <wp:simplePos x="0" y="0"/>
            <wp:positionH relativeFrom="column">
              <wp:posOffset>-114300</wp:posOffset>
            </wp:positionH>
            <wp:positionV relativeFrom="paragraph">
              <wp:posOffset>-1196340</wp:posOffset>
            </wp:positionV>
            <wp:extent cx="7886700" cy="2668905"/>
            <wp:effectExtent l="0" t="0" r="0" b="0"/>
            <wp:wrapNone/>
            <wp:docPr id="313" name="Picture 313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501ADD" w14:textId="77777777" w:rsidR="00DF13A9" w:rsidRPr="00F67D3A" w:rsidRDefault="00DF13A9" w:rsidP="00DF13A9">
      <w:r w:rsidRPr="008C3BF3">
        <w:rPr>
          <w:rStyle w:val="sowc"/>
          <w:noProof/>
          <w:color w:val="333333"/>
        </w:rPr>
        <w:drawing>
          <wp:anchor distT="0" distB="0" distL="114300" distR="114300" simplePos="0" relativeHeight="252560896" behindDoc="0" locked="0" layoutInCell="1" allowOverlap="1" wp14:anchorId="1E175020" wp14:editId="7F699F95">
            <wp:simplePos x="0" y="0"/>
            <wp:positionH relativeFrom="column">
              <wp:posOffset>6181725</wp:posOffset>
            </wp:positionH>
            <wp:positionV relativeFrom="paragraph">
              <wp:posOffset>51435</wp:posOffset>
            </wp:positionV>
            <wp:extent cx="843915" cy="614045"/>
            <wp:effectExtent l="0" t="0" r="0" b="0"/>
            <wp:wrapNone/>
            <wp:docPr id="314" name="Picture 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ct-nova-logo-1.png"/>
                    <pic:cNvPicPr/>
                  </pic:nvPicPr>
                  <pic:blipFill>
                    <a:blip r:embed="rId11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60000" contrast="-8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3915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3BF3">
        <w:rPr>
          <w:rStyle w:val="sowc"/>
          <w:noProof/>
          <w:color w:val="333333"/>
        </w:rPr>
        <w:drawing>
          <wp:anchor distT="0" distB="0" distL="114300" distR="114300" simplePos="0" relativeHeight="252559872" behindDoc="0" locked="0" layoutInCell="1" allowOverlap="1" wp14:anchorId="121C0DAB" wp14:editId="59451A62">
            <wp:simplePos x="0" y="0"/>
            <wp:positionH relativeFrom="column">
              <wp:posOffset>4107815</wp:posOffset>
            </wp:positionH>
            <wp:positionV relativeFrom="paragraph">
              <wp:posOffset>25163</wp:posOffset>
            </wp:positionV>
            <wp:extent cx="1787545" cy="649974"/>
            <wp:effectExtent l="0" t="0" r="3175" b="0"/>
            <wp:wrapNone/>
            <wp:docPr id="315" name="Picture 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niversidade-nova-lisboa-logo-1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60000" contrast="-8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545" cy="6499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9237A03" w14:textId="77777777" w:rsidR="00DF13A9" w:rsidRPr="00F67D3A" w:rsidRDefault="00DF13A9" w:rsidP="00DF13A9"/>
    <w:p w14:paraId="310C83E2" w14:textId="77777777" w:rsidR="00DF13A9" w:rsidRPr="00F67D3A" w:rsidRDefault="00DF13A9" w:rsidP="00DF13A9"/>
    <w:p w14:paraId="482C30D2" w14:textId="77777777" w:rsidR="00DF13A9" w:rsidRPr="00F67D3A" w:rsidRDefault="00DF13A9" w:rsidP="00DF13A9"/>
    <w:p w14:paraId="6259B936" w14:textId="77777777" w:rsidR="00DF13A9" w:rsidRPr="00F67D3A" w:rsidRDefault="00DF13A9" w:rsidP="00DF13A9"/>
    <w:p w14:paraId="27232D0D" w14:textId="77777777" w:rsidR="00DF13A9" w:rsidRPr="00F67D3A" w:rsidRDefault="00DF13A9" w:rsidP="00DF13A9"/>
    <w:p w14:paraId="0B841CCC" w14:textId="77777777" w:rsidR="00DF13A9" w:rsidRPr="00F67D3A" w:rsidRDefault="00DF13A9" w:rsidP="00DF13A9"/>
    <w:p w14:paraId="6651861D" w14:textId="77777777" w:rsidR="00DF13A9" w:rsidRPr="00F67D3A" w:rsidRDefault="00DF13A9" w:rsidP="00DF13A9"/>
    <w:p w14:paraId="6092F5BA" w14:textId="77777777" w:rsidR="00DF13A9" w:rsidRPr="00F67D3A" w:rsidRDefault="00DF13A9" w:rsidP="00DF13A9"/>
    <w:p w14:paraId="00E9CFB1" w14:textId="77777777" w:rsidR="00DF13A9" w:rsidRPr="00F67D3A" w:rsidRDefault="00DF13A9" w:rsidP="00DF13A9">
      <w:r>
        <w:rPr>
          <w:noProof/>
          <w:lang w:eastAsia="en-US"/>
        </w:rPr>
        <mc:AlternateContent>
          <mc:Choice Requires="wps">
            <w:drawing>
              <wp:anchor distT="36576" distB="36576" distL="36576" distR="36576" simplePos="0" relativeHeight="252558848" behindDoc="0" locked="0" layoutInCell="1" allowOverlap="1" wp14:anchorId="4B120375" wp14:editId="3F007C58">
                <wp:simplePos x="0" y="0"/>
                <wp:positionH relativeFrom="column">
                  <wp:posOffset>571500</wp:posOffset>
                </wp:positionH>
                <wp:positionV relativeFrom="page">
                  <wp:posOffset>2390775</wp:posOffset>
                </wp:positionV>
                <wp:extent cx="6400800" cy="7220585"/>
                <wp:effectExtent l="0" t="0" r="0" b="0"/>
                <wp:wrapNone/>
                <wp:docPr id="312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7220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3907EC0" w14:textId="77777777" w:rsidR="004E6F59" w:rsidRDefault="004E6F59" w:rsidP="00B53171">
                            <w:pPr>
                              <w:pStyle w:val="MyHeadtitle"/>
                              <w:spacing w:before="0" w:after="0"/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  <w:t>v. Explanation of the developed</w:t>
                            </w:r>
                          </w:p>
                          <w:p w14:paraId="595B3B2E" w14:textId="3F3EB5DA" w:rsidR="004E6F59" w:rsidRPr="00A00428" w:rsidRDefault="004E6F59" w:rsidP="008E0CA6">
                            <w:pPr>
                              <w:pStyle w:val="MyHeadtitle"/>
                              <w:spacing w:before="0" w:after="0"/>
                              <w:ind w:firstLine="360"/>
                              <w:rPr>
                                <w:rStyle w:val="sowc"/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  <w:t xml:space="preserve">  Strategies</w:t>
                            </w:r>
                          </w:p>
                          <w:p w14:paraId="1BFA2CBA" w14:textId="77777777" w:rsidR="004E6F59" w:rsidRPr="007418A2" w:rsidRDefault="004E6F59" w:rsidP="00DF13A9">
                            <w:pPr>
                              <w:pStyle w:val="My"/>
                              <w:numPr>
                                <w:ilvl w:val="0"/>
                                <w:numId w:val="7"/>
                              </w:numPr>
                              <w:spacing w:before="240" w:after="240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Taking in account the previously mentioned important conditions for a </w:t>
                            </w:r>
                            <w:r w:rsidRPr="004E6F59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Successful Strategies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for the </w:t>
                            </w:r>
                            <w:r w:rsidRPr="004E6F59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Iterated Prisoner’s Dilemma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, it was decided, initially to develop some initial known base </w:t>
                            </w:r>
                            <w:r w:rsidRPr="004E6F59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Strategies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, in order to perform some </w:t>
                            </w:r>
                            <w:r w:rsidRPr="004E6F59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Experimental Tests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:</w:t>
                            </w:r>
                          </w:p>
                          <w:p w14:paraId="6792AD51" w14:textId="77777777" w:rsidR="004E6F59" w:rsidRPr="00AE7B1F" w:rsidRDefault="004E6F59" w:rsidP="007418A2">
                            <w:pPr>
                              <w:pStyle w:val="My"/>
                              <w:numPr>
                                <w:ilvl w:val="1"/>
                                <w:numId w:val="7"/>
                              </w:numPr>
                              <w:spacing w:before="240" w:after="240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E6F59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Tit For Tat Strategy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;</w:t>
                            </w:r>
                          </w:p>
                          <w:p w14:paraId="010FDCCA" w14:textId="77777777" w:rsidR="004E6F59" w:rsidRPr="00AE7B1F" w:rsidRDefault="004E6F59" w:rsidP="007418A2">
                            <w:pPr>
                              <w:pStyle w:val="My"/>
                              <w:numPr>
                                <w:ilvl w:val="1"/>
                                <w:numId w:val="7"/>
                              </w:numPr>
                              <w:spacing w:before="240" w:after="240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E6F59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Omega Tit For Tat Strategy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:</w:t>
                            </w:r>
                          </w:p>
                          <w:p w14:paraId="5895D51F" w14:textId="77777777" w:rsidR="004E6F59" w:rsidRPr="007418A2" w:rsidRDefault="004E6F59" w:rsidP="00AE7B1F">
                            <w:pPr>
                              <w:pStyle w:val="My"/>
                              <w:numPr>
                                <w:ilvl w:val="2"/>
                                <w:numId w:val="7"/>
                              </w:numPr>
                              <w:spacing w:before="240" w:after="240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A variant of </w:t>
                            </w:r>
                            <w:r w:rsidRPr="0084789C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Tit For Tat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, </w:t>
                            </w:r>
                            <w:r w:rsidRPr="0084789C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leading with random behaviors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from the other </w:t>
                            </w:r>
                            <w:r w:rsidRPr="0084789C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Player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and </w:t>
                            </w:r>
                            <w:r w:rsidRPr="0084789C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acts more severely, in that case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;</w:t>
                            </w:r>
                          </w:p>
                          <w:p w14:paraId="071DF8C2" w14:textId="77777777" w:rsidR="004E6F59" w:rsidRPr="0097705A" w:rsidRDefault="004E6F59" w:rsidP="00075FE4">
                            <w:pPr>
                              <w:pStyle w:val="My"/>
                              <w:numPr>
                                <w:ilvl w:val="1"/>
                                <w:numId w:val="7"/>
                              </w:numPr>
                              <w:spacing w:before="240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E6F59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Grim Trigger Strategy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;</w:t>
                            </w:r>
                          </w:p>
                          <w:p w14:paraId="23DCD809" w14:textId="77777777" w:rsidR="004E6F59" w:rsidRPr="0097705A" w:rsidRDefault="004E6F59" w:rsidP="00075FE4">
                            <w:pPr>
                              <w:pStyle w:val="My"/>
                              <w:spacing w:before="240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4"/>
                                <w:szCs w:val="4"/>
                                <w:lang w:val="en-US"/>
                              </w:rPr>
                            </w:pPr>
                          </w:p>
                          <w:p w14:paraId="6A589587" w14:textId="77777777" w:rsidR="004E6F59" w:rsidRPr="007418A2" w:rsidRDefault="004E6F59" w:rsidP="00075FE4">
                            <w:pPr>
                              <w:pStyle w:val="My"/>
                              <w:numPr>
                                <w:ilvl w:val="0"/>
                                <w:numId w:val="7"/>
                              </w:numPr>
                              <w:spacing w:after="240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Then, it was considered the more relevant aspects of the three games of the </w:t>
                            </w:r>
                            <w:r w:rsidRPr="0084789C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proposed Tournament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of the </w:t>
                            </w:r>
                            <w:r w:rsidRPr="004E6F59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Iterated Prisoner’s Dilemma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:</w:t>
                            </w:r>
                          </w:p>
                          <w:p w14:paraId="636D4816" w14:textId="77777777" w:rsidR="004E6F59" w:rsidRPr="00BA0933" w:rsidRDefault="004E6F59" w:rsidP="007418A2">
                            <w:pPr>
                              <w:pStyle w:val="My"/>
                              <w:numPr>
                                <w:ilvl w:val="1"/>
                                <w:numId w:val="7"/>
                              </w:numPr>
                              <w:spacing w:before="240" w:after="240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BA0933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The prior known fixed number of iterations, (Game Stages/Rounds);</w:t>
                            </w:r>
                          </w:p>
                          <w:p w14:paraId="72737158" w14:textId="77777777" w:rsidR="004E6F59" w:rsidRPr="00BA0933" w:rsidRDefault="004E6F59" w:rsidP="00075FE4">
                            <w:pPr>
                              <w:pStyle w:val="My"/>
                              <w:numPr>
                                <w:ilvl w:val="1"/>
                                <w:numId w:val="7"/>
                              </w:numPr>
                              <w:spacing w:before="240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BA0933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The probability of continue to play the next Game Stages/Rounds;</w:t>
                            </w:r>
                          </w:p>
                          <w:p w14:paraId="51D038C0" w14:textId="77777777" w:rsidR="004E6F59" w:rsidRPr="0097705A" w:rsidRDefault="004E6F59" w:rsidP="00075FE4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4"/>
                                <w:szCs w:val="4"/>
                                <w:lang w:val="en-US"/>
                              </w:rPr>
                            </w:pPr>
                          </w:p>
                          <w:p w14:paraId="3C1DFA49" w14:textId="77777777" w:rsidR="004E6F59" w:rsidRPr="007418A2" w:rsidRDefault="004E6F59" w:rsidP="007418A2">
                            <w:pPr>
                              <w:pStyle w:val="My"/>
                              <w:numPr>
                                <w:ilvl w:val="0"/>
                                <w:numId w:val="7"/>
                              </w:numPr>
                              <w:spacing w:before="240" w:after="240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Following that relevant aspects, it was developed some additional </w:t>
                            </w:r>
                            <w:r w:rsidRPr="00BA0933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Strategies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, considering that:</w:t>
                            </w:r>
                          </w:p>
                          <w:p w14:paraId="6517A8DF" w14:textId="77777777" w:rsidR="004E6F59" w:rsidRPr="004E6F59" w:rsidRDefault="004E6F59" w:rsidP="007418A2">
                            <w:pPr>
                              <w:pStyle w:val="My"/>
                              <w:numPr>
                                <w:ilvl w:val="1"/>
                                <w:numId w:val="7"/>
                              </w:numPr>
                              <w:spacing w:before="240" w:after="240"/>
                              <w:jc w:val="both"/>
                              <w:rPr>
                                <w:rStyle w:val="sowc"/>
                                <w:rFonts w:cs="Times New Roman"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4E6F59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Omega Tit For Tat Strategy, for Fixed Number of Rounds</w:t>
                            </w:r>
                            <w:r w:rsidRPr="004E6F59"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;</w:t>
                            </w:r>
                          </w:p>
                          <w:p w14:paraId="57B6517F" w14:textId="77777777" w:rsidR="004E6F59" w:rsidRPr="007418A2" w:rsidRDefault="004E6F59" w:rsidP="007418A2">
                            <w:pPr>
                              <w:pStyle w:val="My"/>
                              <w:numPr>
                                <w:ilvl w:val="1"/>
                                <w:numId w:val="7"/>
                              </w:numPr>
                              <w:spacing w:before="240" w:after="240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BA0933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Omega Tit For Tat Strategy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, </w:t>
                            </w:r>
                            <w:r w:rsidRPr="00BA0933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for Fixed Number of Rounds with Probability of continue to the next Game Stage/Round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;</w:t>
                            </w:r>
                          </w:p>
                          <w:p w14:paraId="086150DA" w14:textId="77777777" w:rsidR="004E6F59" w:rsidRPr="00226728" w:rsidRDefault="004E6F59" w:rsidP="00226728">
                            <w:pPr>
                              <w:pStyle w:val="My"/>
                              <w:numPr>
                                <w:ilvl w:val="1"/>
                                <w:numId w:val="7"/>
                              </w:numPr>
                              <w:spacing w:before="240" w:after="240"/>
                              <w:jc w:val="both"/>
                              <w:rPr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BA0933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Omega Tit For Tat Strategy, for Unknown Number of Rounds with Probability of continue to the next Game Stage/Round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;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120375" id="_x0000_s1056" type="#_x0000_t202" style="position:absolute;margin-left:45pt;margin-top:188.25pt;width:7in;height:568.55pt;z-index:25255884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" filled="f" fillcolor="#fffffe" stroked="f" strokecolor="#212120" insetpen="t">
                <v:textbox inset="2.88pt,2.88pt,2.88pt,2.88pt">
                  <w:txbxContent>
                    <w:p w14:paraId="03907EC0" w14:textId="77777777" w:rsidR="004E6F59" w:rsidRDefault="004E6F59" w:rsidP="00B53171">
                      <w:pPr>
                        <w:pStyle w:val="MyHeadtitle"/>
                        <w:spacing w:before="0" w:after="0"/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</w:pPr>
                      <w:r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  <w:t>v. Explanation of the developed</w:t>
                      </w:r>
                    </w:p>
                    <w:p w14:paraId="595B3B2E" w14:textId="3F3EB5DA" w:rsidR="004E6F59" w:rsidRPr="00A00428" w:rsidRDefault="004E6F59" w:rsidP="008E0CA6">
                      <w:pPr>
                        <w:pStyle w:val="MyHeadtitle"/>
                        <w:spacing w:before="0" w:after="0"/>
                        <w:ind w:firstLine="360"/>
                        <w:rPr>
                          <w:rStyle w:val="sowc"/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</w:pPr>
                      <w:r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  <w:t xml:space="preserve">  Strategies</w:t>
                      </w:r>
                    </w:p>
                    <w:p w14:paraId="1BFA2CBA" w14:textId="77777777" w:rsidR="004E6F59" w:rsidRPr="007418A2" w:rsidRDefault="004E6F59" w:rsidP="00DF13A9">
                      <w:pPr>
                        <w:pStyle w:val="My"/>
                        <w:numPr>
                          <w:ilvl w:val="0"/>
                          <w:numId w:val="7"/>
                        </w:numPr>
                        <w:spacing w:before="240" w:after="240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Taking in account the previously mentioned important conditions for a </w:t>
                      </w:r>
                      <w:r w:rsidRPr="004E6F59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Successful Strategies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for the </w:t>
                      </w:r>
                      <w:r w:rsidRPr="004E6F59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Iterated Prisoner’s Dilemma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, it was decided, initially to develop some initial known base </w:t>
                      </w:r>
                      <w:r w:rsidRPr="004E6F59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Strategies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, in order to perform some </w:t>
                      </w:r>
                      <w:r w:rsidRPr="004E6F59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Experimental Tests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:</w:t>
                      </w:r>
                    </w:p>
                    <w:p w14:paraId="6792AD51" w14:textId="77777777" w:rsidR="004E6F59" w:rsidRPr="00AE7B1F" w:rsidRDefault="004E6F59" w:rsidP="007418A2">
                      <w:pPr>
                        <w:pStyle w:val="My"/>
                        <w:numPr>
                          <w:ilvl w:val="1"/>
                          <w:numId w:val="7"/>
                        </w:numPr>
                        <w:spacing w:before="240" w:after="240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 w:rsidRPr="004E6F59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Tit For Tat Strategy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;</w:t>
                      </w:r>
                    </w:p>
                    <w:p w14:paraId="010FDCCA" w14:textId="77777777" w:rsidR="004E6F59" w:rsidRPr="00AE7B1F" w:rsidRDefault="004E6F59" w:rsidP="007418A2">
                      <w:pPr>
                        <w:pStyle w:val="My"/>
                        <w:numPr>
                          <w:ilvl w:val="1"/>
                          <w:numId w:val="7"/>
                        </w:numPr>
                        <w:spacing w:before="240" w:after="240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 w:rsidRPr="004E6F59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Omega Tit For Tat Strategy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:</w:t>
                      </w:r>
                    </w:p>
                    <w:p w14:paraId="5895D51F" w14:textId="77777777" w:rsidR="004E6F59" w:rsidRPr="007418A2" w:rsidRDefault="004E6F59" w:rsidP="00AE7B1F">
                      <w:pPr>
                        <w:pStyle w:val="My"/>
                        <w:numPr>
                          <w:ilvl w:val="2"/>
                          <w:numId w:val="7"/>
                        </w:numPr>
                        <w:spacing w:before="240" w:after="240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A variant of </w:t>
                      </w:r>
                      <w:r w:rsidRPr="0084789C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Tit For Tat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, </w:t>
                      </w:r>
                      <w:r w:rsidRPr="0084789C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leading with random behaviors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from the other </w:t>
                      </w:r>
                      <w:r w:rsidRPr="0084789C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Player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and </w:t>
                      </w:r>
                      <w:r w:rsidRPr="0084789C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acts more severely, in that case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;</w:t>
                      </w:r>
                    </w:p>
                    <w:p w14:paraId="071DF8C2" w14:textId="77777777" w:rsidR="004E6F59" w:rsidRPr="0097705A" w:rsidRDefault="004E6F59" w:rsidP="00075FE4">
                      <w:pPr>
                        <w:pStyle w:val="My"/>
                        <w:numPr>
                          <w:ilvl w:val="1"/>
                          <w:numId w:val="7"/>
                        </w:numPr>
                        <w:spacing w:before="240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 w:rsidRPr="004E6F59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Grim Trigger Strategy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;</w:t>
                      </w:r>
                    </w:p>
                    <w:p w14:paraId="23DCD809" w14:textId="77777777" w:rsidR="004E6F59" w:rsidRPr="0097705A" w:rsidRDefault="004E6F59" w:rsidP="00075FE4">
                      <w:pPr>
                        <w:pStyle w:val="My"/>
                        <w:spacing w:before="240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4"/>
                          <w:szCs w:val="4"/>
                          <w:lang w:val="en-US"/>
                        </w:rPr>
                      </w:pPr>
                    </w:p>
                    <w:p w14:paraId="6A589587" w14:textId="77777777" w:rsidR="004E6F59" w:rsidRPr="007418A2" w:rsidRDefault="004E6F59" w:rsidP="00075FE4">
                      <w:pPr>
                        <w:pStyle w:val="My"/>
                        <w:numPr>
                          <w:ilvl w:val="0"/>
                          <w:numId w:val="7"/>
                        </w:numPr>
                        <w:spacing w:after="240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Then, it was considered the more relevant aspects of the three games of the </w:t>
                      </w:r>
                      <w:r w:rsidRPr="0084789C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proposed Tournament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of the </w:t>
                      </w:r>
                      <w:r w:rsidRPr="004E6F59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Iterated Prisoner’s Dilemma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:</w:t>
                      </w:r>
                    </w:p>
                    <w:p w14:paraId="636D4816" w14:textId="77777777" w:rsidR="004E6F59" w:rsidRPr="00BA0933" w:rsidRDefault="004E6F59" w:rsidP="007418A2">
                      <w:pPr>
                        <w:pStyle w:val="My"/>
                        <w:numPr>
                          <w:ilvl w:val="1"/>
                          <w:numId w:val="7"/>
                        </w:numPr>
                        <w:spacing w:before="240" w:after="240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 w:rsidRPr="00BA0933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The prior known fixed number of iterations, (Game Stages/Rounds);</w:t>
                      </w:r>
                    </w:p>
                    <w:p w14:paraId="72737158" w14:textId="77777777" w:rsidR="004E6F59" w:rsidRPr="00BA0933" w:rsidRDefault="004E6F59" w:rsidP="00075FE4">
                      <w:pPr>
                        <w:pStyle w:val="My"/>
                        <w:numPr>
                          <w:ilvl w:val="1"/>
                          <w:numId w:val="7"/>
                        </w:numPr>
                        <w:spacing w:before="240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 w:rsidRPr="00BA0933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The probability of continue to play the next Game Stages/Rounds;</w:t>
                      </w:r>
                    </w:p>
                    <w:p w14:paraId="51D038C0" w14:textId="77777777" w:rsidR="004E6F59" w:rsidRPr="0097705A" w:rsidRDefault="004E6F59" w:rsidP="00075FE4">
                      <w:pPr>
                        <w:pStyle w:val="My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4"/>
                          <w:szCs w:val="4"/>
                          <w:lang w:val="en-US"/>
                        </w:rPr>
                      </w:pPr>
                    </w:p>
                    <w:p w14:paraId="3C1DFA49" w14:textId="77777777" w:rsidR="004E6F59" w:rsidRPr="007418A2" w:rsidRDefault="004E6F59" w:rsidP="007418A2">
                      <w:pPr>
                        <w:pStyle w:val="My"/>
                        <w:numPr>
                          <w:ilvl w:val="0"/>
                          <w:numId w:val="7"/>
                        </w:numPr>
                        <w:spacing w:before="240" w:after="240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Following that relevant aspects, it was developed some additional </w:t>
                      </w:r>
                      <w:r w:rsidRPr="00BA0933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Strategies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, considering that:</w:t>
                      </w:r>
                    </w:p>
                    <w:p w14:paraId="6517A8DF" w14:textId="77777777" w:rsidR="004E6F59" w:rsidRPr="004E6F59" w:rsidRDefault="004E6F59" w:rsidP="007418A2">
                      <w:pPr>
                        <w:pStyle w:val="My"/>
                        <w:numPr>
                          <w:ilvl w:val="1"/>
                          <w:numId w:val="7"/>
                        </w:numPr>
                        <w:spacing w:before="240" w:after="240"/>
                        <w:jc w:val="both"/>
                        <w:rPr>
                          <w:rStyle w:val="sowc"/>
                          <w:rFonts w:cs="Times New Roman"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 w:rsidRPr="004E6F59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Omega Tit For Tat Strategy, for Fixed Number of Rounds</w:t>
                      </w:r>
                      <w:r w:rsidRPr="004E6F59"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;</w:t>
                      </w:r>
                    </w:p>
                    <w:p w14:paraId="57B6517F" w14:textId="77777777" w:rsidR="004E6F59" w:rsidRPr="007418A2" w:rsidRDefault="004E6F59" w:rsidP="007418A2">
                      <w:pPr>
                        <w:pStyle w:val="My"/>
                        <w:numPr>
                          <w:ilvl w:val="1"/>
                          <w:numId w:val="7"/>
                        </w:numPr>
                        <w:spacing w:before="240" w:after="240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 w:rsidRPr="00BA0933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Omega Tit For Tat Strategy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, </w:t>
                      </w:r>
                      <w:r w:rsidRPr="00BA0933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for Fixed Number of Rounds with Probability of continue to the next Game Stage/Round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;</w:t>
                      </w:r>
                    </w:p>
                    <w:p w14:paraId="086150DA" w14:textId="77777777" w:rsidR="004E6F59" w:rsidRPr="00226728" w:rsidRDefault="004E6F59" w:rsidP="00226728">
                      <w:pPr>
                        <w:pStyle w:val="My"/>
                        <w:numPr>
                          <w:ilvl w:val="1"/>
                          <w:numId w:val="7"/>
                        </w:numPr>
                        <w:spacing w:before="240" w:after="240"/>
                        <w:jc w:val="both"/>
                        <w:rPr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 w:rsidRPr="00BA0933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Omega Tit For Tat Strategy, for Unknown Number of Rounds with Probability of continue to the next Game Stage/Round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;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24D17B17" w14:textId="77777777" w:rsidR="00AE7B1F" w:rsidRDefault="00AE7B1F">
      <w:r>
        <w:br w:type="page"/>
      </w:r>
    </w:p>
    <w:p w14:paraId="136BE745" w14:textId="77777777" w:rsidR="00AE7B1F" w:rsidRPr="00F67D3A" w:rsidRDefault="00AE7B1F" w:rsidP="00AE7B1F">
      <w:r>
        <w:rPr>
          <w:noProof/>
          <w:lang w:eastAsia="en-US"/>
        </w:rPr>
        <w:lastRenderedPageBreak/>
        <w:drawing>
          <wp:anchor distT="0" distB="0" distL="114300" distR="114300" simplePos="0" relativeHeight="252567040" behindDoc="1" locked="0" layoutInCell="1" allowOverlap="1" wp14:anchorId="7352A7E5" wp14:editId="44FFF281">
            <wp:simplePos x="0" y="0"/>
            <wp:positionH relativeFrom="column">
              <wp:posOffset>-114300</wp:posOffset>
            </wp:positionH>
            <wp:positionV relativeFrom="paragraph">
              <wp:posOffset>-1196340</wp:posOffset>
            </wp:positionV>
            <wp:extent cx="7886700" cy="2668905"/>
            <wp:effectExtent l="0" t="0" r="0" b="0"/>
            <wp:wrapNone/>
            <wp:docPr id="317" name="Picture 317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D93ECBD" w14:textId="77777777" w:rsidR="00AE7B1F" w:rsidRPr="00F67D3A" w:rsidRDefault="00AE7B1F" w:rsidP="00AE7B1F">
      <w:r w:rsidRPr="008C3BF3">
        <w:rPr>
          <w:rStyle w:val="sowc"/>
          <w:noProof/>
          <w:color w:val="333333"/>
        </w:rPr>
        <w:drawing>
          <wp:anchor distT="0" distB="0" distL="114300" distR="114300" simplePos="0" relativeHeight="252566016" behindDoc="0" locked="0" layoutInCell="1" allowOverlap="1" wp14:anchorId="2A071183" wp14:editId="6C378F7A">
            <wp:simplePos x="0" y="0"/>
            <wp:positionH relativeFrom="column">
              <wp:posOffset>6181725</wp:posOffset>
            </wp:positionH>
            <wp:positionV relativeFrom="paragraph">
              <wp:posOffset>51435</wp:posOffset>
            </wp:positionV>
            <wp:extent cx="843915" cy="614045"/>
            <wp:effectExtent l="0" t="0" r="0" b="0"/>
            <wp:wrapNone/>
            <wp:docPr id="318" name="Picture 3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ct-nova-logo-1.png"/>
                    <pic:cNvPicPr/>
                  </pic:nvPicPr>
                  <pic:blipFill>
                    <a:blip r:embed="rId11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60000" contrast="-8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3915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3BF3">
        <w:rPr>
          <w:rStyle w:val="sowc"/>
          <w:noProof/>
          <w:color w:val="333333"/>
        </w:rPr>
        <w:drawing>
          <wp:anchor distT="0" distB="0" distL="114300" distR="114300" simplePos="0" relativeHeight="252564992" behindDoc="0" locked="0" layoutInCell="1" allowOverlap="1" wp14:anchorId="2A8820B3" wp14:editId="435B43BA">
            <wp:simplePos x="0" y="0"/>
            <wp:positionH relativeFrom="column">
              <wp:posOffset>4107815</wp:posOffset>
            </wp:positionH>
            <wp:positionV relativeFrom="paragraph">
              <wp:posOffset>25163</wp:posOffset>
            </wp:positionV>
            <wp:extent cx="1787545" cy="649974"/>
            <wp:effectExtent l="0" t="0" r="3175" b="0"/>
            <wp:wrapNone/>
            <wp:docPr id="319" name="Picture 3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niversidade-nova-lisboa-logo-1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60000" contrast="-8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545" cy="6499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EEDE65E" w14:textId="77777777" w:rsidR="00AE7B1F" w:rsidRPr="00F67D3A" w:rsidRDefault="00AE7B1F" w:rsidP="00AE7B1F"/>
    <w:p w14:paraId="27AB5BDC" w14:textId="77777777" w:rsidR="00AE7B1F" w:rsidRPr="00F67D3A" w:rsidRDefault="00AE7B1F" w:rsidP="00AE7B1F"/>
    <w:p w14:paraId="73EFCF7D" w14:textId="77777777" w:rsidR="00AE7B1F" w:rsidRPr="00F67D3A" w:rsidRDefault="00AE7B1F" w:rsidP="00AE7B1F"/>
    <w:p w14:paraId="51F7D852" w14:textId="77777777" w:rsidR="00AE7B1F" w:rsidRPr="00F67D3A" w:rsidRDefault="00AE7B1F" w:rsidP="00AE7B1F"/>
    <w:p w14:paraId="2C32A538" w14:textId="77777777" w:rsidR="00AE7B1F" w:rsidRPr="00F67D3A" w:rsidRDefault="00AE7B1F" w:rsidP="00AE7B1F"/>
    <w:p w14:paraId="2DF9309C" w14:textId="77777777" w:rsidR="00AE7B1F" w:rsidRPr="00F67D3A" w:rsidRDefault="00AE7B1F" w:rsidP="00AE7B1F"/>
    <w:p w14:paraId="4BCA8D4A" w14:textId="77777777" w:rsidR="00AE7B1F" w:rsidRPr="00F67D3A" w:rsidRDefault="00AE7B1F" w:rsidP="00AE7B1F"/>
    <w:p w14:paraId="349B27B3" w14:textId="77777777" w:rsidR="00AE7B1F" w:rsidRPr="00F67D3A" w:rsidRDefault="00AE7B1F" w:rsidP="00AE7B1F"/>
    <w:p w14:paraId="3F4ED35F" w14:textId="77777777" w:rsidR="00AE7B1F" w:rsidRPr="00F67D3A" w:rsidRDefault="00AE7B1F" w:rsidP="00AE7B1F">
      <w:r>
        <w:rPr>
          <w:noProof/>
          <w:lang w:eastAsia="en-US"/>
        </w:rPr>
        <mc:AlternateContent>
          <mc:Choice Requires="wps">
            <w:drawing>
              <wp:anchor distT="36576" distB="36576" distL="36576" distR="36576" simplePos="0" relativeHeight="252563968" behindDoc="0" locked="0" layoutInCell="1" allowOverlap="1" wp14:anchorId="1F42021A" wp14:editId="3BA95EA3">
                <wp:simplePos x="0" y="0"/>
                <wp:positionH relativeFrom="column">
                  <wp:posOffset>571500</wp:posOffset>
                </wp:positionH>
                <wp:positionV relativeFrom="page">
                  <wp:posOffset>2390776</wp:posOffset>
                </wp:positionV>
                <wp:extent cx="6400800" cy="7086600"/>
                <wp:effectExtent l="0" t="0" r="0" b="0"/>
                <wp:wrapNone/>
                <wp:docPr id="316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7086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F0786E" w14:textId="77777777" w:rsidR="004E6F59" w:rsidRDefault="004E6F59" w:rsidP="008E0CA6">
                            <w:pPr>
                              <w:pStyle w:val="MyHeadtitle"/>
                              <w:spacing w:before="0" w:after="0"/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  <w:t>v. Explanation of the developed</w:t>
                            </w:r>
                          </w:p>
                          <w:p w14:paraId="2848EB8E" w14:textId="4B7FB059" w:rsidR="004E6F59" w:rsidRPr="00A00428" w:rsidRDefault="004E6F59" w:rsidP="008E0CA6">
                            <w:pPr>
                              <w:pStyle w:val="MyHeadtitle"/>
                              <w:spacing w:before="0" w:after="0"/>
                              <w:rPr>
                                <w:rStyle w:val="sowc"/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  <w:t xml:space="preserve">    Strategies</w:t>
                            </w:r>
                          </w:p>
                          <w:p w14:paraId="10816707" w14:textId="77777777" w:rsidR="004E6F59" w:rsidRPr="0097705A" w:rsidRDefault="004E6F59" w:rsidP="00AE7B1F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4"/>
                                <w:szCs w:val="4"/>
                                <w:lang w:val="en-US"/>
                              </w:rPr>
                            </w:pPr>
                          </w:p>
                          <w:p w14:paraId="4F5A331C" w14:textId="77777777" w:rsidR="004E6F59" w:rsidRPr="007418A2" w:rsidRDefault="004E6F59" w:rsidP="00226728">
                            <w:pPr>
                              <w:pStyle w:val="My"/>
                              <w:numPr>
                                <w:ilvl w:val="0"/>
                                <w:numId w:val="7"/>
                              </w:numPr>
                              <w:spacing w:before="240" w:after="240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Following that relevant aspects, it was developed some additional </w:t>
                            </w:r>
                            <w:r w:rsidRPr="006A56E3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Strategies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, considering that:</w:t>
                            </w:r>
                          </w:p>
                          <w:p w14:paraId="5267A285" w14:textId="77777777" w:rsidR="004E6F59" w:rsidRPr="007418A2" w:rsidRDefault="004E6F59" w:rsidP="00226728">
                            <w:pPr>
                              <w:pStyle w:val="My"/>
                              <w:numPr>
                                <w:ilvl w:val="1"/>
                                <w:numId w:val="7"/>
                              </w:numPr>
                              <w:spacing w:before="240" w:after="240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A56E3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Grim Trigger Strategy, for Fixed Number of Rounds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;</w:t>
                            </w:r>
                          </w:p>
                          <w:p w14:paraId="6CD2B0FD" w14:textId="77777777" w:rsidR="004E6F59" w:rsidRPr="007418A2" w:rsidRDefault="004E6F59" w:rsidP="00226728">
                            <w:pPr>
                              <w:pStyle w:val="My"/>
                              <w:numPr>
                                <w:ilvl w:val="1"/>
                                <w:numId w:val="7"/>
                              </w:numPr>
                              <w:spacing w:before="240" w:after="240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A56E3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Grim Trigger Strategy, for Fixed Number of Rounds with Probability of continue to the next Game Stage/Round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;</w:t>
                            </w:r>
                          </w:p>
                          <w:p w14:paraId="69DCD098" w14:textId="77777777" w:rsidR="004E6F59" w:rsidRPr="00226728" w:rsidRDefault="004E6F59" w:rsidP="00226728">
                            <w:pPr>
                              <w:pStyle w:val="My"/>
                              <w:numPr>
                                <w:ilvl w:val="1"/>
                                <w:numId w:val="7"/>
                              </w:numPr>
                              <w:spacing w:before="240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A56E3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Grim Trigger Strategy, for Unknown Number of Rounds with Probability of continue to the next Game Stage/Round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;</w:t>
                            </w:r>
                          </w:p>
                          <w:p w14:paraId="573B4CA1" w14:textId="77777777" w:rsidR="004E6F59" w:rsidRPr="007418A2" w:rsidRDefault="004E6F59" w:rsidP="00AE7B1F">
                            <w:pPr>
                              <w:pStyle w:val="My"/>
                              <w:numPr>
                                <w:ilvl w:val="0"/>
                                <w:numId w:val="7"/>
                              </w:numPr>
                              <w:spacing w:before="240" w:after="240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This </w:t>
                            </w:r>
                            <w:r w:rsidRPr="006A56E3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Strategies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was developed, like will be explained following:</w:t>
                            </w:r>
                          </w:p>
                          <w:p w14:paraId="18F7AE88" w14:textId="77777777" w:rsidR="004E6F59" w:rsidRPr="00732681" w:rsidRDefault="004E6F59" w:rsidP="00226728">
                            <w:pPr>
                              <w:pStyle w:val="My"/>
                              <w:numPr>
                                <w:ilvl w:val="1"/>
                                <w:numId w:val="7"/>
                              </w:numPr>
                              <w:spacing w:after="240"/>
                              <w:ind w:left="1134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A56E3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Tit For Tat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:</w:t>
                            </w:r>
                          </w:p>
                          <w:p w14:paraId="70EF5C6A" w14:textId="77777777" w:rsidR="004E6F59" w:rsidRPr="0099128F" w:rsidRDefault="004E6F59" w:rsidP="00226728">
                            <w:pPr>
                              <w:pStyle w:val="My"/>
                              <w:numPr>
                                <w:ilvl w:val="2"/>
                                <w:numId w:val="7"/>
                              </w:numPr>
                              <w:ind w:left="1560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Starts playing a </w:t>
                            </w:r>
                            <w:r w:rsidRPr="006A56E3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Cooperate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action;</w:t>
                            </w:r>
                          </w:p>
                          <w:p w14:paraId="29B93383" w14:textId="77777777" w:rsidR="004E6F59" w:rsidRPr="00732681" w:rsidRDefault="004E6F59" w:rsidP="00226728">
                            <w:pPr>
                              <w:pStyle w:val="My"/>
                              <w:numPr>
                                <w:ilvl w:val="2"/>
                                <w:numId w:val="7"/>
                              </w:numPr>
                              <w:spacing w:after="240"/>
                              <w:ind w:left="1560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Plays the same action that the other </w:t>
                            </w:r>
                            <w:r w:rsidRPr="006A56E3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Player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played in the previous </w:t>
                            </w:r>
                            <w:r w:rsidRPr="006A56E3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Game Stage/Round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, for the next </w:t>
                            </w:r>
                            <w:r w:rsidRPr="006A56E3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Game Stage/Rounds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;</w:t>
                            </w:r>
                          </w:p>
                          <w:p w14:paraId="40F9FCBC" w14:textId="77777777" w:rsidR="004E6F59" w:rsidRPr="00732681" w:rsidRDefault="004E6F59" w:rsidP="0099128F">
                            <w:pPr>
                              <w:pStyle w:val="My"/>
                              <w:numPr>
                                <w:ilvl w:val="1"/>
                                <w:numId w:val="7"/>
                              </w:numPr>
                              <w:spacing w:before="240" w:after="240"/>
                              <w:ind w:left="1134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6A56E3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Omega Tit For Tat Strategy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:</w:t>
                            </w:r>
                          </w:p>
                          <w:p w14:paraId="51619176" w14:textId="77777777" w:rsidR="004E6F59" w:rsidRPr="0099128F" w:rsidRDefault="004E6F59" w:rsidP="004C3FE7">
                            <w:pPr>
                              <w:pStyle w:val="My"/>
                              <w:numPr>
                                <w:ilvl w:val="2"/>
                                <w:numId w:val="7"/>
                              </w:numPr>
                              <w:spacing w:before="240"/>
                              <w:ind w:left="1560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Starts playing a </w:t>
                            </w:r>
                            <w:r w:rsidRPr="006A56E3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Cooperate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action;</w:t>
                            </w:r>
                          </w:p>
                          <w:p w14:paraId="27163B8D" w14:textId="77777777" w:rsidR="004E6F59" w:rsidRDefault="004E6F59" w:rsidP="004C3FE7">
                            <w:pPr>
                              <w:pStyle w:val="My"/>
                              <w:numPr>
                                <w:ilvl w:val="2"/>
                                <w:numId w:val="7"/>
                              </w:numPr>
                              <w:spacing w:after="240"/>
                              <w:ind w:left="1560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Implements and uses a </w:t>
                            </w:r>
                            <w:r w:rsidRPr="00C158EC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randomness threshold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, in a form of </w:t>
                            </w:r>
                            <w:r w:rsidRPr="009F1282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Boolean flag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, </w:t>
                            </w:r>
                            <w:r w:rsidRPr="00C158EC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which will be activated, in the case of being detected a random behavior in the actions of the other Player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:</w:t>
                            </w:r>
                          </w:p>
                          <w:p w14:paraId="1AF76857" w14:textId="77777777" w:rsidR="004E6F59" w:rsidRPr="00226728" w:rsidRDefault="004E6F59" w:rsidP="00226728">
                            <w:pPr>
                              <w:pStyle w:val="My"/>
                              <w:numPr>
                                <w:ilvl w:val="4"/>
                                <w:numId w:val="7"/>
                              </w:numPr>
                              <w:spacing w:before="240" w:after="240"/>
                              <w:ind w:left="1985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26728"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If </w:t>
                            </w:r>
                            <w:r w:rsidRPr="00226728"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  <w:t xml:space="preserve">TOTAL_NUMBER_OF_TIMES_MY_OPPONENT_MOVES_CHANGED </w:t>
                            </w:r>
                            <w:r w:rsidRPr="00226728">
                              <w:rPr>
                                <w:rFonts w:ascii="Cambria Math" w:hAnsi="Cambria Math"/>
                                <w:color w:val="3C4043"/>
                                <w:sz w:val="21"/>
                                <w:szCs w:val="21"/>
                                <w:shd w:val="clear" w:color="auto" w:fill="FFFFFF"/>
                              </w:rPr>
                              <w:t>≥</w:t>
                            </w:r>
                            <w:r w:rsidRPr="00226728">
                              <w:rPr>
                                <w:rFonts w:ascii="Cambria Math" w:hAnsi="Cambria Math"/>
                                <w:color w:val="3C4043"/>
                                <w:sz w:val="21"/>
                                <w:szCs w:val="21"/>
                                <w:shd w:val="clear" w:color="auto" w:fill="FFFFFF"/>
                                <w:lang w:val="en-GB"/>
                              </w:rPr>
                              <w:t xml:space="preserve"> </w:t>
                            </w:r>
                            <w:r w:rsidRPr="00226728"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  <w:t>FOR_ALLOWING_MY_OPPONENT_MOVES_CHANGES</w:t>
                            </w:r>
                            <w:r w:rsidRPr="00226728"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, 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p</w:t>
                            </w:r>
                            <w:r w:rsidRPr="00226728"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lay an All Defect Strategy from then;</w:t>
                            </w:r>
                          </w:p>
                          <w:p w14:paraId="206A9C76" w14:textId="77777777" w:rsidR="004E6F59" w:rsidRPr="00226728" w:rsidRDefault="004E6F59" w:rsidP="00226728">
                            <w:pPr>
                              <w:pStyle w:val="My"/>
                              <w:numPr>
                                <w:ilvl w:val="1"/>
                                <w:numId w:val="7"/>
                              </w:numPr>
                              <w:spacing w:before="240" w:after="240"/>
                              <w:ind w:left="1985"/>
                              <w:jc w:val="both"/>
                              <w:rPr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26728"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Otherwise, play the well-known </w:t>
                            </w:r>
                            <w:r w:rsidRPr="006A56E3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Tit For Tat Strategy</w:t>
                            </w:r>
                            <w:r w:rsidRPr="00226728"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, as described previously;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F42021A" id="_x0000_s1057" type="#_x0000_t202" style="position:absolute;margin-left:45pt;margin-top:188.25pt;width:7in;height:558pt;z-index:2525639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" filled="f" fillcolor="#fffffe" stroked="f" strokecolor="#212120" insetpen="t">
                <v:textbox inset="2.88pt,2.88pt,2.88pt,2.88pt">
                  <w:txbxContent>
                    <w:p w14:paraId="54F0786E" w14:textId="77777777" w:rsidR="004E6F59" w:rsidRDefault="004E6F59" w:rsidP="008E0CA6">
                      <w:pPr>
                        <w:pStyle w:val="MyHeadtitle"/>
                        <w:spacing w:before="0" w:after="0"/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</w:pPr>
                      <w:r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  <w:t>v. Explanation of the developed</w:t>
                      </w:r>
                    </w:p>
                    <w:p w14:paraId="2848EB8E" w14:textId="4B7FB059" w:rsidR="004E6F59" w:rsidRPr="00A00428" w:rsidRDefault="004E6F59" w:rsidP="008E0CA6">
                      <w:pPr>
                        <w:pStyle w:val="MyHeadtitle"/>
                        <w:spacing w:before="0" w:after="0"/>
                        <w:rPr>
                          <w:rStyle w:val="sowc"/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</w:pPr>
                      <w:r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  <w:t xml:space="preserve">    Strategies</w:t>
                      </w:r>
                    </w:p>
                    <w:p w14:paraId="10816707" w14:textId="77777777" w:rsidR="004E6F59" w:rsidRPr="0097705A" w:rsidRDefault="004E6F59" w:rsidP="00AE7B1F">
                      <w:pPr>
                        <w:pStyle w:val="My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4"/>
                          <w:szCs w:val="4"/>
                          <w:lang w:val="en-US"/>
                        </w:rPr>
                      </w:pPr>
                    </w:p>
                    <w:p w14:paraId="4F5A331C" w14:textId="77777777" w:rsidR="004E6F59" w:rsidRPr="007418A2" w:rsidRDefault="004E6F59" w:rsidP="00226728">
                      <w:pPr>
                        <w:pStyle w:val="My"/>
                        <w:numPr>
                          <w:ilvl w:val="0"/>
                          <w:numId w:val="7"/>
                        </w:numPr>
                        <w:spacing w:before="240" w:after="240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Following that relevant aspects, it was developed some additional </w:t>
                      </w:r>
                      <w:r w:rsidRPr="006A56E3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Strategies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, considering that:</w:t>
                      </w:r>
                    </w:p>
                    <w:p w14:paraId="5267A285" w14:textId="77777777" w:rsidR="004E6F59" w:rsidRPr="007418A2" w:rsidRDefault="004E6F59" w:rsidP="00226728">
                      <w:pPr>
                        <w:pStyle w:val="My"/>
                        <w:numPr>
                          <w:ilvl w:val="1"/>
                          <w:numId w:val="7"/>
                        </w:numPr>
                        <w:spacing w:before="240" w:after="240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 w:rsidRPr="006A56E3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Grim Trigger Strategy, for Fixed Number of Rounds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;</w:t>
                      </w:r>
                    </w:p>
                    <w:p w14:paraId="6CD2B0FD" w14:textId="77777777" w:rsidR="004E6F59" w:rsidRPr="007418A2" w:rsidRDefault="004E6F59" w:rsidP="00226728">
                      <w:pPr>
                        <w:pStyle w:val="My"/>
                        <w:numPr>
                          <w:ilvl w:val="1"/>
                          <w:numId w:val="7"/>
                        </w:numPr>
                        <w:spacing w:before="240" w:after="240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 w:rsidRPr="006A56E3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Grim Trigger Strategy, for Fixed Number of Rounds with Probability of continue to the next Game Stage/Round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;</w:t>
                      </w:r>
                    </w:p>
                    <w:p w14:paraId="69DCD098" w14:textId="77777777" w:rsidR="004E6F59" w:rsidRPr="00226728" w:rsidRDefault="004E6F59" w:rsidP="00226728">
                      <w:pPr>
                        <w:pStyle w:val="My"/>
                        <w:numPr>
                          <w:ilvl w:val="1"/>
                          <w:numId w:val="7"/>
                        </w:numPr>
                        <w:spacing w:before="240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 w:rsidRPr="006A56E3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Grim Trigger Strategy, for Unknown Number of Rounds with Probability of continue to the next Game Stage/Round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;</w:t>
                      </w:r>
                    </w:p>
                    <w:p w14:paraId="573B4CA1" w14:textId="77777777" w:rsidR="004E6F59" w:rsidRPr="007418A2" w:rsidRDefault="004E6F59" w:rsidP="00AE7B1F">
                      <w:pPr>
                        <w:pStyle w:val="My"/>
                        <w:numPr>
                          <w:ilvl w:val="0"/>
                          <w:numId w:val="7"/>
                        </w:numPr>
                        <w:spacing w:before="240" w:after="240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This </w:t>
                      </w:r>
                      <w:r w:rsidRPr="006A56E3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Strategies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was developed, like will be explained following:</w:t>
                      </w:r>
                    </w:p>
                    <w:p w14:paraId="18F7AE88" w14:textId="77777777" w:rsidR="004E6F59" w:rsidRPr="00732681" w:rsidRDefault="004E6F59" w:rsidP="00226728">
                      <w:pPr>
                        <w:pStyle w:val="My"/>
                        <w:numPr>
                          <w:ilvl w:val="1"/>
                          <w:numId w:val="7"/>
                        </w:numPr>
                        <w:spacing w:after="240"/>
                        <w:ind w:left="1134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 w:rsidRPr="006A56E3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Tit For Tat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:</w:t>
                      </w:r>
                    </w:p>
                    <w:p w14:paraId="70EF5C6A" w14:textId="77777777" w:rsidR="004E6F59" w:rsidRPr="0099128F" w:rsidRDefault="004E6F59" w:rsidP="00226728">
                      <w:pPr>
                        <w:pStyle w:val="My"/>
                        <w:numPr>
                          <w:ilvl w:val="2"/>
                          <w:numId w:val="7"/>
                        </w:numPr>
                        <w:ind w:left="1560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Starts playing a </w:t>
                      </w:r>
                      <w:r w:rsidRPr="006A56E3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Cooperate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action;</w:t>
                      </w:r>
                    </w:p>
                    <w:p w14:paraId="29B93383" w14:textId="77777777" w:rsidR="004E6F59" w:rsidRPr="00732681" w:rsidRDefault="004E6F59" w:rsidP="00226728">
                      <w:pPr>
                        <w:pStyle w:val="My"/>
                        <w:numPr>
                          <w:ilvl w:val="2"/>
                          <w:numId w:val="7"/>
                        </w:numPr>
                        <w:spacing w:after="240"/>
                        <w:ind w:left="1560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Plays the same action that the other </w:t>
                      </w:r>
                      <w:r w:rsidRPr="006A56E3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Player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played in the previous </w:t>
                      </w:r>
                      <w:r w:rsidRPr="006A56E3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Game Stage/Round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, for the next </w:t>
                      </w:r>
                      <w:r w:rsidRPr="006A56E3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Game Stage/Rounds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;</w:t>
                      </w:r>
                    </w:p>
                    <w:p w14:paraId="40F9FCBC" w14:textId="77777777" w:rsidR="004E6F59" w:rsidRPr="00732681" w:rsidRDefault="004E6F59" w:rsidP="0099128F">
                      <w:pPr>
                        <w:pStyle w:val="My"/>
                        <w:numPr>
                          <w:ilvl w:val="1"/>
                          <w:numId w:val="7"/>
                        </w:numPr>
                        <w:spacing w:before="240" w:after="240"/>
                        <w:ind w:left="1134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 w:rsidRPr="006A56E3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Omega Tit For Tat Strategy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:</w:t>
                      </w:r>
                    </w:p>
                    <w:p w14:paraId="51619176" w14:textId="77777777" w:rsidR="004E6F59" w:rsidRPr="0099128F" w:rsidRDefault="004E6F59" w:rsidP="004C3FE7">
                      <w:pPr>
                        <w:pStyle w:val="My"/>
                        <w:numPr>
                          <w:ilvl w:val="2"/>
                          <w:numId w:val="7"/>
                        </w:numPr>
                        <w:spacing w:before="240"/>
                        <w:ind w:left="1560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Starts playing a </w:t>
                      </w:r>
                      <w:r w:rsidRPr="006A56E3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Cooperate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action;</w:t>
                      </w:r>
                    </w:p>
                    <w:p w14:paraId="27163B8D" w14:textId="77777777" w:rsidR="004E6F59" w:rsidRDefault="004E6F59" w:rsidP="004C3FE7">
                      <w:pPr>
                        <w:pStyle w:val="My"/>
                        <w:numPr>
                          <w:ilvl w:val="2"/>
                          <w:numId w:val="7"/>
                        </w:numPr>
                        <w:spacing w:after="240"/>
                        <w:ind w:left="1560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Implements and uses a </w:t>
                      </w:r>
                      <w:r w:rsidRPr="00C158EC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randomness threshold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, in a form of </w:t>
                      </w:r>
                      <w:r w:rsidRPr="009F1282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Boolean flag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, </w:t>
                      </w:r>
                      <w:r w:rsidRPr="00C158EC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which will be activated, in the case of being detected a random behavior in the actions of the other Player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:</w:t>
                      </w:r>
                    </w:p>
                    <w:p w14:paraId="1AF76857" w14:textId="77777777" w:rsidR="004E6F59" w:rsidRPr="00226728" w:rsidRDefault="004E6F59" w:rsidP="00226728">
                      <w:pPr>
                        <w:pStyle w:val="My"/>
                        <w:numPr>
                          <w:ilvl w:val="4"/>
                          <w:numId w:val="7"/>
                        </w:numPr>
                        <w:spacing w:before="240" w:after="240"/>
                        <w:ind w:left="1985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 w:rsidRPr="00226728"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If </w:t>
                      </w:r>
                      <w:r w:rsidRPr="00226728"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  <w:t xml:space="preserve">TOTAL_NUMBER_OF_TIMES_MY_OPPONENT_MOVES_CHANGED </w:t>
                      </w:r>
                      <w:r w:rsidRPr="00226728">
                        <w:rPr>
                          <w:rFonts w:ascii="Cambria Math" w:hAnsi="Cambria Math"/>
                          <w:color w:val="3C4043"/>
                          <w:sz w:val="21"/>
                          <w:szCs w:val="21"/>
                          <w:shd w:val="clear" w:color="auto" w:fill="FFFFFF"/>
                        </w:rPr>
                        <w:t>≥</w:t>
                      </w:r>
                      <w:r w:rsidRPr="00226728">
                        <w:rPr>
                          <w:rFonts w:ascii="Cambria Math" w:hAnsi="Cambria Math"/>
                          <w:color w:val="3C4043"/>
                          <w:sz w:val="21"/>
                          <w:szCs w:val="21"/>
                          <w:shd w:val="clear" w:color="auto" w:fill="FFFFFF"/>
                          <w:lang w:val="en-GB"/>
                        </w:rPr>
                        <w:t xml:space="preserve"> </w:t>
                      </w:r>
                      <w:r w:rsidRPr="00226728"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  <w:t>FOR_ALLOWING_MY_OPPONENT_MOVES_CHANGES</w:t>
                      </w:r>
                      <w:r w:rsidRPr="00226728"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, 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p</w:t>
                      </w:r>
                      <w:r w:rsidRPr="00226728"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lay an All Defect Strategy from then;</w:t>
                      </w:r>
                    </w:p>
                    <w:p w14:paraId="206A9C76" w14:textId="77777777" w:rsidR="004E6F59" w:rsidRPr="00226728" w:rsidRDefault="004E6F59" w:rsidP="00226728">
                      <w:pPr>
                        <w:pStyle w:val="My"/>
                        <w:numPr>
                          <w:ilvl w:val="1"/>
                          <w:numId w:val="7"/>
                        </w:numPr>
                        <w:spacing w:before="240" w:after="240"/>
                        <w:ind w:left="1985"/>
                        <w:jc w:val="both"/>
                        <w:rPr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 w:rsidRPr="00226728"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Otherwise, play the well-known </w:t>
                      </w:r>
                      <w:r w:rsidRPr="006A56E3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Tit For Tat Strategy</w:t>
                      </w:r>
                      <w:r w:rsidRPr="00226728"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, as described previously;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E0FB914" w14:textId="77777777" w:rsidR="00226728" w:rsidRDefault="00226728">
      <w:r>
        <w:br w:type="page"/>
      </w:r>
    </w:p>
    <w:p w14:paraId="4C3C1EBD" w14:textId="77777777" w:rsidR="00226728" w:rsidRPr="00F67D3A" w:rsidRDefault="00226728" w:rsidP="00226728">
      <w:r>
        <w:rPr>
          <w:noProof/>
          <w:lang w:eastAsia="en-US"/>
        </w:rPr>
        <w:lastRenderedPageBreak/>
        <w:drawing>
          <wp:anchor distT="0" distB="0" distL="114300" distR="114300" simplePos="0" relativeHeight="252572160" behindDoc="1" locked="0" layoutInCell="1" allowOverlap="1" wp14:anchorId="2B9EF333" wp14:editId="0BE4BEED">
            <wp:simplePos x="0" y="0"/>
            <wp:positionH relativeFrom="column">
              <wp:posOffset>-114300</wp:posOffset>
            </wp:positionH>
            <wp:positionV relativeFrom="paragraph">
              <wp:posOffset>-1196340</wp:posOffset>
            </wp:positionV>
            <wp:extent cx="7886700" cy="2668905"/>
            <wp:effectExtent l="0" t="0" r="0" b="0"/>
            <wp:wrapNone/>
            <wp:docPr id="321" name="Picture 321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97416C5" w14:textId="77777777" w:rsidR="00226728" w:rsidRPr="00F67D3A" w:rsidRDefault="00226728" w:rsidP="00226728">
      <w:r w:rsidRPr="008C3BF3">
        <w:rPr>
          <w:rStyle w:val="sowc"/>
          <w:noProof/>
          <w:color w:val="333333"/>
        </w:rPr>
        <w:drawing>
          <wp:anchor distT="0" distB="0" distL="114300" distR="114300" simplePos="0" relativeHeight="252571136" behindDoc="0" locked="0" layoutInCell="1" allowOverlap="1" wp14:anchorId="617D43F1" wp14:editId="1DA45715">
            <wp:simplePos x="0" y="0"/>
            <wp:positionH relativeFrom="column">
              <wp:posOffset>6181725</wp:posOffset>
            </wp:positionH>
            <wp:positionV relativeFrom="paragraph">
              <wp:posOffset>51435</wp:posOffset>
            </wp:positionV>
            <wp:extent cx="843915" cy="614045"/>
            <wp:effectExtent l="0" t="0" r="0" b="0"/>
            <wp:wrapNone/>
            <wp:docPr id="322" name="Picture 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ct-nova-logo-1.png"/>
                    <pic:cNvPicPr/>
                  </pic:nvPicPr>
                  <pic:blipFill>
                    <a:blip r:embed="rId11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60000" contrast="-8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3915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3BF3">
        <w:rPr>
          <w:rStyle w:val="sowc"/>
          <w:noProof/>
          <w:color w:val="333333"/>
        </w:rPr>
        <w:drawing>
          <wp:anchor distT="0" distB="0" distL="114300" distR="114300" simplePos="0" relativeHeight="252570112" behindDoc="0" locked="0" layoutInCell="1" allowOverlap="1" wp14:anchorId="44AD9500" wp14:editId="5239E8B5">
            <wp:simplePos x="0" y="0"/>
            <wp:positionH relativeFrom="column">
              <wp:posOffset>4107815</wp:posOffset>
            </wp:positionH>
            <wp:positionV relativeFrom="paragraph">
              <wp:posOffset>25163</wp:posOffset>
            </wp:positionV>
            <wp:extent cx="1787545" cy="649974"/>
            <wp:effectExtent l="0" t="0" r="3175" b="0"/>
            <wp:wrapNone/>
            <wp:docPr id="323" name="Picture 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niversidade-nova-lisboa-logo-1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60000" contrast="-8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545" cy="6499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9A62CD" w14:textId="77777777" w:rsidR="00226728" w:rsidRPr="00F67D3A" w:rsidRDefault="00226728" w:rsidP="00226728"/>
    <w:p w14:paraId="7ECD2723" w14:textId="77777777" w:rsidR="00226728" w:rsidRPr="00F67D3A" w:rsidRDefault="00226728" w:rsidP="00226728"/>
    <w:p w14:paraId="1F6373A9" w14:textId="77777777" w:rsidR="00226728" w:rsidRPr="00F67D3A" w:rsidRDefault="00226728" w:rsidP="00226728"/>
    <w:p w14:paraId="4558DD4E" w14:textId="77777777" w:rsidR="00226728" w:rsidRPr="00F67D3A" w:rsidRDefault="00226728" w:rsidP="00226728"/>
    <w:p w14:paraId="7D2EDB0A" w14:textId="77777777" w:rsidR="00226728" w:rsidRPr="00F67D3A" w:rsidRDefault="00226728" w:rsidP="00226728"/>
    <w:p w14:paraId="09960972" w14:textId="77777777" w:rsidR="00226728" w:rsidRPr="00F67D3A" w:rsidRDefault="00226728" w:rsidP="00226728"/>
    <w:p w14:paraId="5BF502CD" w14:textId="77777777" w:rsidR="00226728" w:rsidRPr="00F67D3A" w:rsidRDefault="00226728" w:rsidP="00226728"/>
    <w:p w14:paraId="617948A3" w14:textId="77777777" w:rsidR="00226728" w:rsidRPr="00F67D3A" w:rsidRDefault="00226728" w:rsidP="00226728"/>
    <w:p w14:paraId="04E49113" w14:textId="77777777" w:rsidR="00226728" w:rsidRPr="00F67D3A" w:rsidRDefault="00226728" w:rsidP="00226728">
      <w:r>
        <w:rPr>
          <w:noProof/>
          <w:lang w:eastAsia="en-US"/>
        </w:rPr>
        <mc:AlternateContent>
          <mc:Choice Requires="wps">
            <w:drawing>
              <wp:anchor distT="36576" distB="36576" distL="36576" distR="36576" simplePos="0" relativeHeight="252569088" behindDoc="0" locked="0" layoutInCell="1" allowOverlap="1" wp14:anchorId="12A13B14" wp14:editId="213DDEC4">
                <wp:simplePos x="0" y="0"/>
                <wp:positionH relativeFrom="column">
                  <wp:posOffset>571500</wp:posOffset>
                </wp:positionH>
                <wp:positionV relativeFrom="page">
                  <wp:posOffset>2390775</wp:posOffset>
                </wp:positionV>
                <wp:extent cx="6400800" cy="6762750"/>
                <wp:effectExtent l="0" t="0" r="0" b="0"/>
                <wp:wrapNone/>
                <wp:docPr id="320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6762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7339941" w14:textId="77777777" w:rsidR="004E6F59" w:rsidRDefault="004E6F59" w:rsidP="00226728">
                            <w:pPr>
                              <w:pStyle w:val="MyHeadtitle"/>
                              <w:spacing w:before="0" w:after="0"/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  <w:t>v. Explanation of the developed</w:t>
                            </w:r>
                          </w:p>
                          <w:p w14:paraId="618AFC46" w14:textId="1C4E63AA" w:rsidR="004E6F59" w:rsidRPr="00A00428" w:rsidRDefault="004E6F59" w:rsidP="00226728">
                            <w:pPr>
                              <w:pStyle w:val="MyHeadtitle"/>
                              <w:spacing w:before="0" w:after="0"/>
                              <w:rPr>
                                <w:rStyle w:val="sowc"/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  <w:t xml:space="preserve">    Strategies</w:t>
                            </w:r>
                          </w:p>
                          <w:p w14:paraId="2BFCE2F8" w14:textId="77777777" w:rsidR="004E6F59" w:rsidRPr="0097705A" w:rsidRDefault="004E6F59" w:rsidP="00226728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4"/>
                                <w:szCs w:val="4"/>
                                <w:lang w:val="en-US"/>
                              </w:rPr>
                            </w:pPr>
                          </w:p>
                          <w:p w14:paraId="1F9C2042" w14:textId="77777777" w:rsidR="004E6F59" w:rsidRPr="007418A2" w:rsidRDefault="004E6F59" w:rsidP="00226728">
                            <w:pPr>
                              <w:pStyle w:val="My"/>
                              <w:numPr>
                                <w:ilvl w:val="0"/>
                                <w:numId w:val="7"/>
                              </w:numPr>
                              <w:spacing w:before="240" w:after="240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This </w:t>
                            </w:r>
                            <w:r w:rsidRPr="00976447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Strategies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was developed, like will be explained following:</w:t>
                            </w:r>
                          </w:p>
                          <w:p w14:paraId="438E477D" w14:textId="77777777" w:rsidR="004E6F59" w:rsidRPr="0099128F" w:rsidRDefault="004E6F59" w:rsidP="00226728">
                            <w:pPr>
                              <w:pStyle w:val="My"/>
                              <w:numPr>
                                <w:ilvl w:val="1"/>
                                <w:numId w:val="7"/>
                              </w:numPr>
                              <w:spacing w:before="240" w:after="240"/>
                              <w:ind w:left="1134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76447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Grim Trigger Strategy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:</w:t>
                            </w:r>
                          </w:p>
                          <w:p w14:paraId="44595323" w14:textId="77777777" w:rsidR="004E6F59" w:rsidRPr="0099128F" w:rsidRDefault="004E6F59" w:rsidP="00371061">
                            <w:pPr>
                              <w:pStyle w:val="My"/>
                              <w:numPr>
                                <w:ilvl w:val="2"/>
                                <w:numId w:val="7"/>
                              </w:numPr>
                              <w:spacing w:before="240" w:after="240"/>
                              <w:ind w:left="1560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Starts playing a </w:t>
                            </w:r>
                            <w:r w:rsidRPr="00976447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Cooperate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action;</w:t>
                            </w:r>
                          </w:p>
                          <w:p w14:paraId="31D73F8E" w14:textId="77777777" w:rsidR="004E6F59" w:rsidRDefault="004E6F59" w:rsidP="00977895">
                            <w:pPr>
                              <w:pStyle w:val="My"/>
                              <w:numPr>
                                <w:ilvl w:val="2"/>
                                <w:numId w:val="7"/>
                              </w:numPr>
                              <w:spacing w:after="240"/>
                              <w:ind w:left="1560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Keeps playing a Cooperate action, until the other </w:t>
                            </w:r>
                            <w:r w:rsidRPr="00976447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Player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play a </w:t>
                            </w:r>
                            <w:r w:rsidRPr="00976447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Defect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action, after that, it will play an </w:t>
                            </w:r>
                            <w:r w:rsidRPr="00976447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All Defect Strategy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action, from then;</w:t>
                            </w:r>
                          </w:p>
                          <w:p w14:paraId="29ADFC42" w14:textId="77777777" w:rsidR="004E6F59" w:rsidRPr="0099128F" w:rsidRDefault="004E6F59" w:rsidP="00977895">
                            <w:pPr>
                              <w:pStyle w:val="My"/>
                              <w:numPr>
                                <w:ilvl w:val="1"/>
                                <w:numId w:val="7"/>
                              </w:numPr>
                              <w:spacing w:before="240" w:after="240"/>
                              <w:ind w:left="1134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76447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Tit For Tat Strategy/Omega Tit For Tat Strategy/Grim Trigger Strategy, for Fixed Number of Rounds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:</w:t>
                            </w:r>
                          </w:p>
                          <w:p w14:paraId="12B3495E" w14:textId="77777777" w:rsidR="004E6F59" w:rsidRPr="00C948FE" w:rsidRDefault="004E6F59" w:rsidP="00371061">
                            <w:pPr>
                              <w:pStyle w:val="My"/>
                              <w:numPr>
                                <w:ilvl w:val="2"/>
                                <w:numId w:val="7"/>
                              </w:numPr>
                              <w:spacing w:after="240"/>
                              <w:ind w:left="1560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Starts playing a </w:t>
                            </w:r>
                            <w:r w:rsidRPr="00976447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Cooperate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action;</w:t>
                            </w:r>
                          </w:p>
                          <w:p w14:paraId="03126961" w14:textId="77777777" w:rsidR="004E6F59" w:rsidRPr="00977895" w:rsidRDefault="004E6F59" w:rsidP="00371061">
                            <w:pPr>
                              <w:pStyle w:val="My"/>
                              <w:numPr>
                                <w:ilvl w:val="2"/>
                                <w:numId w:val="7"/>
                              </w:numPr>
                              <w:spacing w:after="240"/>
                              <w:ind w:left="1560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Plays very similar to the general </w:t>
                            </w:r>
                            <w:r w:rsidRPr="00976447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Tit For Tat Strategy/Omega Tit For Tat Strategy/Grim Trigger Strategy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;</w:t>
                            </w:r>
                          </w:p>
                          <w:p w14:paraId="746153A0" w14:textId="77777777" w:rsidR="004E6F59" w:rsidRPr="00977895" w:rsidRDefault="004E6F59" w:rsidP="000D2611">
                            <w:pPr>
                              <w:pStyle w:val="My"/>
                              <w:numPr>
                                <w:ilvl w:val="2"/>
                                <w:numId w:val="7"/>
                              </w:numPr>
                              <w:spacing w:after="240"/>
                              <w:ind w:left="1560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77895"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But,  if 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(</w:t>
                            </w:r>
                            <w:r w:rsidRPr="00977895"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  <w:t>GAIN_DEFECT &gt; DET_LOSS_ DEFECT</w:t>
                            </w:r>
                            <w:r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, </w:t>
                            </w:r>
                            <w:r w:rsidRPr="00977895"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play a Defect action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:</w:t>
                            </w:r>
                          </w:p>
                          <w:p w14:paraId="54D21378" w14:textId="77777777" w:rsidR="004E6F59" w:rsidRPr="00C948FE" w:rsidRDefault="004E6F59" w:rsidP="00C948FE">
                            <w:pPr>
                              <w:pStyle w:val="My"/>
                              <w:numPr>
                                <w:ilvl w:val="3"/>
                                <w:numId w:val="7"/>
                              </w:numPr>
                              <w:spacing w:after="240"/>
                              <w:ind w:left="1843" w:hanging="283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77895"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  <w:t>GAIN_DEFECT</w:t>
                            </w:r>
                            <w:r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  <w:t xml:space="preserve"> = </w:t>
                            </w:r>
                            <w:r w:rsidRPr="00C948FE"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  <w:t>(I_DEFECT_OPPONENT_COOPERATE</w:t>
                            </w:r>
                            <w:r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  <w:t xml:space="preserve"> - B</w:t>
                            </w:r>
                            <w:r w:rsidRPr="00C948FE"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  <w:t>OTH_COOPERATE)</w:t>
                            </w:r>
                          </w:p>
                          <w:p w14:paraId="1A41B431" w14:textId="77777777" w:rsidR="004E6F59" w:rsidRPr="00C948FE" w:rsidRDefault="004E6F59" w:rsidP="00C948FE">
                            <w:pPr>
                              <w:pStyle w:val="My"/>
                              <w:numPr>
                                <w:ilvl w:val="3"/>
                                <w:numId w:val="7"/>
                              </w:numPr>
                              <w:ind w:left="1843" w:hanging="283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  <w:t>DET</w:t>
                            </w:r>
                            <w:r w:rsidRPr="00977895"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  <w:t>LOSS_</w:t>
                            </w:r>
                            <w:r w:rsidRPr="00977895"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  <w:t>DEFECT</w:t>
                            </w:r>
                            <w:r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  <w:t xml:space="preserve"> = </w:t>
                            </w:r>
                            <w:r w:rsidRPr="00C948FE"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  <w:t>B</w:t>
                            </w:r>
                            <w:r w:rsidRPr="00C948FE"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  <w:t>OTH_COOPERATE</w:t>
                            </w:r>
                            <w:r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  <w:t xml:space="preserve"> - B</w:t>
                            </w:r>
                            <w:r w:rsidRPr="00C948FE"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  <w:t>OTH_</w:t>
                            </w:r>
                            <w:r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  <w:t>DEFECT</w:t>
                            </w:r>
                            <w:r w:rsidRPr="00C948FE"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C948FE"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  <w:t>×</w:t>
                            </w:r>
                            <w:r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</w:p>
                          <w:p w14:paraId="65AA8E38" w14:textId="77777777" w:rsidR="004E6F59" w:rsidRDefault="004E6F59" w:rsidP="00C948FE">
                            <w:pPr>
                              <w:pStyle w:val="My"/>
                              <w:spacing w:after="240"/>
                              <w:ind w:left="2551" w:firstLine="281"/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  <w:t xml:space="preserve">                        (#ROUND_LEFT – 1)</w:t>
                            </w:r>
                            <w:bookmarkStart w:id="1" w:name="_Hlk36993428"/>
                          </w:p>
                          <w:p w14:paraId="5B1EF30D" w14:textId="77777777" w:rsidR="004E6F59" w:rsidRDefault="004E6F59" w:rsidP="00C948FE">
                            <w:pPr>
                              <w:pStyle w:val="My"/>
                              <w:numPr>
                                <w:ilvl w:val="0"/>
                                <w:numId w:val="15"/>
                              </w:numPr>
                              <w:spacing w:after="240"/>
                              <w:ind w:left="1843" w:hanging="283"/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</w:pPr>
                            <w:r w:rsidRPr="00C948FE"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  <w:t>I_DEFECT_OPPONENT_COOPERATE</w:t>
                            </w:r>
                            <w:r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  <w:t xml:space="preserve"> = 4</w:t>
                            </w:r>
                          </w:p>
                          <w:p w14:paraId="4D5F2B77" w14:textId="77777777" w:rsidR="004E6F59" w:rsidRDefault="004E6F59" w:rsidP="00C948FE">
                            <w:pPr>
                              <w:pStyle w:val="My"/>
                              <w:numPr>
                                <w:ilvl w:val="0"/>
                                <w:numId w:val="15"/>
                              </w:numPr>
                              <w:spacing w:after="240"/>
                              <w:ind w:left="1843" w:hanging="283"/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  <w:t>B</w:t>
                            </w:r>
                            <w:r w:rsidRPr="00C948FE"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  <w:t>OTH_COOPERATE</w:t>
                            </w:r>
                            <w:r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  <w:t xml:space="preserve"> = 3</w:t>
                            </w:r>
                          </w:p>
                          <w:p w14:paraId="571343BA" w14:textId="77777777" w:rsidR="004E6F59" w:rsidRDefault="004E6F59" w:rsidP="00C948FE">
                            <w:pPr>
                              <w:pStyle w:val="My"/>
                              <w:numPr>
                                <w:ilvl w:val="0"/>
                                <w:numId w:val="15"/>
                              </w:numPr>
                              <w:spacing w:after="240"/>
                              <w:ind w:left="1843" w:hanging="283"/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  <w:t>B</w:t>
                            </w:r>
                            <w:r w:rsidRPr="00C948FE"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  <w:t>OTH_</w:t>
                            </w:r>
                            <w:r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  <w:t>DEFECT = 1</w:t>
                            </w:r>
                          </w:p>
                          <w:bookmarkEnd w:id="1"/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A13B14" id="_x0000_s1058" type="#_x0000_t202" style="position:absolute;margin-left:45pt;margin-top:188.25pt;width:7in;height:532.5pt;z-index:2525690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" filled="f" fillcolor="#fffffe" stroked="f" strokecolor="#212120" insetpen="t">
                <v:textbox inset="2.88pt,2.88pt,2.88pt,2.88pt">
                  <w:txbxContent>
                    <w:p w14:paraId="07339941" w14:textId="77777777" w:rsidR="004E6F59" w:rsidRDefault="004E6F59" w:rsidP="00226728">
                      <w:pPr>
                        <w:pStyle w:val="MyHeadtitle"/>
                        <w:spacing w:before="0" w:after="0"/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</w:pPr>
                      <w:r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  <w:t>v. Explanation of the developed</w:t>
                      </w:r>
                    </w:p>
                    <w:p w14:paraId="618AFC46" w14:textId="1C4E63AA" w:rsidR="004E6F59" w:rsidRPr="00A00428" w:rsidRDefault="004E6F59" w:rsidP="00226728">
                      <w:pPr>
                        <w:pStyle w:val="MyHeadtitle"/>
                        <w:spacing w:before="0" w:after="0"/>
                        <w:rPr>
                          <w:rStyle w:val="sowc"/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</w:pPr>
                      <w:r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  <w:t xml:space="preserve">    Strategies</w:t>
                      </w:r>
                    </w:p>
                    <w:p w14:paraId="2BFCE2F8" w14:textId="77777777" w:rsidR="004E6F59" w:rsidRPr="0097705A" w:rsidRDefault="004E6F59" w:rsidP="00226728">
                      <w:pPr>
                        <w:pStyle w:val="My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4"/>
                          <w:szCs w:val="4"/>
                          <w:lang w:val="en-US"/>
                        </w:rPr>
                      </w:pPr>
                    </w:p>
                    <w:p w14:paraId="1F9C2042" w14:textId="77777777" w:rsidR="004E6F59" w:rsidRPr="007418A2" w:rsidRDefault="004E6F59" w:rsidP="00226728">
                      <w:pPr>
                        <w:pStyle w:val="My"/>
                        <w:numPr>
                          <w:ilvl w:val="0"/>
                          <w:numId w:val="7"/>
                        </w:numPr>
                        <w:spacing w:before="240" w:after="240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This </w:t>
                      </w:r>
                      <w:r w:rsidRPr="00976447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Strategies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was developed, like will be explained following:</w:t>
                      </w:r>
                    </w:p>
                    <w:p w14:paraId="438E477D" w14:textId="77777777" w:rsidR="004E6F59" w:rsidRPr="0099128F" w:rsidRDefault="004E6F59" w:rsidP="00226728">
                      <w:pPr>
                        <w:pStyle w:val="My"/>
                        <w:numPr>
                          <w:ilvl w:val="1"/>
                          <w:numId w:val="7"/>
                        </w:numPr>
                        <w:spacing w:before="240" w:after="240"/>
                        <w:ind w:left="1134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 w:rsidRPr="00976447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Grim Trigger Strategy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:</w:t>
                      </w:r>
                    </w:p>
                    <w:p w14:paraId="44595323" w14:textId="77777777" w:rsidR="004E6F59" w:rsidRPr="0099128F" w:rsidRDefault="004E6F59" w:rsidP="00371061">
                      <w:pPr>
                        <w:pStyle w:val="My"/>
                        <w:numPr>
                          <w:ilvl w:val="2"/>
                          <w:numId w:val="7"/>
                        </w:numPr>
                        <w:spacing w:before="240" w:after="240"/>
                        <w:ind w:left="1560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Starts playing a </w:t>
                      </w:r>
                      <w:r w:rsidRPr="00976447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Cooperate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action;</w:t>
                      </w:r>
                    </w:p>
                    <w:p w14:paraId="31D73F8E" w14:textId="77777777" w:rsidR="004E6F59" w:rsidRDefault="004E6F59" w:rsidP="00977895">
                      <w:pPr>
                        <w:pStyle w:val="My"/>
                        <w:numPr>
                          <w:ilvl w:val="2"/>
                          <w:numId w:val="7"/>
                        </w:numPr>
                        <w:spacing w:after="240"/>
                        <w:ind w:left="1560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Keeps playing a Cooperate action, until the other </w:t>
                      </w:r>
                      <w:r w:rsidRPr="00976447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Player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play a </w:t>
                      </w:r>
                      <w:r w:rsidRPr="00976447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Defect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action, after that, it will play an </w:t>
                      </w:r>
                      <w:r w:rsidRPr="00976447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All Defect Strategy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action, from then;</w:t>
                      </w:r>
                    </w:p>
                    <w:p w14:paraId="29ADFC42" w14:textId="77777777" w:rsidR="004E6F59" w:rsidRPr="0099128F" w:rsidRDefault="004E6F59" w:rsidP="00977895">
                      <w:pPr>
                        <w:pStyle w:val="My"/>
                        <w:numPr>
                          <w:ilvl w:val="1"/>
                          <w:numId w:val="7"/>
                        </w:numPr>
                        <w:spacing w:before="240" w:after="240"/>
                        <w:ind w:left="1134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 w:rsidRPr="00976447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Tit For Tat Strategy/Omega Tit For Tat Strategy/Grim Trigger Strategy, for Fixed Number of Rounds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:</w:t>
                      </w:r>
                    </w:p>
                    <w:p w14:paraId="12B3495E" w14:textId="77777777" w:rsidR="004E6F59" w:rsidRPr="00C948FE" w:rsidRDefault="004E6F59" w:rsidP="00371061">
                      <w:pPr>
                        <w:pStyle w:val="My"/>
                        <w:numPr>
                          <w:ilvl w:val="2"/>
                          <w:numId w:val="7"/>
                        </w:numPr>
                        <w:spacing w:after="240"/>
                        <w:ind w:left="1560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Starts playing a </w:t>
                      </w:r>
                      <w:r w:rsidRPr="00976447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Cooperate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action;</w:t>
                      </w:r>
                    </w:p>
                    <w:p w14:paraId="03126961" w14:textId="77777777" w:rsidR="004E6F59" w:rsidRPr="00977895" w:rsidRDefault="004E6F59" w:rsidP="00371061">
                      <w:pPr>
                        <w:pStyle w:val="My"/>
                        <w:numPr>
                          <w:ilvl w:val="2"/>
                          <w:numId w:val="7"/>
                        </w:numPr>
                        <w:spacing w:after="240"/>
                        <w:ind w:left="1560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Plays very similar to the general </w:t>
                      </w:r>
                      <w:r w:rsidRPr="00976447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Tit For Tat Strategy/Omega Tit For Tat Strategy/Grim Trigger Strategy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;</w:t>
                      </w:r>
                    </w:p>
                    <w:p w14:paraId="746153A0" w14:textId="77777777" w:rsidR="004E6F59" w:rsidRPr="00977895" w:rsidRDefault="004E6F59" w:rsidP="000D2611">
                      <w:pPr>
                        <w:pStyle w:val="My"/>
                        <w:numPr>
                          <w:ilvl w:val="2"/>
                          <w:numId w:val="7"/>
                        </w:numPr>
                        <w:spacing w:after="240"/>
                        <w:ind w:left="1560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 w:rsidRPr="00977895"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But,  if 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(</w:t>
                      </w:r>
                      <w:r w:rsidRPr="00977895"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  <w:t>GAIN_DEFECT &gt; DET_LOSS_ DEFECT</w:t>
                      </w:r>
                      <w:r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  <w:t>)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, </w:t>
                      </w:r>
                      <w:r w:rsidRPr="00977895"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play a Defect action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:</w:t>
                      </w:r>
                    </w:p>
                    <w:p w14:paraId="54D21378" w14:textId="77777777" w:rsidR="004E6F59" w:rsidRPr="00C948FE" w:rsidRDefault="004E6F59" w:rsidP="00C948FE">
                      <w:pPr>
                        <w:pStyle w:val="My"/>
                        <w:numPr>
                          <w:ilvl w:val="3"/>
                          <w:numId w:val="7"/>
                        </w:numPr>
                        <w:spacing w:after="240"/>
                        <w:ind w:left="1843" w:hanging="283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 w:rsidRPr="00977895"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  <w:t>GAIN_DEFECT</w:t>
                      </w:r>
                      <w:r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  <w:t xml:space="preserve"> = </w:t>
                      </w:r>
                      <w:r w:rsidRPr="00C948FE"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  <w:t>(I_DEFECT_OPPONENT_COOPERATE</w:t>
                      </w:r>
                      <w:r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  <w:t xml:space="preserve"> - B</w:t>
                      </w:r>
                      <w:r w:rsidRPr="00C948FE"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  <w:t>OTH_COOPERATE)</w:t>
                      </w:r>
                    </w:p>
                    <w:p w14:paraId="1A41B431" w14:textId="77777777" w:rsidR="004E6F59" w:rsidRPr="00C948FE" w:rsidRDefault="004E6F59" w:rsidP="00C948FE">
                      <w:pPr>
                        <w:pStyle w:val="My"/>
                        <w:numPr>
                          <w:ilvl w:val="3"/>
                          <w:numId w:val="7"/>
                        </w:numPr>
                        <w:ind w:left="1843" w:hanging="283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  <w:t>DET</w:t>
                      </w:r>
                      <w:r w:rsidRPr="00977895"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  <w:t>_</w:t>
                      </w:r>
                      <w:r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  <w:t>LOSS_</w:t>
                      </w:r>
                      <w:r w:rsidRPr="00977895"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  <w:t>DEFECT</w:t>
                      </w:r>
                      <w:r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  <w:t xml:space="preserve"> = </w:t>
                      </w:r>
                      <w:r w:rsidRPr="00C948FE"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  <w:t>(</w:t>
                      </w:r>
                      <w:r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  <w:t>B</w:t>
                      </w:r>
                      <w:r w:rsidRPr="00C948FE"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  <w:t>OTH_COOPERATE</w:t>
                      </w:r>
                      <w:r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  <w:t xml:space="preserve"> - B</w:t>
                      </w:r>
                      <w:r w:rsidRPr="00C948FE"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  <w:t>OTH_</w:t>
                      </w:r>
                      <w:r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  <w:t>DEFECT</w:t>
                      </w:r>
                      <w:r w:rsidRPr="00C948FE"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  <w:t>)</w:t>
                      </w:r>
                      <w:r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  <w:t xml:space="preserve"> </w:t>
                      </w:r>
                      <w:r w:rsidRPr="00C948FE"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  <w:t>×</w:t>
                      </w:r>
                      <w:r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  <w:t xml:space="preserve"> </w:t>
                      </w:r>
                    </w:p>
                    <w:p w14:paraId="65AA8E38" w14:textId="77777777" w:rsidR="004E6F59" w:rsidRDefault="004E6F59" w:rsidP="00C948FE">
                      <w:pPr>
                        <w:pStyle w:val="My"/>
                        <w:spacing w:after="240"/>
                        <w:ind w:left="2551" w:firstLine="281"/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</w:pPr>
                      <w:r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  <w:t xml:space="preserve">                        (#ROUND_LEFT – 1)</w:t>
                      </w:r>
                      <w:bookmarkStart w:id="3" w:name="_Hlk36993428"/>
                    </w:p>
                    <w:p w14:paraId="5B1EF30D" w14:textId="77777777" w:rsidR="004E6F59" w:rsidRDefault="004E6F59" w:rsidP="00C948FE">
                      <w:pPr>
                        <w:pStyle w:val="My"/>
                        <w:numPr>
                          <w:ilvl w:val="0"/>
                          <w:numId w:val="15"/>
                        </w:numPr>
                        <w:spacing w:after="240"/>
                        <w:ind w:left="1843" w:hanging="283"/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</w:pPr>
                      <w:r w:rsidRPr="00C948FE"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  <w:t>I_DEFECT_OPPONENT_COOPERATE</w:t>
                      </w:r>
                      <w:r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  <w:t xml:space="preserve"> = 4</w:t>
                      </w:r>
                    </w:p>
                    <w:p w14:paraId="4D5F2B77" w14:textId="77777777" w:rsidR="004E6F59" w:rsidRDefault="004E6F59" w:rsidP="00C948FE">
                      <w:pPr>
                        <w:pStyle w:val="My"/>
                        <w:numPr>
                          <w:ilvl w:val="0"/>
                          <w:numId w:val="15"/>
                        </w:numPr>
                        <w:spacing w:after="240"/>
                        <w:ind w:left="1843" w:hanging="283"/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</w:pPr>
                      <w:r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  <w:t>B</w:t>
                      </w:r>
                      <w:r w:rsidRPr="00C948FE"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  <w:t>OTH_COOPERATE</w:t>
                      </w:r>
                      <w:r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  <w:t xml:space="preserve"> = 3</w:t>
                      </w:r>
                    </w:p>
                    <w:p w14:paraId="571343BA" w14:textId="77777777" w:rsidR="004E6F59" w:rsidRDefault="004E6F59" w:rsidP="00C948FE">
                      <w:pPr>
                        <w:pStyle w:val="My"/>
                        <w:numPr>
                          <w:ilvl w:val="0"/>
                          <w:numId w:val="15"/>
                        </w:numPr>
                        <w:spacing w:after="240"/>
                        <w:ind w:left="1843" w:hanging="283"/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</w:pPr>
                      <w:r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  <w:t>B</w:t>
                      </w:r>
                      <w:r w:rsidRPr="00C948FE"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  <w:t>OTH_</w:t>
                      </w:r>
                      <w:r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  <w:t>DEFECT = 1</w:t>
                      </w:r>
                    </w:p>
                    <w:bookmarkEnd w:id="3"/>
                  </w:txbxContent>
                </v:textbox>
                <w10:wrap anchory="page"/>
              </v:shape>
            </w:pict>
          </mc:Fallback>
        </mc:AlternateContent>
      </w:r>
    </w:p>
    <w:p w14:paraId="4F9E430B" w14:textId="77777777" w:rsidR="00C948FE" w:rsidRDefault="00C948FE">
      <w:r>
        <w:br w:type="page"/>
      </w:r>
    </w:p>
    <w:p w14:paraId="057EDF3B" w14:textId="77777777" w:rsidR="00C948FE" w:rsidRPr="00F67D3A" w:rsidRDefault="00C948FE" w:rsidP="00C948FE">
      <w:r>
        <w:rPr>
          <w:noProof/>
          <w:lang w:eastAsia="en-US"/>
        </w:rPr>
        <w:lastRenderedPageBreak/>
        <w:drawing>
          <wp:anchor distT="0" distB="0" distL="114300" distR="114300" simplePos="0" relativeHeight="252577280" behindDoc="1" locked="0" layoutInCell="1" allowOverlap="1" wp14:anchorId="725848BA" wp14:editId="3FEB01EE">
            <wp:simplePos x="0" y="0"/>
            <wp:positionH relativeFrom="column">
              <wp:posOffset>-114300</wp:posOffset>
            </wp:positionH>
            <wp:positionV relativeFrom="paragraph">
              <wp:posOffset>-1196340</wp:posOffset>
            </wp:positionV>
            <wp:extent cx="7886700" cy="2668905"/>
            <wp:effectExtent l="0" t="0" r="0" b="0"/>
            <wp:wrapNone/>
            <wp:docPr id="325" name="Picture 32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F4692ED" w14:textId="77777777" w:rsidR="00C948FE" w:rsidRPr="00F67D3A" w:rsidRDefault="00C948FE" w:rsidP="00C948FE">
      <w:r w:rsidRPr="008C3BF3">
        <w:rPr>
          <w:rStyle w:val="sowc"/>
          <w:noProof/>
          <w:color w:val="333333"/>
        </w:rPr>
        <w:drawing>
          <wp:anchor distT="0" distB="0" distL="114300" distR="114300" simplePos="0" relativeHeight="252576256" behindDoc="0" locked="0" layoutInCell="1" allowOverlap="1" wp14:anchorId="35B5D2C4" wp14:editId="1B6371BC">
            <wp:simplePos x="0" y="0"/>
            <wp:positionH relativeFrom="column">
              <wp:posOffset>6181725</wp:posOffset>
            </wp:positionH>
            <wp:positionV relativeFrom="paragraph">
              <wp:posOffset>51435</wp:posOffset>
            </wp:positionV>
            <wp:extent cx="843915" cy="614045"/>
            <wp:effectExtent l="0" t="0" r="0" b="0"/>
            <wp:wrapNone/>
            <wp:docPr id="326" name="Picture 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ct-nova-logo-1.png"/>
                    <pic:cNvPicPr/>
                  </pic:nvPicPr>
                  <pic:blipFill>
                    <a:blip r:embed="rId11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60000" contrast="-8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3915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3BF3">
        <w:rPr>
          <w:rStyle w:val="sowc"/>
          <w:noProof/>
          <w:color w:val="333333"/>
        </w:rPr>
        <w:drawing>
          <wp:anchor distT="0" distB="0" distL="114300" distR="114300" simplePos="0" relativeHeight="252575232" behindDoc="0" locked="0" layoutInCell="1" allowOverlap="1" wp14:anchorId="510F0C8B" wp14:editId="496102C4">
            <wp:simplePos x="0" y="0"/>
            <wp:positionH relativeFrom="column">
              <wp:posOffset>4107815</wp:posOffset>
            </wp:positionH>
            <wp:positionV relativeFrom="paragraph">
              <wp:posOffset>25163</wp:posOffset>
            </wp:positionV>
            <wp:extent cx="1787545" cy="649974"/>
            <wp:effectExtent l="0" t="0" r="3175" b="0"/>
            <wp:wrapNone/>
            <wp:docPr id="327" name="Picture 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niversidade-nova-lisboa-logo-1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60000" contrast="-8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545" cy="6499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7F8CA8" w14:textId="77777777" w:rsidR="00C948FE" w:rsidRPr="00F67D3A" w:rsidRDefault="00C948FE" w:rsidP="00C948FE"/>
    <w:p w14:paraId="1543B491" w14:textId="77777777" w:rsidR="00C948FE" w:rsidRPr="00F67D3A" w:rsidRDefault="00C948FE" w:rsidP="00C948FE"/>
    <w:p w14:paraId="6172E69B" w14:textId="77777777" w:rsidR="00C948FE" w:rsidRPr="00F67D3A" w:rsidRDefault="00C948FE" w:rsidP="00C948FE"/>
    <w:p w14:paraId="1005BC0A" w14:textId="77777777" w:rsidR="00C948FE" w:rsidRPr="00F67D3A" w:rsidRDefault="00C948FE" w:rsidP="00C948FE"/>
    <w:p w14:paraId="470B80D5" w14:textId="77777777" w:rsidR="00C948FE" w:rsidRPr="00F67D3A" w:rsidRDefault="00C948FE" w:rsidP="00C948FE"/>
    <w:p w14:paraId="1F5A43DF" w14:textId="77777777" w:rsidR="00C948FE" w:rsidRPr="00F67D3A" w:rsidRDefault="00C948FE" w:rsidP="00C948FE"/>
    <w:p w14:paraId="64EA8957" w14:textId="77777777" w:rsidR="00C948FE" w:rsidRPr="00F67D3A" w:rsidRDefault="00C948FE" w:rsidP="00C948FE"/>
    <w:p w14:paraId="14A3CBD0" w14:textId="77777777" w:rsidR="00C948FE" w:rsidRPr="00F67D3A" w:rsidRDefault="00C948FE" w:rsidP="00C948FE"/>
    <w:p w14:paraId="6ACEB20B" w14:textId="77777777" w:rsidR="00C948FE" w:rsidRPr="00F67D3A" w:rsidRDefault="00C948FE" w:rsidP="00C948FE">
      <w:r>
        <w:rPr>
          <w:noProof/>
          <w:lang w:eastAsia="en-US"/>
        </w:rPr>
        <mc:AlternateContent>
          <mc:Choice Requires="wps">
            <w:drawing>
              <wp:anchor distT="36576" distB="36576" distL="36576" distR="36576" simplePos="0" relativeHeight="252574208" behindDoc="0" locked="0" layoutInCell="1" allowOverlap="1" wp14:anchorId="29B403FA" wp14:editId="7A096170">
                <wp:simplePos x="0" y="0"/>
                <wp:positionH relativeFrom="column">
                  <wp:posOffset>574158</wp:posOffset>
                </wp:positionH>
                <wp:positionV relativeFrom="page">
                  <wp:posOffset>2392325</wp:posOffset>
                </wp:positionV>
                <wp:extent cx="6400800" cy="6124353"/>
                <wp:effectExtent l="0" t="0" r="0" b="0"/>
                <wp:wrapNone/>
                <wp:docPr id="324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61243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C190E19" w14:textId="77777777" w:rsidR="004E6F59" w:rsidRDefault="004E6F59" w:rsidP="00C948FE">
                            <w:pPr>
                              <w:pStyle w:val="MyHeadtitle"/>
                              <w:spacing w:before="0" w:after="0"/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  <w:t>v. Explanation of the developed</w:t>
                            </w:r>
                          </w:p>
                          <w:p w14:paraId="083E95F9" w14:textId="26DC3302" w:rsidR="004E6F59" w:rsidRPr="00A00428" w:rsidRDefault="004E6F59" w:rsidP="00C948FE">
                            <w:pPr>
                              <w:pStyle w:val="MyHeadtitle"/>
                              <w:spacing w:before="0" w:after="0"/>
                              <w:rPr>
                                <w:rStyle w:val="sowc"/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  <w:t xml:space="preserve">    Strategies</w:t>
                            </w:r>
                          </w:p>
                          <w:p w14:paraId="640C3078" w14:textId="77777777" w:rsidR="004E6F59" w:rsidRPr="0097705A" w:rsidRDefault="004E6F59" w:rsidP="00C948FE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4"/>
                                <w:szCs w:val="4"/>
                                <w:lang w:val="en-US"/>
                              </w:rPr>
                            </w:pPr>
                          </w:p>
                          <w:p w14:paraId="42AC6294" w14:textId="77777777" w:rsidR="004E6F59" w:rsidRPr="007418A2" w:rsidRDefault="004E6F59" w:rsidP="00C948FE">
                            <w:pPr>
                              <w:pStyle w:val="My"/>
                              <w:numPr>
                                <w:ilvl w:val="0"/>
                                <w:numId w:val="7"/>
                              </w:numPr>
                              <w:spacing w:before="240" w:after="240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This </w:t>
                            </w:r>
                            <w:r w:rsidRPr="002E0D46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Strategies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was developed, like will be explained following:</w:t>
                            </w:r>
                          </w:p>
                          <w:p w14:paraId="6A4EB2B0" w14:textId="77777777" w:rsidR="004E6F59" w:rsidRPr="0099128F" w:rsidRDefault="004E6F59" w:rsidP="00C948FE">
                            <w:pPr>
                              <w:pStyle w:val="My"/>
                              <w:numPr>
                                <w:ilvl w:val="1"/>
                                <w:numId w:val="7"/>
                              </w:numPr>
                              <w:spacing w:before="240" w:after="240"/>
                              <w:ind w:left="1134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2E0D46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Tit For Tat Strategy/Omega Tit For Tat Strategy/Grim Trigger Strategy, for Fixed Number of Rounds with Probability of continue to the next Game Stage/Round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:</w:t>
                            </w:r>
                          </w:p>
                          <w:p w14:paraId="6829EB7E" w14:textId="77777777" w:rsidR="004E6F59" w:rsidRPr="00C948FE" w:rsidRDefault="004E6F59" w:rsidP="00371061">
                            <w:pPr>
                              <w:pStyle w:val="My"/>
                              <w:numPr>
                                <w:ilvl w:val="2"/>
                                <w:numId w:val="7"/>
                              </w:numPr>
                              <w:spacing w:after="240"/>
                              <w:ind w:left="1560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Starts playing a </w:t>
                            </w:r>
                            <w:r w:rsidRPr="002E0D46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Cooperate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action;</w:t>
                            </w:r>
                          </w:p>
                          <w:p w14:paraId="2B3C2DA5" w14:textId="77777777" w:rsidR="004E6F59" w:rsidRPr="00977895" w:rsidRDefault="004E6F59" w:rsidP="00371061">
                            <w:pPr>
                              <w:pStyle w:val="My"/>
                              <w:numPr>
                                <w:ilvl w:val="2"/>
                                <w:numId w:val="7"/>
                              </w:numPr>
                              <w:spacing w:after="240"/>
                              <w:ind w:left="1560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Plays very similar to the general </w:t>
                            </w:r>
                            <w:r w:rsidRPr="002E0D46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Tit For Tat Strategy/Omega Tit For Tat Strategy/Grim Trigger Strategy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;</w:t>
                            </w:r>
                          </w:p>
                          <w:p w14:paraId="3EAFE9DC" w14:textId="77777777" w:rsidR="004E6F59" w:rsidRPr="00977895" w:rsidRDefault="004E6F59" w:rsidP="00C948FE">
                            <w:pPr>
                              <w:pStyle w:val="My"/>
                              <w:numPr>
                                <w:ilvl w:val="2"/>
                                <w:numId w:val="7"/>
                              </w:numPr>
                              <w:spacing w:after="240"/>
                              <w:ind w:left="1560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77895"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But,  if 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(</w:t>
                            </w:r>
                            <w:r w:rsidRPr="00977895"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  <w:t>GAIN_DEFECT &gt; DET_LOSS_ DEFECT</w:t>
                            </w:r>
                            <w:r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  <w:t xml:space="preserve">) 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or (</w:t>
                            </w:r>
                            <w:r w:rsidRPr="00977895"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  <w:t xml:space="preserve">GAIN_DEFECT &gt; </w:t>
                            </w:r>
                            <w:r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  <w:t>PROB</w:t>
                            </w:r>
                            <w:r w:rsidRPr="00977895"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  <w:t>_LOSS_ DEFECT</w:t>
                            </w:r>
                            <w:r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, </w:t>
                            </w:r>
                            <w:r w:rsidRPr="00977895"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play a Defect action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:</w:t>
                            </w:r>
                          </w:p>
                          <w:p w14:paraId="7DAB6B5E" w14:textId="77777777" w:rsidR="004E6F59" w:rsidRPr="00C948FE" w:rsidRDefault="004E6F59" w:rsidP="00C948FE">
                            <w:pPr>
                              <w:pStyle w:val="My"/>
                              <w:numPr>
                                <w:ilvl w:val="3"/>
                                <w:numId w:val="7"/>
                              </w:numPr>
                              <w:spacing w:after="240"/>
                              <w:ind w:left="1843" w:hanging="283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77895"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  <w:t>GAIN_DEFECT</w:t>
                            </w:r>
                            <w:r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  <w:t xml:space="preserve"> = </w:t>
                            </w:r>
                            <w:r w:rsidRPr="00C948FE"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  <w:t>(I_DEFECT_OPPONENT_COOPERATE</w:t>
                            </w:r>
                            <w:r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  <w:t xml:space="preserve"> - B</w:t>
                            </w:r>
                            <w:r w:rsidRPr="00C948FE"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  <w:t>OTH_COOPERATE)</w:t>
                            </w:r>
                          </w:p>
                          <w:p w14:paraId="3442FC2C" w14:textId="77777777" w:rsidR="004E6F59" w:rsidRPr="00C948FE" w:rsidRDefault="004E6F59" w:rsidP="00C948FE">
                            <w:pPr>
                              <w:pStyle w:val="My"/>
                              <w:numPr>
                                <w:ilvl w:val="3"/>
                                <w:numId w:val="7"/>
                              </w:numPr>
                              <w:ind w:left="1843" w:hanging="283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  <w:t>DET</w:t>
                            </w:r>
                            <w:r w:rsidRPr="00977895"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  <w:t>LOSS_</w:t>
                            </w:r>
                            <w:r w:rsidRPr="00977895"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  <w:t>DEFECT</w:t>
                            </w:r>
                            <w:r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  <w:t xml:space="preserve"> = </w:t>
                            </w:r>
                            <w:r w:rsidRPr="00C948FE"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  <w:t>B</w:t>
                            </w:r>
                            <w:r w:rsidRPr="00C948FE"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  <w:t>OTH_COOPERATE</w:t>
                            </w:r>
                            <w:r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  <w:t xml:space="preserve"> - B</w:t>
                            </w:r>
                            <w:r w:rsidRPr="00C948FE"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  <w:t>OTH_</w:t>
                            </w:r>
                            <w:r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  <w:t>DEFECT</w:t>
                            </w:r>
                            <w:r w:rsidRPr="00C948FE"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C948FE"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  <w:t>×</w:t>
                            </w:r>
                            <w:r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</w:p>
                          <w:p w14:paraId="08D0E3C1" w14:textId="77777777" w:rsidR="004E6F59" w:rsidRPr="00B72E4A" w:rsidRDefault="004E6F59" w:rsidP="00B72E4A">
                            <w:pPr>
                              <w:pStyle w:val="My"/>
                              <w:spacing w:after="240"/>
                              <w:ind w:left="2551" w:firstLine="281"/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  <w:t xml:space="preserve">                        (#ROUND_LEFT – 1)</w:t>
                            </w:r>
                          </w:p>
                          <w:p w14:paraId="50BE0654" w14:textId="77777777" w:rsidR="004E6F59" w:rsidRPr="00C948FE" w:rsidRDefault="004E6F59" w:rsidP="00B72E4A">
                            <w:pPr>
                              <w:pStyle w:val="My"/>
                              <w:numPr>
                                <w:ilvl w:val="3"/>
                                <w:numId w:val="7"/>
                              </w:numPr>
                              <w:ind w:left="1843" w:hanging="283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  <w:t>PROB</w:t>
                            </w:r>
                            <w:r w:rsidRPr="00977895"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  <w:t>LOSS_</w:t>
                            </w:r>
                            <w:r w:rsidRPr="00977895"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  <w:t>DEFECT</w:t>
                            </w:r>
                            <w:r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  <w:t xml:space="preserve"> = </w:t>
                            </w:r>
                            <w:r w:rsidRPr="00C948FE"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  <w:t xml:space="preserve"> (B</w:t>
                            </w:r>
                            <w:r w:rsidRPr="00C948FE"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  <w:t>OTH_COOPERATE</w:t>
                            </w:r>
                            <w:r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  <w:t xml:space="preserve"> - B</w:t>
                            </w:r>
                            <w:r w:rsidRPr="00C948FE"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  <w:t>OTH_</w:t>
                            </w:r>
                            <w:r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  <w:t>DEFECT</w:t>
                            </w:r>
                            <w:r w:rsidRPr="00C948FE"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C948FE"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  <w:t>×</w:t>
                            </w:r>
                            <w:r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</w:p>
                          <w:p w14:paraId="2505AC98" w14:textId="77777777" w:rsidR="004E6F59" w:rsidRDefault="004E6F59" w:rsidP="00B72E4A">
                            <w:pPr>
                              <w:pStyle w:val="My"/>
                              <w:spacing w:after="240"/>
                              <w:ind w:left="2551" w:firstLine="281"/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  <w:t xml:space="preserve">                           P(NEXT_ROUND) ) </w:t>
                            </w:r>
                            <w:r w:rsidRPr="00B72E4A"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  <w:t>÷</w:t>
                            </w:r>
                            <w:r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  <w:t xml:space="preserve"> (1 – P(NEXT_ROUND))</w:t>
                            </w:r>
                          </w:p>
                          <w:p w14:paraId="65BB0228" w14:textId="77777777" w:rsidR="004E6F59" w:rsidRDefault="004E6F59" w:rsidP="00C948FE">
                            <w:pPr>
                              <w:pStyle w:val="My"/>
                              <w:numPr>
                                <w:ilvl w:val="0"/>
                                <w:numId w:val="15"/>
                              </w:numPr>
                              <w:spacing w:after="240"/>
                              <w:ind w:left="1843" w:hanging="283"/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</w:pPr>
                            <w:r w:rsidRPr="00C948FE"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  <w:t>I_DEFECT_OPPONENT_COOPERATE</w:t>
                            </w:r>
                            <w:r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  <w:t xml:space="preserve"> = 4</w:t>
                            </w:r>
                          </w:p>
                          <w:p w14:paraId="524EA88C" w14:textId="77777777" w:rsidR="004E6F59" w:rsidRDefault="004E6F59" w:rsidP="00C948FE">
                            <w:pPr>
                              <w:pStyle w:val="My"/>
                              <w:numPr>
                                <w:ilvl w:val="0"/>
                                <w:numId w:val="15"/>
                              </w:numPr>
                              <w:spacing w:after="240"/>
                              <w:ind w:left="1843" w:hanging="283"/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  <w:t>B</w:t>
                            </w:r>
                            <w:r w:rsidRPr="00C948FE"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  <w:t>OTH_COOPERATE</w:t>
                            </w:r>
                            <w:r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  <w:t xml:space="preserve"> = 3</w:t>
                            </w:r>
                          </w:p>
                          <w:p w14:paraId="2EA4F1E8" w14:textId="77777777" w:rsidR="004E6F59" w:rsidRDefault="004E6F59" w:rsidP="00C948FE">
                            <w:pPr>
                              <w:pStyle w:val="My"/>
                              <w:numPr>
                                <w:ilvl w:val="0"/>
                                <w:numId w:val="15"/>
                              </w:numPr>
                              <w:spacing w:after="240"/>
                              <w:ind w:left="1843" w:hanging="283"/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  <w:t>B</w:t>
                            </w:r>
                            <w:r w:rsidRPr="00C948FE"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  <w:t>OTH_</w:t>
                            </w:r>
                            <w:r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  <w:t>DEFECT = 1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9B403FA" id="_x0000_s1059" type="#_x0000_t202" style="position:absolute;margin-left:45.2pt;margin-top:188.35pt;width:7in;height:482.25pt;z-index:25257420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" filled="f" fillcolor="#fffffe" stroked="f" strokecolor="#212120" insetpen="t">
                <v:textbox inset="2.88pt,2.88pt,2.88pt,2.88pt">
                  <w:txbxContent>
                    <w:p w14:paraId="1C190E19" w14:textId="77777777" w:rsidR="004E6F59" w:rsidRDefault="004E6F59" w:rsidP="00C948FE">
                      <w:pPr>
                        <w:pStyle w:val="MyHeadtitle"/>
                        <w:spacing w:before="0" w:after="0"/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</w:pPr>
                      <w:r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  <w:t>v. Explanation of the developed</w:t>
                      </w:r>
                    </w:p>
                    <w:p w14:paraId="083E95F9" w14:textId="26DC3302" w:rsidR="004E6F59" w:rsidRPr="00A00428" w:rsidRDefault="004E6F59" w:rsidP="00C948FE">
                      <w:pPr>
                        <w:pStyle w:val="MyHeadtitle"/>
                        <w:spacing w:before="0" w:after="0"/>
                        <w:rPr>
                          <w:rStyle w:val="sowc"/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</w:pPr>
                      <w:r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  <w:t xml:space="preserve">    Strategies</w:t>
                      </w:r>
                    </w:p>
                    <w:p w14:paraId="640C3078" w14:textId="77777777" w:rsidR="004E6F59" w:rsidRPr="0097705A" w:rsidRDefault="004E6F59" w:rsidP="00C948FE">
                      <w:pPr>
                        <w:pStyle w:val="My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4"/>
                          <w:szCs w:val="4"/>
                          <w:lang w:val="en-US"/>
                        </w:rPr>
                      </w:pPr>
                    </w:p>
                    <w:p w14:paraId="42AC6294" w14:textId="77777777" w:rsidR="004E6F59" w:rsidRPr="007418A2" w:rsidRDefault="004E6F59" w:rsidP="00C948FE">
                      <w:pPr>
                        <w:pStyle w:val="My"/>
                        <w:numPr>
                          <w:ilvl w:val="0"/>
                          <w:numId w:val="7"/>
                        </w:numPr>
                        <w:spacing w:before="240" w:after="240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This </w:t>
                      </w:r>
                      <w:r w:rsidRPr="002E0D46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Strategies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was developed, like will be explained following:</w:t>
                      </w:r>
                    </w:p>
                    <w:p w14:paraId="6A4EB2B0" w14:textId="77777777" w:rsidR="004E6F59" w:rsidRPr="0099128F" w:rsidRDefault="004E6F59" w:rsidP="00C948FE">
                      <w:pPr>
                        <w:pStyle w:val="My"/>
                        <w:numPr>
                          <w:ilvl w:val="1"/>
                          <w:numId w:val="7"/>
                        </w:numPr>
                        <w:spacing w:before="240" w:after="240"/>
                        <w:ind w:left="1134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 w:rsidRPr="002E0D46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Tit For Tat Strategy/Omega Tit For Tat Strategy/Grim Trigger Strategy, for Fixed Number of Rounds with Probability of continue to the next Game Stage/Round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:</w:t>
                      </w:r>
                    </w:p>
                    <w:p w14:paraId="6829EB7E" w14:textId="77777777" w:rsidR="004E6F59" w:rsidRPr="00C948FE" w:rsidRDefault="004E6F59" w:rsidP="00371061">
                      <w:pPr>
                        <w:pStyle w:val="My"/>
                        <w:numPr>
                          <w:ilvl w:val="2"/>
                          <w:numId w:val="7"/>
                        </w:numPr>
                        <w:spacing w:after="240"/>
                        <w:ind w:left="1560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Starts playing a </w:t>
                      </w:r>
                      <w:r w:rsidRPr="002E0D46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Cooperate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action;</w:t>
                      </w:r>
                    </w:p>
                    <w:p w14:paraId="2B3C2DA5" w14:textId="77777777" w:rsidR="004E6F59" w:rsidRPr="00977895" w:rsidRDefault="004E6F59" w:rsidP="00371061">
                      <w:pPr>
                        <w:pStyle w:val="My"/>
                        <w:numPr>
                          <w:ilvl w:val="2"/>
                          <w:numId w:val="7"/>
                        </w:numPr>
                        <w:spacing w:after="240"/>
                        <w:ind w:left="1560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Plays very similar to the general </w:t>
                      </w:r>
                      <w:r w:rsidRPr="002E0D46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Tit For Tat Strategy/Omega Tit For Tat Strategy/Grim Trigger Strategy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;</w:t>
                      </w:r>
                    </w:p>
                    <w:p w14:paraId="3EAFE9DC" w14:textId="77777777" w:rsidR="004E6F59" w:rsidRPr="00977895" w:rsidRDefault="004E6F59" w:rsidP="00C948FE">
                      <w:pPr>
                        <w:pStyle w:val="My"/>
                        <w:numPr>
                          <w:ilvl w:val="2"/>
                          <w:numId w:val="7"/>
                        </w:numPr>
                        <w:spacing w:after="240"/>
                        <w:ind w:left="1560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 w:rsidRPr="00977895"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But,  if 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(</w:t>
                      </w:r>
                      <w:r w:rsidRPr="00977895"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  <w:t>GAIN_DEFECT &gt; DET_LOSS_ DEFECT</w:t>
                      </w:r>
                      <w:r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  <w:t xml:space="preserve">) 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or (</w:t>
                      </w:r>
                      <w:r w:rsidRPr="00977895"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  <w:t xml:space="preserve">GAIN_DEFECT &gt; </w:t>
                      </w:r>
                      <w:r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  <w:t>PROB</w:t>
                      </w:r>
                      <w:r w:rsidRPr="00977895"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  <w:t>_LOSS_ DEFECT</w:t>
                      </w:r>
                      <w:r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  <w:t>)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, </w:t>
                      </w:r>
                      <w:r w:rsidRPr="00977895"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play a Defect action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:</w:t>
                      </w:r>
                    </w:p>
                    <w:p w14:paraId="7DAB6B5E" w14:textId="77777777" w:rsidR="004E6F59" w:rsidRPr="00C948FE" w:rsidRDefault="004E6F59" w:rsidP="00C948FE">
                      <w:pPr>
                        <w:pStyle w:val="My"/>
                        <w:numPr>
                          <w:ilvl w:val="3"/>
                          <w:numId w:val="7"/>
                        </w:numPr>
                        <w:spacing w:after="240"/>
                        <w:ind w:left="1843" w:hanging="283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 w:rsidRPr="00977895"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  <w:t>GAIN_DEFECT</w:t>
                      </w:r>
                      <w:r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  <w:t xml:space="preserve"> = </w:t>
                      </w:r>
                      <w:r w:rsidRPr="00C948FE"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  <w:t>(I_DEFECT_OPPONENT_COOPERATE</w:t>
                      </w:r>
                      <w:r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  <w:t xml:space="preserve"> - B</w:t>
                      </w:r>
                      <w:r w:rsidRPr="00C948FE"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  <w:t>OTH_COOPERATE)</w:t>
                      </w:r>
                    </w:p>
                    <w:p w14:paraId="3442FC2C" w14:textId="77777777" w:rsidR="004E6F59" w:rsidRPr="00C948FE" w:rsidRDefault="004E6F59" w:rsidP="00C948FE">
                      <w:pPr>
                        <w:pStyle w:val="My"/>
                        <w:numPr>
                          <w:ilvl w:val="3"/>
                          <w:numId w:val="7"/>
                        </w:numPr>
                        <w:ind w:left="1843" w:hanging="283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  <w:t>DET</w:t>
                      </w:r>
                      <w:r w:rsidRPr="00977895"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  <w:t>_</w:t>
                      </w:r>
                      <w:r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  <w:t>LOSS_</w:t>
                      </w:r>
                      <w:r w:rsidRPr="00977895"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  <w:t>DEFECT</w:t>
                      </w:r>
                      <w:r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  <w:t xml:space="preserve"> = </w:t>
                      </w:r>
                      <w:r w:rsidRPr="00C948FE"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  <w:t>(</w:t>
                      </w:r>
                      <w:r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  <w:t>B</w:t>
                      </w:r>
                      <w:r w:rsidRPr="00C948FE"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  <w:t>OTH_COOPERATE</w:t>
                      </w:r>
                      <w:r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  <w:t xml:space="preserve"> - B</w:t>
                      </w:r>
                      <w:r w:rsidRPr="00C948FE"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  <w:t>OTH_</w:t>
                      </w:r>
                      <w:r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  <w:t>DEFECT</w:t>
                      </w:r>
                      <w:r w:rsidRPr="00C948FE"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  <w:t>)</w:t>
                      </w:r>
                      <w:r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  <w:t xml:space="preserve"> </w:t>
                      </w:r>
                      <w:r w:rsidRPr="00C948FE"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  <w:t>×</w:t>
                      </w:r>
                      <w:r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  <w:t xml:space="preserve"> </w:t>
                      </w:r>
                    </w:p>
                    <w:p w14:paraId="08D0E3C1" w14:textId="77777777" w:rsidR="004E6F59" w:rsidRPr="00B72E4A" w:rsidRDefault="004E6F59" w:rsidP="00B72E4A">
                      <w:pPr>
                        <w:pStyle w:val="My"/>
                        <w:spacing w:after="240"/>
                        <w:ind w:left="2551" w:firstLine="281"/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</w:pPr>
                      <w:r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  <w:t xml:space="preserve">                        (#ROUND_LEFT – 1)</w:t>
                      </w:r>
                    </w:p>
                    <w:p w14:paraId="50BE0654" w14:textId="77777777" w:rsidR="004E6F59" w:rsidRPr="00C948FE" w:rsidRDefault="004E6F59" w:rsidP="00B72E4A">
                      <w:pPr>
                        <w:pStyle w:val="My"/>
                        <w:numPr>
                          <w:ilvl w:val="3"/>
                          <w:numId w:val="7"/>
                        </w:numPr>
                        <w:ind w:left="1843" w:hanging="283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  <w:t>PROB</w:t>
                      </w:r>
                      <w:r w:rsidRPr="00977895"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  <w:t>_</w:t>
                      </w:r>
                      <w:r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  <w:t>LOSS_</w:t>
                      </w:r>
                      <w:r w:rsidRPr="00977895"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  <w:t>DEFECT</w:t>
                      </w:r>
                      <w:r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  <w:t xml:space="preserve"> = </w:t>
                      </w:r>
                      <w:r w:rsidRPr="00C948FE"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  <w:t>(</w:t>
                      </w:r>
                      <w:r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  <w:t xml:space="preserve"> (B</w:t>
                      </w:r>
                      <w:r w:rsidRPr="00C948FE"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  <w:t>OTH_COOPERATE</w:t>
                      </w:r>
                      <w:r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  <w:t xml:space="preserve"> - B</w:t>
                      </w:r>
                      <w:r w:rsidRPr="00C948FE"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  <w:t>OTH_</w:t>
                      </w:r>
                      <w:r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  <w:t>DEFECT</w:t>
                      </w:r>
                      <w:r w:rsidRPr="00C948FE"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  <w:t>)</w:t>
                      </w:r>
                      <w:r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  <w:t xml:space="preserve"> </w:t>
                      </w:r>
                      <w:r w:rsidRPr="00C948FE"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  <w:t>×</w:t>
                      </w:r>
                      <w:r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  <w:t xml:space="preserve"> </w:t>
                      </w:r>
                    </w:p>
                    <w:p w14:paraId="2505AC98" w14:textId="77777777" w:rsidR="004E6F59" w:rsidRDefault="004E6F59" w:rsidP="00B72E4A">
                      <w:pPr>
                        <w:pStyle w:val="My"/>
                        <w:spacing w:after="240"/>
                        <w:ind w:left="2551" w:firstLine="281"/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</w:pPr>
                      <w:r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  <w:t xml:space="preserve">                           P(NEXT_ROUND) ) </w:t>
                      </w:r>
                      <w:r w:rsidRPr="00B72E4A"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  <w:t>÷</w:t>
                      </w:r>
                      <w:r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  <w:t xml:space="preserve"> (1 – P(NEXT_ROUND))</w:t>
                      </w:r>
                    </w:p>
                    <w:p w14:paraId="65BB0228" w14:textId="77777777" w:rsidR="004E6F59" w:rsidRDefault="004E6F59" w:rsidP="00C948FE">
                      <w:pPr>
                        <w:pStyle w:val="My"/>
                        <w:numPr>
                          <w:ilvl w:val="0"/>
                          <w:numId w:val="15"/>
                        </w:numPr>
                        <w:spacing w:after="240"/>
                        <w:ind w:left="1843" w:hanging="283"/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</w:pPr>
                      <w:r w:rsidRPr="00C948FE"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  <w:t>I_DEFECT_OPPONENT_COOPERATE</w:t>
                      </w:r>
                      <w:r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  <w:t xml:space="preserve"> = 4</w:t>
                      </w:r>
                    </w:p>
                    <w:p w14:paraId="524EA88C" w14:textId="77777777" w:rsidR="004E6F59" w:rsidRDefault="004E6F59" w:rsidP="00C948FE">
                      <w:pPr>
                        <w:pStyle w:val="My"/>
                        <w:numPr>
                          <w:ilvl w:val="0"/>
                          <w:numId w:val="15"/>
                        </w:numPr>
                        <w:spacing w:after="240"/>
                        <w:ind w:left="1843" w:hanging="283"/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</w:pPr>
                      <w:r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  <w:t>B</w:t>
                      </w:r>
                      <w:r w:rsidRPr="00C948FE"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  <w:t>OTH_COOPERATE</w:t>
                      </w:r>
                      <w:r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  <w:t xml:space="preserve"> = 3</w:t>
                      </w:r>
                    </w:p>
                    <w:p w14:paraId="2EA4F1E8" w14:textId="77777777" w:rsidR="004E6F59" w:rsidRDefault="004E6F59" w:rsidP="00C948FE">
                      <w:pPr>
                        <w:pStyle w:val="My"/>
                        <w:numPr>
                          <w:ilvl w:val="0"/>
                          <w:numId w:val="15"/>
                        </w:numPr>
                        <w:spacing w:after="240"/>
                        <w:ind w:left="1843" w:hanging="283"/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</w:pPr>
                      <w:r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  <w:t>B</w:t>
                      </w:r>
                      <w:r w:rsidRPr="00C948FE"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  <w:t>OTH_</w:t>
                      </w:r>
                      <w:r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  <w:t>DEFECT = 1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69134C7" w14:textId="77777777" w:rsidR="008310AE" w:rsidRDefault="008310AE">
      <w:r>
        <w:br w:type="page"/>
      </w:r>
    </w:p>
    <w:p w14:paraId="5BA2759B" w14:textId="77777777" w:rsidR="008310AE" w:rsidRPr="00F67D3A" w:rsidRDefault="008310AE" w:rsidP="008310AE">
      <w:r>
        <w:rPr>
          <w:noProof/>
          <w:lang w:eastAsia="en-US"/>
        </w:rPr>
        <w:lastRenderedPageBreak/>
        <w:drawing>
          <wp:anchor distT="0" distB="0" distL="114300" distR="114300" simplePos="0" relativeHeight="252582400" behindDoc="1" locked="0" layoutInCell="1" allowOverlap="1" wp14:anchorId="54EBFACD" wp14:editId="7C0160B6">
            <wp:simplePos x="0" y="0"/>
            <wp:positionH relativeFrom="column">
              <wp:posOffset>-114300</wp:posOffset>
            </wp:positionH>
            <wp:positionV relativeFrom="paragraph">
              <wp:posOffset>-1196340</wp:posOffset>
            </wp:positionV>
            <wp:extent cx="7886700" cy="2668905"/>
            <wp:effectExtent l="0" t="0" r="0" b="0"/>
            <wp:wrapNone/>
            <wp:docPr id="329" name="Picture 329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286A7CF" w14:textId="77777777" w:rsidR="008310AE" w:rsidRPr="00F67D3A" w:rsidRDefault="008310AE" w:rsidP="008310AE">
      <w:r w:rsidRPr="008C3BF3">
        <w:rPr>
          <w:rStyle w:val="sowc"/>
          <w:noProof/>
          <w:color w:val="333333"/>
        </w:rPr>
        <w:drawing>
          <wp:anchor distT="0" distB="0" distL="114300" distR="114300" simplePos="0" relativeHeight="252581376" behindDoc="0" locked="0" layoutInCell="1" allowOverlap="1" wp14:anchorId="5BE828F1" wp14:editId="74778515">
            <wp:simplePos x="0" y="0"/>
            <wp:positionH relativeFrom="column">
              <wp:posOffset>6181725</wp:posOffset>
            </wp:positionH>
            <wp:positionV relativeFrom="paragraph">
              <wp:posOffset>51435</wp:posOffset>
            </wp:positionV>
            <wp:extent cx="843915" cy="614045"/>
            <wp:effectExtent l="0" t="0" r="0" b="0"/>
            <wp:wrapNone/>
            <wp:docPr id="330" name="Picture 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ct-nova-logo-1.png"/>
                    <pic:cNvPicPr/>
                  </pic:nvPicPr>
                  <pic:blipFill>
                    <a:blip r:embed="rId11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60000" contrast="-8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3915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3BF3">
        <w:rPr>
          <w:rStyle w:val="sowc"/>
          <w:noProof/>
          <w:color w:val="333333"/>
        </w:rPr>
        <w:drawing>
          <wp:anchor distT="0" distB="0" distL="114300" distR="114300" simplePos="0" relativeHeight="252580352" behindDoc="0" locked="0" layoutInCell="1" allowOverlap="1" wp14:anchorId="2839672C" wp14:editId="3D37D63B">
            <wp:simplePos x="0" y="0"/>
            <wp:positionH relativeFrom="column">
              <wp:posOffset>4107815</wp:posOffset>
            </wp:positionH>
            <wp:positionV relativeFrom="paragraph">
              <wp:posOffset>25163</wp:posOffset>
            </wp:positionV>
            <wp:extent cx="1787545" cy="649974"/>
            <wp:effectExtent l="0" t="0" r="3175" b="0"/>
            <wp:wrapNone/>
            <wp:docPr id="331" name="Picture 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niversidade-nova-lisboa-logo-1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60000" contrast="-8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545" cy="6499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2E06447" w14:textId="77777777" w:rsidR="008310AE" w:rsidRPr="00F67D3A" w:rsidRDefault="008310AE" w:rsidP="008310AE"/>
    <w:p w14:paraId="7573B47C" w14:textId="77777777" w:rsidR="008310AE" w:rsidRPr="00F67D3A" w:rsidRDefault="008310AE" w:rsidP="008310AE"/>
    <w:p w14:paraId="72DFEED4" w14:textId="77777777" w:rsidR="008310AE" w:rsidRPr="00F67D3A" w:rsidRDefault="008310AE" w:rsidP="008310AE"/>
    <w:p w14:paraId="13DA220C" w14:textId="77777777" w:rsidR="008310AE" w:rsidRPr="00F67D3A" w:rsidRDefault="008310AE" w:rsidP="008310AE"/>
    <w:p w14:paraId="3258D08C" w14:textId="77777777" w:rsidR="008310AE" w:rsidRPr="00F67D3A" w:rsidRDefault="008310AE" w:rsidP="008310AE"/>
    <w:p w14:paraId="14454874" w14:textId="77777777" w:rsidR="008310AE" w:rsidRPr="00F67D3A" w:rsidRDefault="008310AE" w:rsidP="008310AE"/>
    <w:p w14:paraId="40F94975" w14:textId="77777777" w:rsidR="008310AE" w:rsidRPr="00F67D3A" w:rsidRDefault="008310AE" w:rsidP="008310AE"/>
    <w:p w14:paraId="3683D3A3" w14:textId="77777777" w:rsidR="008310AE" w:rsidRPr="00F67D3A" w:rsidRDefault="008310AE" w:rsidP="008310AE"/>
    <w:p w14:paraId="7A5AEEA6" w14:textId="77777777" w:rsidR="008310AE" w:rsidRPr="00F67D3A" w:rsidRDefault="008310AE" w:rsidP="008310AE">
      <w:r>
        <w:rPr>
          <w:noProof/>
          <w:lang w:eastAsia="en-US"/>
        </w:rPr>
        <mc:AlternateContent>
          <mc:Choice Requires="wps">
            <w:drawing>
              <wp:anchor distT="36576" distB="36576" distL="36576" distR="36576" simplePos="0" relativeHeight="252579328" behindDoc="0" locked="0" layoutInCell="1" allowOverlap="1" wp14:anchorId="222267B5" wp14:editId="23A77BC9">
                <wp:simplePos x="0" y="0"/>
                <wp:positionH relativeFrom="margin">
                  <wp:align>center</wp:align>
                </wp:positionH>
                <wp:positionV relativeFrom="page">
                  <wp:posOffset>2390775</wp:posOffset>
                </wp:positionV>
                <wp:extent cx="6400800" cy="7143750"/>
                <wp:effectExtent l="0" t="0" r="0" b="0"/>
                <wp:wrapNone/>
                <wp:docPr id="328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7143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C9A0B7A" w14:textId="77777777" w:rsidR="004E6F59" w:rsidRDefault="004E6F59" w:rsidP="008310AE">
                            <w:pPr>
                              <w:pStyle w:val="MyHeadtitle"/>
                              <w:spacing w:before="0" w:after="0"/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  <w:t>v. Explanation of the developed</w:t>
                            </w:r>
                          </w:p>
                          <w:p w14:paraId="7CB70C7A" w14:textId="7F4FDC70" w:rsidR="004E6F59" w:rsidRPr="00A00428" w:rsidRDefault="004E6F59" w:rsidP="008310AE">
                            <w:pPr>
                              <w:pStyle w:val="MyHeadtitle"/>
                              <w:spacing w:before="0" w:after="0"/>
                              <w:rPr>
                                <w:rStyle w:val="sowc"/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  <w:t xml:space="preserve">    Strategies</w:t>
                            </w:r>
                          </w:p>
                          <w:p w14:paraId="15669743" w14:textId="77777777" w:rsidR="004E6F59" w:rsidRPr="0097705A" w:rsidRDefault="004E6F59" w:rsidP="008310AE">
                            <w:pPr>
                              <w:pStyle w:val="My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4"/>
                                <w:szCs w:val="4"/>
                                <w:lang w:val="en-US"/>
                              </w:rPr>
                            </w:pPr>
                          </w:p>
                          <w:p w14:paraId="1BC5B165" w14:textId="77777777" w:rsidR="004E6F59" w:rsidRPr="007418A2" w:rsidRDefault="004E6F59" w:rsidP="008310AE">
                            <w:pPr>
                              <w:pStyle w:val="My"/>
                              <w:numPr>
                                <w:ilvl w:val="0"/>
                                <w:numId w:val="7"/>
                              </w:numPr>
                              <w:spacing w:before="240" w:after="240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This </w:t>
                            </w:r>
                            <w:r w:rsidRPr="008C55D5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Strategies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was developed, like will be explained following:</w:t>
                            </w:r>
                          </w:p>
                          <w:p w14:paraId="0A33312F" w14:textId="77777777" w:rsidR="004E6F59" w:rsidRPr="0099128F" w:rsidRDefault="004E6F59" w:rsidP="008310AE">
                            <w:pPr>
                              <w:pStyle w:val="My"/>
                              <w:numPr>
                                <w:ilvl w:val="1"/>
                                <w:numId w:val="7"/>
                              </w:numPr>
                              <w:spacing w:before="240" w:after="240"/>
                              <w:ind w:left="1134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8C55D5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Tit For Tat Strategy/Omega Tit For Tat Strategy/Grim Trigger Strategy, for Unknown Number of Rounds with Probability of continue to the next Game Stage/Round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:</w:t>
                            </w:r>
                          </w:p>
                          <w:p w14:paraId="68F2821B" w14:textId="77777777" w:rsidR="004E6F59" w:rsidRPr="00C948FE" w:rsidRDefault="004E6F59" w:rsidP="00371061">
                            <w:pPr>
                              <w:pStyle w:val="My"/>
                              <w:numPr>
                                <w:ilvl w:val="2"/>
                                <w:numId w:val="7"/>
                              </w:numPr>
                              <w:spacing w:after="240"/>
                              <w:ind w:left="1560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Starts playing a </w:t>
                            </w:r>
                            <w:r w:rsidRPr="008C55D5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Cooperate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action;</w:t>
                            </w:r>
                          </w:p>
                          <w:p w14:paraId="3A764231" w14:textId="77777777" w:rsidR="004E6F59" w:rsidRPr="00977895" w:rsidRDefault="004E6F59" w:rsidP="00371061">
                            <w:pPr>
                              <w:pStyle w:val="My"/>
                              <w:numPr>
                                <w:ilvl w:val="2"/>
                                <w:numId w:val="7"/>
                              </w:numPr>
                              <w:spacing w:after="240"/>
                              <w:ind w:left="1560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Plays very similar to the general </w:t>
                            </w:r>
                            <w:r w:rsidRPr="008C55D5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Tit For Tat Strategy/Omega Tit For Tat Strategy/Grim Trigger Strategy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;</w:t>
                            </w:r>
                          </w:p>
                          <w:p w14:paraId="65D6195B" w14:textId="77777777" w:rsidR="004E6F59" w:rsidRPr="00977895" w:rsidRDefault="004E6F59" w:rsidP="008310AE">
                            <w:pPr>
                              <w:pStyle w:val="My"/>
                              <w:numPr>
                                <w:ilvl w:val="2"/>
                                <w:numId w:val="7"/>
                              </w:numPr>
                              <w:spacing w:after="240"/>
                              <w:ind w:left="1560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977895"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But,  if 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(</w:t>
                            </w:r>
                            <w:r w:rsidRPr="00977895"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  <w:t xml:space="preserve">GAIN_DEFECT &gt; </w:t>
                            </w:r>
                            <w:r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  <w:t>PROB</w:t>
                            </w:r>
                            <w:r w:rsidRPr="00977895"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  <w:t>_LOSS_ DEFECT</w:t>
                            </w:r>
                            <w:r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, </w:t>
                            </w:r>
                            <w:r w:rsidRPr="00977895"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play a Defect action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:</w:t>
                            </w:r>
                          </w:p>
                          <w:p w14:paraId="6197A3CE" w14:textId="77777777" w:rsidR="004E6F59" w:rsidRPr="00B72E4A" w:rsidRDefault="004E6F59" w:rsidP="00B80C3C">
                            <w:pPr>
                              <w:pStyle w:val="My"/>
                              <w:numPr>
                                <w:ilvl w:val="3"/>
                                <w:numId w:val="7"/>
                              </w:numPr>
                              <w:spacing w:after="240"/>
                              <w:ind w:left="1843" w:hanging="283"/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</w:pPr>
                            <w:r w:rsidRPr="00977895"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  <w:t>GAIN_DEFECT</w:t>
                            </w:r>
                            <w:r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  <w:t xml:space="preserve"> = </w:t>
                            </w:r>
                            <w:r w:rsidRPr="00C948FE"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  <w:t>(I_DEFECT_OPPONENT_COOPERATE</w:t>
                            </w:r>
                            <w:r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  <w:t xml:space="preserve"> - B</w:t>
                            </w:r>
                            <w:r w:rsidRPr="00C948FE"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  <w:t>OTH_COOPERATE)</w:t>
                            </w:r>
                          </w:p>
                          <w:p w14:paraId="1173F752" w14:textId="77777777" w:rsidR="004E6F59" w:rsidRPr="00C948FE" w:rsidRDefault="004E6F59" w:rsidP="008310AE">
                            <w:pPr>
                              <w:pStyle w:val="My"/>
                              <w:numPr>
                                <w:ilvl w:val="3"/>
                                <w:numId w:val="7"/>
                              </w:numPr>
                              <w:ind w:left="1843" w:hanging="283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  <w:t>PROB</w:t>
                            </w:r>
                            <w:r w:rsidRPr="00977895"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  <w:t>_</w:t>
                            </w:r>
                            <w:r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  <w:t>LOSS_</w:t>
                            </w:r>
                            <w:r w:rsidRPr="00977895"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  <w:t>DEFECT</w:t>
                            </w:r>
                            <w:r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  <w:t xml:space="preserve"> = </w:t>
                            </w:r>
                            <w:r w:rsidRPr="00C948FE"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  <w:t>(</w:t>
                            </w:r>
                            <w:r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  <w:t xml:space="preserve"> (B</w:t>
                            </w:r>
                            <w:r w:rsidRPr="00C948FE"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  <w:t>OTH_COOPERATE</w:t>
                            </w:r>
                            <w:r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  <w:t xml:space="preserve"> - B</w:t>
                            </w:r>
                            <w:r w:rsidRPr="00C948FE"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  <w:t>OTH_</w:t>
                            </w:r>
                            <w:r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  <w:t>DEFECT</w:t>
                            </w:r>
                            <w:r w:rsidRPr="00C948FE"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  <w:t>)</w:t>
                            </w:r>
                            <w:r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  <w:r w:rsidRPr="00C948FE"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  <w:t>×</w:t>
                            </w:r>
                            <w:r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  <w:t xml:space="preserve"> </w:t>
                            </w:r>
                          </w:p>
                          <w:p w14:paraId="28E3C454" w14:textId="77777777" w:rsidR="004E6F59" w:rsidRDefault="004E6F59" w:rsidP="008310AE">
                            <w:pPr>
                              <w:pStyle w:val="My"/>
                              <w:spacing w:after="240"/>
                              <w:ind w:left="2551" w:firstLine="281"/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  <w:t xml:space="preserve">                           P(NEXT_ROUND) ) </w:t>
                            </w:r>
                            <w:r w:rsidRPr="00B72E4A"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  <w:t>÷</w:t>
                            </w:r>
                            <w:r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  <w:t xml:space="preserve"> (1 – P(NEXT_ROUND))</w:t>
                            </w:r>
                          </w:p>
                          <w:p w14:paraId="44EFA58E" w14:textId="77777777" w:rsidR="004E6F59" w:rsidRDefault="004E6F59" w:rsidP="008310AE">
                            <w:pPr>
                              <w:pStyle w:val="My"/>
                              <w:numPr>
                                <w:ilvl w:val="0"/>
                                <w:numId w:val="15"/>
                              </w:numPr>
                              <w:spacing w:after="240"/>
                              <w:ind w:left="1843" w:hanging="283"/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</w:pPr>
                            <w:r w:rsidRPr="00C948FE"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  <w:t>I_DEFECT_OPPONENT_COOPERATE</w:t>
                            </w:r>
                            <w:r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  <w:t xml:space="preserve"> = 4</w:t>
                            </w:r>
                          </w:p>
                          <w:p w14:paraId="38AF06A9" w14:textId="77777777" w:rsidR="004E6F59" w:rsidRDefault="004E6F59" w:rsidP="008310AE">
                            <w:pPr>
                              <w:pStyle w:val="My"/>
                              <w:numPr>
                                <w:ilvl w:val="0"/>
                                <w:numId w:val="15"/>
                              </w:numPr>
                              <w:spacing w:after="240"/>
                              <w:ind w:left="1843" w:hanging="283"/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  <w:t>B</w:t>
                            </w:r>
                            <w:r w:rsidRPr="00C948FE"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  <w:t>OTH_COOPERATE</w:t>
                            </w:r>
                            <w:r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  <w:t xml:space="preserve"> = 3</w:t>
                            </w:r>
                          </w:p>
                          <w:p w14:paraId="2D9F6593" w14:textId="77777777" w:rsidR="004E6F59" w:rsidRDefault="004E6F59" w:rsidP="008310AE">
                            <w:pPr>
                              <w:pStyle w:val="My"/>
                              <w:numPr>
                                <w:ilvl w:val="0"/>
                                <w:numId w:val="15"/>
                              </w:numPr>
                              <w:spacing w:after="240"/>
                              <w:ind w:left="1843" w:hanging="283"/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  <w:t>B</w:t>
                            </w:r>
                            <w:r w:rsidRPr="00C948FE"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  <w:t>OTH_</w:t>
                            </w:r>
                            <w:r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  <w:t>DEFECT = 1</w:t>
                            </w:r>
                          </w:p>
                          <w:p w14:paraId="57088C9F" w14:textId="77777777" w:rsidR="004E6F59" w:rsidRPr="00EE27A2" w:rsidRDefault="004E6F59" w:rsidP="00EE27A2">
                            <w:pPr>
                              <w:pStyle w:val="My"/>
                              <w:spacing w:after="240"/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sz w:val="4"/>
                                <w:szCs w:val="4"/>
                                <w:lang w:val="en-US"/>
                              </w:rPr>
                            </w:pPr>
                          </w:p>
                          <w:p w14:paraId="7E078FE4" w14:textId="77777777" w:rsidR="004E6F59" w:rsidRPr="0099128F" w:rsidRDefault="004E6F59" w:rsidP="00EE27A2">
                            <w:pPr>
                              <w:pStyle w:val="My"/>
                              <w:numPr>
                                <w:ilvl w:val="1"/>
                                <w:numId w:val="7"/>
                              </w:numPr>
                              <w:spacing w:before="240" w:after="240"/>
                              <w:ind w:left="1134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But how the base version of </w:t>
                            </w:r>
                            <w:r w:rsidRPr="008C55D5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Grim Trigger Strategy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, it’s a very severe Strategy and can originate some situations of </w:t>
                            </w:r>
                            <w:r w:rsidRPr="008C55D5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deadlock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(i.e., </w:t>
                            </w:r>
                            <w:r w:rsidRPr="008C55D5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Situations of runs of revenge and constant mutual Defect actions played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), it was developed one more last </w:t>
                            </w:r>
                            <w:r w:rsidRPr="008C55D5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Strategy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 based on the </w:t>
                            </w:r>
                            <w:r w:rsidRPr="008C55D5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Grim Trigger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 xml:space="preserve">, but with a little modification, but only considering a </w:t>
                            </w:r>
                            <w:r w:rsidRPr="008C55D5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Fixed Number of Rounds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:</w:t>
                            </w:r>
                          </w:p>
                          <w:p w14:paraId="03281FC2" w14:textId="77777777" w:rsidR="004E6F59" w:rsidRPr="00EE27A2" w:rsidRDefault="004E6F59" w:rsidP="00EE27A2">
                            <w:pPr>
                              <w:pStyle w:val="My"/>
                              <w:numPr>
                                <w:ilvl w:val="2"/>
                                <w:numId w:val="7"/>
                              </w:numPr>
                              <w:spacing w:after="240"/>
                              <w:ind w:left="1560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  <w:r w:rsidRPr="008C55D5"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lang w:val="en-US"/>
                              </w:rPr>
                              <w:t>Forgiving Grim Trigger, for a Fixed Number of Rounds</w:t>
                            </w:r>
                            <w:r>
                              <w:rPr>
                                <w:rStyle w:val="sowc"/>
                                <w:rFonts w:cs="Times New Roman"/>
                                <w:color w:val="333333"/>
                                <w:lang w:val="en-US"/>
                              </w:rPr>
                              <w:t>;</w:t>
                            </w:r>
                          </w:p>
                          <w:p w14:paraId="355707C1" w14:textId="77777777" w:rsidR="004E6F59" w:rsidRDefault="004E6F59" w:rsidP="00EE27A2">
                            <w:pPr>
                              <w:pStyle w:val="ListParagraph"/>
                              <w:rPr>
                                <w:rStyle w:val="sowc"/>
                                <w:b/>
                                <w:bCs/>
                                <w:color w:val="333333"/>
                                <w:sz w:val="32"/>
                                <w:szCs w:val="32"/>
                              </w:rPr>
                            </w:pPr>
                          </w:p>
                          <w:p w14:paraId="66D14C62" w14:textId="77777777" w:rsidR="004E6F59" w:rsidRPr="00EE27A2" w:rsidRDefault="004E6F59" w:rsidP="00EE27A2">
                            <w:pPr>
                              <w:pStyle w:val="My"/>
                              <w:numPr>
                                <w:ilvl w:val="0"/>
                                <w:numId w:val="15"/>
                              </w:numPr>
                              <w:spacing w:before="240" w:after="240"/>
                              <w:ind w:left="1134" w:hanging="283"/>
                              <w:jc w:val="both"/>
                              <w:rPr>
                                <w:rStyle w:val="sowc"/>
                                <w:rFonts w:cs="Times New Roman"/>
                                <w:b/>
                                <w:bCs/>
                                <w:color w:val="333333"/>
                                <w:sz w:val="32"/>
                                <w:szCs w:val="32"/>
                                <w:lang w:val="en-US"/>
                              </w:rPr>
                            </w:pPr>
                          </w:p>
                          <w:p w14:paraId="066C3135" w14:textId="77777777" w:rsidR="004E6F59" w:rsidRDefault="004E6F59" w:rsidP="00EE27A2">
                            <w:pPr>
                              <w:pStyle w:val="My"/>
                              <w:spacing w:after="240"/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</w:pPr>
                          </w:p>
                          <w:p w14:paraId="7FA87D6A" w14:textId="77777777" w:rsidR="004E6F59" w:rsidRDefault="004E6F59" w:rsidP="00EE27A2">
                            <w:pPr>
                              <w:pStyle w:val="My"/>
                              <w:spacing w:after="240"/>
                              <w:rPr>
                                <w:rStyle w:val="sowc"/>
                                <w:rFonts w:ascii="Cambria Math" w:hAnsi="Cambria Math" w:cs="Times New Roman"/>
                                <w:color w:val="333333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2267B5" id="_x0000_s1060" type="#_x0000_t202" style="position:absolute;margin-left:0;margin-top:188.25pt;width:7in;height:562.5pt;z-index:252579328;visibility:visible;mso-wrap-style:square;mso-width-percent:0;mso-height-percent:0;mso-wrap-distance-left:2.88pt;mso-wrap-distance-top:2.88pt;mso-wrap-distance-right:2.88pt;mso-wrap-distance-bottom:2.88pt;mso-position-horizontal:center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" filled="f" fillcolor="#fffffe" stroked="f" strokecolor="#212120" insetpen="t">
                <v:textbox inset="2.88pt,2.88pt,2.88pt,2.88pt">
                  <w:txbxContent>
                    <w:p w14:paraId="3C9A0B7A" w14:textId="77777777" w:rsidR="004E6F59" w:rsidRDefault="004E6F59" w:rsidP="008310AE">
                      <w:pPr>
                        <w:pStyle w:val="MyHeadtitle"/>
                        <w:spacing w:before="0" w:after="0"/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</w:pPr>
                      <w:r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  <w:t>v. Explanation of the developed</w:t>
                      </w:r>
                    </w:p>
                    <w:p w14:paraId="7CB70C7A" w14:textId="7F4FDC70" w:rsidR="004E6F59" w:rsidRPr="00A00428" w:rsidRDefault="004E6F59" w:rsidP="008310AE">
                      <w:pPr>
                        <w:pStyle w:val="MyHeadtitle"/>
                        <w:spacing w:before="0" w:after="0"/>
                        <w:rPr>
                          <w:rStyle w:val="sowc"/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</w:pPr>
                      <w:r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  <w:t xml:space="preserve">    Strategies</w:t>
                      </w:r>
                    </w:p>
                    <w:p w14:paraId="15669743" w14:textId="77777777" w:rsidR="004E6F59" w:rsidRPr="0097705A" w:rsidRDefault="004E6F59" w:rsidP="008310AE">
                      <w:pPr>
                        <w:pStyle w:val="My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4"/>
                          <w:szCs w:val="4"/>
                          <w:lang w:val="en-US"/>
                        </w:rPr>
                      </w:pPr>
                    </w:p>
                    <w:p w14:paraId="1BC5B165" w14:textId="77777777" w:rsidR="004E6F59" w:rsidRPr="007418A2" w:rsidRDefault="004E6F59" w:rsidP="008310AE">
                      <w:pPr>
                        <w:pStyle w:val="My"/>
                        <w:numPr>
                          <w:ilvl w:val="0"/>
                          <w:numId w:val="7"/>
                        </w:numPr>
                        <w:spacing w:before="240" w:after="240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This </w:t>
                      </w:r>
                      <w:r w:rsidRPr="008C55D5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Strategies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was developed, like will be explained following:</w:t>
                      </w:r>
                    </w:p>
                    <w:p w14:paraId="0A33312F" w14:textId="77777777" w:rsidR="004E6F59" w:rsidRPr="0099128F" w:rsidRDefault="004E6F59" w:rsidP="008310AE">
                      <w:pPr>
                        <w:pStyle w:val="My"/>
                        <w:numPr>
                          <w:ilvl w:val="1"/>
                          <w:numId w:val="7"/>
                        </w:numPr>
                        <w:spacing w:before="240" w:after="240"/>
                        <w:ind w:left="1134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 w:rsidRPr="008C55D5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Tit For Tat Strategy/Omega Tit For Tat Strategy/Grim Trigger Strategy, for Unknown Number of Rounds with Probability of continue to the next Game Stage/Round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:</w:t>
                      </w:r>
                    </w:p>
                    <w:p w14:paraId="68F2821B" w14:textId="77777777" w:rsidR="004E6F59" w:rsidRPr="00C948FE" w:rsidRDefault="004E6F59" w:rsidP="00371061">
                      <w:pPr>
                        <w:pStyle w:val="My"/>
                        <w:numPr>
                          <w:ilvl w:val="2"/>
                          <w:numId w:val="7"/>
                        </w:numPr>
                        <w:spacing w:after="240"/>
                        <w:ind w:left="1560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Starts playing a </w:t>
                      </w:r>
                      <w:r w:rsidRPr="008C55D5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Cooperate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action;</w:t>
                      </w:r>
                    </w:p>
                    <w:p w14:paraId="3A764231" w14:textId="77777777" w:rsidR="004E6F59" w:rsidRPr="00977895" w:rsidRDefault="004E6F59" w:rsidP="00371061">
                      <w:pPr>
                        <w:pStyle w:val="My"/>
                        <w:numPr>
                          <w:ilvl w:val="2"/>
                          <w:numId w:val="7"/>
                        </w:numPr>
                        <w:spacing w:after="240"/>
                        <w:ind w:left="1560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Plays very similar to the general </w:t>
                      </w:r>
                      <w:r w:rsidRPr="008C55D5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Tit For Tat Strategy/Omega Tit For Tat Strategy/Grim Trigger Strategy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;</w:t>
                      </w:r>
                    </w:p>
                    <w:p w14:paraId="65D6195B" w14:textId="77777777" w:rsidR="004E6F59" w:rsidRPr="00977895" w:rsidRDefault="004E6F59" w:rsidP="008310AE">
                      <w:pPr>
                        <w:pStyle w:val="My"/>
                        <w:numPr>
                          <w:ilvl w:val="2"/>
                          <w:numId w:val="7"/>
                        </w:numPr>
                        <w:spacing w:after="240"/>
                        <w:ind w:left="1560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 w:rsidRPr="00977895"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But,  if 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(</w:t>
                      </w:r>
                      <w:r w:rsidRPr="00977895"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  <w:t xml:space="preserve">GAIN_DEFECT &gt; </w:t>
                      </w:r>
                      <w:r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  <w:t>PROB</w:t>
                      </w:r>
                      <w:r w:rsidRPr="00977895"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  <w:t>_LOSS_ DEFECT</w:t>
                      </w:r>
                      <w:r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  <w:t>)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, </w:t>
                      </w:r>
                      <w:r w:rsidRPr="00977895"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play a Defect action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:</w:t>
                      </w:r>
                    </w:p>
                    <w:p w14:paraId="6197A3CE" w14:textId="77777777" w:rsidR="004E6F59" w:rsidRPr="00B72E4A" w:rsidRDefault="004E6F59" w:rsidP="00B80C3C">
                      <w:pPr>
                        <w:pStyle w:val="My"/>
                        <w:numPr>
                          <w:ilvl w:val="3"/>
                          <w:numId w:val="7"/>
                        </w:numPr>
                        <w:spacing w:after="240"/>
                        <w:ind w:left="1843" w:hanging="283"/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</w:pPr>
                      <w:r w:rsidRPr="00977895"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  <w:t>GAIN_DEFECT</w:t>
                      </w:r>
                      <w:r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  <w:t xml:space="preserve"> = </w:t>
                      </w:r>
                      <w:r w:rsidRPr="00C948FE"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  <w:t>(I_DEFECT_OPPONENT_COOPERATE</w:t>
                      </w:r>
                      <w:r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  <w:t xml:space="preserve"> - B</w:t>
                      </w:r>
                      <w:r w:rsidRPr="00C948FE"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  <w:t>OTH_COOPERATE)</w:t>
                      </w:r>
                    </w:p>
                    <w:p w14:paraId="1173F752" w14:textId="77777777" w:rsidR="004E6F59" w:rsidRPr="00C948FE" w:rsidRDefault="004E6F59" w:rsidP="008310AE">
                      <w:pPr>
                        <w:pStyle w:val="My"/>
                        <w:numPr>
                          <w:ilvl w:val="3"/>
                          <w:numId w:val="7"/>
                        </w:numPr>
                        <w:ind w:left="1843" w:hanging="283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  <w:t>PROB</w:t>
                      </w:r>
                      <w:r w:rsidRPr="00977895"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  <w:t>_</w:t>
                      </w:r>
                      <w:r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  <w:t>LOSS_</w:t>
                      </w:r>
                      <w:r w:rsidRPr="00977895"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  <w:t>DEFECT</w:t>
                      </w:r>
                      <w:r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  <w:t xml:space="preserve"> = </w:t>
                      </w:r>
                      <w:r w:rsidRPr="00C948FE"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  <w:t>(</w:t>
                      </w:r>
                      <w:r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  <w:t xml:space="preserve"> (B</w:t>
                      </w:r>
                      <w:r w:rsidRPr="00C948FE"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  <w:t>OTH_COOPERATE</w:t>
                      </w:r>
                      <w:r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  <w:t xml:space="preserve"> - B</w:t>
                      </w:r>
                      <w:r w:rsidRPr="00C948FE"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  <w:t>OTH_</w:t>
                      </w:r>
                      <w:r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  <w:t>DEFECT</w:t>
                      </w:r>
                      <w:r w:rsidRPr="00C948FE"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  <w:t>)</w:t>
                      </w:r>
                      <w:r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  <w:t xml:space="preserve"> </w:t>
                      </w:r>
                      <w:r w:rsidRPr="00C948FE"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  <w:t>×</w:t>
                      </w:r>
                      <w:r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  <w:t xml:space="preserve"> </w:t>
                      </w:r>
                    </w:p>
                    <w:p w14:paraId="28E3C454" w14:textId="77777777" w:rsidR="004E6F59" w:rsidRDefault="004E6F59" w:rsidP="008310AE">
                      <w:pPr>
                        <w:pStyle w:val="My"/>
                        <w:spacing w:after="240"/>
                        <w:ind w:left="2551" w:firstLine="281"/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</w:pPr>
                      <w:r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  <w:t xml:space="preserve">                           P(NEXT_ROUND) ) </w:t>
                      </w:r>
                      <w:r w:rsidRPr="00B72E4A"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  <w:t>÷</w:t>
                      </w:r>
                      <w:r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  <w:t xml:space="preserve"> (1 – P(NEXT_ROUND))</w:t>
                      </w:r>
                    </w:p>
                    <w:p w14:paraId="44EFA58E" w14:textId="77777777" w:rsidR="004E6F59" w:rsidRDefault="004E6F59" w:rsidP="008310AE">
                      <w:pPr>
                        <w:pStyle w:val="My"/>
                        <w:numPr>
                          <w:ilvl w:val="0"/>
                          <w:numId w:val="15"/>
                        </w:numPr>
                        <w:spacing w:after="240"/>
                        <w:ind w:left="1843" w:hanging="283"/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</w:pPr>
                      <w:r w:rsidRPr="00C948FE"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  <w:t>I_DEFECT_OPPONENT_COOPERATE</w:t>
                      </w:r>
                      <w:r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  <w:t xml:space="preserve"> = 4</w:t>
                      </w:r>
                    </w:p>
                    <w:p w14:paraId="38AF06A9" w14:textId="77777777" w:rsidR="004E6F59" w:rsidRDefault="004E6F59" w:rsidP="008310AE">
                      <w:pPr>
                        <w:pStyle w:val="My"/>
                        <w:numPr>
                          <w:ilvl w:val="0"/>
                          <w:numId w:val="15"/>
                        </w:numPr>
                        <w:spacing w:after="240"/>
                        <w:ind w:left="1843" w:hanging="283"/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</w:pPr>
                      <w:r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  <w:t>B</w:t>
                      </w:r>
                      <w:r w:rsidRPr="00C948FE"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  <w:t>OTH_COOPERATE</w:t>
                      </w:r>
                      <w:r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  <w:t xml:space="preserve"> = 3</w:t>
                      </w:r>
                    </w:p>
                    <w:p w14:paraId="2D9F6593" w14:textId="77777777" w:rsidR="004E6F59" w:rsidRDefault="004E6F59" w:rsidP="008310AE">
                      <w:pPr>
                        <w:pStyle w:val="My"/>
                        <w:numPr>
                          <w:ilvl w:val="0"/>
                          <w:numId w:val="15"/>
                        </w:numPr>
                        <w:spacing w:after="240"/>
                        <w:ind w:left="1843" w:hanging="283"/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</w:pPr>
                      <w:r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  <w:t>B</w:t>
                      </w:r>
                      <w:r w:rsidRPr="00C948FE"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  <w:t>OTH_</w:t>
                      </w:r>
                      <w:r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  <w:t>DEFECT = 1</w:t>
                      </w:r>
                    </w:p>
                    <w:p w14:paraId="57088C9F" w14:textId="77777777" w:rsidR="004E6F59" w:rsidRPr="00EE27A2" w:rsidRDefault="004E6F59" w:rsidP="00EE27A2">
                      <w:pPr>
                        <w:pStyle w:val="My"/>
                        <w:spacing w:after="240"/>
                        <w:rPr>
                          <w:rStyle w:val="sowc"/>
                          <w:rFonts w:ascii="Cambria Math" w:hAnsi="Cambria Math" w:cs="Times New Roman"/>
                          <w:color w:val="333333"/>
                          <w:sz w:val="4"/>
                          <w:szCs w:val="4"/>
                          <w:lang w:val="en-US"/>
                        </w:rPr>
                      </w:pPr>
                    </w:p>
                    <w:p w14:paraId="7E078FE4" w14:textId="77777777" w:rsidR="004E6F59" w:rsidRPr="0099128F" w:rsidRDefault="004E6F59" w:rsidP="00EE27A2">
                      <w:pPr>
                        <w:pStyle w:val="My"/>
                        <w:numPr>
                          <w:ilvl w:val="1"/>
                          <w:numId w:val="7"/>
                        </w:numPr>
                        <w:spacing w:before="240" w:after="240"/>
                        <w:ind w:left="1134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But how the base version of </w:t>
                      </w:r>
                      <w:r w:rsidRPr="008C55D5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Grim Trigger Strategy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, it’s a very severe Strategy and can originate some situations of </w:t>
                      </w:r>
                      <w:r w:rsidRPr="008C55D5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deadlock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(i.e., </w:t>
                      </w:r>
                      <w:r w:rsidRPr="008C55D5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Situations of runs of revenge and constant mutual Defect actions played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), it was developed one more last </w:t>
                      </w:r>
                      <w:r w:rsidRPr="008C55D5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Strategy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 based on the </w:t>
                      </w:r>
                      <w:r w:rsidRPr="008C55D5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Grim Trigger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 xml:space="preserve">, but with a little modification, but only considering a </w:t>
                      </w:r>
                      <w:r w:rsidRPr="008C55D5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Fixed Number of Rounds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:</w:t>
                      </w:r>
                    </w:p>
                    <w:p w14:paraId="03281FC2" w14:textId="77777777" w:rsidR="004E6F59" w:rsidRPr="00EE27A2" w:rsidRDefault="004E6F59" w:rsidP="00EE27A2">
                      <w:pPr>
                        <w:pStyle w:val="My"/>
                        <w:numPr>
                          <w:ilvl w:val="2"/>
                          <w:numId w:val="7"/>
                        </w:numPr>
                        <w:spacing w:after="240"/>
                        <w:ind w:left="1560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  <w:r w:rsidRPr="008C55D5"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lang w:val="en-US"/>
                        </w:rPr>
                        <w:t>Forgiving Grim Trigger, for a Fixed Number of Rounds</w:t>
                      </w:r>
                      <w:r>
                        <w:rPr>
                          <w:rStyle w:val="sowc"/>
                          <w:rFonts w:cs="Times New Roman"/>
                          <w:color w:val="333333"/>
                          <w:lang w:val="en-US"/>
                        </w:rPr>
                        <w:t>;</w:t>
                      </w:r>
                    </w:p>
                    <w:p w14:paraId="355707C1" w14:textId="77777777" w:rsidR="004E6F59" w:rsidRDefault="004E6F59" w:rsidP="00EE27A2">
                      <w:pPr>
                        <w:pStyle w:val="ListParagraph"/>
                        <w:rPr>
                          <w:rStyle w:val="sowc"/>
                          <w:b/>
                          <w:bCs/>
                          <w:color w:val="333333"/>
                          <w:sz w:val="32"/>
                          <w:szCs w:val="32"/>
                        </w:rPr>
                      </w:pPr>
                    </w:p>
                    <w:p w14:paraId="66D14C62" w14:textId="77777777" w:rsidR="004E6F59" w:rsidRPr="00EE27A2" w:rsidRDefault="004E6F59" w:rsidP="00EE27A2">
                      <w:pPr>
                        <w:pStyle w:val="My"/>
                        <w:numPr>
                          <w:ilvl w:val="0"/>
                          <w:numId w:val="15"/>
                        </w:numPr>
                        <w:spacing w:before="240" w:after="240"/>
                        <w:ind w:left="1134" w:hanging="283"/>
                        <w:jc w:val="both"/>
                        <w:rPr>
                          <w:rStyle w:val="sowc"/>
                          <w:rFonts w:cs="Times New Roman"/>
                          <w:b/>
                          <w:bCs/>
                          <w:color w:val="333333"/>
                          <w:sz w:val="32"/>
                          <w:szCs w:val="32"/>
                          <w:lang w:val="en-US"/>
                        </w:rPr>
                      </w:pPr>
                    </w:p>
                    <w:p w14:paraId="066C3135" w14:textId="77777777" w:rsidR="004E6F59" w:rsidRDefault="004E6F59" w:rsidP="00EE27A2">
                      <w:pPr>
                        <w:pStyle w:val="My"/>
                        <w:spacing w:after="240"/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</w:pPr>
                    </w:p>
                    <w:p w14:paraId="7FA87D6A" w14:textId="77777777" w:rsidR="004E6F59" w:rsidRDefault="004E6F59" w:rsidP="00EE27A2">
                      <w:pPr>
                        <w:pStyle w:val="My"/>
                        <w:spacing w:after="240"/>
                        <w:rPr>
                          <w:rStyle w:val="sowc"/>
                          <w:rFonts w:ascii="Cambria Math" w:hAnsi="Cambria Math" w:cs="Times New Roman"/>
                          <w:color w:val="333333"/>
                          <w:lang w:val="en-US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0D825FBA" w14:textId="77777777" w:rsidR="00807ED8" w:rsidRDefault="00807ED8">
      <w:r>
        <w:br w:type="page"/>
      </w:r>
    </w:p>
    <w:p w14:paraId="5D9F1B24" w14:textId="77777777" w:rsidR="00807ED8" w:rsidRPr="00F67D3A" w:rsidRDefault="00807ED8" w:rsidP="00807ED8">
      <w:r>
        <w:rPr>
          <w:noProof/>
          <w:lang w:eastAsia="en-US"/>
        </w:rPr>
        <w:lastRenderedPageBreak/>
        <w:drawing>
          <wp:anchor distT="0" distB="0" distL="114300" distR="114300" simplePos="0" relativeHeight="252587520" behindDoc="1" locked="0" layoutInCell="1" allowOverlap="1" wp14:anchorId="7076D1E0" wp14:editId="195E737E">
            <wp:simplePos x="0" y="0"/>
            <wp:positionH relativeFrom="column">
              <wp:posOffset>-114300</wp:posOffset>
            </wp:positionH>
            <wp:positionV relativeFrom="paragraph">
              <wp:posOffset>-1196340</wp:posOffset>
            </wp:positionV>
            <wp:extent cx="7886700" cy="2668905"/>
            <wp:effectExtent l="0" t="0" r="0" b="0"/>
            <wp:wrapNone/>
            <wp:docPr id="333" name="Picture 333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E1133D" w14:textId="77777777" w:rsidR="00807ED8" w:rsidRPr="00F67D3A" w:rsidRDefault="00807ED8" w:rsidP="00807ED8">
      <w:r w:rsidRPr="008C3BF3">
        <w:rPr>
          <w:rStyle w:val="sowc"/>
          <w:noProof/>
          <w:color w:val="333333"/>
        </w:rPr>
        <w:drawing>
          <wp:anchor distT="0" distB="0" distL="114300" distR="114300" simplePos="0" relativeHeight="252586496" behindDoc="0" locked="0" layoutInCell="1" allowOverlap="1" wp14:anchorId="578158A7" wp14:editId="1832DB22">
            <wp:simplePos x="0" y="0"/>
            <wp:positionH relativeFrom="column">
              <wp:posOffset>6181725</wp:posOffset>
            </wp:positionH>
            <wp:positionV relativeFrom="paragraph">
              <wp:posOffset>51435</wp:posOffset>
            </wp:positionV>
            <wp:extent cx="843915" cy="614045"/>
            <wp:effectExtent l="0" t="0" r="0" b="0"/>
            <wp:wrapNone/>
            <wp:docPr id="334" name="Picture 3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ct-nova-logo-1.png"/>
                    <pic:cNvPicPr/>
                  </pic:nvPicPr>
                  <pic:blipFill>
                    <a:blip r:embed="rId11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60000" contrast="-8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3915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3BF3">
        <w:rPr>
          <w:rStyle w:val="sowc"/>
          <w:noProof/>
          <w:color w:val="333333"/>
        </w:rPr>
        <w:drawing>
          <wp:anchor distT="0" distB="0" distL="114300" distR="114300" simplePos="0" relativeHeight="252585472" behindDoc="0" locked="0" layoutInCell="1" allowOverlap="1" wp14:anchorId="720D605F" wp14:editId="0636FF1F">
            <wp:simplePos x="0" y="0"/>
            <wp:positionH relativeFrom="column">
              <wp:posOffset>4107815</wp:posOffset>
            </wp:positionH>
            <wp:positionV relativeFrom="paragraph">
              <wp:posOffset>25163</wp:posOffset>
            </wp:positionV>
            <wp:extent cx="1787545" cy="649974"/>
            <wp:effectExtent l="0" t="0" r="3175" b="0"/>
            <wp:wrapNone/>
            <wp:docPr id="335" name="Picture 3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niversidade-nova-lisboa-logo-1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60000" contrast="-8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545" cy="6499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ABD8DC" w14:textId="77777777" w:rsidR="00807ED8" w:rsidRPr="00F67D3A" w:rsidRDefault="00807ED8" w:rsidP="00807ED8"/>
    <w:p w14:paraId="0FAB57A0" w14:textId="77777777" w:rsidR="00807ED8" w:rsidRPr="00F67D3A" w:rsidRDefault="00807ED8" w:rsidP="00807ED8"/>
    <w:p w14:paraId="3B4D5796" w14:textId="77777777" w:rsidR="00807ED8" w:rsidRPr="00F67D3A" w:rsidRDefault="00807ED8" w:rsidP="00807ED8"/>
    <w:p w14:paraId="2125F3C1" w14:textId="77777777" w:rsidR="00807ED8" w:rsidRPr="00F67D3A" w:rsidRDefault="00807ED8" w:rsidP="00807ED8"/>
    <w:p w14:paraId="4804F9EC" w14:textId="77777777" w:rsidR="00807ED8" w:rsidRPr="00F67D3A" w:rsidRDefault="00807ED8" w:rsidP="00807ED8"/>
    <w:p w14:paraId="01F49F2A" w14:textId="77777777" w:rsidR="00807ED8" w:rsidRPr="00F67D3A" w:rsidRDefault="00807ED8" w:rsidP="00807ED8"/>
    <w:p w14:paraId="208ACC3A" w14:textId="77777777" w:rsidR="00807ED8" w:rsidRPr="00F67D3A" w:rsidRDefault="00807ED8" w:rsidP="00807ED8"/>
    <w:p w14:paraId="07C988DF" w14:textId="77777777" w:rsidR="00807ED8" w:rsidRPr="00F67D3A" w:rsidRDefault="00807ED8" w:rsidP="00807ED8"/>
    <w:p w14:paraId="5994752E" w14:textId="77777777" w:rsidR="00807ED8" w:rsidRPr="00F67D3A" w:rsidRDefault="00807ED8" w:rsidP="00807ED8">
      <w:r>
        <w:rPr>
          <w:noProof/>
          <w:lang w:eastAsia="en-US"/>
        </w:rPr>
        <mc:AlternateContent>
          <mc:Choice Requires="wps">
            <w:drawing>
              <wp:anchor distT="36576" distB="36576" distL="36576" distR="36576" simplePos="0" relativeHeight="252584448" behindDoc="0" locked="0" layoutInCell="1" allowOverlap="1" wp14:anchorId="06E5FD3D" wp14:editId="4030D0BF">
                <wp:simplePos x="0" y="0"/>
                <wp:positionH relativeFrom="column">
                  <wp:posOffset>574158</wp:posOffset>
                </wp:positionH>
                <wp:positionV relativeFrom="page">
                  <wp:posOffset>2392325</wp:posOffset>
                </wp:positionV>
                <wp:extent cx="6400800" cy="5656521"/>
                <wp:effectExtent l="0" t="0" r="0" b="1905"/>
                <wp:wrapNone/>
                <wp:docPr id="332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0" cy="565652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17A6ECB" w14:textId="77777777" w:rsidR="004E6F59" w:rsidRDefault="004E6F59" w:rsidP="00BE4F55">
                            <w:pPr>
                              <w:pStyle w:val="MyHeadtitle"/>
                              <w:spacing w:before="0" w:after="0"/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  <w:t>v. Explanation of the developed</w:t>
                            </w:r>
                          </w:p>
                          <w:p w14:paraId="70F92BB3" w14:textId="5FFC3DF3" w:rsidR="004E6F59" w:rsidRPr="00BE4F55" w:rsidRDefault="004E6F59" w:rsidP="00BE4F55">
                            <w:pPr>
                              <w:pStyle w:val="MyHeadtitle"/>
                              <w:spacing w:before="0" w:after="0"/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  <w:t xml:space="preserve">    Strategies</w:t>
                            </w:r>
                          </w:p>
                          <w:p w14:paraId="220E5695" w14:textId="77777777" w:rsidR="004E6F59" w:rsidRPr="00BE4F55" w:rsidRDefault="004E6F59" w:rsidP="00807ED8">
                            <w:pPr>
                              <w:pStyle w:val="My"/>
                              <w:numPr>
                                <w:ilvl w:val="0"/>
                                <w:numId w:val="7"/>
                              </w:numPr>
                              <w:spacing w:before="240" w:after="240"/>
                              <w:jc w:val="both"/>
                            </w:pPr>
                            <w:r w:rsidRPr="00BE4F55">
                              <w:t xml:space="preserve">This </w:t>
                            </w:r>
                            <w:r w:rsidRPr="00063233">
                              <w:rPr>
                                <w:b/>
                                <w:bCs/>
                              </w:rPr>
                              <w:t>Strategies</w:t>
                            </w:r>
                            <w:r w:rsidRPr="00BE4F55">
                              <w:t xml:space="preserve"> was developed, like will be explained following:</w:t>
                            </w:r>
                          </w:p>
                          <w:p w14:paraId="1B1C62FB" w14:textId="77777777" w:rsidR="004E6F59" w:rsidRPr="00063233" w:rsidRDefault="004E6F59" w:rsidP="00807ED8">
                            <w:pPr>
                              <w:pStyle w:val="My"/>
                              <w:numPr>
                                <w:ilvl w:val="1"/>
                                <w:numId w:val="7"/>
                              </w:numPr>
                              <w:spacing w:before="240" w:after="240"/>
                              <w:ind w:left="1134"/>
                              <w:jc w:val="both"/>
                              <w:rPr>
                                <w:b/>
                                <w:bCs/>
                              </w:rPr>
                            </w:pPr>
                            <w:r w:rsidRPr="00063233">
                              <w:rPr>
                                <w:b/>
                                <w:bCs/>
                              </w:rPr>
                              <w:t>Forgiving Grim Trigger Strategy, for Fixed Number of Rounds:</w:t>
                            </w:r>
                          </w:p>
                          <w:p w14:paraId="2B0DEA49" w14:textId="77777777" w:rsidR="004E6F59" w:rsidRPr="00BE4F55" w:rsidRDefault="004E6F59" w:rsidP="00807ED8">
                            <w:pPr>
                              <w:pStyle w:val="My"/>
                              <w:numPr>
                                <w:ilvl w:val="2"/>
                                <w:numId w:val="7"/>
                              </w:numPr>
                              <w:spacing w:after="240"/>
                              <w:ind w:left="1560"/>
                              <w:jc w:val="both"/>
                            </w:pPr>
                            <w:r w:rsidRPr="00BE4F55">
                              <w:t xml:space="preserve">Starts playing a </w:t>
                            </w:r>
                            <w:r w:rsidRPr="00063233">
                              <w:rPr>
                                <w:b/>
                                <w:bCs/>
                              </w:rPr>
                              <w:t>Cooperate</w:t>
                            </w:r>
                            <w:r w:rsidRPr="00BE4F55">
                              <w:t xml:space="preserve"> action;</w:t>
                            </w:r>
                          </w:p>
                          <w:p w14:paraId="4FE1C7B6" w14:textId="7CE15982" w:rsidR="004E6F59" w:rsidRPr="00BE4F55" w:rsidRDefault="004E6F59" w:rsidP="00807ED8">
                            <w:pPr>
                              <w:pStyle w:val="My"/>
                              <w:numPr>
                                <w:ilvl w:val="2"/>
                                <w:numId w:val="7"/>
                              </w:numPr>
                              <w:spacing w:after="240"/>
                              <w:ind w:left="1560"/>
                              <w:jc w:val="both"/>
                            </w:pPr>
                            <w:r w:rsidRPr="00BE4F55">
                              <w:t xml:space="preserve">Plays very similar to the general </w:t>
                            </w:r>
                            <w:r w:rsidRPr="00140804">
                              <w:rPr>
                                <w:b/>
                                <w:bCs/>
                              </w:rPr>
                              <w:t>Grim Trigger Strategy</w:t>
                            </w:r>
                            <w:r w:rsidRPr="00BE4F55">
                              <w:t>, with some little differences:</w:t>
                            </w:r>
                          </w:p>
                          <w:p w14:paraId="23B77F1D" w14:textId="77777777" w:rsidR="004E6F59" w:rsidRPr="00BE4F55" w:rsidRDefault="004E6F59" w:rsidP="000D2611">
                            <w:pPr>
                              <w:pStyle w:val="My"/>
                              <w:numPr>
                                <w:ilvl w:val="3"/>
                                <w:numId w:val="7"/>
                              </w:numPr>
                              <w:spacing w:after="240"/>
                              <w:ind w:left="1843" w:hanging="283"/>
                              <w:jc w:val="both"/>
                            </w:pPr>
                            <w:r w:rsidRPr="00BE4F55">
                              <w:t xml:space="preserve">In order to </w:t>
                            </w:r>
                            <w:r w:rsidRPr="00140804">
                              <w:rPr>
                                <w:b/>
                                <w:bCs/>
                              </w:rPr>
                              <w:t>avoid deadlock situations</w:t>
                            </w:r>
                            <w:r w:rsidRPr="00BE4F55">
                              <w:t>, mentioned before, it’s considered the following scenario and the respective response to that:</w:t>
                            </w:r>
                          </w:p>
                          <w:p w14:paraId="519447E3" w14:textId="77777777" w:rsidR="004E6F59" w:rsidRPr="00BE4F55" w:rsidRDefault="004E6F59" w:rsidP="000D2611">
                            <w:pPr>
                              <w:pStyle w:val="My"/>
                              <w:numPr>
                                <w:ilvl w:val="4"/>
                                <w:numId w:val="7"/>
                              </w:numPr>
                              <w:spacing w:after="240"/>
                              <w:ind w:left="2268"/>
                              <w:jc w:val="both"/>
                            </w:pPr>
                            <w:r w:rsidRPr="00BE4F55">
                              <w:t xml:space="preserve">If the </w:t>
                            </w:r>
                            <w:r w:rsidRPr="00140804">
                              <w:rPr>
                                <w:b/>
                                <w:bCs/>
                              </w:rPr>
                              <w:t>Player</w:t>
                            </w:r>
                            <w:r w:rsidRPr="00BE4F55">
                              <w:t xml:space="preserve"> it’s in a current situation of triggering the other </w:t>
                            </w:r>
                            <w:r w:rsidRPr="00140804">
                              <w:rPr>
                                <w:b/>
                                <w:bCs/>
                              </w:rPr>
                              <w:t>Player</w:t>
                            </w:r>
                            <w:r w:rsidRPr="00BE4F55">
                              <w:t xml:space="preserve"> with </w:t>
                            </w:r>
                            <w:r w:rsidRPr="00140804">
                              <w:rPr>
                                <w:b/>
                                <w:bCs/>
                              </w:rPr>
                              <w:t>punishments</w:t>
                            </w:r>
                            <w:r w:rsidRPr="00BE4F55">
                              <w:t xml:space="preserve">, through an </w:t>
                            </w:r>
                            <w:r w:rsidRPr="00140804">
                              <w:rPr>
                                <w:b/>
                                <w:bCs/>
                              </w:rPr>
                              <w:t>All Defect Strategy</w:t>
                            </w:r>
                            <w:r w:rsidRPr="00BE4F55">
                              <w:t xml:space="preserve"> and by some reason, the other </w:t>
                            </w:r>
                            <w:r w:rsidRPr="00140804">
                              <w:rPr>
                                <w:b/>
                                <w:bCs/>
                              </w:rPr>
                              <w:t>Player play two consecutive Cooperate actions</w:t>
                            </w:r>
                            <w:r w:rsidRPr="00BE4F55">
                              <w:t xml:space="preserve">, the </w:t>
                            </w:r>
                            <w:r w:rsidRPr="00140804">
                              <w:rPr>
                                <w:b/>
                                <w:bCs/>
                              </w:rPr>
                              <w:t>Player</w:t>
                            </w:r>
                            <w:r w:rsidRPr="00BE4F55">
                              <w:t xml:space="preserve"> will forgive it and suspend the current </w:t>
                            </w:r>
                            <w:r w:rsidRPr="00140804">
                              <w:rPr>
                                <w:b/>
                                <w:bCs/>
                              </w:rPr>
                              <w:t>punishment</w:t>
                            </w:r>
                            <w:r w:rsidRPr="00BE4F55">
                              <w:t xml:space="preserve">, starting to play </w:t>
                            </w:r>
                            <w:r w:rsidRPr="00140804">
                              <w:rPr>
                                <w:b/>
                                <w:bCs/>
                              </w:rPr>
                              <w:t>Cooperate</w:t>
                            </w:r>
                            <w:r w:rsidRPr="00BE4F55">
                              <w:t xml:space="preserve"> actions from then, until the other </w:t>
                            </w:r>
                            <w:r w:rsidRPr="00140804">
                              <w:rPr>
                                <w:b/>
                                <w:bCs/>
                              </w:rPr>
                              <w:t>Player</w:t>
                            </w:r>
                            <w:r w:rsidRPr="00BE4F55">
                              <w:t xml:space="preserve"> play a </w:t>
                            </w:r>
                            <w:r w:rsidRPr="00140804">
                              <w:rPr>
                                <w:b/>
                                <w:bCs/>
                              </w:rPr>
                              <w:t>Defect</w:t>
                            </w:r>
                            <w:r w:rsidRPr="00BE4F55">
                              <w:t xml:space="preserve"> action again;</w:t>
                            </w:r>
                          </w:p>
                          <w:p w14:paraId="4096ACD3" w14:textId="77777777" w:rsidR="004E6F59" w:rsidRPr="00BE4F55" w:rsidRDefault="004E6F59" w:rsidP="000D2611">
                            <w:pPr>
                              <w:pStyle w:val="My"/>
                              <w:numPr>
                                <w:ilvl w:val="4"/>
                                <w:numId w:val="7"/>
                              </w:numPr>
                              <w:spacing w:after="240"/>
                              <w:ind w:left="2268"/>
                              <w:jc w:val="both"/>
                            </w:pPr>
                            <w:r w:rsidRPr="00140804">
                              <w:rPr>
                                <w:b/>
                                <w:bCs/>
                              </w:rPr>
                              <w:t xml:space="preserve">This </w:t>
                            </w:r>
                            <w:r w:rsidRPr="00140804">
                              <w:rPr>
                                <w:b/>
                                <w:bCs/>
                                <w:lang w:val="en-GB"/>
                              </w:rPr>
                              <w:t>f</w:t>
                            </w:r>
                            <w:r w:rsidRPr="00140804">
                              <w:rPr>
                                <w:b/>
                                <w:bCs/>
                              </w:rPr>
                              <w:t>orgiving behavior it will be allowed only two times</w:t>
                            </w:r>
                            <w:r w:rsidRPr="00BE4F55">
                              <w:t>;</w:t>
                            </w:r>
                          </w:p>
                          <w:p w14:paraId="6F7100ED" w14:textId="77777777" w:rsidR="004E6F59" w:rsidRPr="00BE4F55" w:rsidRDefault="004E6F59" w:rsidP="00BE4F55">
                            <w:pPr>
                              <w:pStyle w:val="My"/>
                              <w:numPr>
                                <w:ilvl w:val="4"/>
                                <w:numId w:val="7"/>
                              </w:numPr>
                              <w:spacing w:after="240"/>
                              <w:ind w:left="2268"/>
                              <w:jc w:val="both"/>
                            </w:pPr>
                            <w:r w:rsidRPr="00BE4F55">
                              <w:t xml:space="preserve">If the other </w:t>
                            </w:r>
                            <w:r w:rsidRPr="00140804">
                              <w:rPr>
                                <w:b/>
                                <w:bCs/>
                              </w:rPr>
                              <w:t>Player</w:t>
                            </w:r>
                            <w:r w:rsidRPr="00BE4F55">
                              <w:t xml:space="preserve"> have this behavior </w:t>
                            </w:r>
                            <w:r w:rsidRPr="00140804">
                              <w:rPr>
                                <w:b/>
                                <w:bCs/>
                              </w:rPr>
                              <w:t>more than two times</w:t>
                            </w:r>
                            <w:r w:rsidRPr="00BE4F55">
                              <w:t xml:space="preserve">, then, the punishment it will last until the current </w:t>
                            </w:r>
                            <w:r w:rsidRPr="001F7EBD">
                              <w:rPr>
                                <w:b/>
                                <w:bCs/>
                              </w:rPr>
                              <w:t>Iterated Game</w:t>
                            </w:r>
                            <w:r w:rsidRPr="00BE4F55">
                              <w:t xml:space="preserve"> end, even if it will originate a </w:t>
                            </w:r>
                            <w:r w:rsidRPr="00140804">
                              <w:rPr>
                                <w:b/>
                                <w:bCs/>
                              </w:rPr>
                              <w:t>deadlock situation</w:t>
                            </w:r>
                            <w:r w:rsidRPr="00BE4F55">
                              <w:t>;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E5FD3D" id="_x0000_s1061" type="#_x0000_t202" style="position:absolute;margin-left:45.2pt;margin-top:188.35pt;width:7in;height:445.4pt;z-index:25258444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" filled="f" fillcolor="#fffffe" stroked="f" strokecolor="#212120" insetpen="t">
                <v:textbox inset="2.88pt,2.88pt,2.88pt,2.88pt">
                  <w:txbxContent>
                    <w:p w14:paraId="217A6ECB" w14:textId="77777777" w:rsidR="004E6F59" w:rsidRDefault="004E6F59" w:rsidP="00BE4F55">
                      <w:pPr>
                        <w:pStyle w:val="MyHeadtitle"/>
                        <w:spacing w:before="0" w:after="0"/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</w:pPr>
                      <w:r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  <w:t>v. Explanation of the developed</w:t>
                      </w:r>
                    </w:p>
                    <w:p w14:paraId="70F92BB3" w14:textId="5FFC3DF3" w:rsidR="004E6F59" w:rsidRPr="00BE4F55" w:rsidRDefault="004E6F59" w:rsidP="00BE4F55">
                      <w:pPr>
                        <w:pStyle w:val="MyHeadtitle"/>
                        <w:spacing w:before="0" w:after="0"/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</w:pPr>
                      <w:r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  <w:t xml:space="preserve">    Strategies</w:t>
                      </w:r>
                    </w:p>
                    <w:p w14:paraId="220E5695" w14:textId="77777777" w:rsidR="004E6F59" w:rsidRPr="00BE4F55" w:rsidRDefault="004E6F59" w:rsidP="00807ED8">
                      <w:pPr>
                        <w:pStyle w:val="My"/>
                        <w:numPr>
                          <w:ilvl w:val="0"/>
                          <w:numId w:val="7"/>
                        </w:numPr>
                        <w:spacing w:before="240" w:after="240"/>
                        <w:jc w:val="both"/>
                      </w:pPr>
                      <w:r w:rsidRPr="00BE4F55">
                        <w:t xml:space="preserve">This </w:t>
                      </w:r>
                      <w:r w:rsidRPr="00063233">
                        <w:rPr>
                          <w:b/>
                          <w:bCs/>
                        </w:rPr>
                        <w:t>Strategies</w:t>
                      </w:r>
                      <w:r w:rsidRPr="00BE4F55">
                        <w:t xml:space="preserve"> was developed, like will be explained following:</w:t>
                      </w:r>
                    </w:p>
                    <w:p w14:paraId="1B1C62FB" w14:textId="77777777" w:rsidR="004E6F59" w:rsidRPr="00063233" w:rsidRDefault="004E6F59" w:rsidP="00807ED8">
                      <w:pPr>
                        <w:pStyle w:val="My"/>
                        <w:numPr>
                          <w:ilvl w:val="1"/>
                          <w:numId w:val="7"/>
                        </w:numPr>
                        <w:spacing w:before="240" w:after="240"/>
                        <w:ind w:left="1134"/>
                        <w:jc w:val="both"/>
                        <w:rPr>
                          <w:b/>
                          <w:bCs/>
                        </w:rPr>
                      </w:pPr>
                      <w:r w:rsidRPr="00063233">
                        <w:rPr>
                          <w:b/>
                          <w:bCs/>
                        </w:rPr>
                        <w:t>Forgiving Grim Trigger Strategy, for Fixed Number of Rounds:</w:t>
                      </w:r>
                    </w:p>
                    <w:p w14:paraId="2B0DEA49" w14:textId="77777777" w:rsidR="004E6F59" w:rsidRPr="00BE4F55" w:rsidRDefault="004E6F59" w:rsidP="00807ED8">
                      <w:pPr>
                        <w:pStyle w:val="My"/>
                        <w:numPr>
                          <w:ilvl w:val="2"/>
                          <w:numId w:val="7"/>
                        </w:numPr>
                        <w:spacing w:after="240"/>
                        <w:ind w:left="1560"/>
                        <w:jc w:val="both"/>
                      </w:pPr>
                      <w:r w:rsidRPr="00BE4F55">
                        <w:t xml:space="preserve">Starts playing a </w:t>
                      </w:r>
                      <w:r w:rsidRPr="00063233">
                        <w:rPr>
                          <w:b/>
                          <w:bCs/>
                        </w:rPr>
                        <w:t>Cooperate</w:t>
                      </w:r>
                      <w:r w:rsidRPr="00BE4F55">
                        <w:t xml:space="preserve"> action;</w:t>
                      </w:r>
                    </w:p>
                    <w:p w14:paraId="4FE1C7B6" w14:textId="7CE15982" w:rsidR="004E6F59" w:rsidRPr="00BE4F55" w:rsidRDefault="004E6F59" w:rsidP="00807ED8">
                      <w:pPr>
                        <w:pStyle w:val="My"/>
                        <w:numPr>
                          <w:ilvl w:val="2"/>
                          <w:numId w:val="7"/>
                        </w:numPr>
                        <w:spacing w:after="240"/>
                        <w:ind w:left="1560"/>
                        <w:jc w:val="both"/>
                      </w:pPr>
                      <w:r w:rsidRPr="00BE4F55">
                        <w:t xml:space="preserve">Plays very similar to the general </w:t>
                      </w:r>
                      <w:r w:rsidRPr="00140804">
                        <w:rPr>
                          <w:b/>
                          <w:bCs/>
                        </w:rPr>
                        <w:t>Grim Trigger Strategy</w:t>
                      </w:r>
                      <w:r w:rsidRPr="00BE4F55">
                        <w:t>, with some little differences:</w:t>
                      </w:r>
                    </w:p>
                    <w:p w14:paraId="23B77F1D" w14:textId="77777777" w:rsidR="004E6F59" w:rsidRPr="00BE4F55" w:rsidRDefault="004E6F59" w:rsidP="000D2611">
                      <w:pPr>
                        <w:pStyle w:val="My"/>
                        <w:numPr>
                          <w:ilvl w:val="3"/>
                          <w:numId w:val="7"/>
                        </w:numPr>
                        <w:spacing w:after="240"/>
                        <w:ind w:left="1843" w:hanging="283"/>
                        <w:jc w:val="both"/>
                      </w:pPr>
                      <w:r w:rsidRPr="00BE4F55">
                        <w:t xml:space="preserve">In order to </w:t>
                      </w:r>
                      <w:r w:rsidRPr="00140804">
                        <w:rPr>
                          <w:b/>
                          <w:bCs/>
                        </w:rPr>
                        <w:t>avoid deadlock situations</w:t>
                      </w:r>
                      <w:r w:rsidRPr="00BE4F55">
                        <w:t>, mentioned before, it’s considered the following scenario and the respective response to that:</w:t>
                      </w:r>
                    </w:p>
                    <w:p w14:paraId="519447E3" w14:textId="77777777" w:rsidR="004E6F59" w:rsidRPr="00BE4F55" w:rsidRDefault="004E6F59" w:rsidP="000D2611">
                      <w:pPr>
                        <w:pStyle w:val="My"/>
                        <w:numPr>
                          <w:ilvl w:val="4"/>
                          <w:numId w:val="7"/>
                        </w:numPr>
                        <w:spacing w:after="240"/>
                        <w:ind w:left="2268"/>
                        <w:jc w:val="both"/>
                      </w:pPr>
                      <w:r w:rsidRPr="00BE4F55">
                        <w:t xml:space="preserve">If the </w:t>
                      </w:r>
                      <w:r w:rsidRPr="00140804">
                        <w:rPr>
                          <w:b/>
                          <w:bCs/>
                        </w:rPr>
                        <w:t>Player</w:t>
                      </w:r>
                      <w:r w:rsidRPr="00BE4F55">
                        <w:t xml:space="preserve"> it’s in a current situation of triggering the other </w:t>
                      </w:r>
                      <w:r w:rsidRPr="00140804">
                        <w:rPr>
                          <w:b/>
                          <w:bCs/>
                        </w:rPr>
                        <w:t>Player</w:t>
                      </w:r>
                      <w:r w:rsidRPr="00BE4F55">
                        <w:t xml:space="preserve"> with </w:t>
                      </w:r>
                      <w:r w:rsidRPr="00140804">
                        <w:rPr>
                          <w:b/>
                          <w:bCs/>
                        </w:rPr>
                        <w:t>punishments</w:t>
                      </w:r>
                      <w:r w:rsidRPr="00BE4F55">
                        <w:t xml:space="preserve">, through an </w:t>
                      </w:r>
                      <w:r w:rsidRPr="00140804">
                        <w:rPr>
                          <w:b/>
                          <w:bCs/>
                        </w:rPr>
                        <w:t>All Defect Strategy</w:t>
                      </w:r>
                      <w:r w:rsidRPr="00BE4F55">
                        <w:t xml:space="preserve"> and by some reason, the other </w:t>
                      </w:r>
                      <w:r w:rsidRPr="00140804">
                        <w:rPr>
                          <w:b/>
                          <w:bCs/>
                        </w:rPr>
                        <w:t>Player play two consecutive Cooperate actions</w:t>
                      </w:r>
                      <w:r w:rsidRPr="00BE4F55">
                        <w:t xml:space="preserve">, the </w:t>
                      </w:r>
                      <w:r w:rsidRPr="00140804">
                        <w:rPr>
                          <w:b/>
                          <w:bCs/>
                        </w:rPr>
                        <w:t>Player</w:t>
                      </w:r>
                      <w:r w:rsidRPr="00BE4F55">
                        <w:t xml:space="preserve"> will forgive it and suspend the current </w:t>
                      </w:r>
                      <w:r w:rsidRPr="00140804">
                        <w:rPr>
                          <w:b/>
                          <w:bCs/>
                        </w:rPr>
                        <w:t>punishment</w:t>
                      </w:r>
                      <w:r w:rsidRPr="00BE4F55">
                        <w:t xml:space="preserve">, starting to play </w:t>
                      </w:r>
                      <w:r w:rsidRPr="00140804">
                        <w:rPr>
                          <w:b/>
                          <w:bCs/>
                        </w:rPr>
                        <w:t>Cooperate</w:t>
                      </w:r>
                      <w:r w:rsidRPr="00BE4F55">
                        <w:t xml:space="preserve"> actions from then, until the other </w:t>
                      </w:r>
                      <w:r w:rsidRPr="00140804">
                        <w:rPr>
                          <w:b/>
                          <w:bCs/>
                        </w:rPr>
                        <w:t>Player</w:t>
                      </w:r>
                      <w:r w:rsidRPr="00BE4F55">
                        <w:t xml:space="preserve"> play a </w:t>
                      </w:r>
                      <w:r w:rsidRPr="00140804">
                        <w:rPr>
                          <w:b/>
                          <w:bCs/>
                        </w:rPr>
                        <w:t>Defect</w:t>
                      </w:r>
                      <w:r w:rsidRPr="00BE4F55">
                        <w:t xml:space="preserve"> action again;</w:t>
                      </w:r>
                    </w:p>
                    <w:p w14:paraId="4096ACD3" w14:textId="77777777" w:rsidR="004E6F59" w:rsidRPr="00BE4F55" w:rsidRDefault="004E6F59" w:rsidP="000D2611">
                      <w:pPr>
                        <w:pStyle w:val="My"/>
                        <w:numPr>
                          <w:ilvl w:val="4"/>
                          <w:numId w:val="7"/>
                        </w:numPr>
                        <w:spacing w:after="240"/>
                        <w:ind w:left="2268"/>
                        <w:jc w:val="both"/>
                      </w:pPr>
                      <w:r w:rsidRPr="00140804">
                        <w:rPr>
                          <w:b/>
                          <w:bCs/>
                        </w:rPr>
                        <w:t xml:space="preserve">This </w:t>
                      </w:r>
                      <w:r w:rsidRPr="00140804">
                        <w:rPr>
                          <w:b/>
                          <w:bCs/>
                          <w:lang w:val="en-GB"/>
                        </w:rPr>
                        <w:t>f</w:t>
                      </w:r>
                      <w:r w:rsidRPr="00140804">
                        <w:rPr>
                          <w:b/>
                          <w:bCs/>
                        </w:rPr>
                        <w:t>orgiving behavior it will be allowed only two times</w:t>
                      </w:r>
                      <w:r w:rsidRPr="00BE4F55">
                        <w:t>;</w:t>
                      </w:r>
                    </w:p>
                    <w:p w14:paraId="6F7100ED" w14:textId="77777777" w:rsidR="004E6F59" w:rsidRPr="00BE4F55" w:rsidRDefault="004E6F59" w:rsidP="00BE4F55">
                      <w:pPr>
                        <w:pStyle w:val="My"/>
                        <w:numPr>
                          <w:ilvl w:val="4"/>
                          <w:numId w:val="7"/>
                        </w:numPr>
                        <w:spacing w:after="240"/>
                        <w:ind w:left="2268"/>
                        <w:jc w:val="both"/>
                      </w:pPr>
                      <w:r w:rsidRPr="00BE4F55">
                        <w:t xml:space="preserve">If the other </w:t>
                      </w:r>
                      <w:r w:rsidRPr="00140804">
                        <w:rPr>
                          <w:b/>
                          <w:bCs/>
                        </w:rPr>
                        <w:t>Player</w:t>
                      </w:r>
                      <w:r w:rsidRPr="00BE4F55">
                        <w:t xml:space="preserve"> have this behavior </w:t>
                      </w:r>
                      <w:r w:rsidRPr="00140804">
                        <w:rPr>
                          <w:b/>
                          <w:bCs/>
                        </w:rPr>
                        <w:t>more than two times</w:t>
                      </w:r>
                      <w:r w:rsidRPr="00BE4F55">
                        <w:t xml:space="preserve">, then, the punishment it will last until the current </w:t>
                      </w:r>
                      <w:r w:rsidRPr="001F7EBD">
                        <w:rPr>
                          <w:b/>
                          <w:bCs/>
                        </w:rPr>
                        <w:t>Iterated Game</w:t>
                      </w:r>
                      <w:r w:rsidRPr="00BE4F55">
                        <w:t xml:space="preserve"> end, even if it will originate a </w:t>
                      </w:r>
                      <w:r w:rsidRPr="00140804">
                        <w:rPr>
                          <w:b/>
                          <w:bCs/>
                        </w:rPr>
                        <w:t>deadlock situation</w:t>
                      </w:r>
                      <w:r w:rsidRPr="00BE4F55">
                        <w:t>;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2F6038F5" w14:textId="77777777" w:rsidR="00BE4F55" w:rsidRDefault="00BE4F55">
      <w:r>
        <w:br w:type="page"/>
      </w:r>
    </w:p>
    <w:p w14:paraId="1975E147" w14:textId="77777777" w:rsidR="00BE4F55" w:rsidRPr="00F67D3A" w:rsidRDefault="00BE4F55" w:rsidP="00BE4F55">
      <w:r>
        <w:rPr>
          <w:noProof/>
          <w:lang w:eastAsia="en-US"/>
        </w:rPr>
        <w:lastRenderedPageBreak/>
        <w:drawing>
          <wp:anchor distT="0" distB="0" distL="114300" distR="114300" simplePos="0" relativeHeight="252592640" behindDoc="1" locked="0" layoutInCell="1" allowOverlap="1" wp14:anchorId="2BC50315" wp14:editId="40141259">
            <wp:simplePos x="0" y="0"/>
            <wp:positionH relativeFrom="column">
              <wp:posOffset>-114300</wp:posOffset>
            </wp:positionH>
            <wp:positionV relativeFrom="paragraph">
              <wp:posOffset>-1196340</wp:posOffset>
            </wp:positionV>
            <wp:extent cx="7886700" cy="2668905"/>
            <wp:effectExtent l="0" t="0" r="0" b="0"/>
            <wp:wrapNone/>
            <wp:docPr id="337" name="Picture 337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A502534" w14:textId="77777777" w:rsidR="00BE4F55" w:rsidRPr="00F67D3A" w:rsidRDefault="00BE4F55" w:rsidP="00BE4F55">
      <w:r w:rsidRPr="008C3BF3">
        <w:rPr>
          <w:rStyle w:val="sowc"/>
          <w:noProof/>
          <w:color w:val="333333"/>
        </w:rPr>
        <w:drawing>
          <wp:anchor distT="0" distB="0" distL="114300" distR="114300" simplePos="0" relativeHeight="252591616" behindDoc="0" locked="0" layoutInCell="1" allowOverlap="1" wp14:anchorId="5D10B261" wp14:editId="6498091B">
            <wp:simplePos x="0" y="0"/>
            <wp:positionH relativeFrom="column">
              <wp:posOffset>6181725</wp:posOffset>
            </wp:positionH>
            <wp:positionV relativeFrom="paragraph">
              <wp:posOffset>51435</wp:posOffset>
            </wp:positionV>
            <wp:extent cx="843915" cy="614045"/>
            <wp:effectExtent l="0" t="0" r="0" b="0"/>
            <wp:wrapNone/>
            <wp:docPr id="338" name="Picture 3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ct-nova-logo-1.png"/>
                    <pic:cNvPicPr/>
                  </pic:nvPicPr>
                  <pic:blipFill>
                    <a:blip r:embed="rId11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60000" contrast="-8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3915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3BF3">
        <w:rPr>
          <w:rStyle w:val="sowc"/>
          <w:noProof/>
          <w:color w:val="333333"/>
        </w:rPr>
        <w:drawing>
          <wp:anchor distT="0" distB="0" distL="114300" distR="114300" simplePos="0" relativeHeight="252590592" behindDoc="0" locked="0" layoutInCell="1" allowOverlap="1" wp14:anchorId="37A230CB" wp14:editId="6436A95F">
            <wp:simplePos x="0" y="0"/>
            <wp:positionH relativeFrom="column">
              <wp:posOffset>4107815</wp:posOffset>
            </wp:positionH>
            <wp:positionV relativeFrom="paragraph">
              <wp:posOffset>25163</wp:posOffset>
            </wp:positionV>
            <wp:extent cx="1787545" cy="649974"/>
            <wp:effectExtent l="0" t="0" r="3175" b="0"/>
            <wp:wrapNone/>
            <wp:docPr id="339" name="Picture 3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niversidade-nova-lisboa-logo-1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60000" contrast="-8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545" cy="6499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FB00F83" w14:textId="77777777" w:rsidR="00BE4F55" w:rsidRPr="00F67D3A" w:rsidRDefault="00BE4F55" w:rsidP="00BE4F55"/>
    <w:p w14:paraId="304FE357" w14:textId="77777777" w:rsidR="00BE4F55" w:rsidRPr="00F67D3A" w:rsidRDefault="00BE4F55" w:rsidP="00BE4F55"/>
    <w:p w14:paraId="03D156C7" w14:textId="77777777" w:rsidR="00BE4F55" w:rsidRPr="00F67D3A" w:rsidRDefault="00BE4F55" w:rsidP="00BE4F55"/>
    <w:p w14:paraId="10FABF6D" w14:textId="77777777" w:rsidR="00BE4F55" w:rsidRPr="00F67D3A" w:rsidRDefault="00BE4F55" w:rsidP="00BE4F55"/>
    <w:p w14:paraId="7E8E75BC" w14:textId="77777777" w:rsidR="00BE4F55" w:rsidRPr="00F67D3A" w:rsidRDefault="00BE4F55" w:rsidP="00BE4F55"/>
    <w:p w14:paraId="3A47B5E4" w14:textId="77777777" w:rsidR="00BE4F55" w:rsidRPr="00F67D3A" w:rsidRDefault="00BE4F55" w:rsidP="00BE4F55"/>
    <w:p w14:paraId="6C19CAC3" w14:textId="77777777" w:rsidR="00BE4F55" w:rsidRPr="00F67D3A" w:rsidRDefault="00BE4F55" w:rsidP="00BE4F55"/>
    <w:p w14:paraId="34847A00" w14:textId="77777777" w:rsidR="00BE4F55" w:rsidRPr="00F67D3A" w:rsidRDefault="00BE4F55" w:rsidP="00BE4F55"/>
    <w:p w14:paraId="59491FD9" w14:textId="77777777" w:rsidR="00BE4F55" w:rsidRPr="00F67D3A" w:rsidRDefault="00BE4F55" w:rsidP="00BE4F55">
      <w:r>
        <w:rPr>
          <w:noProof/>
          <w:lang w:eastAsia="en-US"/>
        </w:rPr>
        <mc:AlternateContent>
          <mc:Choice Requires="wps">
            <w:drawing>
              <wp:anchor distT="36576" distB="36576" distL="36576" distR="36576" simplePos="0" relativeHeight="252589568" behindDoc="0" locked="0" layoutInCell="1" allowOverlap="1" wp14:anchorId="200C823F" wp14:editId="1AED7179">
                <wp:simplePos x="0" y="0"/>
                <wp:positionH relativeFrom="column">
                  <wp:posOffset>571499</wp:posOffset>
                </wp:positionH>
                <wp:positionV relativeFrom="page">
                  <wp:posOffset>2390775</wp:posOffset>
                </wp:positionV>
                <wp:extent cx="6467475" cy="7113181"/>
                <wp:effectExtent l="0" t="0" r="9525" b="0"/>
                <wp:wrapNone/>
                <wp:docPr id="336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67475" cy="711318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BB033A8" w14:textId="77777777" w:rsidR="004E6F59" w:rsidRDefault="004E6F59" w:rsidP="00BE4F55">
                            <w:pPr>
                              <w:pStyle w:val="MyHeadtitle"/>
                              <w:spacing w:before="0" w:after="0"/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  <w:t>v. Explanation of the developed</w:t>
                            </w:r>
                          </w:p>
                          <w:p w14:paraId="51BA73B8" w14:textId="669998C2" w:rsidR="004E6F59" w:rsidRPr="00BE4F55" w:rsidRDefault="004E6F59" w:rsidP="00BE4F55">
                            <w:pPr>
                              <w:pStyle w:val="MyHeadtitle"/>
                              <w:spacing w:before="0" w:after="0"/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  <w:t xml:space="preserve">    Strategies</w:t>
                            </w:r>
                          </w:p>
                          <w:p w14:paraId="78F642D1" w14:textId="77777777" w:rsidR="004E6F59" w:rsidRPr="00BE4F55" w:rsidRDefault="004E6F59" w:rsidP="00BE4F55">
                            <w:pPr>
                              <w:pStyle w:val="My"/>
                              <w:numPr>
                                <w:ilvl w:val="0"/>
                                <w:numId w:val="7"/>
                              </w:numPr>
                              <w:spacing w:before="240" w:after="240"/>
                              <w:jc w:val="both"/>
                            </w:pPr>
                            <w:r w:rsidRPr="00BE4F55">
                              <w:t xml:space="preserve">This </w:t>
                            </w:r>
                            <w:r w:rsidRPr="00825D56">
                              <w:rPr>
                                <w:b/>
                                <w:bCs/>
                              </w:rPr>
                              <w:t>Strategies</w:t>
                            </w:r>
                            <w:r w:rsidRPr="00BE4F55">
                              <w:t xml:space="preserve"> was developed, like will be explained following:</w:t>
                            </w:r>
                          </w:p>
                          <w:p w14:paraId="1A6E3820" w14:textId="77777777" w:rsidR="004E6F59" w:rsidRPr="00BE4F55" w:rsidRDefault="004E6F59" w:rsidP="00BE4F55">
                            <w:pPr>
                              <w:pStyle w:val="My"/>
                              <w:numPr>
                                <w:ilvl w:val="1"/>
                                <w:numId w:val="7"/>
                              </w:numPr>
                              <w:spacing w:before="240" w:after="240"/>
                              <w:ind w:left="1134"/>
                              <w:jc w:val="both"/>
                            </w:pPr>
                            <w:r w:rsidRPr="00825D56">
                              <w:rPr>
                                <w:b/>
                                <w:bCs/>
                              </w:rPr>
                              <w:t>Forgiving Grim Trigger Strategy, for Fixed Number of Rounds</w:t>
                            </w:r>
                            <w:r w:rsidRPr="00BE4F55">
                              <w:t>:</w:t>
                            </w:r>
                          </w:p>
                          <w:p w14:paraId="116BE231" w14:textId="77777777" w:rsidR="004E6F59" w:rsidRPr="00BE4F55" w:rsidRDefault="004E6F59" w:rsidP="00BE4F55">
                            <w:pPr>
                              <w:pStyle w:val="My"/>
                              <w:numPr>
                                <w:ilvl w:val="2"/>
                                <w:numId w:val="7"/>
                              </w:numPr>
                              <w:spacing w:after="240"/>
                              <w:ind w:left="1560"/>
                              <w:jc w:val="both"/>
                            </w:pPr>
                            <w:r w:rsidRPr="00BE4F55">
                              <w:t>But</w:t>
                            </w:r>
                            <w:r>
                              <w:rPr>
                                <w:lang w:val="en-GB"/>
                              </w:rPr>
                              <w:t>, once again</w:t>
                            </w:r>
                            <w:r w:rsidRPr="00BE4F55">
                              <w:t xml:space="preserve">,  if </w:t>
                            </w:r>
                            <w:r w:rsidRPr="00D5250B">
                              <w:rPr>
                                <w:rFonts w:ascii="Cambria Math" w:hAnsi="Cambria Math"/>
                              </w:rPr>
                              <w:t>(GAIN_DEFECT &gt; PROB_LOSS_ DEFECT)</w:t>
                            </w:r>
                            <w:r w:rsidRPr="00BE4F55">
                              <w:t>, play a Defect action:</w:t>
                            </w:r>
                          </w:p>
                          <w:p w14:paraId="72D13EF9" w14:textId="77777777" w:rsidR="004E6F59" w:rsidRPr="00BE4F55" w:rsidRDefault="004E6F59" w:rsidP="00BE4F55">
                            <w:pPr>
                              <w:pStyle w:val="My"/>
                              <w:numPr>
                                <w:ilvl w:val="3"/>
                                <w:numId w:val="7"/>
                              </w:numPr>
                              <w:spacing w:after="240"/>
                              <w:ind w:left="1843" w:hanging="283"/>
                              <w:rPr>
                                <w:rFonts w:ascii="Cambria Math" w:hAnsi="Cambria Math"/>
                              </w:rPr>
                            </w:pPr>
                            <w:r w:rsidRPr="00BE4F55">
                              <w:rPr>
                                <w:rFonts w:ascii="Cambria Math" w:hAnsi="Cambria Math"/>
                              </w:rPr>
                              <w:t>GAIN_DEFECT = (I_DEFECT_OPPONENT_COOPERATE - BOTH_COOPERATE)</w:t>
                            </w:r>
                          </w:p>
                          <w:p w14:paraId="6069DA1B" w14:textId="77777777" w:rsidR="004E6F59" w:rsidRPr="00BE4F55" w:rsidRDefault="004E6F59" w:rsidP="00BE4F55">
                            <w:pPr>
                              <w:pStyle w:val="My"/>
                              <w:numPr>
                                <w:ilvl w:val="3"/>
                                <w:numId w:val="7"/>
                              </w:numPr>
                              <w:ind w:left="1843" w:hanging="283"/>
                              <w:rPr>
                                <w:rFonts w:ascii="Cambria Math" w:hAnsi="Cambria Math"/>
                              </w:rPr>
                            </w:pPr>
                            <w:r w:rsidRPr="00BE4F55">
                              <w:rPr>
                                <w:rFonts w:ascii="Cambria Math" w:hAnsi="Cambria Math"/>
                              </w:rPr>
                              <w:t xml:space="preserve">DET_LOSS_DEFECT = (BOTH_COOPERATE - BOTH_DEFECT) × </w:t>
                            </w:r>
                          </w:p>
                          <w:p w14:paraId="57E11D31" w14:textId="77777777" w:rsidR="004E6F59" w:rsidRPr="00BE4F55" w:rsidRDefault="004E6F59" w:rsidP="00BE4F55">
                            <w:pPr>
                              <w:pStyle w:val="My"/>
                              <w:spacing w:after="240"/>
                              <w:ind w:left="2551" w:firstLine="281"/>
                              <w:rPr>
                                <w:rFonts w:ascii="Cambria Math" w:hAnsi="Cambria Math"/>
                              </w:rPr>
                            </w:pPr>
                            <w:r w:rsidRPr="00BE4F55">
                              <w:rPr>
                                <w:rFonts w:ascii="Cambria Math" w:hAnsi="Cambria Math"/>
                              </w:rPr>
                              <w:t xml:space="preserve">                        (#ROUND_LEFT – 1)</w:t>
                            </w:r>
                          </w:p>
                          <w:p w14:paraId="7229C367" w14:textId="77777777" w:rsidR="004E6F59" w:rsidRPr="00BE4F55" w:rsidRDefault="004E6F59" w:rsidP="00BE4F55">
                            <w:pPr>
                              <w:pStyle w:val="My"/>
                              <w:numPr>
                                <w:ilvl w:val="0"/>
                                <w:numId w:val="15"/>
                              </w:numPr>
                              <w:spacing w:after="240"/>
                              <w:ind w:left="1843" w:hanging="283"/>
                              <w:rPr>
                                <w:rFonts w:ascii="Cambria Math" w:hAnsi="Cambria Math"/>
                              </w:rPr>
                            </w:pPr>
                            <w:r w:rsidRPr="00BE4F55">
                              <w:rPr>
                                <w:rFonts w:ascii="Cambria Math" w:hAnsi="Cambria Math"/>
                              </w:rPr>
                              <w:t>I_DEFECT_OPPONENT_COOPERATE = 4</w:t>
                            </w:r>
                          </w:p>
                          <w:p w14:paraId="473A481E" w14:textId="77777777" w:rsidR="004E6F59" w:rsidRPr="00BE4F55" w:rsidRDefault="004E6F59" w:rsidP="00BE4F55">
                            <w:pPr>
                              <w:pStyle w:val="My"/>
                              <w:numPr>
                                <w:ilvl w:val="0"/>
                                <w:numId w:val="15"/>
                              </w:numPr>
                              <w:spacing w:after="240"/>
                              <w:ind w:left="1843" w:hanging="283"/>
                              <w:rPr>
                                <w:rFonts w:ascii="Cambria Math" w:hAnsi="Cambria Math"/>
                              </w:rPr>
                            </w:pPr>
                            <w:r w:rsidRPr="00BE4F55">
                              <w:rPr>
                                <w:rFonts w:ascii="Cambria Math" w:hAnsi="Cambria Math"/>
                              </w:rPr>
                              <w:t>BOTH_COOPERATE = 3</w:t>
                            </w:r>
                          </w:p>
                          <w:p w14:paraId="21ED90ED" w14:textId="77777777" w:rsidR="004E6F59" w:rsidRDefault="004E6F59" w:rsidP="00BE4F55">
                            <w:pPr>
                              <w:pStyle w:val="My"/>
                              <w:numPr>
                                <w:ilvl w:val="0"/>
                                <w:numId w:val="15"/>
                              </w:numPr>
                              <w:spacing w:after="240"/>
                              <w:ind w:left="1843" w:hanging="283"/>
                              <w:rPr>
                                <w:rFonts w:ascii="Cambria Math" w:hAnsi="Cambria Math"/>
                              </w:rPr>
                            </w:pPr>
                            <w:r w:rsidRPr="00BE4F55">
                              <w:rPr>
                                <w:rFonts w:ascii="Cambria Math" w:hAnsi="Cambria Math"/>
                              </w:rPr>
                              <w:t>BOTH_DEFECT</w:t>
                            </w:r>
                            <w:r>
                              <w:rPr>
                                <w:rFonts w:ascii="Cambria Math" w:hAnsi="Cambria Math"/>
                                <w:lang w:val="en-GB"/>
                              </w:rPr>
                              <w:t xml:space="preserve"> </w:t>
                            </w:r>
                            <w:r w:rsidRPr="00BE4F55">
                              <w:rPr>
                                <w:rFonts w:ascii="Cambria Math" w:hAnsi="Cambria Math"/>
                              </w:rPr>
                              <w:t>= 1</w:t>
                            </w:r>
                          </w:p>
                          <w:p w14:paraId="31DD8866" w14:textId="77777777" w:rsidR="004E6F59" w:rsidRPr="00E318C6" w:rsidRDefault="004E6F59" w:rsidP="00E318C6">
                            <w:pPr>
                              <w:pStyle w:val="MyHeadtitle"/>
                              <w:spacing w:before="0" w:after="0"/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28"/>
                              </w:rPr>
                            </w:pPr>
                          </w:p>
                          <w:p w14:paraId="1AC682A7" w14:textId="11B6BDEF" w:rsidR="004E6F59" w:rsidRPr="00BE4F55" w:rsidRDefault="004E6F59" w:rsidP="00E318C6">
                            <w:pPr>
                              <w:pStyle w:val="MyHeadtitle"/>
                              <w:spacing w:before="0" w:after="0"/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  <w:t>vi. Some Experimental Tests</w:t>
                            </w:r>
                          </w:p>
                          <w:p w14:paraId="4C8F1317" w14:textId="77777777" w:rsidR="004E6F59" w:rsidRPr="00BE4F55" w:rsidRDefault="004E6F59" w:rsidP="00E318C6">
                            <w:pPr>
                              <w:pStyle w:val="My"/>
                              <w:numPr>
                                <w:ilvl w:val="0"/>
                                <w:numId w:val="7"/>
                              </w:numPr>
                              <w:spacing w:before="240" w:after="240"/>
                              <w:jc w:val="both"/>
                            </w:pPr>
                            <w:r w:rsidRPr="00BE4F55">
                              <w:t>Th</w:t>
                            </w:r>
                            <w:r>
                              <w:rPr>
                                <w:lang w:val="en-GB"/>
                              </w:rPr>
                              <w:t xml:space="preserve">ere was realized some </w:t>
                            </w:r>
                            <w:r w:rsidRPr="00825D56">
                              <w:rPr>
                                <w:b/>
                                <w:bCs/>
                                <w:lang w:val="en-GB"/>
                              </w:rPr>
                              <w:t>Experimental Tests</w:t>
                            </w:r>
                            <w:r>
                              <w:rPr>
                                <w:lang w:val="en-GB"/>
                              </w:rPr>
                              <w:t xml:space="preserve">, regarding the three type of games proposed to the </w:t>
                            </w:r>
                            <w:r w:rsidRPr="00825D56">
                              <w:rPr>
                                <w:b/>
                                <w:bCs/>
                                <w:lang w:val="en-GB"/>
                              </w:rPr>
                              <w:t>Tournament</w:t>
                            </w:r>
                            <w:r>
                              <w:rPr>
                                <w:lang w:val="en-GB"/>
                              </w:rPr>
                              <w:t>:</w:t>
                            </w:r>
                          </w:p>
                          <w:p w14:paraId="27DC2BB4" w14:textId="77777777" w:rsidR="004E6F59" w:rsidRPr="001E5353" w:rsidRDefault="004E6F59" w:rsidP="00E318C6">
                            <w:pPr>
                              <w:pStyle w:val="My"/>
                              <w:numPr>
                                <w:ilvl w:val="0"/>
                                <w:numId w:val="15"/>
                              </w:numPr>
                              <w:spacing w:after="240"/>
                              <w:ind w:left="1134" w:hanging="425"/>
                            </w:pPr>
                            <w:r>
                              <w:rPr>
                                <w:lang w:val="en-GB"/>
                              </w:rPr>
                              <w:t>Game #1 (20 Iterations – 100% of Probability of Continue to the next Game Stage/Round):</w:t>
                            </w:r>
                          </w:p>
                          <w:tbl>
                            <w:tblPr>
                              <w:tblStyle w:val="TableGrid"/>
                              <w:tblW w:w="7938" w:type="dxa"/>
                              <w:tblInd w:w="135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180"/>
                              <w:gridCol w:w="3758"/>
                            </w:tblGrid>
                            <w:tr w:rsidR="004E6F59" w:rsidRPr="00A90680" w14:paraId="65DFF74C" w14:textId="77777777" w:rsidTr="00234292">
                              <w:trPr>
                                <w:trHeight w:val="340"/>
                              </w:trPr>
                              <w:tc>
                                <w:tcPr>
                                  <w:tcW w:w="3969" w:type="dxa"/>
                                  <w:shd w:val="clear" w:color="auto" w:fill="808080" w:themeFill="background1" w:themeFillShade="80"/>
                                  <w:vAlign w:val="center"/>
                                </w:tcPr>
                                <w:p w14:paraId="448563C5" w14:textId="77777777" w:rsidR="004E6F59" w:rsidRPr="00087DCE" w:rsidRDefault="004E6F59" w:rsidP="00E318C6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</w:pPr>
                                  <w:r w:rsidRPr="00087DCE"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  <w:t>ForgivingGrimTriggerForFixedNumRounds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shd w:val="clear" w:color="auto" w:fill="808080" w:themeFill="background1" w:themeFillShade="80"/>
                                  <w:vAlign w:val="center"/>
                                </w:tcPr>
                                <w:p w14:paraId="4C514C11" w14:textId="77777777" w:rsidR="004E6F59" w:rsidRPr="00087DCE" w:rsidRDefault="004E6F59" w:rsidP="00E318C6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</w:pPr>
                                  <w:r w:rsidRPr="00087DCE"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  <w:t>Random</w:t>
                                  </w:r>
                                </w:p>
                              </w:tc>
                            </w:tr>
                            <w:tr w:rsidR="004E6F59" w:rsidRPr="00A90680" w14:paraId="56CB98AE" w14:textId="77777777" w:rsidTr="00234292">
                              <w:trPr>
                                <w:trHeight w:val="340"/>
                              </w:trPr>
                              <w:tc>
                                <w:tcPr>
                                  <w:tcW w:w="3969" w:type="dxa"/>
                                  <w:shd w:val="clear" w:color="auto" w:fill="A6A6A6" w:themeFill="background1" w:themeFillShade="A6"/>
                                  <w:vAlign w:val="center"/>
                                </w:tcPr>
                                <w:p w14:paraId="5C1F179E" w14:textId="77777777" w:rsidR="004E6F59" w:rsidRPr="00087DCE" w:rsidRDefault="004E6F59" w:rsidP="00E318C6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0"/>
                                      <w:szCs w:val="16"/>
                                      <w:vertAlign w:val="subscript"/>
                                    </w:rPr>
                                  </w:pPr>
                                  <w:r w:rsidRPr="00087DCE"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  <w:t>93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shd w:val="clear" w:color="auto" w:fill="A6A6A6" w:themeFill="background1" w:themeFillShade="A6"/>
                                  <w:vAlign w:val="center"/>
                                </w:tcPr>
                                <w:p w14:paraId="2FD9EFA7" w14:textId="77777777" w:rsidR="004E6F59" w:rsidRPr="00087DCE" w:rsidRDefault="004E6F59" w:rsidP="00E318C6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</w:pPr>
                                  <w:r w:rsidRPr="00087DCE"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  <w:t>57</w:t>
                                  </w:r>
                                </w:p>
                              </w:tc>
                            </w:tr>
                          </w:tbl>
                          <w:p w14:paraId="5BAD4232" w14:textId="77777777" w:rsidR="004E6F59" w:rsidRPr="00BE4F55" w:rsidRDefault="004E6F59" w:rsidP="00E318C6">
                            <w:pPr>
                              <w:pStyle w:val="My"/>
                              <w:spacing w:after="240"/>
                              <w:rPr>
                                <w:rFonts w:ascii="Cambria Math" w:hAnsi="Cambria Math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0C823F" id="_x0000_s1062" type="#_x0000_t202" style="position:absolute;margin-left:45pt;margin-top:188.25pt;width:509.25pt;height:560.1pt;z-index:2525895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" filled="f" fillcolor="#fffffe" stroked="f" strokecolor="#212120" insetpen="t">
                <v:textbox inset="2.88pt,2.88pt,2.88pt,2.88pt">
                  <w:txbxContent>
                    <w:p w14:paraId="1BB033A8" w14:textId="77777777" w:rsidR="004E6F59" w:rsidRDefault="004E6F59" w:rsidP="00BE4F55">
                      <w:pPr>
                        <w:pStyle w:val="MyHeadtitle"/>
                        <w:spacing w:before="0" w:after="0"/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</w:pPr>
                      <w:r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  <w:t>v. Explanation of the developed</w:t>
                      </w:r>
                    </w:p>
                    <w:p w14:paraId="51BA73B8" w14:textId="669998C2" w:rsidR="004E6F59" w:rsidRPr="00BE4F55" w:rsidRDefault="004E6F59" w:rsidP="00BE4F55">
                      <w:pPr>
                        <w:pStyle w:val="MyHeadtitle"/>
                        <w:spacing w:before="0" w:after="0"/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</w:pPr>
                      <w:r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  <w:t xml:space="preserve">    Strategies</w:t>
                      </w:r>
                    </w:p>
                    <w:p w14:paraId="78F642D1" w14:textId="77777777" w:rsidR="004E6F59" w:rsidRPr="00BE4F55" w:rsidRDefault="004E6F59" w:rsidP="00BE4F55">
                      <w:pPr>
                        <w:pStyle w:val="My"/>
                        <w:numPr>
                          <w:ilvl w:val="0"/>
                          <w:numId w:val="7"/>
                        </w:numPr>
                        <w:spacing w:before="240" w:after="240"/>
                        <w:jc w:val="both"/>
                      </w:pPr>
                      <w:r w:rsidRPr="00BE4F55">
                        <w:t xml:space="preserve">This </w:t>
                      </w:r>
                      <w:r w:rsidRPr="00825D56">
                        <w:rPr>
                          <w:b/>
                          <w:bCs/>
                        </w:rPr>
                        <w:t>Strategies</w:t>
                      </w:r>
                      <w:r w:rsidRPr="00BE4F55">
                        <w:t xml:space="preserve"> was developed, like will be explained following:</w:t>
                      </w:r>
                    </w:p>
                    <w:p w14:paraId="1A6E3820" w14:textId="77777777" w:rsidR="004E6F59" w:rsidRPr="00BE4F55" w:rsidRDefault="004E6F59" w:rsidP="00BE4F55">
                      <w:pPr>
                        <w:pStyle w:val="My"/>
                        <w:numPr>
                          <w:ilvl w:val="1"/>
                          <w:numId w:val="7"/>
                        </w:numPr>
                        <w:spacing w:before="240" w:after="240"/>
                        <w:ind w:left="1134"/>
                        <w:jc w:val="both"/>
                      </w:pPr>
                      <w:r w:rsidRPr="00825D56">
                        <w:rPr>
                          <w:b/>
                          <w:bCs/>
                        </w:rPr>
                        <w:t>Forgiving Grim Trigger Strategy, for Fixed Number of Rounds</w:t>
                      </w:r>
                      <w:r w:rsidRPr="00BE4F55">
                        <w:t>:</w:t>
                      </w:r>
                    </w:p>
                    <w:p w14:paraId="116BE231" w14:textId="77777777" w:rsidR="004E6F59" w:rsidRPr="00BE4F55" w:rsidRDefault="004E6F59" w:rsidP="00BE4F55">
                      <w:pPr>
                        <w:pStyle w:val="My"/>
                        <w:numPr>
                          <w:ilvl w:val="2"/>
                          <w:numId w:val="7"/>
                        </w:numPr>
                        <w:spacing w:after="240"/>
                        <w:ind w:left="1560"/>
                        <w:jc w:val="both"/>
                      </w:pPr>
                      <w:r w:rsidRPr="00BE4F55">
                        <w:t>But</w:t>
                      </w:r>
                      <w:r>
                        <w:rPr>
                          <w:lang w:val="en-GB"/>
                        </w:rPr>
                        <w:t>, once again</w:t>
                      </w:r>
                      <w:r w:rsidRPr="00BE4F55">
                        <w:t xml:space="preserve">,  if </w:t>
                      </w:r>
                      <w:r w:rsidRPr="00D5250B">
                        <w:rPr>
                          <w:rFonts w:ascii="Cambria Math" w:hAnsi="Cambria Math"/>
                        </w:rPr>
                        <w:t>(GAIN_DEFECT &gt; PROB_LOSS_ DEFECT)</w:t>
                      </w:r>
                      <w:r w:rsidRPr="00BE4F55">
                        <w:t>, play a Defect action:</w:t>
                      </w:r>
                    </w:p>
                    <w:p w14:paraId="72D13EF9" w14:textId="77777777" w:rsidR="004E6F59" w:rsidRPr="00BE4F55" w:rsidRDefault="004E6F59" w:rsidP="00BE4F55">
                      <w:pPr>
                        <w:pStyle w:val="My"/>
                        <w:numPr>
                          <w:ilvl w:val="3"/>
                          <w:numId w:val="7"/>
                        </w:numPr>
                        <w:spacing w:after="240"/>
                        <w:ind w:left="1843" w:hanging="283"/>
                        <w:rPr>
                          <w:rFonts w:ascii="Cambria Math" w:hAnsi="Cambria Math"/>
                        </w:rPr>
                      </w:pPr>
                      <w:r w:rsidRPr="00BE4F55">
                        <w:rPr>
                          <w:rFonts w:ascii="Cambria Math" w:hAnsi="Cambria Math"/>
                        </w:rPr>
                        <w:t>GAIN_DEFECT = (I_DEFECT_OPPONENT_COOPERATE - BOTH_COOPERATE)</w:t>
                      </w:r>
                    </w:p>
                    <w:p w14:paraId="6069DA1B" w14:textId="77777777" w:rsidR="004E6F59" w:rsidRPr="00BE4F55" w:rsidRDefault="004E6F59" w:rsidP="00BE4F55">
                      <w:pPr>
                        <w:pStyle w:val="My"/>
                        <w:numPr>
                          <w:ilvl w:val="3"/>
                          <w:numId w:val="7"/>
                        </w:numPr>
                        <w:ind w:left="1843" w:hanging="283"/>
                        <w:rPr>
                          <w:rFonts w:ascii="Cambria Math" w:hAnsi="Cambria Math"/>
                        </w:rPr>
                      </w:pPr>
                      <w:r w:rsidRPr="00BE4F55">
                        <w:rPr>
                          <w:rFonts w:ascii="Cambria Math" w:hAnsi="Cambria Math"/>
                        </w:rPr>
                        <w:t xml:space="preserve">DET_LOSS_DEFECT = (BOTH_COOPERATE - BOTH_DEFECT) × </w:t>
                      </w:r>
                    </w:p>
                    <w:p w14:paraId="57E11D31" w14:textId="77777777" w:rsidR="004E6F59" w:rsidRPr="00BE4F55" w:rsidRDefault="004E6F59" w:rsidP="00BE4F55">
                      <w:pPr>
                        <w:pStyle w:val="My"/>
                        <w:spacing w:after="240"/>
                        <w:ind w:left="2551" w:firstLine="281"/>
                        <w:rPr>
                          <w:rFonts w:ascii="Cambria Math" w:hAnsi="Cambria Math"/>
                        </w:rPr>
                      </w:pPr>
                      <w:r w:rsidRPr="00BE4F55">
                        <w:rPr>
                          <w:rFonts w:ascii="Cambria Math" w:hAnsi="Cambria Math"/>
                        </w:rPr>
                        <w:t xml:space="preserve">                        (#ROUND_LEFT – 1)</w:t>
                      </w:r>
                    </w:p>
                    <w:p w14:paraId="7229C367" w14:textId="77777777" w:rsidR="004E6F59" w:rsidRPr="00BE4F55" w:rsidRDefault="004E6F59" w:rsidP="00BE4F55">
                      <w:pPr>
                        <w:pStyle w:val="My"/>
                        <w:numPr>
                          <w:ilvl w:val="0"/>
                          <w:numId w:val="15"/>
                        </w:numPr>
                        <w:spacing w:after="240"/>
                        <w:ind w:left="1843" w:hanging="283"/>
                        <w:rPr>
                          <w:rFonts w:ascii="Cambria Math" w:hAnsi="Cambria Math"/>
                        </w:rPr>
                      </w:pPr>
                      <w:r w:rsidRPr="00BE4F55">
                        <w:rPr>
                          <w:rFonts w:ascii="Cambria Math" w:hAnsi="Cambria Math"/>
                        </w:rPr>
                        <w:t>I_DEFECT_OPPONENT_COOPERATE = 4</w:t>
                      </w:r>
                    </w:p>
                    <w:p w14:paraId="473A481E" w14:textId="77777777" w:rsidR="004E6F59" w:rsidRPr="00BE4F55" w:rsidRDefault="004E6F59" w:rsidP="00BE4F55">
                      <w:pPr>
                        <w:pStyle w:val="My"/>
                        <w:numPr>
                          <w:ilvl w:val="0"/>
                          <w:numId w:val="15"/>
                        </w:numPr>
                        <w:spacing w:after="240"/>
                        <w:ind w:left="1843" w:hanging="283"/>
                        <w:rPr>
                          <w:rFonts w:ascii="Cambria Math" w:hAnsi="Cambria Math"/>
                        </w:rPr>
                      </w:pPr>
                      <w:r w:rsidRPr="00BE4F55">
                        <w:rPr>
                          <w:rFonts w:ascii="Cambria Math" w:hAnsi="Cambria Math"/>
                        </w:rPr>
                        <w:t>BOTH_COOPERATE = 3</w:t>
                      </w:r>
                    </w:p>
                    <w:p w14:paraId="21ED90ED" w14:textId="77777777" w:rsidR="004E6F59" w:rsidRDefault="004E6F59" w:rsidP="00BE4F55">
                      <w:pPr>
                        <w:pStyle w:val="My"/>
                        <w:numPr>
                          <w:ilvl w:val="0"/>
                          <w:numId w:val="15"/>
                        </w:numPr>
                        <w:spacing w:after="240"/>
                        <w:ind w:left="1843" w:hanging="283"/>
                        <w:rPr>
                          <w:rFonts w:ascii="Cambria Math" w:hAnsi="Cambria Math"/>
                        </w:rPr>
                      </w:pPr>
                      <w:r w:rsidRPr="00BE4F55">
                        <w:rPr>
                          <w:rFonts w:ascii="Cambria Math" w:hAnsi="Cambria Math"/>
                        </w:rPr>
                        <w:t>BOTH_DEFECT</w:t>
                      </w:r>
                      <w:r>
                        <w:rPr>
                          <w:rFonts w:ascii="Cambria Math" w:hAnsi="Cambria Math"/>
                          <w:lang w:val="en-GB"/>
                        </w:rPr>
                        <w:t xml:space="preserve"> </w:t>
                      </w:r>
                      <w:r w:rsidRPr="00BE4F55">
                        <w:rPr>
                          <w:rFonts w:ascii="Cambria Math" w:hAnsi="Cambria Math"/>
                        </w:rPr>
                        <w:t>= 1</w:t>
                      </w:r>
                    </w:p>
                    <w:p w14:paraId="31DD8866" w14:textId="77777777" w:rsidR="004E6F59" w:rsidRPr="00E318C6" w:rsidRDefault="004E6F59" w:rsidP="00E318C6">
                      <w:pPr>
                        <w:pStyle w:val="MyHeadtitle"/>
                        <w:spacing w:before="0" w:after="0"/>
                        <w:rPr>
                          <w:rFonts w:ascii="Futura LT Book" w:hAnsi="Futura LT Book" w:cs="Times New Roman"/>
                          <w:b w:val="0"/>
                          <w:color w:val="333333"/>
                          <w:sz w:val="28"/>
                        </w:rPr>
                      </w:pPr>
                    </w:p>
                    <w:p w14:paraId="1AC682A7" w14:textId="11B6BDEF" w:rsidR="004E6F59" w:rsidRPr="00BE4F55" w:rsidRDefault="004E6F59" w:rsidP="00E318C6">
                      <w:pPr>
                        <w:pStyle w:val="MyHeadtitle"/>
                        <w:spacing w:before="0" w:after="0"/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</w:pPr>
                      <w:r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  <w:t>vi. Some Experimental Tests</w:t>
                      </w:r>
                    </w:p>
                    <w:p w14:paraId="4C8F1317" w14:textId="77777777" w:rsidR="004E6F59" w:rsidRPr="00BE4F55" w:rsidRDefault="004E6F59" w:rsidP="00E318C6">
                      <w:pPr>
                        <w:pStyle w:val="My"/>
                        <w:numPr>
                          <w:ilvl w:val="0"/>
                          <w:numId w:val="7"/>
                        </w:numPr>
                        <w:spacing w:before="240" w:after="240"/>
                        <w:jc w:val="both"/>
                      </w:pPr>
                      <w:r w:rsidRPr="00BE4F55">
                        <w:t>Th</w:t>
                      </w:r>
                      <w:r>
                        <w:rPr>
                          <w:lang w:val="en-GB"/>
                        </w:rPr>
                        <w:t xml:space="preserve">ere was realized some </w:t>
                      </w:r>
                      <w:r w:rsidRPr="00825D56">
                        <w:rPr>
                          <w:b/>
                          <w:bCs/>
                          <w:lang w:val="en-GB"/>
                        </w:rPr>
                        <w:t>Experimental Tests</w:t>
                      </w:r>
                      <w:r>
                        <w:rPr>
                          <w:lang w:val="en-GB"/>
                        </w:rPr>
                        <w:t xml:space="preserve">, regarding the three type of games proposed to the </w:t>
                      </w:r>
                      <w:r w:rsidRPr="00825D56">
                        <w:rPr>
                          <w:b/>
                          <w:bCs/>
                          <w:lang w:val="en-GB"/>
                        </w:rPr>
                        <w:t>Tournament</w:t>
                      </w:r>
                      <w:r>
                        <w:rPr>
                          <w:lang w:val="en-GB"/>
                        </w:rPr>
                        <w:t>:</w:t>
                      </w:r>
                    </w:p>
                    <w:p w14:paraId="27DC2BB4" w14:textId="77777777" w:rsidR="004E6F59" w:rsidRPr="001E5353" w:rsidRDefault="004E6F59" w:rsidP="00E318C6">
                      <w:pPr>
                        <w:pStyle w:val="My"/>
                        <w:numPr>
                          <w:ilvl w:val="0"/>
                          <w:numId w:val="15"/>
                        </w:numPr>
                        <w:spacing w:after="240"/>
                        <w:ind w:left="1134" w:hanging="425"/>
                      </w:pPr>
                      <w:r>
                        <w:rPr>
                          <w:lang w:val="en-GB"/>
                        </w:rPr>
                        <w:t>Game #1 (20 Iterations – 100% of Probability of Continue to the next Game Stage/Round):</w:t>
                      </w:r>
                    </w:p>
                    <w:tbl>
                      <w:tblPr>
                        <w:tblStyle w:val="TableGrid"/>
                        <w:tblW w:w="7938" w:type="dxa"/>
                        <w:tblInd w:w="1359" w:type="dxa"/>
                        <w:tblLook w:val="04A0" w:firstRow="1" w:lastRow="0" w:firstColumn="1" w:lastColumn="0" w:noHBand="0" w:noVBand="1"/>
                      </w:tblPr>
                      <w:tblGrid>
                        <w:gridCol w:w="4180"/>
                        <w:gridCol w:w="3758"/>
                      </w:tblGrid>
                      <w:tr w:rsidR="004E6F59" w:rsidRPr="00A90680" w14:paraId="65DFF74C" w14:textId="77777777" w:rsidTr="00234292">
                        <w:trPr>
                          <w:trHeight w:val="340"/>
                        </w:trPr>
                        <w:tc>
                          <w:tcPr>
                            <w:tcW w:w="3969" w:type="dxa"/>
                            <w:shd w:val="clear" w:color="auto" w:fill="808080" w:themeFill="background1" w:themeFillShade="80"/>
                            <w:vAlign w:val="center"/>
                          </w:tcPr>
                          <w:p w14:paraId="448563C5" w14:textId="77777777" w:rsidR="004E6F59" w:rsidRPr="00087DCE" w:rsidRDefault="004E6F59" w:rsidP="00E318C6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16"/>
                              </w:rPr>
                            </w:pPr>
                            <w:r w:rsidRPr="00087DCE"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16"/>
                              </w:rPr>
                              <w:t>ForgivingGrimTriggerForFixedNumRounds</w:t>
                            </w:r>
                          </w:p>
                        </w:tc>
                        <w:tc>
                          <w:tcPr>
                            <w:tcW w:w="3969" w:type="dxa"/>
                            <w:shd w:val="clear" w:color="auto" w:fill="808080" w:themeFill="background1" w:themeFillShade="80"/>
                            <w:vAlign w:val="center"/>
                          </w:tcPr>
                          <w:p w14:paraId="4C514C11" w14:textId="77777777" w:rsidR="004E6F59" w:rsidRPr="00087DCE" w:rsidRDefault="004E6F59" w:rsidP="00E318C6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16"/>
                              </w:rPr>
                            </w:pPr>
                            <w:r w:rsidRPr="00087DCE"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16"/>
                              </w:rPr>
                              <w:t>Random</w:t>
                            </w:r>
                          </w:p>
                        </w:tc>
                      </w:tr>
                      <w:tr w:rsidR="004E6F59" w:rsidRPr="00A90680" w14:paraId="56CB98AE" w14:textId="77777777" w:rsidTr="00234292">
                        <w:trPr>
                          <w:trHeight w:val="340"/>
                        </w:trPr>
                        <w:tc>
                          <w:tcPr>
                            <w:tcW w:w="3969" w:type="dxa"/>
                            <w:shd w:val="clear" w:color="auto" w:fill="A6A6A6" w:themeFill="background1" w:themeFillShade="A6"/>
                            <w:vAlign w:val="center"/>
                          </w:tcPr>
                          <w:p w14:paraId="5C1F179E" w14:textId="77777777" w:rsidR="004E6F59" w:rsidRPr="00087DCE" w:rsidRDefault="004E6F59" w:rsidP="00E318C6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0"/>
                                <w:szCs w:val="16"/>
                                <w:vertAlign w:val="subscript"/>
                              </w:rPr>
                            </w:pPr>
                            <w:r w:rsidRPr="00087DCE"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0"/>
                                <w:szCs w:val="16"/>
                              </w:rPr>
                              <w:t>93</w:t>
                            </w:r>
                          </w:p>
                        </w:tc>
                        <w:tc>
                          <w:tcPr>
                            <w:tcW w:w="3969" w:type="dxa"/>
                            <w:shd w:val="clear" w:color="auto" w:fill="A6A6A6" w:themeFill="background1" w:themeFillShade="A6"/>
                            <w:vAlign w:val="center"/>
                          </w:tcPr>
                          <w:p w14:paraId="2FD9EFA7" w14:textId="77777777" w:rsidR="004E6F59" w:rsidRPr="00087DCE" w:rsidRDefault="004E6F59" w:rsidP="00E318C6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0"/>
                                <w:szCs w:val="16"/>
                              </w:rPr>
                            </w:pPr>
                            <w:r w:rsidRPr="00087DCE"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0"/>
                                <w:szCs w:val="16"/>
                              </w:rPr>
                              <w:t>57</w:t>
                            </w:r>
                          </w:p>
                        </w:tc>
                      </w:tr>
                    </w:tbl>
                    <w:p w14:paraId="5BAD4232" w14:textId="77777777" w:rsidR="004E6F59" w:rsidRPr="00BE4F55" w:rsidRDefault="004E6F59" w:rsidP="00E318C6">
                      <w:pPr>
                        <w:pStyle w:val="My"/>
                        <w:spacing w:after="240"/>
                        <w:rPr>
                          <w:rFonts w:ascii="Cambria Math" w:hAnsi="Cambria Math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557BD78" w14:textId="77777777" w:rsidR="007456D5" w:rsidRDefault="007456D5">
      <w:r>
        <w:br w:type="page"/>
      </w:r>
    </w:p>
    <w:p w14:paraId="720C852C" w14:textId="77777777" w:rsidR="007456D5" w:rsidRPr="00F67D3A" w:rsidRDefault="007456D5" w:rsidP="007456D5">
      <w:r>
        <w:rPr>
          <w:noProof/>
          <w:lang w:eastAsia="en-US"/>
        </w:rPr>
        <w:lastRenderedPageBreak/>
        <w:drawing>
          <wp:anchor distT="0" distB="0" distL="114300" distR="114300" simplePos="0" relativeHeight="252597760" behindDoc="1" locked="0" layoutInCell="1" allowOverlap="1" wp14:anchorId="2226E67B" wp14:editId="4964C703">
            <wp:simplePos x="0" y="0"/>
            <wp:positionH relativeFrom="column">
              <wp:posOffset>-114300</wp:posOffset>
            </wp:positionH>
            <wp:positionV relativeFrom="paragraph">
              <wp:posOffset>-1196340</wp:posOffset>
            </wp:positionV>
            <wp:extent cx="7886700" cy="2668905"/>
            <wp:effectExtent l="0" t="0" r="0" b="0"/>
            <wp:wrapNone/>
            <wp:docPr id="341" name="Picture 341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5DEE5B" w14:textId="77777777" w:rsidR="007456D5" w:rsidRPr="00F67D3A" w:rsidRDefault="007456D5" w:rsidP="007456D5">
      <w:r w:rsidRPr="008C3BF3">
        <w:rPr>
          <w:rStyle w:val="sowc"/>
          <w:noProof/>
          <w:color w:val="333333"/>
        </w:rPr>
        <w:drawing>
          <wp:anchor distT="0" distB="0" distL="114300" distR="114300" simplePos="0" relativeHeight="252596736" behindDoc="0" locked="0" layoutInCell="1" allowOverlap="1" wp14:anchorId="3A339F1F" wp14:editId="696C4AB7">
            <wp:simplePos x="0" y="0"/>
            <wp:positionH relativeFrom="column">
              <wp:posOffset>6181725</wp:posOffset>
            </wp:positionH>
            <wp:positionV relativeFrom="paragraph">
              <wp:posOffset>51435</wp:posOffset>
            </wp:positionV>
            <wp:extent cx="843915" cy="614045"/>
            <wp:effectExtent l="0" t="0" r="0" b="0"/>
            <wp:wrapNone/>
            <wp:docPr id="342" name="Picture 3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ct-nova-logo-1.png"/>
                    <pic:cNvPicPr/>
                  </pic:nvPicPr>
                  <pic:blipFill>
                    <a:blip r:embed="rId11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60000" contrast="-8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3915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3BF3">
        <w:rPr>
          <w:rStyle w:val="sowc"/>
          <w:noProof/>
          <w:color w:val="333333"/>
        </w:rPr>
        <w:drawing>
          <wp:anchor distT="0" distB="0" distL="114300" distR="114300" simplePos="0" relativeHeight="252595712" behindDoc="0" locked="0" layoutInCell="1" allowOverlap="1" wp14:anchorId="7A7B423E" wp14:editId="65A936B6">
            <wp:simplePos x="0" y="0"/>
            <wp:positionH relativeFrom="column">
              <wp:posOffset>4107815</wp:posOffset>
            </wp:positionH>
            <wp:positionV relativeFrom="paragraph">
              <wp:posOffset>25163</wp:posOffset>
            </wp:positionV>
            <wp:extent cx="1787545" cy="649974"/>
            <wp:effectExtent l="0" t="0" r="3175" b="0"/>
            <wp:wrapNone/>
            <wp:docPr id="343" name="Picture 3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niversidade-nova-lisboa-logo-1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60000" contrast="-8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545" cy="6499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F8DFF2F" w14:textId="77777777" w:rsidR="007456D5" w:rsidRPr="00F67D3A" w:rsidRDefault="007456D5" w:rsidP="007456D5"/>
    <w:p w14:paraId="65839E04" w14:textId="77777777" w:rsidR="007456D5" w:rsidRPr="00F67D3A" w:rsidRDefault="007456D5" w:rsidP="007456D5"/>
    <w:p w14:paraId="0551E788" w14:textId="77777777" w:rsidR="007456D5" w:rsidRPr="00F67D3A" w:rsidRDefault="007456D5" w:rsidP="007456D5"/>
    <w:p w14:paraId="322C0B59" w14:textId="77777777" w:rsidR="007456D5" w:rsidRPr="00F67D3A" w:rsidRDefault="007456D5" w:rsidP="007456D5"/>
    <w:p w14:paraId="5EBC1EFC" w14:textId="77777777" w:rsidR="007456D5" w:rsidRPr="00F67D3A" w:rsidRDefault="007456D5" w:rsidP="007456D5"/>
    <w:p w14:paraId="71FD9896" w14:textId="77777777" w:rsidR="007456D5" w:rsidRPr="00F67D3A" w:rsidRDefault="007456D5" w:rsidP="007456D5"/>
    <w:p w14:paraId="28D3BA0A" w14:textId="77777777" w:rsidR="007456D5" w:rsidRPr="00F67D3A" w:rsidRDefault="007456D5" w:rsidP="007456D5"/>
    <w:p w14:paraId="5D94DBBC" w14:textId="77777777" w:rsidR="007456D5" w:rsidRPr="00F67D3A" w:rsidRDefault="007456D5" w:rsidP="007456D5"/>
    <w:p w14:paraId="32BEADCA" w14:textId="77777777" w:rsidR="007456D5" w:rsidRPr="00F67D3A" w:rsidRDefault="007456D5" w:rsidP="007456D5">
      <w:r>
        <w:rPr>
          <w:noProof/>
          <w:lang w:eastAsia="en-US"/>
        </w:rPr>
        <mc:AlternateContent>
          <mc:Choice Requires="wps">
            <w:drawing>
              <wp:anchor distT="36576" distB="36576" distL="36576" distR="36576" simplePos="0" relativeHeight="252594688" behindDoc="0" locked="0" layoutInCell="1" allowOverlap="1" wp14:anchorId="27A4DD6E" wp14:editId="7ACF7B5B">
                <wp:simplePos x="0" y="0"/>
                <wp:positionH relativeFrom="column">
                  <wp:posOffset>571500</wp:posOffset>
                </wp:positionH>
                <wp:positionV relativeFrom="page">
                  <wp:posOffset>2390775</wp:posOffset>
                </wp:positionV>
                <wp:extent cx="6362700" cy="7200000"/>
                <wp:effectExtent l="0" t="0" r="0" b="1270"/>
                <wp:wrapNone/>
                <wp:docPr id="340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720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BD3248D" w14:textId="6881FB9D" w:rsidR="004E6F59" w:rsidRPr="00BE4F55" w:rsidRDefault="004E6F59" w:rsidP="007456D5">
                            <w:pPr>
                              <w:pStyle w:val="MyHeadtitle"/>
                              <w:spacing w:before="0" w:after="0"/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  <w:t>vi. Some Experimental Tests</w:t>
                            </w:r>
                          </w:p>
                          <w:p w14:paraId="0E2DFBBC" w14:textId="77777777" w:rsidR="004E6F59" w:rsidRPr="00BE4F55" w:rsidRDefault="004E6F59" w:rsidP="007456D5">
                            <w:pPr>
                              <w:pStyle w:val="My"/>
                              <w:numPr>
                                <w:ilvl w:val="0"/>
                                <w:numId w:val="7"/>
                              </w:numPr>
                              <w:spacing w:before="240" w:after="240"/>
                              <w:jc w:val="both"/>
                            </w:pPr>
                            <w:r w:rsidRPr="00BE4F55">
                              <w:t>Th</w:t>
                            </w:r>
                            <w:r>
                              <w:rPr>
                                <w:lang w:val="en-GB"/>
                              </w:rPr>
                              <w:t xml:space="preserve">ere was realized some </w:t>
                            </w:r>
                            <w:r w:rsidRPr="00825D56">
                              <w:rPr>
                                <w:b/>
                                <w:bCs/>
                                <w:lang w:val="en-GB"/>
                              </w:rPr>
                              <w:t>Experimental Tests</w:t>
                            </w:r>
                            <w:r>
                              <w:rPr>
                                <w:lang w:val="en-GB"/>
                              </w:rPr>
                              <w:t xml:space="preserve">, regarding the three type of games proposed to the </w:t>
                            </w:r>
                            <w:r w:rsidRPr="00825D56">
                              <w:rPr>
                                <w:b/>
                                <w:bCs/>
                                <w:lang w:val="en-GB"/>
                              </w:rPr>
                              <w:t>Tournament</w:t>
                            </w:r>
                            <w:r>
                              <w:rPr>
                                <w:lang w:val="en-GB"/>
                              </w:rPr>
                              <w:t>:</w:t>
                            </w:r>
                          </w:p>
                          <w:p w14:paraId="151F0BDA" w14:textId="77777777" w:rsidR="004E6F59" w:rsidRPr="00A6798D" w:rsidRDefault="004E6F59" w:rsidP="008744D4">
                            <w:pPr>
                              <w:pStyle w:val="My"/>
                              <w:numPr>
                                <w:ilvl w:val="0"/>
                                <w:numId w:val="15"/>
                              </w:numPr>
                              <w:spacing w:after="240"/>
                              <w:ind w:left="1134" w:hanging="425"/>
                            </w:pPr>
                            <w:r>
                              <w:rPr>
                                <w:lang w:val="en-GB"/>
                              </w:rPr>
                              <w:t>Game #1 (20 Iterations – 100% of Probability of Continue to the next Game Stage/Round):</w:t>
                            </w:r>
                          </w:p>
                          <w:tbl>
                            <w:tblPr>
                              <w:tblStyle w:val="TableGrid"/>
                              <w:tblW w:w="7938" w:type="dxa"/>
                              <w:tblInd w:w="135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241"/>
                              <w:gridCol w:w="3697"/>
                            </w:tblGrid>
                            <w:tr w:rsidR="004E6F59" w:rsidRPr="00A90680" w14:paraId="77E4FD8E" w14:textId="77777777" w:rsidTr="00234292">
                              <w:trPr>
                                <w:trHeight w:val="340"/>
                              </w:trPr>
                              <w:tc>
                                <w:tcPr>
                                  <w:tcW w:w="3969" w:type="dxa"/>
                                  <w:shd w:val="clear" w:color="auto" w:fill="808080" w:themeFill="background1" w:themeFillShade="80"/>
                                  <w:vAlign w:val="center"/>
                                </w:tcPr>
                                <w:p w14:paraId="631678A5" w14:textId="77777777" w:rsidR="004E6F59" w:rsidRPr="00087DCE" w:rsidRDefault="004E6F59" w:rsidP="00A6798D">
                                  <w:pPr>
                                    <w:pStyle w:val="MyHeadtitle"/>
                                    <w:spacing w:before="0" w:line="360" w:lineRule="auto"/>
                                    <w:ind w:left="61"/>
                                    <w:jc w:val="center"/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</w:pPr>
                                  <w:r w:rsidRPr="00087DCE"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  <w:t>ForgivingGrimTriggerForFixedNumRounds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shd w:val="clear" w:color="auto" w:fill="808080" w:themeFill="background1" w:themeFillShade="80"/>
                                  <w:vAlign w:val="center"/>
                                </w:tcPr>
                                <w:p w14:paraId="701F3299" w14:textId="77777777" w:rsidR="004E6F59" w:rsidRPr="00087DCE" w:rsidRDefault="004E6F59" w:rsidP="008744D4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</w:pPr>
                                  <w:r w:rsidRPr="00087DCE"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  <w:t>AllCooperat</w:t>
                                  </w:r>
                                  <w:r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  <w:t>e</w:t>
                                  </w:r>
                                </w:p>
                              </w:tc>
                            </w:tr>
                            <w:tr w:rsidR="004E6F59" w:rsidRPr="00A90680" w14:paraId="1ADA5D52" w14:textId="77777777" w:rsidTr="00234292">
                              <w:trPr>
                                <w:trHeight w:val="340"/>
                              </w:trPr>
                              <w:tc>
                                <w:tcPr>
                                  <w:tcW w:w="3969" w:type="dxa"/>
                                  <w:shd w:val="clear" w:color="auto" w:fill="A6A6A6" w:themeFill="background1" w:themeFillShade="A6"/>
                                  <w:vAlign w:val="center"/>
                                </w:tcPr>
                                <w:p w14:paraId="26E03908" w14:textId="77777777" w:rsidR="004E6F59" w:rsidRPr="00087DCE" w:rsidRDefault="004E6F59" w:rsidP="008744D4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0"/>
                                      <w:szCs w:val="16"/>
                                      <w:vertAlign w:val="subscript"/>
                                    </w:rPr>
                                  </w:pPr>
                                  <w:r w:rsidRPr="00087DCE"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  <w:t>122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shd w:val="clear" w:color="auto" w:fill="A6A6A6" w:themeFill="background1" w:themeFillShade="A6"/>
                                  <w:vAlign w:val="center"/>
                                </w:tcPr>
                                <w:p w14:paraId="02F8B8E8" w14:textId="77777777" w:rsidR="004E6F59" w:rsidRPr="00087DCE" w:rsidRDefault="004E6F59" w:rsidP="008744D4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</w:pPr>
                                  <w:r w:rsidRPr="00087DCE"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  <w:t>114</w:t>
                                  </w:r>
                                </w:p>
                              </w:tc>
                            </w:tr>
                          </w:tbl>
                          <w:p w14:paraId="463ADFBE" w14:textId="77777777" w:rsidR="004E6F59" w:rsidRPr="00AC1259" w:rsidRDefault="004E6F59" w:rsidP="008744D4">
                            <w:pPr>
                              <w:pStyle w:val="My"/>
                              <w:spacing w:after="240"/>
                              <w:rPr>
                                <w:sz w:val="4"/>
                                <w:szCs w:val="4"/>
                                <w:lang w:val="en-GB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7938" w:type="dxa"/>
                              <w:tblInd w:w="1359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278"/>
                              <w:gridCol w:w="3660"/>
                            </w:tblGrid>
                            <w:tr w:rsidR="004E6F59" w:rsidRPr="00A90680" w14:paraId="5A0FBC4D" w14:textId="77777777" w:rsidTr="00234292">
                              <w:trPr>
                                <w:trHeight w:val="340"/>
                              </w:trPr>
                              <w:tc>
                                <w:tcPr>
                                  <w:tcW w:w="4278" w:type="dxa"/>
                                  <w:shd w:val="clear" w:color="auto" w:fill="808080" w:themeFill="background1" w:themeFillShade="80"/>
                                  <w:vAlign w:val="center"/>
                                </w:tcPr>
                                <w:p w14:paraId="5BA65B68" w14:textId="77777777" w:rsidR="004E6F59" w:rsidRPr="00087DCE" w:rsidRDefault="004E6F59" w:rsidP="008744D4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087DCE"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ForgivingGrimTriggerForFixedNumRounds</w:t>
                                  </w:r>
                                </w:p>
                              </w:tc>
                              <w:tc>
                                <w:tcPr>
                                  <w:tcW w:w="3660" w:type="dxa"/>
                                  <w:shd w:val="clear" w:color="auto" w:fill="808080" w:themeFill="background1" w:themeFillShade="80"/>
                                  <w:vAlign w:val="center"/>
                                </w:tcPr>
                                <w:p w14:paraId="180D8764" w14:textId="77777777" w:rsidR="004E6F59" w:rsidRPr="00087DCE" w:rsidRDefault="004E6F59" w:rsidP="008744D4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087DCE"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AllDefect</w:t>
                                  </w:r>
                                </w:p>
                              </w:tc>
                            </w:tr>
                            <w:tr w:rsidR="004E6F59" w:rsidRPr="00A90680" w14:paraId="442D15AE" w14:textId="77777777" w:rsidTr="00234292">
                              <w:trPr>
                                <w:trHeight w:val="340"/>
                              </w:trPr>
                              <w:tc>
                                <w:tcPr>
                                  <w:tcW w:w="4278" w:type="dxa"/>
                                  <w:shd w:val="clear" w:color="auto" w:fill="A6A6A6" w:themeFill="background1" w:themeFillShade="A6"/>
                                  <w:vAlign w:val="center"/>
                                </w:tcPr>
                                <w:p w14:paraId="28B7BFEC" w14:textId="77777777" w:rsidR="004E6F59" w:rsidRPr="00087DCE" w:rsidRDefault="004E6F59" w:rsidP="008744D4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0"/>
                                      <w:szCs w:val="20"/>
                                      <w:vertAlign w:val="subscript"/>
                                    </w:rPr>
                                  </w:pPr>
                                  <w:r w:rsidRPr="00087DCE"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38</w:t>
                                  </w:r>
                                </w:p>
                              </w:tc>
                              <w:tc>
                                <w:tcPr>
                                  <w:tcW w:w="3660" w:type="dxa"/>
                                  <w:shd w:val="clear" w:color="auto" w:fill="A6A6A6" w:themeFill="background1" w:themeFillShade="A6"/>
                                  <w:vAlign w:val="center"/>
                                </w:tcPr>
                                <w:p w14:paraId="2C4A946E" w14:textId="77777777" w:rsidR="004E6F59" w:rsidRPr="00087DCE" w:rsidRDefault="004E6F59" w:rsidP="008744D4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087DCE"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46</w:t>
                                  </w:r>
                                </w:p>
                              </w:tc>
                            </w:tr>
                          </w:tbl>
                          <w:p w14:paraId="10A58643" w14:textId="77777777" w:rsidR="004E6F59" w:rsidRPr="00AC1259" w:rsidRDefault="004E6F59" w:rsidP="008744D4">
                            <w:pPr>
                              <w:pStyle w:val="My"/>
                              <w:spacing w:after="240"/>
                              <w:rPr>
                                <w:sz w:val="4"/>
                                <w:szCs w:val="4"/>
                                <w:lang w:val="en-GB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135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278"/>
                              <w:gridCol w:w="3685"/>
                            </w:tblGrid>
                            <w:tr w:rsidR="004E6F59" w:rsidRPr="00A90680" w14:paraId="5A1994C4" w14:textId="77777777" w:rsidTr="00234292">
                              <w:trPr>
                                <w:trHeight w:val="340"/>
                              </w:trPr>
                              <w:tc>
                                <w:tcPr>
                                  <w:tcW w:w="4278" w:type="dxa"/>
                                  <w:shd w:val="clear" w:color="auto" w:fill="808080" w:themeFill="background1" w:themeFillShade="80"/>
                                  <w:vAlign w:val="center"/>
                                </w:tcPr>
                                <w:p w14:paraId="391C67D8" w14:textId="77777777" w:rsidR="004E6F59" w:rsidRPr="00087DCE" w:rsidRDefault="004E6F59" w:rsidP="008744D4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</w:pPr>
                                  <w:r w:rsidRPr="00087DCE"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  <w:t>ForgivingGrimTriggerForFixedNumRounds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shd w:val="clear" w:color="auto" w:fill="808080" w:themeFill="background1" w:themeFillShade="80"/>
                                  <w:vAlign w:val="center"/>
                                </w:tcPr>
                                <w:p w14:paraId="11C8A974" w14:textId="77777777" w:rsidR="004E6F59" w:rsidRPr="00087DCE" w:rsidRDefault="004E6F59" w:rsidP="008744D4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</w:pPr>
                                  <w:r w:rsidRPr="00087DCE"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  <w:t>GrimTrigger</w:t>
                                  </w:r>
                                </w:p>
                              </w:tc>
                            </w:tr>
                            <w:tr w:rsidR="004E6F59" w:rsidRPr="00A90680" w14:paraId="77BB6773" w14:textId="77777777" w:rsidTr="00234292">
                              <w:trPr>
                                <w:trHeight w:val="340"/>
                              </w:trPr>
                              <w:tc>
                                <w:tcPr>
                                  <w:tcW w:w="4278" w:type="dxa"/>
                                  <w:shd w:val="clear" w:color="auto" w:fill="A6A6A6" w:themeFill="background1" w:themeFillShade="A6"/>
                                  <w:vAlign w:val="center"/>
                                </w:tcPr>
                                <w:p w14:paraId="226D03F0" w14:textId="77777777" w:rsidR="004E6F59" w:rsidRPr="00087DCE" w:rsidRDefault="004E6F59" w:rsidP="008744D4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0"/>
                                      <w:szCs w:val="16"/>
                                      <w:vertAlign w:val="subscript"/>
                                    </w:rPr>
                                  </w:pPr>
                                  <w:r w:rsidRPr="00087DCE"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  <w:t>122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shd w:val="clear" w:color="auto" w:fill="A6A6A6" w:themeFill="background1" w:themeFillShade="A6"/>
                                  <w:vAlign w:val="center"/>
                                </w:tcPr>
                                <w:p w14:paraId="4B3CD4C5" w14:textId="77777777" w:rsidR="004E6F59" w:rsidRPr="00087DCE" w:rsidRDefault="004E6F59" w:rsidP="008744D4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</w:pPr>
                                  <w:r w:rsidRPr="00087DCE"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  <w:t>114</w:t>
                                  </w:r>
                                </w:p>
                              </w:tc>
                            </w:tr>
                          </w:tbl>
                          <w:p w14:paraId="6B7C9778" w14:textId="77777777" w:rsidR="004E6F59" w:rsidRPr="00AC1259" w:rsidRDefault="004E6F59" w:rsidP="008744D4">
                            <w:pPr>
                              <w:pStyle w:val="My"/>
                              <w:spacing w:after="240"/>
                              <w:rPr>
                                <w:sz w:val="4"/>
                                <w:szCs w:val="4"/>
                                <w:lang w:val="en-GB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8016" w:type="dxa"/>
                              <w:tblInd w:w="130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331"/>
                              <w:gridCol w:w="3685"/>
                            </w:tblGrid>
                            <w:tr w:rsidR="004E6F59" w:rsidRPr="00A90680" w14:paraId="0C3F9C67" w14:textId="77777777" w:rsidTr="00234292">
                              <w:trPr>
                                <w:trHeight w:val="340"/>
                              </w:trPr>
                              <w:tc>
                                <w:tcPr>
                                  <w:tcW w:w="4331" w:type="dxa"/>
                                  <w:shd w:val="clear" w:color="auto" w:fill="808080" w:themeFill="background1" w:themeFillShade="80"/>
                                  <w:vAlign w:val="center"/>
                                </w:tcPr>
                                <w:p w14:paraId="25CBB7A1" w14:textId="77777777" w:rsidR="004E6F59" w:rsidRPr="00087DCE" w:rsidRDefault="004E6F59" w:rsidP="00AC1259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087DCE"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ForgivingGrimTriggerForFixedNumRounds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shd w:val="clear" w:color="auto" w:fill="808080" w:themeFill="background1" w:themeFillShade="80"/>
                                  <w:vAlign w:val="center"/>
                                </w:tcPr>
                                <w:p w14:paraId="135057A9" w14:textId="77777777" w:rsidR="004E6F59" w:rsidRPr="00087DCE" w:rsidRDefault="004E6F59" w:rsidP="00AC1259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087DCE"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GrimTriggerForFixedNumRounds</w:t>
                                  </w:r>
                                </w:p>
                              </w:tc>
                            </w:tr>
                            <w:tr w:rsidR="004E6F59" w:rsidRPr="00A90680" w14:paraId="37EBBE28" w14:textId="77777777" w:rsidTr="00234292">
                              <w:trPr>
                                <w:trHeight w:val="340"/>
                              </w:trPr>
                              <w:tc>
                                <w:tcPr>
                                  <w:tcW w:w="4331" w:type="dxa"/>
                                  <w:shd w:val="clear" w:color="auto" w:fill="A6A6A6" w:themeFill="background1" w:themeFillShade="A6"/>
                                  <w:vAlign w:val="center"/>
                                </w:tcPr>
                                <w:p w14:paraId="7F5FE31F" w14:textId="77777777" w:rsidR="004E6F59" w:rsidRPr="00087DCE" w:rsidRDefault="004E6F59" w:rsidP="00AC1259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0"/>
                                      <w:szCs w:val="20"/>
                                      <w:vertAlign w:val="subscript"/>
                                    </w:rPr>
                                  </w:pPr>
                                  <w:r w:rsidRPr="00087DCE"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116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shd w:val="clear" w:color="auto" w:fill="A6A6A6" w:themeFill="background1" w:themeFillShade="A6"/>
                                  <w:vAlign w:val="center"/>
                                </w:tcPr>
                                <w:p w14:paraId="1C9915F3" w14:textId="77777777" w:rsidR="004E6F59" w:rsidRPr="00087DCE" w:rsidRDefault="004E6F59" w:rsidP="00AC1259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087DCE"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116</w:t>
                                  </w:r>
                                </w:p>
                              </w:tc>
                            </w:tr>
                          </w:tbl>
                          <w:p w14:paraId="69EAC4D1" w14:textId="77777777" w:rsidR="004E6F59" w:rsidRPr="00AC1259" w:rsidRDefault="004E6F59" w:rsidP="0037389B">
                            <w:pPr>
                              <w:pStyle w:val="My"/>
                              <w:spacing w:after="240"/>
                              <w:rPr>
                                <w:sz w:val="4"/>
                                <w:szCs w:val="4"/>
                                <w:lang w:val="en-GB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8016" w:type="dxa"/>
                              <w:tblInd w:w="130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331"/>
                              <w:gridCol w:w="3685"/>
                            </w:tblGrid>
                            <w:tr w:rsidR="004E6F59" w:rsidRPr="00A90680" w14:paraId="3D23F650" w14:textId="77777777" w:rsidTr="00234292">
                              <w:trPr>
                                <w:trHeight w:val="340"/>
                              </w:trPr>
                              <w:tc>
                                <w:tcPr>
                                  <w:tcW w:w="4331" w:type="dxa"/>
                                  <w:shd w:val="clear" w:color="auto" w:fill="808080" w:themeFill="background1" w:themeFillShade="80"/>
                                  <w:vAlign w:val="center"/>
                                </w:tcPr>
                                <w:p w14:paraId="6E8D8048" w14:textId="77777777" w:rsidR="004E6F59" w:rsidRPr="00087DCE" w:rsidRDefault="004E6F59" w:rsidP="0037389B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087DCE"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ForgivingGrimTriggerForFixedNumRounds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shd w:val="clear" w:color="auto" w:fill="808080" w:themeFill="background1" w:themeFillShade="80"/>
                                  <w:vAlign w:val="center"/>
                                </w:tcPr>
                                <w:p w14:paraId="457F3BBF" w14:textId="77777777" w:rsidR="004E6F59" w:rsidRPr="00087DCE" w:rsidRDefault="004E6F59" w:rsidP="0037389B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OmegaTitForTat</w:t>
                                  </w:r>
                                </w:p>
                              </w:tc>
                            </w:tr>
                            <w:tr w:rsidR="004E6F59" w:rsidRPr="00A90680" w14:paraId="2126FADB" w14:textId="77777777" w:rsidTr="00234292">
                              <w:trPr>
                                <w:trHeight w:val="340"/>
                              </w:trPr>
                              <w:tc>
                                <w:tcPr>
                                  <w:tcW w:w="4331" w:type="dxa"/>
                                  <w:shd w:val="clear" w:color="auto" w:fill="A6A6A6" w:themeFill="background1" w:themeFillShade="A6"/>
                                  <w:vAlign w:val="center"/>
                                </w:tcPr>
                                <w:p w14:paraId="27AD326E" w14:textId="77777777" w:rsidR="004E6F59" w:rsidRPr="00087DCE" w:rsidRDefault="004E6F59" w:rsidP="0037389B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0"/>
                                      <w:szCs w:val="20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122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shd w:val="clear" w:color="auto" w:fill="A6A6A6" w:themeFill="background1" w:themeFillShade="A6"/>
                                  <w:vAlign w:val="center"/>
                                </w:tcPr>
                                <w:p w14:paraId="3A7477DC" w14:textId="77777777" w:rsidR="004E6F59" w:rsidRPr="00087DCE" w:rsidRDefault="004E6F59" w:rsidP="0037389B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114</w:t>
                                  </w:r>
                                </w:p>
                              </w:tc>
                            </w:tr>
                          </w:tbl>
                          <w:p w14:paraId="6F72656B" w14:textId="77777777" w:rsidR="004E6F59" w:rsidRPr="00AC1259" w:rsidRDefault="004E6F59" w:rsidP="00DF4329">
                            <w:pPr>
                              <w:pStyle w:val="My"/>
                              <w:spacing w:after="240"/>
                              <w:rPr>
                                <w:sz w:val="4"/>
                                <w:szCs w:val="4"/>
                                <w:lang w:val="en-GB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8016" w:type="dxa"/>
                              <w:tblInd w:w="1306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331"/>
                              <w:gridCol w:w="3685"/>
                            </w:tblGrid>
                            <w:tr w:rsidR="004E6F59" w:rsidRPr="00A90680" w14:paraId="7914DD72" w14:textId="77777777" w:rsidTr="00234292">
                              <w:trPr>
                                <w:trHeight w:val="340"/>
                              </w:trPr>
                              <w:tc>
                                <w:tcPr>
                                  <w:tcW w:w="4331" w:type="dxa"/>
                                  <w:shd w:val="clear" w:color="auto" w:fill="808080" w:themeFill="background1" w:themeFillShade="80"/>
                                  <w:vAlign w:val="center"/>
                                </w:tcPr>
                                <w:p w14:paraId="12A9AD1D" w14:textId="77777777" w:rsidR="004E6F59" w:rsidRPr="00087DCE" w:rsidRDefault="004E6F59" w:rsidP="00DF4329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087DCE"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ForgivingGrimTriggerForFixedNumRounds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shd w:val="clear" w:color="auto" w:fill="808080" w:themeFill="background1" w:themeFillShade="80"/>
                                  <w:vAlign w:val="center"/>
                                </w:tcPr>
                                <w:p w14:paraId="1262F31A" w14:textId="77777777" w:rsidR="004E6F59" w:rsidRPr="00087DCE" w:rsidRDefault="004E6F59" w:rsidP="00DF4329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OmegaTitForTatForFixedNumRounds</w:t>
                                  </w:r>
                                </w:p>
                              </w:tc>
                            </w:tr>
                            <w:tr w:rsidR="004E6F59" w:rsidRPr="00A90680" w14:paraId="35368464" w14:textId="77777777" w:rsidTr="00234292">
                              <w:trPr>
                                <w:trHeight w:val="340"/>
                              </w:trPr>
                              <w:tc>
                                <w:tcPr>
                                  <w:tcW w:w="4331" w:type="dxa"/>
                                  <w:shd w:val="clear" w:color="auto" w:fill="A6A6A6" w:themeFill="background1" w:themeFillShade="A6"/>
                                  <w:vAlign w:val="center"/>
                                </w:tcPr>
                                <w:p w14:paraId="308056AD" w14:textId="77777777" w:rsidR="004E6F59" w:rsidRPr="00087DCE" w:rsidRDefault="004E6F59" w:rsidP="00DF4329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0"/>
                                      <w:szCs w:val="20"/>
                                      <w:vertAlign w:val="subscript"/>
                                    </w:rPr>
                                  </w:pPr>
                                  <w:r w:rsidRPr="00087DCE"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116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shd w:val="clear" w:color="auto" w:fill="A6A6A6" w:themeFill="background1" w:themeFillShade="A6"/>
                                  <w:vAlign w:val="center"/>
                                </w:tcPr>
                                <w:p w14:paraId="4689F2DB" w14:textId="77777777" w:rsidR="004E6F59" w:rsidRPr="00087DCE" w:rsidRDefault="004E6F59" w:rsidP="00DF4329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087DCE"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116</w:t>
                                  </w:r>
                                </w:p>
                              </w:tc>
                            </w:tr>
                          </w:tbl>
                          <w:p w14:paraId="0781B916" w14:textId="77777777" w:rsidR="004E6F59" w:rsidRPr="00AC1259" w:rsidRDefault="004E6F59" w:rsidP="00DF4329">
                            <w:pPr>
                              <w:pStyle w:val="My"/>
                              <w:spacing w:after="240"/>
                              <w:rPr>
                                <w:sz w:val="4"/>
                                <w:szCs w:val="4"/>
                                <w:lang w:val="en-GB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8016" w:type="dxa"/>
                              <w:tblInd w:w="1306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331"/>
                              <w:gridCol w:w="3685"/>
                            </w:tblGrid>
                            <w:tr w:rsidR="004E6F59" w:rsidRPr="00A90680" w14:paraId="17215836" w14:textId="77777777" w:rsidTr="00234292">
                              <w:trPr>
                                <w:trHeight w:val="340"/>
                              </w:trPr>
                              <w:tc>
                                <w:tcPr>
                                  <w:tcW w:w="4331" w:type="dxa"/>
                                  <w:shd w:val="clear" w:color="auto" w:fill="808080" w:themeFill="background1" w:themeFillShade="80"/>
                                  <w:vAlign w:val="center"/>
                                </w:tcPr>
                                <w:p w14:paraId="16A642C8" w14:textId="77777777" w:rsidR="004E6F59" w:rsidRPr="00087DCE" w:rsidRDefault="004E6F59" w:rsidP="00DF4329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 w:rsidRPr="00087DCE"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ForgivingGrimTriggerForFixedNumRounds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shd w:val="clear" w:color="auto" w:fill="808080" w:themeFill="background1" w:themeFillShade="80"/>
                                  <w:vAlign w:val="center"/>
                                </w:tcPr>
                                <w:p w14:paraId="035CB892" w14:textId="77777777" w:rsidR="004E6F59" w:rsidRPr="00087DCE" w:rsidRDefault="004E6F59" w:rsidP="00DF4329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TitForTat</w:t>
                                  </w:r>
                                </w:p>
                              </w:tc>
                            </w:tr>
                            <w:tr w:rsidR="004E6F59" w:rsidRPr="00A90680" w14:paraId="099E9362" w14:textId="77777777" w:rsidTr="00234292">
                              <w:trPr>
                                <w:trHeight w:val="340"/>
                              </w:trPr>
                              <w:tc>
                                <w:tcPr>
                                  <w:tcW w:w="4331" w:type="dxa"/>
                                  <w:shd w:val="clear" w:color="auto" w:fill="A6A6A6" w:themeFill="background1" w:themeFillShade="A6"/>
                                  <w:vAlign w:val="center"/>
                                </w:tcPr>
                                <w:p w14:paraId="7541D8AB" w14:textId="77777777" w:rsidR="004E6F59" w:rsidRPr="00087DCE" w:rsidRDefault="004E6F59" w:rsidP="00DF4329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0"/>
                                      <w:szCs w:val="20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122</w:t>
                                  </w:r>
                                </w:p>
                              </w:tc>
                              <w:tc>
                                <w:tcPr>
                                  <w:tcW w:w="3685" w:type="dxa"/>
                                  <w:shd w:val="clear" w:color="auto" w:fill="A6A6A6" w:themeFill="background1" w:themeFillShade="A6"/>
                                  <w:vAlign w:val="center"/>
                                </w:tcPr>
                                <w:p w14:paraId="7A221C24" w14:textId="77777777" w:rsidR="004E6F59" w:rsidRPr="00087DCE" w:rsidRDefault="004E6F59" w:rsidP="00DF4329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114</w:t>
                                  </w:r>
                                </w:p>
                              </w:tc>
                            </w:tr>
                          </w:tbl>
                          <w:p w14:paraId="2388C549" w14:textId="77777777" w:rsidR="004E6F59" w:rsidRPr="00AC1259" w:rsidRDefault="004E6F59" w:rsidP="00A6798D">
                            <w:pPr>
                              <w:pStyle w:val="My"/>
                              <w:spacing w:after="240"/>
                              <w:rPr>
                                <w:sz w:val="4"/>
                                <w:szCs w:val="4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7A4DD6E" id="_x0000_s1063" type="#_x0000_t202" style="position:absolute;margin-left:45pt;margin-top:188.25pt;width:501pt;height:566.95pt;z-index:2525946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" filled="f" fillcolor="#fffffe" stroked="f" strokecolor="#212120" insetpen="t">
                <v:textbox inset="2.88pt,2.88pt,2.88pt,2.88pt">
                  <w:txbxContent>
                    <w:p w14:paraId="1BD3248D" w14:textId="6881FB9D" w:rsidR="004E6F59" w:rsidRPr="00BE4F55" w:rsidRDefault="004E6F59" w:rsidP="007456D5">
                      <w:pPr>
                        <w:pStyle w:val="MyHeadtitle"/>
                        <w:spacing w:before="0" w:after="0"/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</w:pPr>
                      <w:r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  <w:t>vi. Some Experimental Tests</w:t>
                      </w:r>
                    </w:p>
                    <w:p w14:paraId="0E2DFBBC" w14:textId="77777777" w:rsidR="004E6F59" w:rsidRPr="00BE4F55" w:rsidRDefault="004E6F59" w:rsidP="007456D5">
                      <w:pPr>
                        <w:pStyle w:val="My"/>
                        <w:numPr>
                          <w:ilvl w:val="0"/>
                          <w:numId w:val="7"/>
                        </w:numPr>
                        <w:spacing w:before="240" w:after="240"/>
                        <w:jc w:val="both"/>
                      </w:pPr>
                      <w:r w:rsidRPr="00BE4F55">
                        <w:t>Th</w:t>
                      </w:r>
                      <w:r>
                        <w:rPr>
                          <w:lang w:val="en-GB"/>
                        </w:rPr>
                        <w:t xml:space="preserve">ere was realized some </w:t>
                      </w:r>
                      <w:r w:rsidRPr="00825D56">
                        <w:rPr>
                          <w:b/>
                          <w:bCs/>
                          <w:lang w:val="en-GB"/>
                        </w:rPr>
                        <w:t>Experimental Tests</w:t>
                      </w:r>
                      <w:r>
                        <w:rPr>
                          <w:lang w:val="en-GB"/>
                        </w:rPr>
                        <w:t xml:space="preserve">, regarding the three type of games proposed to the </w:t>
                      </w:r>
                      <w:r w:rsidRPr="00825D56">
                        <w:rPr>
                          <w:b/>
                          <w:bCs/>
                          <w:lang w:val="en-GB"/>
                        </w:rPr>
                        <w:t>Tournament</w:t>
                      </w:r>
                      <w:r>
                        <w:rPr>
                          <w:lang w:val="en-GB"/>
                        </w:rPr>
                        <w:t>:</w:t>
                      </w:r>
                    </w:p>
                    <w:p w14:paraId="151F0BDA" w14:textId="77777777" w:rsidR="004E6F59" w:rsidRPr="00A6798D" w:rsidRDefault="004E6F59" w:rsidP="008744D4">
                      <w:pPr>
                        <w:pStyle w:val="My"/>
                        <w:numPr>
                          <w:ilvl w:val="0"/>
                          <w:numId w:val="15"/>
                        </w:numPr>
                        <w:spacing w:after="240"/>
                        <w:ind w:left="1134" w:hanging="425"/>
                      </w:pPr>
                      <w:r>
                        <w:rPr>
                          <w:lang w:val="en-GB"/>
                        </w:rPr>
                        <w:t>Game #1 (20 Iterations – 100% of Probability of Continue to the next Game Stage/Round):</w:t>
                      </w:r>
                    </w:p>
                    <w:tbl>
                      <w:tblPr>
                        <w:tblStyle w:val="TableGrid"/>
                        <w:tblW w:w="7938" w:type="dxa"/>
                        <w:tblInd w:w="1359" w:type="dxa"/>
                        <w:tblLook w:val="04A0" w:firstRow="1" w:lastRow="0" w:firstColumn="1" w:lastColumn="0" w:noHBand="0" w:noVBand="1"/>
                      </w:tblPr>
                      <w:tblGrid>
                        <w:gridCol w:w="4241"/>
                        <w:gridCol w:w="3697"/>
                      </w:tblGrid>
                      <w:tr w:rsidR="004E6F59" w:rsidRPr="00A90680" w14:paraId="77E4FD8E" w14:textId="77777777" w:rsidTr="00234292">
                        <w:trPr>
                          <w:trHeight w:val="340"/>
                        </w:trPr>
                        <w:tc>
                          <w:tcPr>
                            <w:tcW w:w="3969" w:type="dxa"/>
                            <w:shd w:val="clear" w:color="auto" w:fill="808080" w:themeFill="background1" w:themeFillShade="80"/>
                            <w:vAlign w:val="center"/>
                          </w:tcPr>
                          <w:p w14:paraId="631678A5" w14:textId="77777777" w:rsidR="004E6F59" w:rsidRPr="00087DCE" w:rsidRDefault="004E6F59" w:rsidP="00A6798D">
                            <w:pPr>
                              <w:pStyle w:val="MyHeadtitle"/>
                              <w:spacing w:before="0" w:line="360" w:lineRule="auto"/>
                              <w:ind w:left="61"/>
                              <w:jc w:val="center"/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16"/>
                              </w:rPr>
                            </w:pPr>
                            <w:r w:rsidRPr="00087DCE"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16"/>
                              </w:rPr>
                              <w:t>ForgivingGrimTriggerForFixedNumRounds</w:t>
                            </w:r>
                          </w:p>
                        </w:tc>
                        <w:tc>
                          <w:tcPr>
                            <w:tcW w:w="3969" w:type="dxa"/>
                            <w:shd w:val="clear" w:color="auto" w:fill="808080" w:themeFill="background1" w:themeFillShade="80"/>
                            <w:vAlign w:val="center"/>
                          </w:tcPr>
                          <w:p w14:paraId="701F3299" w14:textId="77777777" w:rsidR="004E6F59" w:rsidRPr="00087DCE" w:rsidRDefault="004E6F59" w:rsidP="008744D4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16"/>
                              </w:rPr>
                            </w:pPr>
                            <w:r w:rsidRPr="00087DCE"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16"/>
                              </w:rPr>
                              <w:t>AllCooperat</w:t>
                            </w:r>
                            <w:r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16"/>
                              </w:rPr>
                              <w:t>e</w:t>
                            </w:r>
                          </w:p>
                        </w:tc>
                      </w:tr>
                      <w:tr w:rsidR="004E6F59" w:rsidRPr="00A90680" w14:paraId="1ADA5D52" w14:textId="77777777" w:rsidTr="00234292">
                        <w:trPr>
                          <w:trHeight w:val="340"/>
                        </w:trPr>
                        <w:tc>
                          <w:tcPr>
                            <w:tcW w:w="3969" w:type="dxa"/>
                            <w:shd w:val="clear" w:color="auto" w:fill="A6A6A6" w:themeFill="background1" w:themeFillShade="A6"/>
                            <w:vAlign w:val="center"/>
                          </w:tcPr>
                          <w:p w14:paraId="26E03908" w14:textId="77777777" w:rsidR="004E6F59" w:rsidRPr="00087DCE" w:rsidRDefault="004E6F59" w:rsidP="008744D4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0"/>
                                <w:szCs w:val="16"/>
                                <w:vertAlign w:val="subscript"/>
                              </w:rPr>
                            </w:pPr>
                            <w:r w:rsidRPr="00087DCE"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0"/>
                                <w:szCs w:val="16"/>
                              </w:rPr>
                              <w:t>122</w:t>
                            </w:r>
                          </w:p>
                        </w:tc>
                        <w:tc>
                          <w:tcPr>
                            <w:tcW w:w="3969" w:type="dxa"/>
                            <w:shd w:val="clear" w:color="auto" w:fill="A6A6A6" w:themeFill="background1" w:themeFillShade="A6"/>
                            <w:vAlign w:val="center"/>
                          </w:tcPr>
                          <w:p w14:paraId="02F8B8E8" w14:textId="77777777" w:rsidR="004E6F59" w:rsidRPr="00087DCE" w:rsidRDefault="004E6F59" w:rsidP="008744D4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0"/>
                                <w:szCs w:val="16"/>
                              </w:rPr>
                            </w:pPr>
                            <w:r w:rsidRPr="00087DCE"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0"/>
                                <w:szCs w:val="16"/>
                              </w:rPr>
                              <w:t>114</w:t>
                            </w:r>
                          </w:p>
                        </w:tc>
                      </w:tr>
                    </w:tbl>
                    <w:p w14:paraId="463ADFBE" w14:textId="77777777" w:rsidR="004E6F59" w:rsidRPr="00AC1259" w:rsidRDefault="004E6F59" w:rsidP="008744D4">
                      <w:pPr>
                        <w:pStyle w:val="My"/>
                        <w:spacing w:after="240"/>
                        <w:rPr>
                          <w:sz w:val="4"/>
                          <w:szCs w:val="4"/>
                          <w:lang w:val="en-GB"/>
                        </w:rPr>
                      </w:pPr>
                    </w:p>
                    <w:tbl>
                      <w:tblPr>
                        <w:tblStyle w:val="TableGrid"/>
                        <w:tblW w:w="7938" w:type="dxa"/>
                        <w:tblInd w:w="1359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278"/>
                        <w:gridCol w:w="3660"/>
                      </w:tblGrid>
                      <w:tr w:rsidR="004E6F59" w:rsidRPr="00A90680" w14:paraId="5A0FBC4D" w14:textId="77777777" w:rsidTr="00234292">
                        <w:trPr>
                          <w:trHeight w:val="340"/>
                        </w:trPr>
                        <w:tc>
                          <w:tcPr>
                            <w:tcW w:w="4278" w:type="dxa"/>
                            <w:shd w:val="clear" w:color="auto" w:fill="808080" w:themeFill="background1" w:themeFillShade="80"/>
                            <w:vAlign w:val="center"/>
                          </w:tcPr>
                          <w:p w14:paraId="5BA65B68" w14:textId="77777777" w:rsidR="004E6F59" w:rsidRPr="00087DCE" w:rsidRDefault="004E6F59" w:rsidP="008744D4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087DCE"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20"/>
                              </w:rPr>
                              <w:t>ForgivingGrimTriggerForFixedNumRounds</w:t>
                            </w:r>
                          </w:p>
                        </w:tc>
                        <w:tc>
                          <w:tcPr>
                            <w:tcW w:w="3660" w:type="dxa"/>
                            <w:shd w:val="clear" w:color="auto" w:fill="808080" w:themeFill="background1" w:themeFillShade="80"/>
                            <w:vAlign w:val="center"/>
                          </w:tcPr>
                          <w:p w14:paraId="180D8764" w14:textId="77777777" w:rsidR="004E6F59" w:rsidRPr="00087DCE" w:rsidRDefault="004E6F59" w:rsidP="008744D4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087DCE"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20"/>
                              </w:rPr>
                              <w:t>AllDefect</w:t>
                            </w:r>
                          </w:p>
                        </w:tc>
                      </w:tr>
                      <w:tr w:rsidR="004E6F59" w:rsidRPr="00A90680" w14:paraId="442D15AE" w14:textId="77777777" w:rsidTr="00234292">
                        <w:trPr>
                          <w:trHeight w:val="340"/>
                        </w:trPr>
                        <w:tc>
                          <w:tcPr>
                            <w:tcW w:w="4278" w:type="dxa"/>
                            <w:shd w:val="clear" w:color="auto" w:fill="A6A6A6" w:themeFill="background1" w:themeFillShade="A6"/>
                            <w:vAlign w:val="center"/>
                          </w:tcPr>
                          <w:p w14:paraId="28B7BFEC" w14:textId="77777777" w:rsidR="004E6F59" w:rsidRPr="00087DCE" w:rsidRDefault="004E6F59" w:rsidP="008744D4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087DCE"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0"/>
                                <w:szCs w:val="20"/>
                              </w:rPr>
                              <w:t>38</w:t>
                            </w:r>
                          </w:p>
                        </w:tc>
                        <w:tc>
                          <w:tcPr>
                            <w:tcW w:w="3660" w:type="dxa"/>
                            <w:shd w:val="clear" w:color="auto" w:fill="A6A6A6" w:themeFill="background1" w:themeFillShade="A6"/>
                            <w:vAlign w:val="center"/>
                          </w:tcPr>
                          <w:p w14:paraId="2C4A946E" w14:textId="77777777" w:rsidR="004E6F59" w:rsidRPr="00087DCE" w:rsidRDefault="004E6F59" w:rsidP="008744D4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087DCE"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0"/>
                                <w:szCs w:val="20"/>
                              </w:rPr>
                              <w:t>46</w:t>
                            </w:r>
                          </w:p>
                        </w:tc>
                      </w:tr>
                    </w:tbl>
                    <w:p w14:paraId="10A58643" w14:textId="77777777" w:rsidR="004E6F59" w:rsidRPr="00AC1259" w:rsidRDefault="004E6F59" w:rsidP="008744D4">
                      <w:pPr>
                        <w:pStyle w:val="My"/>
                        <w:spacing w:after="240"/>
                        <w:rPr>
                          <w:sz w:val="4"/>
                          <w:szCs w:val="4"/>
                          <w:lang w:val="en-GB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Ind w:w="1359" w:type="dxa"/>
                        <w:tblLook w:val="04A0" w:firstRow="1" w:lastRow="0" w:firstColumn="1" w:lastColumn="0" w:noHBand="0" w:noVBand="1"/>
                      </w:tblPr>
                      <w:tblGrid>
                        <w:gridCol w:w="4278"/>
                        <w:gridCol w:w="3685"/>
                      </w:tblGrid>
                      <w:tr w:rsidR="004E6F59" w:rsidRPr="00A90680" w14:paraId="5A1994C4" w14:textId="77777777" w:rsidTr="00234292">
                        <w:trPr>
                          <w:trHeight w:val="340"/>
                        </w:trPr>
                        <w:tc>
                          <w:tcPr>
                            <w:tcW w:w="4278" w:type="dxa"/>
                            <w:shd w:val="clear" w:color="auto" w:fill="808080" w:themeFill="background1" w:themeFillShade="80"/>
                            <w:vAlign w:val="center"/>
                          </w:tcPr>
                          <w:p w14:paraId="391C67D8" w14:textId="77777777" w:rsidR="004E6F59" w:rsidRPr="00087DCE" w:rsidRDefault="004E6F59" w:rsidP="008744D4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16"/>
                              </w:rPr>
                            </w:pPr>
                            <w:r w:rsidRPr="00087DCE"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16"/>
                              </w:rPr>
                              <w:t>ForgivingGrimTriggerForFixedNumRounds</w:t>
                            </w:r>
                          </w:p>
                        </w:tc>
                        <w:tc>
                          <w:tcPr>
                            <w:tcW w:w="3685" w:type="dxa"/>
                            <w:shd w:val="clear" w:color="auto" w:fill="808080" w:themeFill="background1" w:themeFillShade="80"/>
                            <w:vAlign w:val="center"/>
                          </w:tcPr>
                          <w:p w14:paraId="11C8A974" w14:textId="77777777" w:rsidR="004E6F59" w:rsidRPr="00087DCE" w:rsidRDefault="004E6F59" w:rsidP="008744D4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16"/>
                              </w:rPr>
                            </w:pPr>
                            <w:r w:rsidRPr="00087DCE"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16"/>
                              </w:rPr>
                              <w:t>GrimTrigger</w:t>
                            </w:r>
                          </w:p>
                        </w:tc>
                      </w:tr>
                      <w:tr w:rsidR="004E6F59" w:rsidRPr="00A90680" w14:paraId="77BB6773" w14:textId="77777777" w:rsidTr="00234292">
                        <w:trPr>
                          <w:trHeight w:val="340"/>
                        </w:trPr>
                        <w:tc>
                          <w:tcPr>
                            <w:tcW w:w="4278" w:type="dxa"/>
                            <w:shd w:val="clear" w:color="auto" w:fill="A6A6A6" w:themeFill="background1" w:themeFillShade="A6"/>
                            <w:vAlign w:val="center"/>
                          </w:tcPr>
                          <w:p w14:paraId="226D03F0" w14:textId="77777777" w:rsidR="004E6F59" w:rsidRPr="00087DCE" w:rsidRDefault="004E6F59" w:rsidP="008744D4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0"/>
                                <w:szCs w:val="16"/>
                                <w:vertAlign w:val="subscript"/>
                              </w:rPr>
                            </w:pPr>
                            <w:r w:rsidRPr="00087DCE"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0"/>
                                <w:szCs w:val="16"/>
                              </w:rPr>
                              <w:t>122</w:t>
                            </w:r>
                          </w:p>
                        </w:tc>
                        <w:tc>
                          <w:tcPr>
                            <w:tcW w:w="3685" w:type="dxa"/>
                            <w:shd w:val="clear" w:color="auto" w:fill="A6A6A6" w:themeFill="background1" w:themeFillShade="A6"/>
                            <w:vAlign w:val="center"/>
                          </w:tcPr>
                          <w:p w14:paraId="4B3CD4C5" w14:textId="77777777" w:rsidR="004E6F59" w:rsidRPr="00087DCE" w:rsidRDefault="004E6F59" w:rsidP="008744D4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0"/>
                                <w:szCs w:val="16"/>
                              </w:rPr>
                            </w:pPr>
                            <w:r w:rsidRPr="00087DCE"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0"/>
                                <w:szCs w:val="16"/>
                              </w:rPr>
                              <w:t>114</w:t>
                            </w:r>
                          </w:p>
                        </w:tc>
                      </w:tr>
                    </w:tbl>
                    <w:p w14:paraId="6B7C9778" w14:textId="77777777" w:rsidR="004E6F59" w:rsidRPr="00AC1259" w:rsidRDefault="004E6F59" w:rsidP="008744D4">
                      <w:pPr>
                        <w:pStyle w:val="My"/>
                        <w:spacing w:after="240"/>
                        <w:rPr>
                          <w:sz w:val="4"/>
                          <w:szCs w:val="4"/>
                          <w:lang w:val="en-GB"/>
                        </w:rPr>
                      </w:pPr>
                    </w:p>
                    <w:tbl>
                      <w:tblPr>
                        <w:tblStyle w:val="TableGrid"/>
                        <w:tblW w:w="8016" w:type="dxa"/>
                        <w:tblInd w:w="1306" w:type="dxa"/>
                        <w:tblLook w:val="04A0" w:firstRow="1" w:lastRow="0" w:firstColumn="1" w:lastColumn="0" w:noHBand="0" w:noVBand="1"/>
                      </w:tblPr>
                      <w:tblGrid>
                        <w:gridCol w:w="4331"/>
                        <w:gridCol w:w="3685"/>
                      </w:tblGrid>
                      <w:tr w:rsidR="004E6F59" w:rsidRPr="00A90680" w14:paraId="0C3F9C67" w14:textId="77777777" w:rsidTr="00234292">
                        <w:trPr>
                          <w:trHeight w:val="340"/>
                        </w:trPr>
                        <w:tc>
                          <w:tcPr>
                            <w:tcW w:w="4331" w:type="dxa"/>
                            <w:shd w:val="clear" w:color="auto" w:fill="808080" w:themeFill="background1" w:themeFillShade="80"/>
                            <w:vAlign w:val="center"/>
                          </w:tcPr>
                          <w:p w14:paraId="25CBB7A1" w14:textId="77777777" w:rsidR="004E6F59" w:rsidRPr="00087DCE" w:rsidRDefault="004E6F59" w:rsidP="00AC1259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087DCE"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20"/>
                              </w:rPr>
                              <w:t>ForgivingGrimTriggerForFixedNumRounds</w:t>
                            </w:r>
                          </w:p>
                        </w:tc>
                        <w:tc>
                          <w:tcPr>
                            <w:tcW w:w="3685" w:type="dxa"/>
                            <w:shd w:val="clear" w:color="auto" w:fill="808080" w:themeFill="background1" w:themeFillShade="80"/>
                            <w:vAlign w:val="center"/>
                          </w:tcPr>
                          <w:p w14:paraId="135057A9" w14:textId="77777777" w:rsidR="004E6F59" w:rsidRPr="00087DCE" w:rsidRDefault="004E6F59" w:rsidP="00AC1259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087DCE"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20"/>
                              </w:rPr>
                              <w:t>GrimTriggerForFixedNumRounds</w:t>
                            </w:r>
                          </w:p>
                        </w:tc>
                      </w:tr>
                      <w:tr w:rsidR="004E6F59" w:rsidRPr="00A90680" w14:paraId="37EBBE28" w14:textId="77777777" w:rsidTr="00234292">
                        <w:trPr>
                          <w:trHeight w:val="340"/>
                        </w:trPr>
                        <w:tc>
                          <w:tcPr>
                            <w:tcW w:w="4331" w:type="dxa"/>
                            <w:shd w:val="clear" w:color="auto" w:fill="A6A6A6" w:themeFill="background1" w:themeFillShade="A6"/>
                            <w:vAlign w:val="center"/>
                          </w:tcPr>
                          <w:p w14:paraId="7F5FE31F" w14:textId="77777777" w:rsidR="004E6F59" w:rsidRPr="00087DCE" w:rsidRDefault="004E6F59" w:rsidP="00AC1259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087DCE"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0"/>
                                <w:szCs w:val="20"/>
                              </w:rPr>
                              <w:t>116</w:t>
                            </w:r>
                          </w:p>
                        </w:tc>
                        <w:tc>
                          <w:tcPr>
                            <w:tcW w:w="3685" w:type="dxa"/>
                            <w:shd w:val="clear" w:color="auto" w:fill="A6A6A6" w:themeFill="background1" w:themeFillShade="A6"/>
                            <w:vAlign w:val="center"/>
                          </w:tcPr>
                          <w:p w14:paraId="1C9915F3" w14:textId="77777777" w:rsidR="004E6F59" w:rsidRPr="00087DCE" w:rsidRDefault="004E6F59" w:rsidP="00AC1259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087DCE"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0"/>
                                <w:szCs w:val="20"/>
                              </w:rPr>
                              <w:t>116</w:t>
                            </w:r>
                          </w:p>
                        </w:tc>
                      </w:tr>
                    </w:tbl>
                    <w:p w14:paraId="69EAC4D1" w14:textId="77777777" w:rsidR="004E6F59" w:rsidRPr="00AC1259" w:rsidRDefault="004E6F59" w:rsidP="0037389B">
                      <w:pPr>
                        <w:pStyle w:val="My"/>
                        <w:spacing w:after="240"/>
                        <w:rPr>
                          <w:sz w:val="4"/>
                          <w:szCs w:val="4"/>
                          <w:lang w:val="en-GB"/>
                        </w:rPr>
                      </w:pPr>
                    </w:p>
                    <w:tbl>
                      <w:tblPr>
                        <w:tblStyle w:val="TableGrid"/>
                        <w:tblW w:w="8016" w:type="dxa"/>
                        <w:tblInd w:w="1306" w:type="dxa"/>
                        <w:tblLook w:val="04A0" w:firstRow="1" w:lastRow="0" w:firstColumn="1" w:lastColumn="0" w:noHBand="0" w:noVBand="1"/>
                      </w:tblPr>
                      <w:tblGrid>
                        <w:gridCol w:w="4331"/>
                        <w:gridCol w:w="3685"/>
                      </w:tblGrid>
                      <w:tr w:rsidR="004E6F59" w:rsidRPr="00A90680" w14:paraId="3D23F650" w14:textId="77777777" w:rsidTr="00234292">
                        <w:trPr>
                          <w:trHeight w:val="340"/>
                        </w:trPr>
                        <w:tc>
                          <w:tcPr>
                            <w:tcW w:w="4331" w:type="dxa"/>
                            <w:shd w:val="clear" w:color="auto" w:fill="808080" w:themeFill="background1" w:themeFillShade="80"/>
                            <w:vAlign w:val="center"/>
                          </w:tcPr>
                          <w:p w14:paraId="6E8D8048" w14:textId="77777777" w:rsidR="004E6F59" w:rsidRPr="00087DCE" w:rsidRDefault="004E6F59" w:rsidP="0037389B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087DCE"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20"/>
                              </w:rPr>
                              <w:t>ForgivingGrimTriggerForFixedNumRounds</w:t>
                            </w:r>
                          </w:p>
                        </w:tc>
                        <w:tc>
                          <w:tcPr>
                            <w:tcW w:w="3685" w:type="dxa"/>
                            <w:shd w:val="clear" w:color="auto" w:fill="808080" w:themeFill="background1" w:themeFillShade="80"/>
                            <w:vAlign w:val="center"/>
                          </w:tcPr>
                          <w:p w14:paraId="457F3BBF" w14:textId="77777777" w:rsidR="004E6F59" w:rsidRPr="00087DCE" w:rsidRDefault="004E6F59" w:rsidP="0037389B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20"/>
                              </w:rPr>
                              <w:t>OmegaTitForTat</w:t>
                            </w:r>
                          </w:p>
                        </w:tc>
                      </w:tr>
                      <w:tr w:rsidR="004E6F59" w:rsidRPr="00A90680" w14:paraId="2126FADB" w14:textId="77777777" w:rsidTr="00234292">
                        <w:trPr>
                          <w:trHeight w:val="340"/>
                        </w:trPr>
                        <w:tc>
                          <w:tcPr>
                            <w:tcW w:w="4331" w:type="dxa"/>
                            <w:shd w:val="clear" w:color="auto" w:fill="A6A6A6" w:themeFill="background1" w:themeFillShade="A6"/>
                            <w:vAlign w:val="center"/>
                          </w:tcPr>
                          <w:p w14:paraId="27AD326E" w14:textId="77777777" w:rsidR="004E6F59" w:rsidRPr="00087DCE" w:rsidRDefault="004E6F59" w:rsidP="0037389B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0"/>
                                <w:szCs w:val="20"/>
                              </w:rPr>
                              <w:t>122</w:t>
                            </w:r>
                          </w:p>
                        </w:tc>
                        <w:tc>
                          <w:tcPr>
                            <w:tcW w:w="3685" w:type="dxa"/>
                            <w:shd w:val="clear" w:color="auto" w:fill="A6A6A6" w:themeFill="background1" w:themeFillShade="A6"/>
                            <w:vAlign w:val="center"/>
                          </w:tcPr>
                          <w:p w14:paraId="3A7477DC" w14:textId="77777777" w:rsidR="004E6F59" w:rsidRPr="00087DCE" w:rsidRDefault="004E6F59" w:rsidP="0037389B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0"/>
                                <w:szCs w:val="20"/>
                              </w:rPr>
                              <w:t>114</w:t>
                            </w:r>
                          </w:p>
                        </w:tc>
                      </w:tr>
                    </w:tbl>
                    <w:p w14:paraId="6F72656B" w14:textId="77777777" w:rsidR="004E6F59" w:rsidRPr="00AC1259" w:rsidRDefault="004E6F59" w:rsidP="00DF4329">
                      <w:pPr>
                        <w:pStyle w:val="My"/>
                        <w:spacing w:after="240"/>
                        <w:rPr>
                          <w:sz w:val="4"/>
                          <w:szCs w:val="4"/>
                          <w:lang w:val="en-GB"/>
                        </w:rPr>
                      </w:pPr>
                    </w:p>
                    <w:tbl>
                      <w:tblPr>
                        <w:tblStyle w:val="TableGrid"/>
                        <w:tblW w:w="8016" w:type="dxa"/>
                        <w:tblInd w:w="1306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331"/>
                        <w:gridCol w:w="3685"/>
                      </w:tblGrid>
                      <w:tr w:rsidR="004E6F59" w:rsidRPr="00A90680" w14:paraId="7914DD72" w14:textId="77777777" w:rsidTr="00234292">
                        <w:trPr>
                          <w:trHeight w:val="340"/>
                        </w:trPr>
                        <w:tc>
                          <w:tcPr>
                            <w:tcW w:w="4331" w:type="dxa"/>
                            <w:shd w:val="clear" w:color="auto" w:fill="808080" w:themeFill="background1" w:themeFillShade="80"/>
                            <w:vAlign w:val="center"/>
                          </w:tcPr>
                          <w:p w14:paraId="12A9AD1D" w14:textId="77777777" w:rsidR="004E6F59" w:rsidRPr="00087DCE" w:rsidRDefault="004E6F59" w:rsidP="00DF4329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087DCE"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20"/>
                              </w:rPr>
                              <w:t>ForgivingGrimTriggerForFixedNumRounds</w:t>
                            </w:r>
                          </w:p>
                        </w:tc>
                        <w:tc>
                          <w:tcPr>
                            <w:tcW w:w="3685" w:type="dxa"/>
                            <w:shd w:val="clear" w:color="auto" w:fill="808080" w:themeFill="background1" w:themeFillShade="80"/>
                            <w:vAlign w:val="center"/>
                          </w:tcPr>
                          <w:p w14:paraId="1262F31A" w14:textId="77777777" w:rsidR="004E6F59" w:rsidRPr="00087DCE" w:rsidRDefault="004E6F59" w:rsidP="00DF4329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20"/>
                              </w:rPr>
                              <w:t>OmegaTitForTatForFixedNumRounds</w:t>
                            </w:r>
                          </w:p>
                        </w:tc>
                      </w:tr>
                      <w:tr w:rsidR="004E6F59" w:rsidRPr="00A90680" w14:paraId="35368464" w14:textId="77777777" w:rsidTr="00234292">
                        <w:trPr>
                          <w:trHeight w:val="340"/>
                        </w:trPr>
                        <w:tc>
                          <w:tcPr>
                            <w:tcW w:w="4331" w:type="dxa"/>
                            <w:shd w:val="clear" w:color="auto" w:fill="A6A6A6" w:themeFill="background1" w:themeFillShade="A6"/>
                            <w:vAlign w:val="center"/>
                          </w:tcPr>
                          <w:p w14:paraId="308056AD" w14:textId="77777777" w:rsidR="004E6F59" w:rsidRPr="00087DCE" w:rsidRDefault="004E6F59" w:rsidP="00DF4329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 w:rsidRPr="00087DCE"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0"/>
                                <w:szCs w:val="20"/>
                              </w:rPr>
                              <w:t>116</w:t>
                            </w:r>
                          </w:p>
                        </w:tc>
                        <w:tc>
                          <w:tcPr>
                            <w:tcW w:w="3685" w:type="dxa"/>
                            <w:shd w:val="clear" w:color="auto" w:fill="A6A6A6" w:themeFill="background1" w:themeFillShade="A6"/>
                            <w:vAlign w:val="center"/>
                          </w:tcPr>
                          <w:p w14:paraId="4689F2DB" w14:textId="77777777" w:rsidR="004E6F59" w:rsidRPr="00087DCE" w:rsidRDefault="004E6F59" w:rsidP="00DF4329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087DCE"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0"/>
                                <w:szCs w:val="20"/>
                              </w:rPr>
                              <w:t>116</w:t>
                            </w:r>
                          </w:p>
                        </w:tc>
                      </w:tr>
                    </w:tbl>
                    <w:p w14:paraId="0781B916" w14:textId="77777777" w:rsidR="004E6F59" w:rsidRPr="00AC1259" w:rsidRDefault="004E6F59" w:rsidP="00DF4329">
                      <w:pPr>
                        <w:pStyle w:val="My"/>
                        <w:spacing w:after="240"/>
                        <w:rPr>
                          <w:sz w:val="4"/>
                          <w:szCs w:val="4"/>
                          <w:lang w:val="en-GB"/>
                        </w:rPr>
                      </w:pPr>
                    </w:p>
                    <w:tbl>
                      <w:tblPr>
                        <w:tblStyle w:val="TableGrid"/>
                        <w:tblW w:w="8016" w:type="dxa"/>
                        <w:tblInd w:w="1306" w:type="dxa"/>
                        <w:tblLook w:val="04A0" w:firstRow="1" w:lastRow="0" w:firstColumn="1" w:lastColumn="0" w:noHBand="0" w:noVBand="1"/>
                      </w:tblPr>
                      <w:tblGrid>
                        <w:gridCol w:w="4331"/>
                        <w:gridCol w:w="3685"/>
                      </w:tblGrid>
                      <w:tr w:rsidR="004E6F59" w:rsidRPr="00A90680" w14:paraId="17215836" w14:textId="77777777" w:rsidTr="00234292">
                        <w:trPr>
                          <w:trHeight w:val="340"/>
                        </w:trPr>
                        <w:tc>
                          <w:tcPr>
                            <w:tcW w:w="4331" w:type="dxa"/>
                            <w:shd w:val="clear" w:color="auto" w:fill="808080" w:themeFill="background1" w:themeFillShade="80"/>
                            <w:vAlign w:val="center"/>
                          </w:tcPr>
                          <w:p w14:paraId="16A642C8" w14:textId="77777777" w:rsidR="004E6F59" w:rsidRPr="00087DCE" w:rsidRDefault="004E6F59" w:rsidP="00DF4329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 w:rsidRPr="00087DCE"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20"/>
                              </w:rPr>
                              <w:t>ForgivingGrimTriggerForFixedNumRounds</w:t>
                            </w:r>
                          </w:p>
                        </w:tc>
                        <w:tc>
                          <w:tcPr>
                            <w:tcW w:w="3685" w:type="dxa"/>
                            <w:shd w:val="clear" w:color="auto" w:fill="808080" w:themeFill="background1" w:themeFillShade="80"/>
                            <w:vAlign w:val="center"/>
                          </w:tcPr>
                          <w:p w14:paraId="035CB892" w14:textId="77777777" w:rsidR="004E6F59" w:rsidRPr="00087DCE" w:rsidRDefault="004E6F59" w:rsidP="00DF4329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20"/>
                              </w:rPr>
                              <w:t>TitForTat</w:t>
                            </w:r>
                          </w:p>
                        </w:tc>
                      </w:tr>
                      <w:tr w:rsidR="004E6F59" w:rsidRPr="00A90680" w14:paraId="099E9362" w14:textId="77777777" w:rsidTr="00234292">
                        <w:trPr>
                          <w:trHeight w:val="340"/>
                        </w:trPr>
                        <w:tc>
                          <w:tcPr>
                            <w:tcW w:w="4331" w:type="dxa"/>
                            <w:shd w:val="clear" w:color="auto" w:fill="A6A6A6" w:themeFill="background1" w:themeFillShade="A6"/>
                            <w:vAlign w:val="center"/>
                          </w:tcPr>
                          <w:p w14:paraId="7541D8AB" w14:textId="77777777" w:rsidR="004E6F59" w:rsidRPr="00087DCE" w:rsidRDefault="004E6F59" w:rsidP="00DF4329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0"/>
                                <w:szCs w:val="20"/>
                                <w:vertAlign w:val="subscript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0"/>
                                <w:szCs w:val="20"/>
                              </w:rPr>
                              <w:t>122</w:t>
                            </w:r>
                          </w:p>
                        </w:tc>
                        <w:tc>
                          <w:tcPr>
                            <w:tcW w:w="3685" w:type="dxa"/>
                            <w:shd w:val="clear" w:color="auto" w:fill="A6A6A6" w:themeFill="background1" w:themeFillShade="A6"/>
                            <w:vAlign w:val="center"/>
                          </w:tcPr>
                          <w:p w14:paraId="7A221C24" w14:textId="77777777" w:rsidR="004E6F59" w:rsidRPr="00087DCE" w:rsidRDefault="004E6F59" w:rsidP="00DF4329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0"/>
                                <w:szCs w:val="20"/>
                              </w:rPr>
                              <w:t>114</w:t>
                            </w:r>
                          </w:p>
                        </w:tc>
                      </w:tr>
                    </w:tbl>
                    <w:p w14:paraId="2388C549" w14:textId="77777777" w:rsidR="004E6F59" w:rsidRPr="00AC1259" w:rsidRDefault="004E6F59" w:rsidP="00A6798D">
                      <w:pPr>
                        <w:pStyle w:val="My"/>
                        <w:spacing w:after="240"/>
                        <w:rPr>
                          <w:sz w:val="4"/>
                          <w:szCs w:val="4"/>
                          <w:lang w:val="en-GB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81DE6D6" w14:textId="77777777" w:rsidR="00B55537" w:rsidRDefault="00B55537">
      <w:r>
        <w:br w:type="page"/>
      </w:r>
    </w:p>
    <w:p w14:paraId="0E2D9263" w14:textId="77777777" w:rsidR="00B55537" w:rsidRPr="00F67D3A" w:rsidRDefault="00B55537" w:rsidP="00B55537">
      <w:r>
        <w:rPr>
          <w:noProof/>
          <w:lang w:eastAsia="en-US"/>
        </w:rPr>
        <w:lastRenderedPageBreak/>
        <w:drawing>
          <wp:anchor distT="0" distB="0" distL="114300" distR="114300" simplePos="0" relativeHeight="252602880" behindDoc="1" locked="0" layoutInCell="1" allowOverlap="1" wp14:anchorId="04BC4D52" wp14:editId="46EEEE9F">
            <wp:simplePos x="0" y="0"/>
            <wp:positionH relativeFrom="column">
              <wp:posOffset>-114300</wp:posOffset>
            </wp:positionH>
            <wp:positionV relativeFrom="paragraph">
              <wp:posOffset>-1196340</wp:posOffset>
            </wp:positionV>
            <wp:extent cx="7886700" cy="2668905"/>
            <wp:effectExtent l="0" t="0" r="0" b="0"/>
            <wp:wrapNone/>
            <wp:docPr id="349" name="Picture 349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558FFF" w14:textId="77777777" w:rsidR="00B55537" w:rsidRPr="00F67D3A" w:rsidRDefault="00B55537" w:rsidP="00B55537">
      <w:r w:rsidRPr="008C3BF3">
        <w:rPr>
          <w:rStyle w:val="sowc"/>
          <w:noProof/>
          <w:color w:val="333333"/>
        </w:rPr>
        <w:drawing>
          <wp:anchor distT="0" distB="0" distL="114300" distR="114300" simplePos="0" relativeHeight="252601856" behindDoc="0" locked="0" layoutInCell="1" allowOverlap="1" wp14:anchorId="57452D91" wp14:editId="13F1EB6B">
            <wp:simplePos x="0" y="0"/>
            <wp:positionH relativeFrom="column">
              <wp:posOffset>6181725</wp:posOffset>
            </wp:positionH>
            <wp:positionV relativeFrom="paragraph">
              <wp:posOffset>51435</wp:posOffset>
            </wp:positionV>
            <wp:extent cx="843915" cy="614045"/>
            <wp:effectExtent l="0" t="0" r="0" b="0"/>
            <wp:wrapNone/>
            <wp:docPr id="350" name="Picture 3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ct-nova-logo-1.png"/>
                    <pic:cNvPicPr/>
                  </pic:nvPicPr>
                  <pic:blipFill>
                    <a:blip r:embed="rId11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60000" contrast="-8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3915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3BF3">
        <w:rPr>
          <w:rStyle w:val="sowc"/>
          <w:noProof/>
          <w:color w:val="333333"/>
        </w:rPr>
        <w:drawing>
          <wp:anchor distT="0" distB="0" distL="114300" distR="114300" simplePos="0" relativeHeight="252600832" behindDoc="0" locked="0" layoutInCell="1" allowOverlap="1" wp14:anchorId="42E1363F" wp14:editId="54EAE893">
            <wp:simplePos x="0" y="0"/>
            <wp:positionH relativeFrom="column">
              <wp:posOffset>4107815</wp:posOffset>
            </wp:positionH>
            <wp:positionV relativeFrom="paragraph">
              <wp:posOffset>25163</wp:posOffset>
            </wp:positionV>
            <wp:extent cx="1787545" cy="649974"/>
            <wp:effectExtent l="0" t="0" r="3175" b="0"/>
            <wp:wrapNone/>
            <wp:docPr id="351" name="Picture 3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niversidade-nova-lisboa-logo-1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60000" contrast="-8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545" cy="6499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E81EDAC" w14:textId="77777777" w:rsidR="00B55537" w:rsidRPr="00F67D3A" w:rsidRDefault="00B55537" w:rsidP="00B55537"/>
    <w:p w14:paraId="1987B6A1" w14:textId="77777777" w:rsidR="00B55537" w:rsidRPr="00F67D3A" w:rsidRDefault="00B55537" w:rsidP="00B55537"/>
    <w:p w14:paraId="0675FB7C" w14:textId="77777777" w:rsidR="00B55537" w:rsidRPr="00F67D3A" w:rsidRDefault="00B55537" w:rsidP="00B55537"/>
    <w:p w14:paraId="773D71FA" w14:textId="77777777" w:rsidR="00B55537" w:rsidRPr="00F67D3A" w:rsidRDefault="00B55537" w:rsidP="00B55537"/>
    <w:p w14:paraId="0B4A6AED" w14:textId="77777777" w:rsidR="00B55537" w:rsidRPr="00F67D3A" w:rsidRDefault="00B55537" w:rsidP="00B55537"/>
    <w:p w14:paraId="40F4B72D" w14:textId="77777777" w:rsidR="00B55537" w:rsidRPr="00F67D3A" w:rsidRDefault="00B55537" w:rsidP="00B55537"/>
    <w:p w14:paraId="07241237" w14:textId="77777777" w:rsidR="00B55537" w:rsidRPr="00F67D3A" w:rsidRDefault="00B55537" w:rsidP="00B55537"/>
    <w:p w14:paraId="0DDB8BCB" w14:textId="77777777" w:rsidR="00B55537" w:rsidRPr="00F67D3A" w:rsidRDefault="00B55537" w:rsidP="00B55537"/>
    <w:p w14:paraId="3A8EACFC" w14:textId="77777777" w:rsidR="00B55537" w:rsidRPr="00F67D3A" w:rsidRDefault="00B55537" w:rsidP="00B55537">
      <w:r>
        <w:rPr>
          <w:noProof/>
          <w:lang w:eastAsia="en-US"/>
        </w:rPr>
        <mc:AlternateContent>
          <mc:Choice Requires="wps">
            <w:drawing>
              <wp:anchor distT="36576" distB="36576" distL="36576" distR="36576" simplePos="0" relativeHeight="252599808" behindDoc="0" locked="0" layoutInCell="1" allowOverlap="1" wp14:anchorId="52E93980" wp14:editId="584FC521">
                <wp:simplePos x="0" y="0"/>
                <wp:positionH relativeFrom="column">
                  <wp:posOffset>571500</wp:posOffset>
                </wp:positionH>
                <wp:positionV relativeFrom="page">
                  <wp:posOffset>2390775</wp:posOffset>
                </wp:positionV>
                <wp:extent cx="6362700" cy="7200000"/>
                <wp:effectExtent l="0" t="0" r="0" b="1270"/>
                <wp:wrapNone/>
                <wp:docPr id="348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720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0BD8193" w14:textId="0E4E878D" w:rsidR="004E6F59" w:rsidRPr="00BE4F55" w:rsidRDefault="004E6F59" w:rsidP="00B55537">
                            <w:pPr>
                              <w:pStyle w:val="MyHeadtitle"/>
                              <w:spacing w:before="0" w:after="0"/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  <w:t>vi. Some Experimental Tests</w:t>
                            </w:r>
                          </w:p>
                          <w:p w14:paraId="1120C104" w14:textId="77777777" w:rsidR="004E6F59" w:rsidRPr="00BE4F55" w:rsidRDefault="004E6F59" w:rsidP="00B55537">
                            <w:pPr>
                              <w:pStyle w:val="My"/>
                              <w:numPr>
                                <w:ilvl w:val="0"/>
                                <w:numId w:val="7"/>
                              </w:numPr>
                              <w:spacing w:before="240" w:after="240"/>
                              <w:jc w:val="both"/>
                            </w:pPr>
                            <w:r w:rsidRPr="00BE4F55">
                              <w:t>Th</w:t>
                            </w:r>
                            <w:r>
                              <w:rPr>
                                <w:lang w:val="en-GB"/>
                              </w:rPr>
                              <w:t xml:space="preserve">ere was realized some </w:t>
                            </w:r>
                            <w:r w:rsidRPr="00825D56">
                              <w:rPr>
                                <w:b/>
                                <w:bCs/>
                                <w:lang w:val="en-GB"/>
                              </w:rPr>
                              <w:t>Experimental Tests</w:t>
                            </w:r>
                            <w:r>
                              <w:rPr>
                                <w:lang w:val="en-GB"/>
                              </w:rPr>
                              <w:t xml:space="preserve">, regarding the three type of games proposed to the </w:t>
                            </w:r>
                            <w:r w:rsidRPr="00825D56">
                              <w:rPr>
                                <w:b/>
                                <w:bCs/>
                                <w:lang w:val="en-GB"/>
                              </w:rPr>
                              <w:t>Tournament</w:t>
                            </w:r>
                            <w:r>
                              <w:rPr>
                                <w:lang w:val="en-GB"/>
                              </w:rPr>
                              <w:t>:</w:t>
                            </w:r>
                          </w:p>
                          <w:p w14:paraId="30997D69" w14:textId="77777777" w:rsidR="004E6F59" w:rsidRPr="00A6798D" w:rsidRDefault="004E6F59" w:rsidP="00B55537">
                            <w:pPr>
                              <w:pStyle w:val="My"/>
                              <w:numPr>
                                <w:ilvl w:val="0"/>
                                <w:numId w:val="15"/>
                              </w:numPr>
                              <w:spacing w:after="240"/>
                              <w:ind w:left="1134" w:hanging="425"/>
                            </w:pPr>
                            <w:r>
                              <w:rPr>
                                <w:lang w:val="en-GB"/>
                              </w:rPr>
                              <w:t>Game #1 (20 Iterations – 100% of Probability of Continue to the next Game Stage/Round):</w:t>
                            </w:r>
                          </w:p>
                          <w:tbl>
                            <w:tblPr>
                              <w:tblStyle w:val="TableGrid"/>
                              <w:tblW w:w="7938" w:type="dxa"/>
                              <w:tblInd w:w="135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241"/>
                              <w:gridCol w:w="3697"/>
                            </w:tblGrid>
                            <w:tr w:rsidR="004E6F59" w:rsidRPr="00A90680" w14:paraId="7499B1F7" w14:textId="77777777" w:rsidTr="00234292">
                              <w:trPr>
                                <w:trHeight w:val="340"/>
                              </w:trPr>
                              <w:tc>
                                <w:tcPr>
                                  <w:tcW w:w="3969" w:type="dxa"/>
                                  <w:shd w:val="clear" w:color="auto" w:fill="808080" w:themeFill="background1" w:themeFillShade="80"/>
                                  <w:vAlign w:val="center"/>
                                </w:tcPr>
                                <w:p w14:paraId="0B6CFF83" w14:textId="77777777" w:rsidR="004E6F59" w:rsidRPr="00087DCE" w:rsidRDefault="004E6F59" w:rsidP="00A6798D">
                                  <w:pPr>
                                    <w:pStyle w:val="MyHeadtitle"/>
                                    <w:spacing w:before="0" w:line="360" w:lineRule="auto"/>
                                    <w:ind w:left="61"/>
                                    <w:jc w:val="center"/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</w:pPr>
                                  <w:r w:rsidRPr="00087DCE"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  <w:t>ForgivingGrimTriggerForFixedNumRounds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shd w:val="clear" w:color="auto" w:fill="808080" w:themeFill="background1" w:themeFillShade="80"/>
                                  <w:vAlign w:val="center"/>
                                </w:tcPr>
                                <w:p w14:paraId="6F92FA50" w14:textId="77777777" w:rsidR="004E6F59" w:rsidRPr="00087DCE" w:rsidRDefault="004E6F59" w:rsidP="008744D4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TitForTatForFixedNumRounds</w:t>
                                  </w:r>
                                </w:p>
                              </w:tc>
                            </w:tr>
                            <w:tr w:rsidR="004E6F59" w:rsidRPr="00A90680" w14:paraId="429BC884" w14:textId="77777777" w:rsidTr="00B55537">
                              <w:trPr>
                                <w:trHeight w:val="209"/>
                              </w:trPr>
                              <w:tc>
                                <w:tcPr>
                                  <w:tcW w:w="3969" w:type="dxa"/>
                                  <w:shd w:val="clear" w:color="auto" w:fill="A6A6A6" w:themeFill="background1" w:themeFillShade="A6"/>
                                  <w:vAlign w:val="center"/>
                                </w:tcPr>
                                <w:p w14:paraId="474D47F1" w14:textId="77777777" w:rsidR="004E6F59" w:rsidRPr="00087DCE" w:rsidRDefault="004E6F59" w:rsidP="008744D4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0"/>
                                      <w:szCs w:val="16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  <w:t>116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shd w:val="clear" w:color="auto" w:fill="A6A6A6" w:themeFill="background1" w:themeFillShade="A6"/>
                                  <w:vAlign w:val="center"/>
                                </w:tcPr>
                                <w:p w14:paraId="7ACDC216" w14:textId="77777777" w:rsidR="004E6F59" w:rsidRPr="00087DCE" w:rsidRDefault="004E6F59" w:rsidP="008744D4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  <w:t>116</w:t>
                                  </w:r>
                                </w:p>
                              </w:tc>
                            </w:tr>
                          </w:tbl>
                          <w:p w14:paraId="6D6859F9" w14:textId="77777777" w:rsidR="004E6F59" w:rsidRDefault="004E6F59" w:rsidP="00B55537">
                            <w:pPr>
                              <w:pStyle w:val="My"/>
                              <w:spacing w:after="240"/>
                              <w:rPr>
                                <w:sz w:val="4"/>
                                <w:szCs w:val="4"/>
                                <w:lang w:val="en-GB"/>
                              </w:rPr>
                            </w:pPr>
                          </w:p>
                          <w:p w14:paraId="5750A67C" w14:textId="77777777" w:rsidR="004E6F59" w:rsidRPr="00AB684B" w:rsidRDefault="004E6F59" w:rsidP="00AB684B">
                            <w:pPr>
                              <w:pStyle w:val="My"/>
                              <w:spacing w:after="240"/>
                            </w:pPr>
                          </w:p>
                          <w:p w14:paraId="4C0FB4CB" w14:textId="77777777" w:rsidR="004E6F59" w:rsidRPr="00A6798D" w:rsidRDefault="004E6F59" w:rsidP="00B55537">
                            <w:pPr>
                              <w:pStyle w:val="My"/>
                              <w:numPr>
                                <w:ilvl w:val="0"/>
                                <w:numId w:val="15"/>
                              </w:numPr>
                              <w:spacing w:after="240"/>
                              <w:ind w:left="1134" w:hanging="425"/>
                            </w:pPr>
                            <w:r>
                              <w:rPr>
                                <w:lang w:val="en-GB"/>
                              </w:rPr>
                              <w:t>Game #2 (1000 Iterations – 60% of Probability of Continue to the next Game Stage/Round):</w:t>
                            </w:r>
                          </w:p>
                          <w:tbl>
                            <w:tblPr>
                              <w:tblStyle w:val="TableGrid"/>
                              <w:tblW w:w="7938" w:type="dxa"/>
                              <w:tblInd w:w="135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789"/>
                              <w:gridCol w:w="3149"/>
                            </w:tblGrid>
                            <w:tr w:rsidR="004E6F59" w:rsidRPr="00A90680" w14:paraId="0CF46E23" w14:textId="77777777" w:rsidTr="00D029B1">
                              <w:trPr>
                                <w:trHeight w:val="340"/>
                              </w:trPr>
                              <w:tc>
                                <w:tcPr>
                                  <w:tcW w:w="3969" w:type="dxa"/>
                                  <w:shd w:val="clear" w:color="auto" w:fill="808080" w:themeFill="background1" w:themeFillShade="80"/>
                                  <w:vAlign w:val="center"/>
                                </w:tcPr>
                                <w:p w14:paraId="1197B01B" w14:textId="77777777" w:rsidR="004E6F59" w:rsidRPr="00087DCE" w:rsidRDefault="004E6F59" w:rsidP="00B55537">
                                  <w:pPr>
                                    <w:pStyle w:val="MyHeadtitle"/>
                                    <w:spacing w:before="0" w:line="360" w:lineRule="auto"/>
                                    <w:ind w:left="61"/>
                                    <w:jc w:val="center"/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</w:pPr>
                                  <w:r w:rsidRPr="00B55537"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  <w:t>GrimTriggerForFixedNumRoundsWithProbability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shd w:val="clear" w:color="auto" w:fill="808080" w:themeFill="background1" w:themeFillShade="80"/>
                                  <w:vAlign w:val="center"/>
                                </w:tcPr>
                                <w:p w14:paraId="034BC5EB" w14:textId="77777777" w:rsidR="004E6F59" w:rsidRPr="00087DCE" w:rsidRDefault="004E6F59" w:rsidP="00B55537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Random</w:t>
                                  </w:r>
                                </w:p>
                              </w:tc>
                            </w:tr>
                            <w:tr w:rsidR="004E6F59" w:rsidRPr="00A90680" w14:paraId="7F74F60D" w14:textId="77777777" w:rsidTr="00D029B1">
                              <w:trPr>
                                <w:trHeight w:val="340"/>
                              </w:trPr>
                              <w:tc>
                                <w:tcPr>
                                  <w:tcW w:w="3969" w:type="dxa"/>
                                  <w:shd w:val="clear" w:color="auto" w:fill="A6A6A6" w:themeFill="background1" w:themeFillShade="A6"/>
                                  <w:vAlign w:val="center"/>
                                </w:tcPr>
                                <w:p w14:paraId="1831FD2D" w14:textId="77777777" w:rsidR="004E6F59" w:rsidRPr="00087DCE" w:rsidRDefault="004E6F59" w:rsidP="00B55537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0"/>
                                      <w:szCs w:val="16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  <w:t>7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shd w:val="clear" w:color="auto" w:fill="A6A6A6" w:themeFill="background1" w:themeFillShade="A6"/>
                                  <w:vAlign w:val="center"/>
                                </w:tcPr>
                                <w:p w14:paraId="50CA6441" w14:textId="77777777" w:rsidR="004E6F59" w:rsidRPr="00087DCE" w:rsidRDefault="004E6F59" w:rsidP="00B55537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  <w:t>11</w:t>
                                  </w:r>
                                </w:p>
                              </w:tc>
                            </w:tr>
                          </w:tbl>
                          <w:p w14:paraId="4510508D" w14:textId="77777777" w:rsidR="004E6F59" w:rsidRDefault="004E6F59" w:rsidP="00B55537">
                            <w:pPr>
                              <w:pStyle w:val="My"/>
                              <w:spacing w:after="240"/>
                              <w:rPr>
                                <w:sz w:val="4"/>
                                <w:szCs w:val="4"/>
                                <w:lang w:val="en-GB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7938" w:type="dxa"/>
                              <w:tblInd w:w="135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789"/>
                              <w:gridCol w:w="3149"/>
                            </w:tblGrid>
                            <w:tr w:rsidR="004E6F59" w:rsidRPr="00A90680" w14:paraId="0A1E3B00" w14:textId="77777777" w:rsidTr="00D029B1">
                              <w:trPr>
                                <w:trHeight w:val="340"/>
                              </w:trPr>
                              <w:tc>
                                <w:tcPr>
                                  <w:tcW w:w="3969" w:type="dxa"/>
                                  <w:shd w:val="clear" w:color="auto" w:fill="808080" w:themeFill="background1" w:themeFillShade="80"/>
                                  <w:vAlign w:val="center"/>
                                </w:tcPr>
                                <w:p w14:paraId="1DEF0692" w14:textId="77777777" w:rsidR="004E6F59" w:rsidRPr="00087DCE" w:rsidRDefault="004E6F59" w:rsidP="00B55537">
                                  <w:pPr>
                                    <w:pStyle w:val="MyHeadtitle"/>
                                    <w:spacing w:before="0" w:line="360" w:lineRule="auto"/>
                                    <w:ind w:left="61"/>
                                    <w:jc w:val="center"/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</w:pPr>
                                  <w:r w:rsidRPr="00B55537"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  <w:t>GrimTriggerForFixedNumRoundsWithProbability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shd w:val="clear" w:color="auto" w:fill="808080" w:themeFill="background1" w:themeFillShade="80"/>
                                  <w:vAlign w:val="center"/>
                                </w:tcPr>
                                <w:p w14:paraId="75DBBE3E" w14:textId="77777777" w:rsidR="004E6F59" w:rsidRPr="00087DCE" w:rsidRDefault="004E6F59" w:rsidP="00B55537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AllCooperate</w:t>
                                  </w:r>
                                </w:p>
                              </w:tc>
                            </w:tr>
                            <w:tr w:rsidR="004E6F59" w:rsidRPr="00A90680" w14:paraId="2AF7AE53" w14:textId="77777777" w:rsidTr="00D029B1">
                              <w:trPr>
                                <w:trHeight w:val="340"/>
                              </w:trPr>
                              <w:tc>
                                <w:tcPr>
                                  <w:tcW w:w="3969" w:type="dxa"/>
                                  <w:shd w:val="clear" w:color="auto" w:fill="A6A6A6" w:themeFill="background1" w:themeFillShade="A6"/>
                                  <w:vAlign w:val="center"/>
                                </w:tcPr>
                                <w:p w14:paraId="44CA26D2" w14:textId="77777777" w:rsidR="004E6F59" w:rsidRPr="00087DCE" w:rsidRDefault="004E6F59" w:rsidP="00B55537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0"/>
                                      <w:szCs w:val="16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  <w:t>18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shd w:val="clear" w:color="auto" w:fill="A6A6A6" w:themeFill="background1" w:themeFillShade="A6"/>
                                  <w:vAlign w:val="center"/>
                                </w:tcPr>
                                <w:p w14:paraId="1A402C7E" w14:textId="77777777" w:rsidR="004E6F59" w:rsidRPr="00087DCE" w:rsidRDefault="004E6F59" w:rsidP="00B55537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  <w:t>18</w:t>
                                  </w:r>
                                </w:p>
                              </w:tc>
                            </w:tr>
                          </w:tbl>
                          <w:p w14:paraId="7AE763BD" w14:textId="77777777" w:rsidR="004E6F59" w:rsidRDefault="004E6F59" w:rsidP="00B55537">
                            <w:pPr>
                              <w:pStyle w:val="My"/>
                              <w:spacing w:after="240"/>
                              <w:rPr>
                                <w:sz w:val="4"/>
                                <w:szCs w:val="4"/>
                                <w:lang w:val="en-GB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7938" w:type="dxa"/>
                              <w:tblInd w:w="135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789"/>
                              <w:gridCol w:w="3149"/>
                            </w:tblGrid>
                            <w:tr w:rsidR="004E6F59" w:rsidRPr="00A90680" w14:paraId="23ABEEFE" w14:textId="77777777" w:rsidTr="00D029B1">
                              <w:trPr>
                                <w:trHeight w:val="340"/>
                              </w:trPr>
                              <w:tc>
                                <w:tcPr>
                                  <w:tcW w:w="3969" w:type="dxa"/>
                                  <w:shd w:val="clear" w:color="auto" w:fill="808080" w:themeFill="background1" w:themeFillShade="80"/>
                                  <w:vAlign w:val="center"/>
                                </w:tcPr>
                                <w:p w14:paraId="19EA55B4" w14:textId="77777777" w:rsidR="004E6F59" w:rsidRPr="00087DCE" w:rsidRDefault="004E6F59" w:rsidP="00B55537">
                                  <w:pPr>
                                    <w:pStyle w:val="MyHeadtitle"/>
                                    <w:spacing w:before="0" w:line="360" w:lineRule="auto"/>
                                    <w:ind w:left="61"/>
                                    <w:jc w:val="center"/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</w:pPr>
                                  <w:r w:rsidRPr="00B55537"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  <w:t>GrimTriggerForFixedNumRoundsWithProbability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shd w:val="clear" w:color="auto" w:fill="808080" w:themeFill="background1" w:themeFillShade="80"/>
                                  <w:vAlign w:val="center"/>
                                </w:tcPr>
                                <w:p w14:paraId="4DE6A099" w14:textId="77777777" w:rsidR="004E6F59" w:rsidRPr="00087DCE" w:rsidRDefault="004E6F59" w:rsidP="00B55537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AllDefect</w:t>
                                  </w:r>
                                </w:p>
                              </w:tc>
                            </w:tr>
                            <w:tr w:rsidR="004E6F59" w:rsidRPr="00A90680" w14:paraId="7074C530" w14:textId="77777777" w:rsidTr="00D029B1">
                              <w:trPr>
                                <w:trHeight w:val="340"/>
                              </w:trPr>
                              <w:tc>
                                <w:tcPr>
                                  <w:tcW w:w="3969" w:type="dxa"/>
                                  <w:shd w:val="clear" w:color="auto" w:fill="A6A6A6" w:themeFill="background1" w:themeFillShade="A6"/>
                                  <w:vAlign w:val="center"/>
                                </w:tcPr>
                                <w:p w14:paraId="15FC3ED9" w14:textId="77777777" w:rsidR="004E6F59" w:rsidRPr="00087DCE" w:rsidRDefault="004E6F59" w:rsidP="00B55537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0"/>
                                      <w:szCs w:val="16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shd w:val="clear" w:color="auto" w:fill="A6A6A6" w:themeFill="background1" w:themeFillShade="A6"/>
                                  <w:vAlign w:val="center"/>
                                </w:tcPr>
                                <w:p w14:paraId="0903C3A2" w14:textId="77777777" w:rsidR="004E6F59" w:rsidRPr="00087DCE" w:rsidRDefault="004E6F59" w:rsidP="00B55537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  <w:t>12</w:t>
                                  </w:r>
                                </w:p>
                              </w:tc>
                            </w:tr>
                          </w:tbl>
                          <w:p w14:paraId="4ABDAA23" w14:textId="77777777" w:rsidR="004E6F59" w:rsidRDefault="004E6F59" w:rsidP="00B55537">
                            <w:pPr>
                              <w:pStyle w:val="My"/>
                              <w:spacing w:after="240"/>
                              <w:rPr>
                                <w:sz w:val="4"/>
                                <w:szCs w:val="4"/>
                                <w:lang w:val="en-GB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7938" w:type="dxa"/>
                              <w:tblInd w:w="135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789"/>
                              <w:gridCol w:w="3149"/>
                            </w:tblGrid>
                            <w:tr w:rsidR="004E6F59" w:rsidRPr="00A90680" w14:paraId="72A3B67F" w14:textId="77777777" w:rsidTr="00D029B1">
                              <w:trPr>
                                <w:trHeight w:val="340"/>
                              </w:trPr>
                              <w:tc>
                                <w:tcPr>
                                  <w:tcW w:w="3969" w:type="dxa"/>
                                  <w:shd w:val="clear" w:color="auto" w:fill="808080" w:themeFill="background1" w:themeFillShade="80"/>
                                  <w:vAlign w:val="center"/>
                                </w:tcPr>
                                <w:p w14:paraId="6934E98A" w14:textId="77777777" w:rsidR="004E6F59" w:rsidRPr="00087DCE" w:rsidRDefault="004E6F59" w:rsidP="00B55537">
                                  <w:pPr>
                                    <w:pStyle w:val="MyHeadtitle"/>
                                    <w:spacing w:before="0" w:line="360" w:lineRule="auto"/>
                                    <w:ind w:left="61"/>
                                    <w:jc w:val="center"/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</w:pPr>
                                  <w:r w:rsidRPr="00B55537"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  <w:t>GrimTriggerForFixedNumRoundsWithProbability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shd w:val="clear" w:color="auto" w:fill="808080" w:themeFill="background1" w:themeFillShade="80"/>
                                  <w:vAlign w:val="center"/>
                                </w:tcPr>
                                <w:p w14:paraId="2DF03165" w14:textId="77777777" w:rsidR="004E6F59" w:rsidRPr="00087DCE" w:rsidRDefault="004E6F59" w:rsidP="00B55537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GrimTrigger</w:t>
                                  </w:r>
                                </w:p>
                              </w:tc>
                            </w:tr>
                            <w:tr w:rsidR="004E6F59" w:rsidRPr="00A90680" w14:paraId="3E32D7C1" w14:textId="77777777" w:rsidTr="00D029B1">
                              <w:trPr>
                                <w:trHeight w:val="340"/>
                              </w:trPr>
                              <w:tc>
                                <w:tcPr>
                                  <w:tcW w:w="3969" w:type="dxa"/>
                                  <w:shd w:val="clear" w:color="auto" w:fill="A6A6A6" w:themeFill="background1" w:themeFillShade="A6"/>
                                  <w:vAlign w:val="center"/>
                                </w:tcPr>
                                <w:p w14:paraId="0D9D18EE" w14:textId="77777777" w:rsidR="004E6F59" w:rsidRPr="00087DCE" w:rsidRDefault="004E6F59" w:rsidP="00B55537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0"/>
                                      <w:szCs w:val="16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  <w:t>30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shd w:val="clear" w:color="auto" w:fill="A6A6A6" w:themeFill="background1" w:themeFillShade="A6"/>
                                  <w:vAlign w:val="center"/>
                                </w:tcPr>
                                <w:p w14:paraId="5ED2206D" w14:textId="77777777" w:rsidR="004E6F59" w:rsidRPr="00087DCE" w:rsidRDefault="004E6F59" w:rsidP="00B55537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  <w:t>30</w:t>
                                  </w:r>
                                </w:p>
                              </w:tc>
                            </w:tr>
                          </w:tbl>
                          <w:p w14:paraId="3F8BDF01" w14:textId="77777777" w:rsidR="004E6F59" w:rsidRDefault="004E6F59" w:rsidP="00B55537">
                            <w:pPr>
                              <w:pStyle w:val="My"/>
                              <w:spacing w:after="240"/>
                              <w:rPr>
                                <w:sz w:val="4"/>
                                <w:szCs w:val="4"/>
                                <w:lang w:val="en-GB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7938" w:type="dxa"/>
                              <w:tblInd w:w="135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789"/>
                              <w:gridCol w:w="3149"/>
                            </w:tblGrid>
                            <w:tr w:rsidR="004E6F59" w:rsidRPr="00A90680" w14:paraId="5F031B2B" w14:textId="77777777" w:rsidTr="00D029B1">
                              <w:trPr>
                                <w:trHeight w:val="340"/>
                              </w:trPr>
                              <w:tc>
                                <w:tcPr>
                                  <w:tcW w:w="3969" w:type="dxa"/>
                                  <w:shd w:val="clear" w:color="auto" w:fill="808080" w:themeFill="background1" w:themeFillShade="80"/>
                                  <w:vAlign w:val="center"/>
                                </w:tcPr>
                                <w:p w14:paraId="73F705AC" w14:textId="77777777" w:rsidR="004E6F59" w:rsidRPr="00087DCE" w:rsidRDefault="004E6F59" w:rsidP="00B55537">
                                  <w:pPr>
                                    <w:pStyle w:val="MyHeadtitle"/>
                                    <w:spacing w:before="0" w:line="360" w:lineRule="auto"/>
                                    <w:ind w:left="61"/>
                                    <w:jc w:val="center"/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</w:pPr>
                                  <w:r w:rsidRPr="00B55537"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  <w:t>GrimTriggerForFixedNumRoundsWithProbability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shd w:val="clear" w:color="auto" w:fill="808080" w:themeFill="background1" w:themeFillShade="80"/>
                                  <w:vAlign w:val="center"/>
                                </w:tcPr>
                                <w:p w14:paraId="66A18F4B" w14:textId="77777777" w:rsidR="004E6F59" w:rsidRPr="00087DCE" w:rsidRDefault="004E6F59" w:rsidP="00B55537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OmegaTitForTat</w:t>
                                  </w:r>
                                </w:p>
                              </w:tc>
                            </w:tr>
                            <w:tr w:rsidR="004E6F59" w:rsidRPr="00A90680" w14:paraId="59370C42" w14:textId="77777777" w:rsidTr="00B55537">
                              <w:trPr>
                                <w:trHeight w:val="276"/>
                              </w:trPr>
                              <w:tc>
                                <w:tcPr>
                                  <w:tcW w:w="3969" w:type="dxa"/>
                                  <w:shd w:val="clear" w:color="auto" w:fill="A6A6A6" w:themeFill="background1" w:themeFillShade="A6"/>
                                  <w:vAlign w:val="center"/>
                                </w:tcPr>
                                <w:p w14:paraId="1536222E" w14:textId="77777777" w:rsidR="004E6F59" w:rsidRPr="00087DCE" w:rsidRDefault="004E6F59" w:rsidP="00B55537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0"/>
                                      <w:szCs w:val="16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shd w:val="clear" w:color="auto" w:fill="A6A6A6" w:themeFill="background1" w:themeFillShade="A6"/>
                                  <w:vAlign w:val="center"/>
                                </w:tcPr>
                                <w:p w14:paraId="58CA0538" w14:textId="77777777" w:rsidR="004E6F59" w:rsidRPr="00087DCE" w:rsidRDefault="004E6F59" w:rsidP="00B55537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  <w:t>6</w:t>
                                  </w:r>
                                </w:p>
                              </w:tc>
                            </w:tr>
                          </w:tbl>
                          <w:p w14:paraId="2FDE34CB" w14:textId="77777777" w:rsidR="004E6F59" w:rsidRPr="00AC1259" w:rsidRDefault="004E6F59" w:rsidP="00B55537">
                            <w:pPr>
                              <w:pStyle w:val="My"/>
                              <w:spacing w:after="240"/>
                              <w:rPr>
                                <w:sz w:val="4"/>
                                <w:szCs w:val="4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E93980" id="_x0000_s1064" type="#_x0000_t202" style="position:absolute;margin-left:45pt;margin-top:188.25pt;width:501pt;height:566.95pt;z-index:25259980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" filled="f" fillcolor="#fffffe" stroked="f" strokecolor="#212120" insetpen="t">
                <v:textbox inset="2.88pt,2.88pt,2.88pt,2.88pt">
                  <w:txbxContent>
                    <w:p w14:paraId="50BD8193" w14:textId="0E4E878D" w:rsidR="004E6F59" w:rsidRPr="00BE4F55" w:rsidRDefault="004E6F59" w:rsidP="00B55537">
                      <w:pPr>
                        <w:pStyle w:val="MyHeadtitle"/>
                        <w:spacing w:before="0" w:after="0"/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</w:pPr>
                      <w:r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  <w:t>vi. Some Experimental Tests</w:t>
                      </w:r>
                    </w:p>
                    <w:p w14:paraId="1120C104" w14:textId="77777777" w:rsidR="004E6F59" w:rsidRPr="00BE4F55" w:rsidRDefault="004E6F59" w:rsidP="00B55537">
                      <w:pPr>
                        <w:pStyle w:val="My"/>
                        <w:numPr>
                          <w:ilvl w:val="0"/>
                          <w:numId w:val="7"/>
                        </w:numPr>
                        <w:spacing w:before="240" w:after="240"/>
                        <w:jc w:val="both"/>
                      </w:pPr>
                      <w:r w:rsidRPr="00BE4F55">
                        <w:t>Th</w:t>
                      </w:r>
                      <w:r>
                        <w:rPr>
                          <w:lang w:val="en-GB"/>
                        </w:rPr>
                        <w:t xml:space="preserve">ere was realized some </w:t>
                      </w:r>
                      <w:r w:rsidRPr="00825D56">
                        <w:rPr>
                          <w:b/>
                          <w:bCs/>
                          <w:lang w:val="en-GB"/>
                        </w:rPr>
                        <w:t>Experimental Tests</w:t>
                      </w:r>
                      <w:r>
                        <w:rPr>
                          <w:lang w:val="en-GB"/>
                        </w:rPr>
                        <w:t xml:space="preserve">, regarding the three type of games proposed to the </w:t>
                      </w:r>
                      <w:r w:rsidRPr="00825D56">
                        <w:rPr>
                          <w:b/>
                          <w:bCs/>
                          <w:lang w:val="en-GB"/>
                        </w:rPr>
                        <w:t>Tournament</w:t>
                      </w:r>
                      <w:r>
                        <w:rPr>
                          <w:lang w:val="en-GB"/>
                        </w:rPr>
                        <w:t>:</w:t>
                      </w:r>
                    </w:p>
                    <w:p w14:paraId="30997D69" w14:textId="77777777" w:rsidR="004E6F59" w:rsidRPr="00A6798D" w:rsidRDefault="004E6F59" w:rsidP="00B55537">
                      <w:pPr>
                        <w:pStyle w:val="My"/>
                        <w:numPr>
                          <w:ilvl w:val="0"/>
                          <w:numId w:val="15"/>
                        </w:numPr>
                        <w:spacing w:after="240"/>
                        <w:ind w:left="1134" w:hanging="425"/>
                      </w:pPr>
                      <w:r>
                        <w:rPr>
                          <w:lang w:val="en-GB"/>
                        </w:rPr>
                        <w:t>Game #1 (20 Iterations – 100% of Probability of Continue to the next Game Stage/Round):</w:t>
                      </w:r>
                    </w:p>
                    <w:tbl>
                      <w:tblPr>
                        <w:tblStyle w:val="TableGrid"/>
                        <w:tblW w:w="7938" w:type="dxa"/>
                        <w:tblInd w:w="1359" w:type="dxa"/>
                        <w:tblLook w:val="04A0" w:firstRow="1" w:lastRow="0" w:firstColumn="1" w:lastColumn="0" w:noHBand="0" w:noVBand="1"/>
                      </w:tblPr>
                      <w:tblGrid>
                        <w:gridCol w:w="4241"/>
                        <w:gridCol w:w="3697"/>
                      </w:tblGrid>
                      <w:tr w:rsidR="004E6F59" w:rsidRPr="00A90680" w14:paraId="7499B1F7" w14:textId="77777777" w:rsidTr="00234292">
                        <w:trPr>
                          <w:trHeight w:val="340"/>
                        </w:trPr>
                        <w:tc>
                          <w:tcPr>
                            <w:tcW w:w="3969" w:type="dxa"/>
                            <w:shd w:val="clear" w:color="auto" w:fill="808080" w:themeFill="background1" w:themeFillShade="80"/>
                            <w:vAlign w:val="center"/>
                          </w:tcPr>
                          <w:p w14:paraId="0B6CFF83" w14:textId="77777777" w:rsidR="004E6F59" w:rsidRPr="00087DCE" w:rsidRDefault="004E6F59" w:rsidP="00A6798D">
                            <w:pPr>
                              <w:pStyle w:val="MyHeadtitle"/>
                              <w:spacing w:before="0" w:line="360" w:lineRule="auto"/>
                              <w:ind w:left="61"/>
                              <w:jc w:val="center"/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16"/>
                              </w:rPr>
                            </w:pPr>
                            <w:r w:rsidRPr="00087DCE"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16"/>
                              </w:rPr>
                              <w:t>ForgivingGrimTriggerForFixedNumRounds</w:t>
                            </w:r>
                          </w:p>
                        </w:tc>
                        <w:tc>
                          <w:tcPr>
                            <w:tcW w:w="3969" w:type="dxa"/>
                            <w:shd w:val="clear" w:color="auto" w:fill="808080" w:themeFill="background1" w:themeFillShade="80"/>
                            <w:vAlign w:val="center"/>
                          </w:tcPr>
                          <w:p w14:paraId="6F92FA50" w14:textId="77777777" w:rsidR="004E6F59" w:rsidRPr="00087DCE" w:rsidRDefault="004E6F59" w:rsidP="008744D4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20"/>
                              </w:rPr>
                              <w:t>TitForTatForFixedNumRounds</w:t>
                            </w:r>
                          </w:p>
                        </w:tc>
                      </w:tr>
                      <w:tr w:rsidR="004E6F59" w:rsidRPr="00A90680" w14:paraId="429BC884" w14:textId="77777777" w:rsidTr="00B55537">
                        <w:trPr>
                          <w:trHeight w:val="209"/>
                        </w:trPr>
                        <w:tc>
                          <w:tcPr>
                            <w:tcW w:w="3969" w:type="dxa"/>
                            <w:shd w:val="clear" w:color="auto" w:fill="A6A6A6" w:themeFill="background1" w:themeFillShade="A6"/>
                            <w:vAlign w:val="center"/>
                          </w:tcPr>
                          <w:p w14:paraId="474D47F1" w14:textId="77777777" w:rsidR="004E6F59" w:rsidRPr="00087DCE" w:rsidRDefault="004E6F59" w:rsidP="008744D4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0"/>
                                <w:szCs w:val="16"/>
                                <w:vertAlign w:val="subscript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0"/>
                                <w:szCs w:val="16"/>
                              </w:rPr>
                              <w:t>116</w:t>
                            </w:r>
                          </w:p>
                        </w:tc>
                        <w:tc>
                          <w:tcPr>
                            <w:tcW w:w="3969" w:type="dxa"/>
                            <w:shd w:val="clear" w:color="auto" w:fill="A6A6A6" w:themeFill="background1" w:themeFillShade="A6"/>
                            <w:vAlign w:val="center"/>
                          </w:tcPr>
                          <w:p w14:paraId="7ACDC216" w14:textId="77777777" w:rsidR="004E6F59" w:rsidRPr="00087DCE" w:rsidRDefault="004E6F59" w:rsidP="008744D4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0"/>
                                <w:szCs w:val="16"/>
                              </w:rPr>
                              <w:t>116</w:t>
                            </w:r>
                          </w:p>
                        </w:tc>
                      </w:tr>
                    </w:tbl>
                    <w:p w14:paraId="6D6859F9" w14:textId="77777777" w:rsidR="004E6F59" w:rsidRDefault="004E6F59" w:rsidP="00B55537">
                      <w:pPr>
                        <w:pStyle w:val="My"/>
                        <w:spacing w:after="240"/>
                        <w:rPr>
                          <w:sz w:val="4"/>
                          <w:szCs w:val="4"/>
                          <w:lang w:val="en-GB"/>
                        </w:rPr>
                      </w:pPr>
                    </w:p>
                    <w:p w14:paraId="5750A67C" w14:textId="77777777" w:rsidR="004E6F59" w:rsidRPr="00AB684B" w:rsidRDefault="004E6F59" w:rsidP="00AB684B">
                      <w:pPr>
                        <w:pStyle w:val="My"/>
                        <w:spacing w:after="240"/>
                      </w:pPr>
                    </w:p>
                    <w:p w14:paraId="4C0FB4CB" w14:textId="77777777" w:rsidR="004E6F59" w:rsidRPr="00A6798D" w:rsidRDefault="004E6F59" w:rsidP="00B55537">
                      <w:pPr>
                        <w:pStyle w:val="My"/>
                        <w:numPr>
                          <w:ilvl w:val="0"/>
                          <w:numId w:val="15"/>
                        </w:numPr>
                        <w:spacing w:after="240"/>
                        <w:ind w:left="1134" w:hanging="425"/>
                      </w:pPr>
                      <w:r>
                        <w:rPr>
                          <w:lang w:val="en-GB"/>
                        </w:rPr>
                        <w:t>Game #2 (1000 Iterations – 60% of Probability of Continue to the next Game Stage/Round):</w:t>
                      </w:r>
                    </w:p>
                    <w:tbl>
                      <w:tblPr>
                        <w:tblStyle w:val="TableGrid"/>
                        <w:tblW w:w="7938" w:type="dxa"/>
                        <w:tblInd w:w="1359" w:type="dxa"/>
                        <w:tblLook w:val="04A0" w:firstRow="1" w:lastRow="0" w:firstColumn="1" w:lastColumn="0" w:noHBand="0" w:noVBand="1"/>
                      </w:tblPr>
                      <w:tblGrid>
                        <w:gridCol w:w="4789"/>
                        <w:gridCol w:w="3149"/>
                      </w:tblGrid>
                      <w:tr w:rsidR="004E6F59" w:rsidRPr="00A90680" w14:paraId="0CF46E23" w14:textId="77777777" w:rsidTr="00D029B1">
                        <w:trPr>
                          <w:trHeight w:val="340"/>
                        </w:trPr>
                        <w:tc>
                          <w:tcPr>
                            <w:tcW w:w="3969" w:type="dxa"/>
                            <w:shd w:val="clear" w:color="auto" w:fill="808080" w:themeFill="background1" w:themeFillShade="80"/>
                            <w:vAlign w:val="center"/>
                          </w:tcPr>
                          <w:p w14:paraId="1197B01B" w14:textId="77777777" w:rsidR="004E6F59" w:rsidRPr="00087DCE" w:rsidRDefault="004E6F59" w:rsidP="00B55537">
                            <w:pPr>
                              <w:pStyle w:val="MyHeadtitle"/>
                              <w:spacing w:before="0" w:line="360" w:lineRule="auto"/>
                              <w:ind w:left="61"/>
                              <w:jc w:val="center"/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16"/>
                              </w:rPr>
                            </w:pPr>
                            <w:r w:rsidRPr="00B55537"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16"/>
                              </w:rPr>
                              <w:t>GrimTriggerForFixedNumRoundsWithProbability</w:t>
                            </w:r>
                          </w:p>
                        </w:tc>
                        <w:tc>
                          <w:tcPr>
                            <w:tcW w:w="3969" w:type="dxa"/>
                            <w:shd w:val="clear" w:color="auto" w:fill="808080" w:themeFill="background1" w:themeFillShade="80"/>
                            <w:vAlign w:val="center"/>
                          </w:tcPr>
                          <w:p w14:paraId="034BC5EB" w14:textId="77777777" w:rsidR="004E6F59" w:rsidRPr="00087DCE" w:rsidRDefault="004E6F59" w:rsidP="00B55537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20"/>
                              </w:rPr>
                              <w:t>Random</w:t>
                            </w:r>
                          </w:p>
                        </w:tc>
                      </w:tr>
                      <w:tr w:rsidR="004E6F59" w:rsidRPr="00A90680" w14:paraId="7F74F60D" w14:textId="77777777" w:rsidTr="00D029B1">
                        <w:trPr>
                          <w:trHeight w:val="340"/>
                        </w:trPr>
                        <w:tc>
                          <w:tcPr>
                            <w:tcW w:w="3969" w:type="dxa"/>
                            <w:shd w:val="clear" w:color="auto" w:fill="A6A6A6" w:themeFill="background1" w:themeFillShade="A6"/>
                            <w:vAlign w:val="center"/>
                          </w:tcPr>
                          <w:p w14:paraId="1831FD2D" w14:textId="77777777" w:rsidR="004E6F59" w:rsidRPr="00087DCE" w:rsidRDefault="004E6F59" w:rsidP="00B55537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0"/>
                                <w:szCs w:val="16"/>
                                <w:vertAlign w:val="subscript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0"/>
                                <w:szCs w:val="16"/>
                              </w:rPr>
                              <w:t>7</w:t>
                            </w:r>
                          </w:p>
                        </w:tc>
                        <w:tc>
                          <w:tcPr>
                            <w:tcW w:w="3969" w:type="dxa"/>
                            <w:shd w:val="clear" w:color="auto" w:fill="A6A6A6" w:themeFill="background1" w:themeFillShade="A6"/>
                            <w:vAlign w:val="center"/>
                          </w:tcPr>
                          <w:p w14:paraId="50CA6441" w14:textId="77777777" w:rsidR="004E6F59" w:rsidRPr="00087DCE" w:rsidRDefault="004E6F59" w:rsidP="00B55537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0"/>
                                <w:szCs w:val="16"/>
                              </w:rPr>
                              <w:t>11</w:t>
                            </w:r>
                          </w:p>
                        </w:tc>
                      </w:tr>
                    </w:tbl>
                    <w:p w14:paraId="4510508D" w14:textId="77777777" w:rsidR="004E6F59" w:rsidRDefault="004E6F59" w:rsidP="00B55537">
                      <w:pPr>
                        <w:pStyle w:val="My"/>
                        <w:spacing w:after="240"/>
                        <w:rPr>
                          <w:sz w:val="4"/>
                          <w:szCs w:val="4"/>
                          <w:lang w:val="en-GB"/>
                        </w:rPr>
                      </w:pPr>
                    </w:p>
                    <w:tbl>
                      <w:tblPr>
                        <w:tblStyle w:val="TableGrid"/>
                        <w:tblW w:w="7938" w:type="dxa"/>
                        <w:tblInd w:w="1359" w:type="dxa"/>
                        <w:tblLook w:val="04A0" w:firstRow="1" w:lastRow="0" w:firstColumn="1" w:lastColumn="0" w:noHBand="0" w:noVBand="1"/>
                      </w:tblPr>
                      <w:tblGrid>
                        <w:gridCol w:w="4789"/>
                        <w:gridCol w:w="3149"/>
                      </w:tblGrid>
                      <w:tr w:rsidR="004E6F59" w:rsidRPr="00A90680" w14:paraId="0A1E3B00" w14:textId="77777777" w:rsidTr="00D029B1">
                        <w:trPr>
                          <w:trHeight w:val="340"/>
                        </w:trPr>
                        <w:tc>
                          <w:tcPr>
                            <w:tcW w:w="3969" w:type="dxa"/>
                            <w:shd w:val="clear" w:color="auto" w:fill="808080" w:themeFill="background1" w:themeFillShade="80"/>
                            <w:vAlign w:val="center"/>
                          </w:tcPr>
                          <w:p w14:paraId="1DEF0692" w14:textId="77777777" w:rsidR="004E6F59" w:rsidRPr="00087DCE" w:rsidRDefault="004E6F59" w:rsidP="00B55537">
                            <w:pPr>
                              <w:pStyle w:val="MyHeadtitle"/>
                              <w:spacing w:before="0" w:line="360" w:lineRule="auto"/>
                              <w:ind w:left="61"/>
                              <w:jc w:val="center"/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16"/>
                              </w:rPr>
                            </w:pPr>
                            <w:r w:rsidRPr="00B55537"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16"/>
                              </w:rPr>
                              <w:t>GrimTriggerForFixedNumRoundsWithProbability</w:t>
                            </w:r>
                          </w:p>
                        </w:tc>
                        <w:tc>
                          <w:tcPr>
                            <w:tcW w:w="3969" w:type="dxa"/>
                            <w:shd w:val="clear" w:color="auto" w:fill="808080" w:themeFill="background1" w:themeFillShade="80"/>
                            <w:vAlign w:val="center"/>
                          </w:tcPr>
                          <w:p w14:paraId="75DBBE3E" w14:textId="77777777" w:rsidR="004E6F59" w:rsidRPr="00087DCE" w:rsidRDefault="004E6F59" w:rsidP="00B55537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20"/>
                              </w:rPr>
                              <w:t>AllCooperate</w:t>
                            </w:r>
                          </w:p>
                        </w:tc>
                      </w:tr>
                      <w:tr w:rsidR="004E6F59" w:rsidRPr="00A90680" w14:paraId="2AF7AE53" w14:textId="77777777" w:rsidTr="00D029B1">
                        <w:trPr>
                          <w:trHeight w:val="340"/>
                        </w:trPr>
                        <w:tc>
                          <w:tcPr>
                            <w:tcW w:w="3969" w:type="dxa"/>
                            <w:shd w:val="clear" w:color="auto" w:fill="A6A6A6" w:themeFill="background1" w:themeFillShade="A6"/>
                            <w:vAlign w:val="center"/>
                          </w:tcPr>
                          <w:p w14:paraId="44CA26D2" w14:textId="77777777" w:rsidR="004E6F59" w:rsidRPr="00087DCE" w:rsidRDefault="004E6F59" w:rsidP="00B55537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0"/>
                                <w:szCs w:val="16"/>
                                <w:vertAlign w:val="subscript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0"/>
                                <w:szCs w:val="16"/>
                              </w:rPr>
                              <w:t>18</w:t>
                            </w:r>
                          </w:p>
                        </w:tc>
                        <w:tc>
                          <w:tcPr>
                            <w:tcW w:w="3969" w:type="dxa"/>
                            <w:shd w:val="clear" w:color="auto" w:fill="A6A6A6" w:themeFill="background1" w:themeFillShade="A6"/>
                            <w:vAlign w:val="center"/>
                          </w:tcPr>
                          <w:p w14:paraId="1A402C7E" w14:textId="77777777" w:rsidR="004E6F59" w:rsidRPr="00087DCE" w:rsidRDefault="004E6F59" w:rsidP="00B55537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0"/>
                                <w:szCs w:val="16"/>
                              </w:rPr>
                              <w:t>18</w:t>
                            </w:r>
                          </w:p>
                        </w:tc>
                      </w:tr>
                    </w:tbl>
                    <w:p w14:paraId="7AE763BD" w14:textId="77777777" w:rsidR="004E6F59" w:rsidRDefault="004E6F59" w:rsidP="00B55537">
                      <w:pPr>
                        <w:pStyle w:val="My"/>
                        <w:spacing w:after="240"/>
                        <w:rPr>
                          <w:sz w:val="4"/>
                          <w:szCs w:val="4"/>
                          <w:lang w:val="en-GB"/>
                        </w:rPr>
                      </w:pPr>
                    </w:p>
                    <w:tbl>
                      <w:tblPr>
                        <w:tblStyle w:val="TableGrid"/>
                        <w:tblW w:w="7938" w:type="dxa"/>
                        <w:tblInd w:w="1359" w:type="dxa"/>
                        <w:tblLook w:val="04A0" w:firstRow="1" w:lastRow="0" w:firstColumn="1" w:lastColumn="0" w:noHBand="0" w:noVBand="1"/>
                      </w:tblPr>
                      <w:tblGrid>
                        <w:gridCol w:w="4789"/>
                        <w:gridCol w:w="3149"/>
                      </w:tblGrid>
                      <w:tr w:rsidR="004E6F59" w:rsidRPr="00A90680" w14:paraId="23ABEEFE" w14:textId="77777777" w:rsidTr="00D029B1">
                        <w:trPr>
                          <w:trHeight w:val="340"/>
                        </w:trPr>
                        <w:tc>
                          <w:tcPr>
                            <w:tcW w:w="3969" w:type="dxa"/>
                            <w:shd w:val="clear" w:color="auto" w:fill="808080" w:themeFill="background1" w:themeFillShade="80"/>
                            <w:vAlign w:val="center"/>
                          </w:tcPr>
                          <w:p w14:paraId="19EA55B4" w14:textId="77777777" w:rsidR="004E6F59" w:rsidRPr="00087DCE" w:rsidRDefault="004E6F59" w:rsidP="00B55537">
                            <w:pPr>
                              <w:pStyle w:val="MyHeadtitle"/>
                              <w:spacing w:before="0" w:line="360" w:lineRule="auto"/>
                              <w:ind w:left="61"/>
                              <w:jc w:val="center"/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16"/>
                              </w:rPr>
                            </w:pPr>
                            <w:r w:rsidRPr="00B55537"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16"/>
                              </w:rPr>
                              <w:t>GrimTriggerForFixedNumRoundsWithProbability</w:t>
                            </w:r>
                          </w:p>
                        </w:tc>
                        <w:tc>
                          <w:tcPr>
                            <w:tcW w:w="3969" w:type="dxa"/>
                            <w:shd w:val="clear" w:color="auto" w:fill="808080" w:themeFill="background1" w:themeFillShade="80"/>
                            <w:vAlign w:val="center"/>
                          </w:tcPr>
                          <w:p w14:paraId="4DE6A099" w14:textId="77777777" w:rsidR="004E6F59" w:rsidRPr="00087DCE" w:rsidRDefault="004E6F59" w:rsidP="00B55537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20"/>
                              </w:rPr>
                              <w:t>AllDefect</w:t>
                            </w:r>
                          </w:p>
                        </w:tc>
                      </w:tr>
                      <w:tr w:rsidR="004E6F59" w:rsidRPr="00A90680" w14:paraId="7074C530" w14:textId="77777777" w:rsidTr="00D029B1">
                        <w:trPr>
                          <w:trHeight w:val="340"/>
                        </w:trPr>
                        <w:tc>
                          <w:tcPr>
                            <w:tcW w:w="3969" w:type="dxa"/>
                            <w:shd w:val="clear" w:color="auto" w:fill="A6A6A6" w:themeFill="background1" w:themeFillShade="A6"/>
                            <w:vAlign w:val="center"/>
                          </w:tcPr>
                          <w:p w14:paraId="15FC3ED9" w14:textId="77777777" w:rsidR="004E6F59" w:rsidRPr="00087DCE" w:rsidRDefault="004E6F59" w:rsidP="00B55537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0"/>
                                <w:szCs w:val="16"/>
                                <w:vertAlign w:val="subscript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0"/>
                                <w:szCs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969" w:type="dxa"/>
                            <w:shd w:val="clear" w:color="auto" w:fill="A6A6A6" w:themeFill="background1" w:themeFillShade="A6"/>
                            <w:vAlign w:val="center"/>
                          </w:tcPr>
                          <w:p w14:paraId="0903C3A2" w14:textId="77777777" w:rsidR="004E6F59" w:rsidRPr="00087DCE" w:rsidRDefault="004E6F59" w:rsidP="00B55537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0"/>
                                <w:szCs w:val="16"/>
                              </w:rPr>
                              <w:t>12</w:t>
                            </w:r>
                          </w:p>
                        </w:tc>
                      </w:tr>
                    </w:tbl>
                    <w:p w14:paraId="4ABDAA23" w14:textId="77777777" w:rsidR="004E6F59" w:rsidRDefault="004E6F59" w:rsidP="00B55537">
                      <w:pPr>
                        <w:pStyle w:val="My"/>
                        <w:spacing w:after="240"/>
                        <w:rPr>
                          <w:sz w:val="4"/>
                          <w:szCs w:val="4"/>
                          <w:lang w:val="en-GB"/>
                        </w:rPr>
                      </w:pPr>
                    </w:p>
                    <w:tbl>
                      <w:tblPr>
                        <w:tblStyle w:val="TableGrid"/>
                        <w:tblW w:w="7938" w:type="dxa"/>
                        <w:tblInd w:w="1359" w:type="dxa"/>
                        <w:tblLook w:val="04A0" w:firstRow="1" w:lastRow="0" w:firstColumn="1" w:lastColumn="0" w:noHBand="0" w:noVBand="1"/>
                      </w:tblPr>
                      <w:tblGrid>
                        <w:gridCol w:w="4789"/>
                        <w:gridCol w:w="3149"/>
                      </w:tblGrid>
                      <w:tr w:rsidR="004E6F59" w:rsidRPr="00A90680" w14:paraId="72A3B67F" w14:textId="77777777" w:rsidTr="00D029B1">
                        <w:trPr>
                          <w:trHeight w:val="340"/>
                        </w:trPr>
                        <w:tc>
                          <w:tcPr>
                            <w:tcW w:w="3969" w:type="dxa"/>
                            <w:shd w:val="clear" w:color="auto" w:fill="808080" w:themeFill="background1" w:themeFillShade="80"/>
                            <w:vAlign w:val="center"/>
                          </w:tcPr>
                          <w:p w14:paraId="6934E98A" w14:textId="77777777" w:rsidR="004E6F59" w:rsidRPr="00087DCE" w:rsidRDefault="004E6F59" w:rsidP="00B55537">
                            <w:pPr>
                              <w:pStyle w:val="MyHeadtitle"/>
                              <w:spacing w:before="0" w:line="360" w:lineRule="auto"/>
                              <w:ind w:left="61"/>
                              <w:jc w:val="center"/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16"/>
                              </w:rPr>
                            </w:pPr>
                            <w:r w:rsidRPr="00B55537"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16"/>
                              </w:rPr>
                              <w:t>GrimTriggerForFixedNumRoundsWithProbability</w:t>
                            </w:r>
                          </w:p>
                        </w:tc>
                        <w:tc>
                          <w:tcPr>
                            <w:tcW w:w="3969" w:type="dxa"/>
                            <w:shd w:val="clear" w:color="auto" w:fill="808080" w:themeFill="background1" w:themeFillShade="80"/>
                            <w:vAlign w:val="center"/>
                          </w:tcPr>
                          <w:p w14:paraId="2DF03165" w14:textId="77777777" w:rsidR="004E6F59" w:rsidRPr="00087DCE" w:rsidRDefault="004E6F59" w:rsidP="00B55537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20"/>
                              </w:rPr>
                              <w:t>GrimTrigger</w:t>
                            </w:r>
                          </w:p>
                        </w:tc>
                      </w:tr>
                      <w:tr w:rsidR="004E6F59" w:rsidRPr="00A90680" w14:paraId="3E32D7C1" w14:textId="77777777" w:rsidTr="00D029B1">
                        <w:trPr>
                          <w:trHeight w:val="340"/>
                        </w:trPr>
                        <w:tc>
                          <w:tcPr>
                            <w:tcW w:w="3969" w:type="dxa"/>
                            <w:shd w:val="clear" w:color="auto" w:fill="A6A6A6" w:themeFill="background1" w:themeFillShade="A6"/>
                            <w:vAlign w:val="center"/>
                          </w:tcPr>
                          <w:p w14:paraId="0D9D18EE" w14:textId="77777777" w:rsidR="004E6F59" w:rsidRPr="00087DCE" w:rsidRDefault="004E6F59" w:rsidP="00B55537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0"/>
                                <w:szCs w:val="16"/>
                                <w:vertAlign w:val="subscript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0"/>
                                <w:szCs w:val="16"/>
                              </w:rPr>
                              <w:t>30</w:t>
                            </w:r>
                          </w:p>
                        </w:tc>
                        <w:tc>
                          <w:tcPr>
                            <w:tcW w:w="3969" w:type="dxa"/>
                            <w:shd w:val="clear" w:color="auto" w:fill="A6A6A6" w:themeFill="background1" w:themeFillShade="A6"/>
                            <w:vAlign w:val="center"/>
                          </w:tcPr>
                          <w:p w14:paraId="5ED2206D" w14:textId="77777777" w:rsidR="004E6F59" w:rsidRPr="00087DCE" w:rsidRDefault="004E6F59" w:rsidP="00B55537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0"/>
                                <w:szCs w:val="16"/>
                              </w:rPr>
                              <w:t>30</w:t>
                            </w:r>
                          </w:p>
                        </w:tc>
                      </w:tr>
                    </w:tbl>
                    <w:p w14:paraId="3F8BDF01" w14:textId="77777777" w:rsidR="004E6F59" w:rsidRDefault="004E6F59" w:rsidP="00B55537">
                      <w:pPr>
                        <w:pStyle w:val="My"/>
                        <w:spacing w:after="240"/>
                        <w:rPr>
                          <w:sz w:val="4"/>
                          <w:szCs w:val="4"/>
                          <w:lang w:val="en-GB"/>
                        </w:rPr>
                      </w:pPr>
                    </w:p>
                    <w:tbl>
                      <w:tblPr>
                        <w:tblStyle w:val="TableGrid"/>
                        <w:tblW w:w="7938" w:type="dxa"/>
                        <w:tblInd w:w="1359" w:type="dxa"/>
                        <w:tblLook w:val="04A0" w:firstRow="1" w:lastRow="0" w:firstColumn="1" w:lastColumn="0" w:noHBand="0" w:noVBand="1"/>
                      </w:tblPr>
                      <w:tblGrid>
                        <w:gridCol w:w="4789"/>
                        <w:gridCol w:w="3149"/>
                      </w:tblGrid>
                      <w:tr w:rsidR="004E6F59" w:rsidRPr="00A90680" w14:paraId="5F031B2B" w14:textId="77777777" w:rsidTr="00D029B1">
                        <w:trPr>
                          <w:trHeight w:val="340"/>
                        </w:trPr>
                        <w:tc>
                          <w:tcPr>
                            <w:tcW w:w="3969" w:type="dxa"/>
                            <w:shd w:val="clear" w:color="auto" w:fill="808080" w:themeFill="background1" w:themeFillShade="80"/>
                            <w:vAlign w:val="center"/>
                          </w:tcPr>
                          <w:p w14:paraId="73F705AC" w14:textId="77777777" w:rsidR="004E6F59" w:rsidRPr="00087DCE" w:rsidRDefault="004E6F59" w:rsidP="00B55537">
                            <w:pPr>
                              <w:pStyle w:val="MyHeadtitle"/>
                              <w:spacing w:before="0" w:line="360" w:lineRule="auto"/>
                              <w:ind w:left="61"/>
                              <w:jc w:val="center"/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16"/>
                              </w:rPr>
                            </w:pPr>
                            <w:r w:rsidRPr="00B55537"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16"/>
                              </w:rPr>
                              <w:t>GrimTriggerForFixedNumRoundsWithProbability</w:t>
                            </w:r>
                          </w:p>
                        </w:tc>
                        <w:tc>
                          <w:tcPr>
                            <w:tcW w:w="3969" w:type="dxa"/>
                            <w:shd w:val="clear" w:color="auto" w:fill="808080" w:themeFill="background1" w:themeFillShade="80"/>
                            <w:vAlign w:val="center"/>
                          </w:tcPr>
                          <w:p w14:paraId="66A18F4B" w14:textId="77777777" w:rsidR="004E6F59" w:rsidRPr="00087DCE" w:rsidRDefault="004E6F59" w:rsidP="00B55537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20"/>
                              </w:rPr>
                              <w:t>OmegaTitForTat</w:t>
                            </w:r>
                          </w:p>
                        </w:tc>
                      </w:tr>
                      <w:tr w:rsidR="004E6F59" w:rsidRPr="00A90680" w14:paraId="59370C42" w14:textId="77777777" w:rsidTr="00B55537">
                        <w:trPr>
                          <w:trHeight w:val="276"/>
                        </w:trPr>
                        <w:tc>
                          <w:tcPr>
                            <w:tcW w:w="3969" w:type="dxa"/>
                            <w:shd w:val="clear" w:color="auto" w:fill="A6A6A6" w:themeFill="background1" w:themeFillShade="A6"/>
                            <w:vAlign w:val="center"/>
                          </w:tcPr>
                          <w:p w14:paraId="1536222E" w14:textId="77777777" w:rsidR="004E6F59" w:rsidRPr="00087DCE" w:rsidRDefault="004E6F59" w:rsidP="00B55537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0"/>
                                <w:szCs w:val="16"/>
                                <w:vertAlign w:val="subscript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0"/>
                                <w:szCs w:val="1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969" w:type="dxa"/>
                            <w:shd w:val="clear" w:color="auto" w:fill="A6A6A6" w:themeFill="background1" w:themeFillShade="A6"/>
                            <w:vAlign w:val="center"/>
                          </w:tcPr>
                          <w:p w14:paraId="58CA0538" w14:textId="77777777" w:rsidR="004E6F59" w:rsidRPr="00087DCE" w:rsidRDefault="004E6F59" w:rsidP="00B55537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0"/>
                                <w:szCs w:val="16"/>
                              </w:rPr>
                              <w:t>6</w:t>
                            </w:r>
                          </w:p>
                        </w:tc>
                      </w:tr>
                    </w:tbl>
                    <w:p w14:paraId="2FDE34CB" w14:textId="77777777" w:rsidR="004E6F59" w:rsidRPr="00AC1259" w:rsidRDefault="004E6F59" w:rsidP="00B55537">
                      <w:pPr>
                        <w:pStyle w:val="My"/>
                        <w:spacing w:after="240"/>
                        <w:rPr>
                          <w:sz w:val="4"/>
                          <w:szCs w:val="4"/>
                          <w:lang w:val="en-GB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E8F08E8" w14:textId="77777777" w:rsidR="00290279" w:rsidRDefault="00290279">
      <w:r>
        <w:br w:type="page"/>
      </w:r>
    </w:p>
    <w:p w14:paraId="20555917" w14:textId="77777777" w:rsidR="00290279" w:rsidRPr="00F67D3A" w:rsidRDefault="00290279" w:rsidP="00290279">
      <w:r>
        <w:rPr>
          <w:noProof/>
          <w:lang w:eastAsia="en-US"/>
        </w:rPr>
        <w:lastRenderedPageBreak/>
        <w:drawing>
          <wp:anchor distT="0" distB="0" distL="114300" distR="114300" simplePos="0" relativeHeight="252608000" behindDoc="1" locked="0" layoutInCell="1" allowOverlap="1" wp14:anchorId="074A76D5" wp14:editId="4EBD75D0">
            <wp:simplePos x="0" y="0"/>
            <wp:positionH relativeFrom="column">
              <wp:posOffset>-114300</wp:posOffset>
            </wp:positionH>
            <wp:positionV relativeFrom="paragraph">
              <wp:posOffset>-1196340</wp:posOffset>
            </wp:positionV>
            <wp:extent cx="7886700" cy="2668905"/>
            <wp:effectExtent l="0" t="0" r="0" b="0"/>
            <wp:wrapNone/>
            <wp:docPr id="353" name="Picture 353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54792AA" w14:textId="77777777" w:rsidR="00290279" w:rsidRPr="00F67D3A" w:rsidRDefault="00290279" w:rsidP="00290279">
      <w:r w:rsidRPr="008C3BF3">
        <w:rPr>
          <w:rStyle w:val="sowc"/>
          <w:noProof/>
          <w:color w:val="333333"/>
        </w:rPr>
        <w:drawing>
          <wp:anchor distT="0" distB="0" distL="114300" distR="114300" simplePos="0" relativeHeight="252606976" behindDoc="0" locked="0" layoutInCell="1" allowOverlap="1" wp14:anchorId="555D7B63" wp14:editId="7E536219">
            <wp:simplePos x="0" y="0"/>
            <wp:positionH relativeFrom="column">
              <wp:posOffset>6181725</wp:posOffset>
            </wp:positionH>
            <wp:positionV relativeFrom="paragraph">
              <wp:posOffset>51435</wp:posOffset>
            </wp:positionV>
            <wp:extent cx="843915" cy="614045"/>
            <wp:effectExtent l="0" t="0" r="0" b="0"/>
            <wp:wrapNone/>
            <wp:docPr id="354" name="Picture 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ct-nova-logo-1.png"/>
                    <pic:cNvPicPr/>
                  </pic:nvPicPr>
                  <pic:blipFill>
                    <a:blip r:embed="rId11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60000" contrast="-8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3915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3BF3">
        <w:rPr>
          <w:rStyle w:val="sowc"/>
          <w:noProof/>
          <w:color w:val="333333"/>
        </w:rPr>
        <w:drawing>
          <wp:anchor distT="0" distB="0" distL="114300" distR="114300" simplePos="0" relativeHeight="252605952" behindDoc="0" locked="0" layoutInCell="1" allowOverlap="1" wp14:anchorId="5FE750D1" wp14:editId="481445F4">
            <wp:simplePos x="0" y="0"/>
            <wp:positionH relativeFrom="column">
              <wp:posOffset>4107815</wp:posOffset>
            </wp:positionH>
            <wp:positionV relativeFrom="paragraph">
              <wp:posOffset>25163</wp:posOffset>
            </wp:positionV>
            <wp:extent cx="1787545" cy="649974"/>
            <wp:effectExtent l="0" t="0" r="3175" b="0"/>
            <wp:wrapNone/>
            <wp:docPr id="355" name="Picture 3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niversidade-nova-lisboa-logo-1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60000" contrast="-8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545" cy="6499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D225ED" w14:textId="77777777" w:rsidR="00290279" w:rsidRPr="00F67D3A" w:rsidRDefault="00290279" w:rsidP="00290279"/>
    <w:p w14:paraId="0A05C859" w14:textId="77777777" w:rsidR="00290279" w:rsidRPr="00F67D3A" w:rsidRDefault="00290279" w:rsidP="00290279"/>
    <w:p w14:paraId="1AE3AA3E" w14:textId="77777777" w:rsidR="00290279" w:rsidRPr="00F67D3A" w:rsidRDefault="00290279" w:rsidP="00290279"/>
    <w:p w14:paraId="2B06D0EF" w14:textId="77777777" w:rsidR="00290279" w:rsidRPr="00F67D3A" w:rsidRDefault="00290279" w:rsidP="00290279"/>
    <w:p w14:paraId="3F8A3472" w14:textId="77777777" w:rsidR="00290279" w:rsidRPr="00F67D3A" w:rsidRDefault="00290279" w:rsidP="00290279"/>
    <w:p w14:paraId="340AC82A" w14:textId="77777777" w:rsidR="00290279" w:rsidRPr="00F67D3A" w:rsidRDefault="00290279" w:rsidP="00290279"/>
    <w:p w14:paraId="1CADC96E" w14:textId="77777777" w:rsidR="00290279" w:rsidRPr="00F67D3A" w:rsidRDefault="00290279" w:rsidP="00290279"/>
    <w:p w14:paraId="52153017" w14:textId="77777777" w:rsidR="00290279" w:rsidRPr="00F67D3A" w:rsidRDefault="00290279" w:rsidP="00290279"/>
    <w:p w14:paraId="11E2C5DD" w14:textId="77777777" w:rsidR="00290279" w:rsidRPr="00F67D3A" w:rsidRDefault="00290279" w:rsidP="00290279">
      <w:r>
        <w:rPr>
          <w:noProof/>
          <w:lang w:eastAsia="en-US"/>
        </w:rPr>
        <mc:AlternateContent>
          <mc:Choice Requires="wps">
            <w:drawing>
              <wp:anchor distT="36576" distB="36576" distL="36576" distR="36576" simplePos="0" relativeHeight="252604928" behindDoc="0" locked="0" layoutInCell="1" allowOverlap="1" wp14:anchorId="4CCC8E49" wp14:editId="5E7B6EE5">
                <wp:simplePos x="0" y="0"/>
                <wp:positionH relativeFrom="column">
                  <wp:posOffset>571500</wp:posOffset>
                </wp:positionH>
                <wp:positionV relativeFrom="page">
                  <wp:posOffset>2390775</wp:posOffset>
                </wp:positionV>
                <wp:extent cx="6296025" cy="7200000"/>
                <wp:effectExtent l="0" t="0" r="9525" b="1270"/>
                <wp:wrapNone/>
                <wp:docPr id="352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6025" cy="72000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F3A079C" w14:textId="06FFD5DE" w:rsidR="004E6F59" w:rsidRPr="00BE4F55" w:rsidRDefault="004E6F59" w:rsidP="00290279">
                            <w:pPr>
                              <w:pStyle w:val="MyHeadtitle"/>
                              <w:spacing w:before="0" w:after="0"/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  <w:t>vi. Some Experimental Tests</w:t>
                            </w:r>
                          </w:p>
                          <w:p w14:paraId="0042CDC2" w14:textId="77777777" w:rsidR="004E6F59" w:rsidRPr="00290279" w:rsidRDefault="004E6F59" w:rsidP="00290279">
                            <w:pPr>
                              <w:pStyle w:val="My"/>
                              <w:numPr>
                                <w:ilvl w:val="0"/>
                                <w:numId w:val="7"/>
                              </w:numPr>
                              <w:spacing w:before="240" w:after="240"/>
                              <w:jc w:val="both"/>
                            </w:pPr>
                            <w:r w:rsidRPr="00BE4F55">
                              <w:t>Th</w:t>
                            </w:r>
                            <w:r>
                              <w:rPr>
                                <w:lang w:val="en-GB"/>
                              </w:rPr>
                              <w:t xml:space="preserve">ere was realized some </w:t>
                            </w:r>
                            <w:r w:rsidRPr="00825D56">
                              <w:rPr>
                                <w:b/>
                                <w:bCs/>
                                <w:lang w:val="en-GB"/>
                              </w:rPr>
                              <w:t>Experimental Tests</w:t>
                            </w:r>
                            <w:r>
                              <w:rPr>
                                <w:lang w:val="en-GB"/>
                              </w:rPr>
                              <w:t xml:space="preserve">, regarding the three type of games proposed to the </w:t>
                            </w:r>
                            <w:r w:rsidRPr="00825D56">
                              <w:rPr>
                                <w:b/>
                                <w:bCs/>
                                <w:lang w:val="en-GB"/>
                              </w:rPr>
                              <w:t>Tournament</w:t>
                            </w:r>
                            <w:r>
                              <w:rPr>
                                <w:lang w:val="en-GB"/>
                              </w:rPr>
                              <w:t>:</w:t>
                            </w:r>
                          </w:p>
                          <w:p w14:paraId="1DDC360A" w14:textId="77777777" w:rsidR="004E6F59" w:rsidRPr="00A6798D" w:rsidRDefault="004E6F59" w:rsidP="00290279">
                            <w:pPr>
                              <w:pStyle w:val="My"/>
                              <w:numPr>
                                <w:ilvl w:val="0"/>
                                <w:numId w:val="15"/>
                              </w:numPr>
                              <w:spacing w:after="240"/>
                              <w:ind w:left="1134" w:hanging="425"/>
                            </w:pPr>
                            <w:r>
                              <w:rPr>
                                <w:lang w:val="en-GB"/>
                              </w:rPr>
                              <w:t>Game #2 (1000 Iterations – 60% of Probability of Continue to the next Game Stage/Round):</w:t>
                            </w:r>
                          </w:p>
                          <w:tbl>
                            <w:tblPr>
                              <w:tblStyle w:val="TableGrid"/>
                              <w:tblW w:w="8789" w:type="dxa"/>
                              <w:tblInd w:w="81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852"/>
                              <w:gridCol w:w="3937"/>
                            </w:tblGrid>
                            <w:tr w:rsidR="004E6F59" w:rsidRPr="00A90680" w14:paraId="4973B568" w14:textId="77777777" w:rsidTr="007C552A">
                              <w:trPr>
                                <w:trHeight w:val="340"/>
                              </w:trPr>
                              <w:tc>
                                <w:tcPr>
                                  <w:tcW w:w="5331" w:type="dxa"/>
                                  <w:shd w:val="clear" w:color="auto" w:fill="808080" w:themeFill="background1" w:themeFillShade="80"/>
                                  <w:vAlign w:val="center"/>
                                </w:tcPr>
                                <w:p w14:paraId="2411D7B5" w14:textId="77777777" w:rsidR="004E6F59" w:rsidRPr="00087DCE" w:rsidRDefault="004E6F59" w:rsidP="00B55537">
                                  <w:pPr>
                                    <w:pStyle w:val="MyHeadtitle"/>
                                    <w:spacing w:before="0" w:line="360" w:lineRule="auto"/>
                                    <w:ind w:left="61"/>
                                    <w:jc w:val="center"/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</w:pPr>
                                  <w:r w:rsidRPr="00B55537"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  <w:t>GrimTriggerForFixedNumRoundsWithProbability</w:t>
                                  </w:r>
                                </w:p>
                              </w:tc>
                              <w:tc>
                                <w:tcPr>
                                  <w:tcW w:w="3458" w:type="dxa"/>
                                  <w:shd w:val="clear" w:color="auto" w:fill="808080" w:themeFill="background1" w:themeFillShade="80"/>
                                  <w:vAlign w:val="center"/>
                                </w:tcPr>
                                <w:p w14:paraId="5B8CF3D9" w14:textId="77777777" w:rsidR="004E6F59" w:rsidRPr="00087DCE" w:rsidRDefault="004E6F59" w:rsidP="00B55537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OmegaTFTForFixedRoundsWProbability</w:t>
                                  </w:r>
                                </w:p>
                              </w:tc>
                            </w:tr>
                            <w:tr w:rsidR="004E6F59" w:rsidRPr="00A90680" w14:paraId="703BA29D" w14:textId="77777777" w:rsidTr="007C552A">
                              <w:trPr>
                                <w:trHeight w:val="340"/>
                              </w:trPr>
                              <w:tc>
                                <w:tcPr>
                                  <w:tcW w:w="5331" w:type="dxa"/>
                                  <w:shd w:val="clear" w:color="auto" w:fill="A6A6A6" w:themeFill="background1" w:themeFillShade="A6"/>
                                  <w:vAlign w:val="center"/>
                                </w:tcPr>
                                <w:p w14:paraId="77032DFF" w14:textId="77777777" w:rsidR="004E6F59" w:rsidRPr="00087DCE" w:rsidRDefault="004E6F59" w:rsidP="00B55537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0"/>
                                      <w:szCs w:val="16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458" w:type="dxa"/>
                                  <w:shd w:val="clear" w:color="auto" w:fill="A6A6A6" w:themeFill="background1" w:themeFillShade="A6"/>
                                  <w:vAlign w:val="center"/>
                                </w:tcPr>
                                <w:p w14:paraId="500879F6" w14:textId="77777777" w:rsidR="004E6F59" w:rsidRPr="00087DCE" w:rsidRDefault="004E6F59" w:rsidP="00B55537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  <w:t>6</w:t>
                                  </w:r>
                                </w:p>
                              </w:tc>
                            </w:tr>
                          </w:tbl>
                          <w:p w14:paraId="3ADA4F7B" w14:textId="77777777" w:rsidR="004E6F59" w:rsidRDefault="004E6F59" w:rsidP="00290279">
                            <w:pPr>
                              <w:pStyle w:val="My"/>
                              <w:spacing w:after="240"/>
                              <w:rPr>
                                <w:sz w:val="4"/>
                                <w:szCs w:val="4"/>
                                <w:lang w:val="en-GB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8789" w:type="dxa"/>
                              <w:tblInd w:w="81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4789"/>
                              <w:gridCol w:w="4000"/>
                            </w:tblGrid>
                            <w:tr w:rsidR="004E6F59" w:rsidRPr="00A90680" w14:paraId="68965D84" w14:textId="77777777" w:rsidTr="007C552A">
                              <w:trPr>
                                <w:trHeight w:val="340"/>
                              </w:trPr>
                              <w:tc>
                                <w:tcPr>
                                  <w:tcW w:w="4789" w:type="dxa"/>
                                  <w:shd w:val="clear" w:color="auto" w:fill="808080" w:themeFill="background1" w:themeFillShade="80"/>
                                  <w:vAlign w:val="center"/>
                                </w:tcPr>
                                <w:p w14:paraId="6427F1A1" w14:textId="77777777" w:rsidR="004E6F59" w:rsidRPr="00087DCE" w:rsidRDefault="004E6F59" w:rsidP="00B55537">
                                  <w:pPr>
                                    <w:pStyle w:val="MyHeadtitle"/>
                                    <w:spacing w:before="0" w:line="360" w:lineRule="auto"/>
                                    <w:ind w:left="61"/>
                                    <w:jc w:val="center"/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</w:pPr>
                                  <w:r w:rsidRPr="00B55537"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  <w:t>GrimTriggerForFixedNumRoundsWithProbability</w:t>
                                  </w:r>
                                </w:p>
                              </w:tc>
                              <w:tc>
                                <w:tcPr>
                                  <w:tcW w:w="4000" w:type="dxa"/>
                                  <w:shd w:val="clear" w:color="auto" w:fill="808080" w:themeFill="background1" w:themeFillShade="80"/>
                                  <w:vAlign w:val="center"/>
                                </w:tcPr>
                                <w:p w14:paraId="6B6DA66C" w14:textId="77777777" w:rsidR="004E6F59" w:rsidRPr="007C552A" w:rsidRDefault="004E6F59" w:rsidP="00B55537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</w:pPr>
                                  <w:r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TitForTat</w:t>
                                  </w:r>
                                </w:p>
                              </w:tc>
                            </w:tr>
                            <w:tr w:rsidR="004E6F59" w:rsidRPr="00A90680" w14:paraId="07B6224E" w14:textId="77777777" w:rsidTr="007C552A">
                              <w:trPr>
                                <w:trHeight w:val="340"/>
                              </w:trPr>
                              <w:tc>
                                <w:tcPr>
                                  <w:tcW w:w="4789" w:type="dxa"/>
                                  <w:shd w:val="clear" w:color="auto" w:fill="A6A6A6" w:themeFill="background1" w:themeFillShade="A6"/>
                                  <w:vAlign w:val="center"/>
                                </w:tcPr>
                                <w:p w14:paraId="6B8E7A86" w14:textId="77777777" w:rsidR="004E6F59" w:rsidRPr="00087DCE" w:rsidRDefault="004E6F59" w:rsidP="00B55537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0"/>
                                      <w:szCs w:val="16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4000" w:type="dxa"/>
                                  <w:shd w:val="clear" w:color="auto" w:fill="A6A6A6" w:themeFill="background1" w:themeFillShade="A6"/>
                                  <w:vAlign w:val="center"/>
                                </w:tcPr>
                                <w:p w14:paraId="53FF6442" w14:textId="77777777" w:rsidR="004E6F59" w:rsidRPr="00087DCE" w:rsidRDefault="004E6F59" w:rsidP="00B55537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  <w:t>24</w:t>
                                  </w:r>
                                </w:p>
                              </w:tc>
                            </w:tr>
                          </w:tbl>
                          <w:p w14:paraId="714EB425" w14:textId="77777777" w:rsidR="004E6F59" w:rsidRDefault="004E6F59" w:rsidP="00290279">
                            <w:pPr>
                              <w:pStyle w:val="My"/>
                              <w:spacing w:after="240"/>
                              <w:rPr>
                                <w:sz w:val="4"/>
                                <w:szCs w:val="4"/>
                                <w:lang w:val="en-GB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8789" w:type="dxa"/>
                              <w:tblInd w:w="817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073"/>
                              <w:gridCol w:w="3716"/>
                            </w:tblGrid>
                            <w:tr w:rsidR="004E6F59" w:rsidRPr="00A90680" w14:paraId="19FFE674" w14:textId="77777777" w:rsidTr="007C552A">
                              <w:trPr>
                                <w:trHeight w:val="340"/>
                              </w:trPr>
                              <w:tc>
                                <w:tcPr>
                                  <w:tcW w:w="5073" w:type="dxa"/>
                                  <w:shd w:val="clear" w:color="auto" w:fill="808080" w:themeFill="background1" w:themeFillShade="80"/>
                                  <w:vAlign w:val="center"/>
                                </w:tcPr>
                                <w:p w14:paraId="7361D6EA" w14:textId="77777777" w:rsidR="004E6F59" w:rsidRPr="00087DCE" w:rsidRDefault="004E6F59" w:rsidP="00B55537">
                                  <w:pPr>
                                    <w:pStyle w:val="MyHeadtitle"/>
                                    <w:spacing w:before="0" w:line="360" w:lineRule="auto"/>
                                    <w:ind w:left="61"/>
                                    <w:jc w:val="center"/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</w:pPr>
                                  <w:r w:rsidRPr="00B55537"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  <w:t>GrimTriggerForFixedNumRoundsWithProbability</w:t>
                                  </w:r>
                                </w:p>
                              </w:tc>
                              <w:tc>
                                <w:tcPr>
                                  <w:tcW w:w="3716" w:type="dxa"/>
                                  <w:shd w:val="clear" w:color="auto" w:fill="808080" w:themeFill="background1" w:themeFillShade="80"/>
                                  <w:vAlign w:val="center"/>
                                </w:tcPr>
                                <w:p w14:paraId="0B7EC95F" w14:textId="77777777" w:rsidR="004E6F59" w:rsidRPr="00087DCE" w:rsidRDefault="004E6F59" w:rsidP="00B55537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TFTForFixedRoundsWProbability</w:t>
                                  </w:r>
                                </w:p>
                              </w:tc>
                            </w:tr>
                            <w:tr w:rsidR="004E6F59" w:rsidRPr="00A90680" w14:paraId="1844E535" w14:textId="77777777" w:rsidTr="007C552A">
                              <w:trPr>
                                <w:trHeight w:val="340"/>
                              </w:trPr>
                              <w:tc>
                                <w:tcPr>
                                  <w:tcW w:w="5073" w:type="dxa"/>
                                  <w:shd w:val="clear" w:color="auto" w:fill="A6A6A6" w:themeFill="background1" w:themeFillShade="A6"/>
                                  <w:vAlign w:val="center"/>
                                </w:tcPr>
                                <w:p w14:paraId="0938B8AD" w14:textId="77777777" w:rsidR="004E6F59" w:rsidRPr="00087DCE" w:rsidRDefault="004E6F59" w:rsidP="00B55537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0"/>
                                      <w:szCs w:val="16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3716" w:type="dxa"/>
                                  <w:shd w:val="clear" w:color="auto" w:fill="A6A6A6" w:themeFill="background1" w:themeFillShade="A6"/>
                                  <w:vAlign w:val="center"/>
                                </w:tcPr>
                                <w:p w14:paraId="601171BA" w14:textId="77777777" w:rsidR="004E6F59" w:rsidRPr="00087DCE" w:rsidRDefault="004E6F59" w:rsidP="00B55537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  <w:t>12</w:t>
                                  </w:r>
                                </w:p>
                              </w:tc>
                            </w:tr>
                          </w:tbl>
                          <w:p w14:paraId="2619E6AA" w14:textId="77777777" w:rsidR="004E6F59" w:rsidRDefault="004E6F59" w:rsidP="00290279">
                            <w:pPr>
                              <w:pStyle w:val="My"/>
                              <w:spacing w:after="240"/>
                              <w:rPr>
                                <w:sz w:val="4"/>
                                <w:szCs w:val="4"/>
                                <w:lang w:val="en-GB"/>
                              </w:rPr>
                            </w:pPr>
                          </w:p>
                          <w:p w14:paraId="4AB2DB61" w14:textId="77777777" w:rsidR="004E6F59" w:rsidRPr="00AB684B" w:rsidRDefault="004E6F59" w:rsidP="00290279">
                            <w:pPr>
                              <w:pStyle w:val="My"/>
                              <w:numPr>
                                <w:ilvl w:val="0"/>
                                <w:numId w:val="15"/>
                              </w:numPr>
                              <w:spacing w:after="240"/>
                              <w:ind w:left="1134" w:hanging="425"/>
                            </w:pPr>
                            <w:r>
                              <w:rPr>
                                <w:lang w:val="en-GB"/>
                              </w:rPr>
                              <w:t>Game #3 (1000 Iterations, which are not considered – 40% of Probability of Continue to the next Game Stage/Round):</w:t>
                            </w:r>
                          </w:p>
                          <w:tbl>
                            <w:tblPr>
                              <w:tblStyle w:val="TableGrid"/>
                              <w:tblW w:w="7938" w:type="dxa"/>
                              <w:tblInd w:w="135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165"/>
                              <w:gridCol w:w="2773"/>
                            </w:tblGrid>
                            <w:tr w:rsidR="004E6F59" w:rsidRPr="00A90680" w14:paraId="17482AC3" w14:textId="77777777" w:rsidTr="00D029B1">
                              <w:trPr>
                                <w:trHeight w:val="340"/>
                              </w:trPr>
                              <w:tc>
                                <w:tcPr>
                                  <w:tcW w:w="3969" w:type="dxa"/>
                                  <w:shd w:val="clear" w:color="auto" w:fill="808080" w:themeFill="background1" w:themeFillShade="80"/>
                                  <w:vAlign w:val="center"/>
                                </w:tcPr>
                                <w:p w14:paraId="4A96E6FD" w14:textId="77777777" w:rsidR="004E6F59" w:rsidRPr="00087DCE" w:rsidRDefault="004E6F59" w:rsidP="00AB684B">
                                  <w:pPr>
                                    <w:pStyle w:val="MyHeadtitle"/>
                                    <w:spacing w:before="0" w:line="360" w:lineRule="auto"/>
                                    <w:ind w:left="61"/>
                                    <w:jc w:val="center"/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</w:pPr>
                                  <w:r w:rsidRPr="00B55537"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  <w:t>GrimTriggerFor</w:t>
                                  </w:r>
                                  <w:r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  <w:t>Unknown</w:t>
                                  </w:r>
                                  <w:r w:rsidRPr="00B55537"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  <w:t>NumRoundsWithProbability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shd w:val="clear" w:color="auto" w:fill="808080" w:themeFill="background1" w:themeFillShade="80"/>
                                  <w:vAlign w:val="center"/>
                                </w:tcPr>
                                <w:p w14:paraId="1A284E15" w14:textId="77777777" w:rsidR="004E6F59" w:rsidRPr="00087DCE" w:rsidRDefault="004E6F59" w:rsidP="00AB684B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Random</w:t>
                                  </w:r>
                                </w:p>
                              </w:tc>
                            </w:tr>
                            <w:tr w:rsidR="004E6F59" w:rsidRPr="00A90680" w14:paraId="075A135F" w14:textId="77777777" w:rsidTr="00D029B1">
                              <w:trPr>
                                <w:trHeight w:val="340"/>
                              </w:trPr>
                              <w:tc>
                                <w:tcPr>
                                  <w:tcW w:w="3969" w:type="dxa"/>
                                  <w:shd w:val="clear" w:color="auto" w:fill="A6A6A6" w:themeFill="background1" w:themeFillShade="A6"/>
                                  <w:vAlign w:val="center"/>
                                </w:tcPr>
                                <w:p w14:paraId="469D37FB" w14:textId="77777777" w:rsidR="004E6F59" w:rsidRPr="00087DCE" w:rsidRDefault="004E6F59" w:rsidP="00AB684B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0"/>
                                      <w:szCs w:val="16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shd w:val="clear" w:color="auto" w:fill="A6A6A6" w:themeFill="background1" w:themeFillShade="A6"/>
                                  <w:vAlign w:val="center"/>
                                </w:tcPr>
                                <w:p w14:paraId="18797A6B" w14:textId="77777777" w:rsidR="004E6F59" w:rsidRPr="00087DCE" w:rsidRDefault="004E6F59" w:rsidP="00AB684B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  <w:t>7</w:t>
                                  </w:r>
                                </w:p>
                              </w:tc>
                            </w:tr>
                          </w:tbl>
                          <w:p w14:paraId="25A5D557" w14:textId="77777777" w:rsidR="004E6F59" w:rsidRDefault="004E6F59" w:rsidP="00AB684B">
                            <w:pPr>
                              <w:pStyle w:val="My"/>
                              <w:spacing w:after="240"/>
                              <w:rPr>
                                <w:sz w:val="4"/>
                                <w:szCs w:val="4"/>
                                <w:lang w:val="en-GB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7938" w:type="dxa"/>
                              <w:tblInd w:w="135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165"/>
                              <w:gridCol w:w="2773"/>
                            </w:tblGrid>
                            <w:tr w:rsidR="004E6F59" w:rsidRPr="00A90680" w14:paraId="68583214" w14:textId="77777777" w:rsidTr="00D029B1">
                              <w:trPr>
                                <w:trHeight w:val="340"/>
                              </w:trPr>
                              <w:tc>
                                <w:tcPr>
                                  <w:tcW w:w="3969" w:type="dxa"/>
                                  <w:shd w:val="clear" w:color="auto" w:fill="808080" w:themeFill="background1" w:themeFillShade="80"/>
                                  <w:vAlign w:val="center"/>
                                </w:tcPr>
                                <w:p w14:paraId="65F63C6D" w14:textId="77777777" w:rsidR="004E6F59" w:rsidRPr="00087DCE" w:rsidRDefault="004E6F59" w:rsidP="00AB684B">
                                  <w:pPr>
                                    <w:pStyle w:val="MyHeadtitle"/>
                                    <w:spacing w:before="0" w:line="360" w:lineRule="auto"/>
                                    <w:ind w:left="61"/>
                                    <w:jc w:val="center"/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</w:pPr>
                                  <w:r w:rsidRPr="00B55537"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  <w:t>GrimTriggerFor</w:t>
                                  </w:r>
                                  <w:r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  <w:t>Unknown</w:t>
                                  </w:r>
                                  <w:r w:rsidRPr="00B55537"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  <w:t>NumRoundsWithProbability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shd w:val="clear" w:color="auto" w:fill="808080" w:themeFill="background1" w:themeFillShade="80"/>
                                  <w:vAlign w:val="center"/>
                                </w:tcPr>
                                <w:p w14:paraId="327908ED" w14:textId="77777777" w:rsidR="004E6F59" w:rsidRPr="00087DCE" w:rsidRDefault="004E6F59" w:rsidP="00AB684B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AllCooperate</w:t>
                                  </w:r>
                                </w:p>
                              </w:tc>
                            </w:tr>
                            <w:tr w:rsidR="004E6F59" w:rsidRPr="00A90680" w14:paraId="515B138E" w14:textId="77777777" w:rsidTr="00D029B1">
                              <w:trPr>
                                <w:trHeight w:val="340"/>
                              </w:trPr>
                              <w:tc>
                                <w:tcPr>
                                  <w:tcW w:w="3969" w:type="dxa"/>
                                  <w:shd w:val="clear" w:color="auto" w:fill="A6A6A6" w:themeFill="background1" w:themeFillShade="A6"/>
                                  <w:vAlign w:val="center"/>
                                </w:tcPr>
                                <w:p w14:paraId="1A861C22" w14:textId="77777777" w:rsidR="004E6F59" w:rsidRPr="00087DCE" w:rsidRDefault="004E6F59" w:rsidP="00AB684B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0"/>
                                      <w:szCs w:val="16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  <w:t>24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shd w:val="clear" w:color="auto" w:fill="A6A6A6" w:themeFill="background1" w:themeFillShade="A6"/>
                                  <w:vAlign w:val="center"/>
                                </w:tcPr>
                                <w:p w14:paraId="25F2094A" w14:textId="77777777" w:rsidR="004E6F59" w:rsidRPr="00087DCE" w:rsidRDefault="004E6F59" w:rsidP="00AB684B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  <w:t>24</w:t>
                                  </w:r>
                                </w:p>
                              </w:tc>
                            </w:tr>
                          </w:tbl>
                          <w:p w14:paraId="2E0A06DA" w14:textId="77777777" w:rsidR="004E6F59" w:rsidRDefault="004E6F59" w:rsidP="00AB684B">
                            <w:pPr>
                              <w:pStyle w:val="My"/>
                              <w:spacing w:after="240"/>
                              <w:rPr>
                                <w:sz w:val="4"/>
                                <w:szCs w:val="4"/>
                                <w:lang w:val="en-GB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7938" w:type="dxa"/>
                              <w:tblInd w:w="135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165"/>
                              <w:gridCol w:w="2773"/>
                            </w:tblGrid>
                            <w:tr w:rsidR="004E6F59" w:rsidRPr="00A90680" w14:paraId="5B88F978" w14:textId="77777777" w:rsidTr="00D029B1">
                              <w:trPr>
                                <w:trHeight w:val="340"/>
                              </w:trPr>
                              <w:tc>
                                <w:tcPr>
                                  <w:tcW w:w="3969" w:type="dxa"/>
                                  <w:shd w:val="clear" w:color="auto" w:fill="808080" w:themeFill="background1" w:themeFillShade="80"/>
                                  <w:vAlign w:val="center"/>
                                </w:tcPr>
                                <w:p w14:paraId="51B5B1FC" w14:textId="77777777" w:rsidR="004E6F59" w:rsidRPr="00087DCE" w:rsidRDefault="004E6F59" w:rsidP="00AB684B">
                                  <w:pPr>
                                    <w:pStyle w:val="MyHeadtitle"/>
                                    <w:spacing w:before="0" w:line="360" w:lineRule="auto"/>
                                    <w:ind w:left="61"/>
                                    <w:jc w:val="center"/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</w:pPr>
                                  <w:r w:rsidRPr="00B55537"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  <w:t>GrimTriggerFor</w:t>
                                  </w:r>
                                  <w:r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  <w:t>Unknown</w:t>
                                  </w:r>
                                  <w:r w:rsidRPr="00B55537"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  <w:t>NumRoundsWithProbability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shd w:val="clear" w:color="auto" w:fill="808080" w:themeFill="background1" w:themeFillShade="80"/>
                                  <w:vAlign w:val="center"/>
                                </w:tcPr>
                                <w:p w14:paraId="4279F3C1" w14:textId="77777777" w:rsidR="004E6F59" w:rsidRPr="00087DCE" w:rsidRDefault="004E6F59" w:rsidP="00AB684B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AllDefect</w:t>
                                  </w:r>
                                </w:p>
                              </w:tc>
                            </w:tr>
                            <w:tr w:rsidR="004E6F59" w:rsidRPr="00A90680" w14:paraId="7593A7A5" w14:textId="77777777" w:rsidTr="00D029B1">
                              <w:trPr>
                                <w:trHeight w:val="340"/>
                              </w:trPr>
                              <w:tc>
                                <w:tcPr>
                                  <w:tcW w:w="3969" w:type="dxa"/>
                                  <w:shd w:val="clear" w:color="auto" w:fill="A6A6A6" w:themeFill="background1" w:themeFillShade="A6"/>
                                  <w:vAlign w:val="center"/>
                                </w:tcPr>
                                <w:p w14:paraId="30D75FF0" w14:textId="77777777" w:rsidR="004E6F59" w:rsidRPr="00087DCE" w:rsidRDefault="004E6F59" w:rsidP="00AB684B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0"/>
                                      <w:szCs w:val="16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shd w:val="clear" w:color="auto" w:fill="A6A6A6" w:themeFill="background1" w:themeFillShade="A6"/>
                                  <w:vAlign w:val="center"/>
                                </w:tcPr>
                                <w:p w14:paraId="518850E1" w14:textId="77777777" w:rsidR="004E6F59" w:rsidRPr="00087DCE" w:rsidRDefault="004E6F59" w:rsidP="00AB684B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  <w:t>12</w:t>
                                  </w:r>
                                </w:p>
                              </w:tc>
                            </w:tr>
                          </w:tbl>
                          <w:p w14:paraId="3C9351F6" w14:textId="77777777" w:rsidR="004E6F59" w:rsidRPr="00AC1259" w:rsidRDefault="004E6F59" w:rsidP="00290279">
                            <w:pPr>
                              <w:pStyle w:val="My"/>
                              <w:spacing w:after="240"/>
                              <w:rPr>
                                <w:sz w:val="4"/>
                                <w:szCs w:val="4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CC8E49" id="_x0000_s1065" type="#_x0000_t202" style="position:absolute;margin-left:45pt;margin-top:188.25pt;width:495.75pt;height:566.95pt;z-index:25260492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" filled="f" fillcolor="#fffffe" stroked="f" strokecolor="#212120" insetpen="t">
                <v:textbox inset="2.88pt,2.88pt,2.88pt,2.88pt">
                  <w:txbxContent>
                    <w:p w14:paraId="4F3A079C" w14:textId="06FFD5DE" w:rsidR="004E6F59" w:rsidRPr="00BE4F55" w:rsidRDefault="004E6F59" w:rsidP="00290279">
                      <w:pPr>
                        <w:pStyle w:val="MyHeadtitle"/>
                        <w:spacing w:before="0" w:after="0"/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</w:pPr>
                      <w:r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  <w:t>vi. Some Experimental Tests</w:t>
                      </w:r>
                    </w:p>
                    <w:p w14:paraId="0042CDC2" w14:textId="77777777" w:rsidR="004E6F59" w:rsidRPr="00290279" w:rsidRDefault="004E6F59" w:rsidP="00290279">
                      <w:pPr>
                        <w:pStyle w:val="My"/>
                        <w:numPr>
                          <w:ilvl w:val="0"/>
                          <w:numId w:val="7"/>
                        </w:numPr>
                        <w:spacing w:before="240" w:after="240"/>
                        <w:jc w:val="both"/>
                      </w:pPr>
                      <w:r w:rsidRPr="00BE4F55">
                        <w:t>Th</w:t>
                      </w:r>
                      <w:r>
                        <w:rPr>
                          <w:lang w:val="en-GB"/>
                        </w:rPr>
                        <w:t xml:space="preserve">ere was realized some </w:t>
                      </w:r>
                      <w:r w:rsidRPr="00825D56">
                        <w:rPr>
                          <w:b/>
                          <w:bCs/>
                          <w:lang w:val="en-GB"/>
                        </w:rPr>
                        <w:t>Experimental Tests</w:t>
                      </w:r>
                      <w:r>
                        <w:rPr>
                          <w:lang w:val="en-GB"/>
                        </w:rPr>
                        <w:t xml:space="preserve">, regarding the three type of games proposed to the </w:t>
                      </w:r>
                      <w:r w:rsidRPr="00825D56">
                        <w:rPr>
                          <w:b/>
                          <w:bCs/>
                          <w:lang w:val="en-GB"/>
                        </w:rPr>
                        <w:t>Tournament</w:t>
                      </w:r>
                      <w:r>
                        <w:rPr>
                          <w:lang w:val="en-GB"/>
                        </w:rPr>
                        <w:t>:</w:t>
                      </w:r>
                    </w:p>
                    <w:p w14:paraId="1DDC360A" w14:textId="77777777" w:rsidR="004E6F59" w:rsidRPr="00A6798D" w:rsidRDefault="004E6F59" w:rsidP="00290279">
                      <w:pPr>
                        <w:pStyle w:val="My"/>
                        <w:numPr>
                          <w:ilvl w:val="0"/>
                          <w:numId w:val="15"/>
                        </w:numPr>
                        <w:spacing w:after="240"/>
                        <w:ind w:left="1134" w:hanging="425"/>
                      </w:pPr>
                      <w:r>
                        <w:rPr>
                          <w:lang w:val="en-GB"/>
                        </w:rPr>
                        <w:t>Game #2 (1000 Iterations – 60% of Probability of Continue to the next Game Stage/Round):</w:t>
                      </w:r>
                    </w:p>
                    <w:tbl>
                      <w:tblPr>
                        <w:tblStyle w:val="TableGrid"/>
                        <w:tblW w:w="8789" w:type="dxa"/>
                        <w:tblInd w:w="817" w:type="dxa"/>
                        <w:tblLook w:val="04A0" w:firstRow="1" w:lastRow="0" w:firstColumn="1" w:lastColumn="0" w:noHBand="0" w:noVBand="1"/>
                      </w:tblPr>
                      <w:tblGrid>
                        <w:gridCol w:w="4852"/>
                        <w:gridCol w:w="3937"/>
                      </w:tblGrid>
                      <w:tr w:rsidR="004E6F59" w:rsidRPr="00A90680" w14:paraId="4973B568" w14:textId="77777777" w:rsidTr="007C552A">
                        <w:trPr>
                          <w:trHeight w:val="340"/>
                        </w:trPr>
                        <w:tc>
                          <w:tcPr>
                            <w:tcW w:w="5331" w:type="dxa"/>
                            <w:shd w:val="clear" w:color="auto" w:fill="808080" w:themeFill="background1" w:themeFillShade="80"/>
                            <w:vAlign w:val="center"/>
                          </w:tcPr>
                          <w:p w14:paraId="2411D7B5" w14:textId="77777777" w:rsidR="004E6F59" w:rsidRPr="00087DCE" w:rsidRDefault="004E6F59" w:rsidP="00B55537">
                            <w:pPr>
                              <w:pStyle w:val="MyHeadtitle"/>
                              <w:spacing w:before="0" w:line="360" w:lineRule="auto"/>
                              <w:ind w:left="61"/>
                              <w:jc w:val="center"/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16"/>
                              </w:rPr>
                            </w:pPr>
                            <w:r w:rsidRPr="00B55537"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16"/>
                              </w:rPr>
                              <w:t>GrimTriggerForFixedNumRoundsWithProbability</w:t>
                            </w:r>
                          </w:p>
                        </w:tc>
                        <w:tc>
                          <w:tcPr>
                            <w:tcW w:w="3458" w:type="dxa"/>
                            <w:shd w:val="clear" w:color="auto" w:fill="808080" w:themeFill="background1" w:themeFillShade="80"/>
                            <w:vAlign w:val="center"/>
                          </w:tcPr>
                          <w:p w14:paraId="5B8CF3D9" w14:textId="77777777" w:rsidR="004E6F59" w:rsidRPr="00087DCE" w:rsidRDefault="004E6F59" w:rsidP="00B55537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20"/>
                              </w:rPr>
                              <w:t>OmegaTFTForFixedRoundsWProbability</w:t>
                            </w:r>
                          </w:p>
                        </w:tc>
                      </w:tr>
                      <w:tr w:rsidR="004E6F59" w:rsidRPr="00A90680" w14:paraId="703BA29D" w14:textId="77777777" w:rsidTr="007C552A">
                        <w:trPr>
                          <w:trHeight w:val="340"/>
                        </w:trPr>
                        <w:tc>
                          <w:tcPr>
                            <w:tcW w:w="5331" w:type="dxa"/>
                            <w:shd w:val="clear" w:color="auto" w:fill="A6A6A6" w:themeFill="background1" w:themeFillShade="A6"/>
                            <w:vAlign w:val="center"/>
                          </w:tcPr>
                          <w:p w14:paraId="77032DFF" w14:textId="77777777" w:rsidR="004E6F59" w:rsidRPr="00087DCE" w:rsidRDefault="004E6F59" w:rsidP="00B55537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0"/>
                                <w:szCs w:val="16"/>
                                <w:vertAlign w:val="subscript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0"/>
                                <w:szCs w:val="1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458" w:type="dxa"/>
                            <w:shd w:val="clear" w:color="auto" w:fill="A6A6A6" w:themeFill="background1" w:themeFillShade="A6"/>
                            <w:vAlign w:val="center"/>
                          </w:tcPr>
                          <w:p w14:paraId="500879F6" w14:textId="77777777" w:rsidR="004E6F59" w:rsidRPr="00087DCE" w:rsidRDefault="004E6F59" w:rsidP="00B55537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0"/>
                                <w:szCs w:val="16"/>
                              </w:rPr>
                              <w:t>6</w:t>
                            </w:r>
                          </w:p>
                        </w:tc>
                      </w:tr>
                    </w:tbl>
                    <w:p w14:paraId="3ADA4F7B" w14:textId="77777777" w:rsidR="004E6F59" w:rsidRDefault="004E6F59" w:rsidP="00290279">
                      <w:pPr>
                        <w:pStyle w:val="My"/>
                        <w:spacing w:after="240"/>
                        <w:rPr>
                          <w:sz w:val="4"/>
                          <w:szCs w:val="4"/>
                          <w:lang w:val="en-GB"/>
                        </w:rPr>
                      </w:pPr>
                    </w:p>
                    <w:tbl>
                      <w:tblPr>
                        <w:tblStyle w:val="TableGrid"/>
                        <w:tblW w:w="8789" w:type="dxa"/>
                        <w:tblInd w:w="817" w:type="dxa"/>
                        <w:tblLook w:val="04A0" w:firstRow="1" w:lastRow="0" w:firstColumn="1" w:lastColumn="0" w:noHBand="0" w:noVBand="1"/>
                      </w:tblPr>
                      <w:tblGrid>
                        <w:gridCol w:w="4789"/>
                        <w:gridCol w:w="4000"/>
                      </w:tblGrid>
                      <w:tr w:rsidR="004E6F59" w:rsidRPr="00A90680" w14:paraId="68965D84" w14:textId="77777777" w:rsidTr="007C552A">
                        <w:trPr>
                          <w:trHeight w:val="340"/>
                        </w:trPr>
                        <w:tc>
                          <w:tcPr>
                            <w:tcW w:w="4789" w:type="dxa"/>
                            <w:shd w:val="clear" w:color="auto" w:fill="808080" w:themeFill="background1" w:themeFillShade="80"/>
                            <w:vAlign w:val="center"/>
                          </w:tcPr>
                          <w:p w14:paraId="6427F1A1" w14:textId="77777777" w:rsidR="004E6F59" w:rsidRPr="00087DCE" w:rsidRDefault="004E6F59" w:rsidP="00B55537">
                            <w:pPr>
                              <w:pStyle w:val="MyHeadtitle"/>
                              <w:spacing w:before="0" w:line="360" w:lineRule="auto"/>
                              <w:ind w:left="61"/>
                              <w:jc w:val="center"/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16"/>
                              </w:rPr>
                            </w:pPr>
                            <w:r w:rsidRPr="00B55537"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16"/>
                              </w:rPr>
                              <w:t>GrimTriggerForFixedNumRoundsWithProbability</w:t>
                            </w:r>
                          </w:p>
                        </w:tc>
                        <w:tc>
                          <w:tcPr>
                            <w:tcW w:w="4000" w:type="dxa"/>
                            <w:shd w:val="clear" w:color="auto" w:fill="808080" w:themeFill="background1" w:themeFillShade="80"/>
                            <w:vAlign w:val="center"/>
                          </w:tcPr>
                          <w:p w14:paraId="6B6DA66C" w14:textId="77777777" w:rsidR="004E6F59" w:rsidRPr="007C552A" w:rsidRDefault="004E6F59" w:rsidP="00B55537">
                            <w:pPr>
                              <w:pStyle w:val="MyHeadtitle"/>
                              <w:spacing w:before="0" w:line="360" w:lineRule="auto"/>
                              <w:jc w:val="center"/>
                            </w:pPr>
                            <w:r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20"/>
                              </w:rPr>
                              <w:t>TitForTat</w:t>
                            </w:r>
                          </w:p>
                        </w:tc>
                      </w:tr>
                      <w:tr w:rsidR="004E6F59" w:rsidRPr="00A90680" w14:paraId="07B6224E" w14:textId="77777777" w:rsidTr="007C552A">
                        <w:trPr>
                          <w:trHeight w:val="340"/>
                        </w:trPr>
                        <w:tc>
                          <w:tcPr>
                            <w:tcW w:w="4789" w:type="dxa"/>
                            <w:shd w:val="clear" w:color="auto" w:fill="A6A6A6" w:themeFill="background1" w:themeFillShade="A6"/>
                            <w:vAlign w:val="center"/>
                          </w:tcPr>
                          <w:p w14:paraId="6B8E7A86" w14:textId="77777777" w:rsidR="004E6F59" w:rsidRPr="00087DCE" w:rsidRDefault="004E6F59" w:rsidP="00B55537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0"/>
                                <w:szCs w:val="16"/>
                                <w:vertAlign w:val="subscript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0"/>
                                <w:szCs w:val="16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4000" w:type="dxa"/>
                            <w:shd w:val="clear" w:color="auto" w:fill="A6A6A6" w:themeFill="background1" w:themeFillShade="A6"/>
                            <w:vAlign w:val="center"/>
                          </w:tcPr>
                          <w:p w14:paraId="53FF6442" w14:textId="77777777" w:rsidR="004E6F59" w:rsidRPr="00087DCE" w:rsidRDefault="004E6F59" w:rsidP="00B55537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0"/>
                                <w:szCs w:val="16"/>
                              </w:rPr>
                              <w:t>24</w:t>
                            </w:r>
                          </w:p>
                        </w:tc>
                      </w:tr>
                    </w:tbl>
                    <w:p w14:paraId="714EB425" w14:textId="77777777" w:rsidR="004E6F59" w:rsidRDefault="004E6F59" w:rsidP="00290279">
                      <w:pPr>
                        <w:pStyle w:val="My"/>
                        <w:spacing w:after="240"/>
                        <w:rPr>
                          <w:sz w:val="4"/>
                          <w:szCs w:val="4"/>
                          <w:lang w:val="en-GB"/>
                        </w:rPr>
                      </w:pPr>
                    </w:p>
                    <w:tbl>
                      <w:tblPr>
                        <w:tblStyle w:val="TableGrid"/>
                        <w:tblW w:w="8789" w:type="dxa"/>
                        <w:tblInd w:w="817" w:type="dxa"/>
                        <w:tblLook w:val="04A0" w:firstRow="1" w:lastRow="0" w:firstColumn="1" w:lastColumn="0" w:noHBand="0" w:noVBand="1"/>
                      </w:tblPr>
                      <w:tblGrid>
                        <w:gridCol w:w="5073"/>
                        <w:gridCol w:w="3716"/>
                      </w:tblGrid>
                      <w:tr w:rsidR="004E6F59" w:rsidRPr="00A90680" w14:paraId="19FFE674" w14:textId="77777777" w:rsidTr="007C552A">
                        <w:trPr>
                          <w:trHeight w:val="340"/>
                        </w:trPr>
                        <w:tc>
                          <w:tcPr>
                            <w:tcW w:w="5073" w:type="dxa"/>
                            <w:shd w:val="clear" w:color="auto" w:fill="808080" w:themeFill="background1" w:themeFillShade="80"/>
                            <w:vAlign w:val="center"/>
                          </w:tcPr>
                          <w:p w14:paraId="7361D6EA" w14:textId="77777777" w:rsidR="004E6F59" w:rsidRPr="00087DCE" w:rsidRDefault="004E6F59" w:rsidP="00B55537">
                            <w:pPr>
                              <w:pStyle w:val="MyHeadtitle"/>
                              <w:spacing w:before="0" w:line="360" w:lineRule="auto"/>
                              <w:ind w:left="61"/>
                              <w:jc w:val="center"/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16"/>
                              </w:rPr>
                            </w:pPr>
                            <w:r w:rsidRPr="00B55537"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16"/>
                              </w:rPr>
                              <w:t>GrimTriggerForFixedNumRoundsWithProbability</w:t>
                            </w:r>
                          </w:p>
                        </w:tc>
                        <w:tc>
                          <w:tcPr>
                            <w:tcW w:w="3716" w:type="dxa"/>
                            <w:shd w:val="clear" w:color="auto" w:fill="808080" w:themeFill="background1" w:themeFillShade="80"/>
                            <w:vAlign w:val="center"/>
                          </w:tcPr>
                          <w:p w14:paraId="0B7EC95F" w14:textId="77777777" w:rsidR="004E6F59" w:rsidRPr="00087DCE" w:rsidRDefault="004E6F59" w:rsidP="00B55537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20"/>
                              </w:rPr>
                              <w:t>TFTForFixedRoundsWProbability</w:t>
                            </w:r>
                          </w:p>
                        </w:tc>
                      </w:tr>
                      <w:tr w:rsidR="004E6F59" w:rsidRPr="00A90680" w14:paraId="1844E535" w14:textId="77777777" w:rsidTr="007C552A">
                        <w:trPr>
                          <w:trHeight w:val="340"/>
                        </w:trPr>
                        <w:tc>
                          <w:tcPr>
                            <w:tcW w:w="5073" w:type="dxa"/>
                            <w:shd w:val="clear" w:color="auto" w:fill="A6A6A6" w:themeFill="background1" w:themeFillShade="A6"/>
                            <w:vAlign w:val="center"/>
                          </w:tcPr>
                          <w:p w14:paraId="0938B8AD" w14:textId="77777777" w:rsidR="004E6F59" w:rsidRPr="00087DCE" w:rsidRDefault="004E6F59" w:rsidP="00B55537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0"/>
                                <w:szCs w:val="16"/>
                                <w:vertAlign w:val="subscript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0"/>
                                <w:szCs w:val="16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3716" w:type="dxa"/>
                            <w:shd w:val="clear" w:color="auto" w:fill="A6A6A6" w:themeFill="background1" w:themeFillShade="A6"/>
                            <w:vAlign w:val="center"/>
                          </w:tcPr>
                          <w:p w14:paraId="601171BA" w14:textId="77777777" w:rsidR="004E6F59" w:rsidRPr="00087DCE" w:rsidRDefault="004E6F59" w:rsidP="00B55537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0"/>
                                <w:szCs w:val="16"/>
                              </w:rPr>
                              <w:t>12</w:t>
                            </w:r>
                          </w:p>
                        </w:tc>
                      </w:tr>
                    </w:tbl>
                    <w:p w14:paraId="2619E6AA" w14:textId="77777777" w:rsidR="004E6F59" w:rsidRDefault="004E6F59" w:rsidP="00290279">
                      <w:pPr>
                        <w:pStyle w:val="My"/>
                        <w:spacing w:after="240"/>
                        <w:rPr>
                          <w:sz w:val="4"/>
                          <w:szCs w:val="4"/>
                          <w:lang w:val="en-GB"/>
                        </w:rPr>
                      </w:pPr>
                    </w:p>
                    <w:p w14:paraId="4AB2DB61" w14:textId="77777777" w:rsidR="004E6F59" w:rsidRPr="00AB684B" w:rsidRDefault="004E6F59" w:rsidP="00290279">
                      <w:pPr>
                        <w:pStyle w:val="My"/>
                        <w:numPr>
                          <w:ilvl w:val="0"/>
                          <w:numId w:val="15"/>
                        </w:numPr>
                        <w:spacing w:after="240"/>
                        <w:ind w:left="1134" w:hanging="425"/>
                      </w:pPr>
                      <w:r>
                        <w:rPr>
                          <w:lang w:val="en-GB"/>
                        </w:rPr>
                        <w:t>Game #3 (1000 Iterations, which are not considered – 40% of Probability of Continue to the next Game Stage/Round):</w:t>
                      </w:r>
                    </w:p>
                    <w:tbl>
                      <w:tblPr>
                        <w:tblStyle w:val="TableGrid"/>
                        <w:tblW w:w="7938" w:type="dxa"/>
                        <w:tblInd w:w="1359" w:type="dxa"/>
                        <w:tblLook w:val="04A0" w:firstRow="1" w:lastRow="0" w:firstColumn="1" w:lastColumn="0" w:noHBand="0" w:noVBand="1"/>
                      </w:tblPr>
                      <w:tblGrid>
                        <w:gridCol w:w="5165"/>
                        <w:gridCol w:w="2773"/>
                      </w:tblGrid>
                      <w:tr w:rsidR="004E6F59" w:rsidRPr="00A90680" w14:paraId="17482AC3" w14:textId="77777777" w:rsidTr="00D029B1">
                        <w:trPr>
                          <w:trHeight w:val="340"/>
                        </w:trPr>
                        <w:tc>
                          <w:tcPr>
                            <w:tcW w:w="3969" w:type="dxa"/>
                            <w:shd w:val="clear" w:color="auto" w:fill="808080" w:themeFill="background1" w:themeFillShade="80"/>
                            <w:vAlign w:val="center"/>
                          </w:tcPr>
                          <w:p w14:paraId="4A96E6FD" w14:textId="77777777" w:rsidR="004E6F59" w:rsidRPr="00087DCE" w:rsidRDefault="004E6F59" w:rsidP="00AB684B">
                            <w:pPr>
                              <w:pStyle w:val="MyHeadtitle"/>
                              <w:spacing w:before="0" w:line="360" w:lineRule="auto"/>
                              <w:ind w:left="61"/>
                              <w:jc w:val="center"/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16"/>
                              </w:rPr>
                            </w:pPr>
                            <w:r w:rsidRPr="00B55537"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16"/>
                              </w:rPr>
                              <w:t>GrimTriggerFor</w:t>
                            </w:r>
                            <w:r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16"/>
                              </w:rPr>
                              <w:t>Unknown</w:t>
                            </w:r>
                            <w:r w:rsidRPr="00B55537"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16"/>
                              </w:rPr>
                              <w:t>NumRoundsWithProbability</w:t>
                            </w:r>
                          </w:p>
                        </w:tc>
                        <w:tc>
                          <w:tcPr>
                            <w:tcW w:w="3969" w:type="dxa"/>
                            <w:shd w:val="clear" w:color="auto" w:fill="808080" w:themeFill="background1" w:themeFillShade="80"/>
                            <w:vAlign w:val="center"/>
                          </w:tcPr>
                          <w:p w14:paraId="1A284E15" w14:textId="77777777" w:rsidR="004E6F59" w:rsidRPr="00087DCE" w:rsidRDefault="004E6F59" w:rsidP="00AB684B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20"/>
                              </w:rPr>
                              <w:t>Random</w:t>
                            </w:r>
                          </w:p>
                        </w:tc>
                      </w:tr>
                      <w:tr w:rsidR="004E6F59" w:rsidRPr="00A90680" w14:paraId="075A135F" w14:textId="77777777" w:rsidTr="00D029B1">
                        <w:trPr>
                          <w:trHeight w:val="340"/>
                        </w:trPr>
                        <w:tc>
                          <w:tcPr>
                            <w:tcW w:w="3969" w:type="dxa"/>
                            <w:shd w:val="clear" w:color="auto" w:fill="A6A6A6" w:themeFill="background1" w:themeFillShade="A6"/>
                            <w:vAlign w:val="center"/>
                          </w:tcPr>
                          <w:p w14:paraId="469D37FB" w14:textId="77777777" w:rsidR="004E6F59" w:rsidRPr="00087DCE" w:rsidRDefault="004E6F59" w:rsidP="00AB684B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0"/>
                                <w:szCs w:val="16"/>
                                <w:vertAlign w:val="subscript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0"/>
                                <w:szCs w:val="16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3969" w:type="dxa"/>
                            <w:shd w:val="clear" w:color="auto" w:fill="A6A6A6" w:themeFill="background1" w:themeFillShade="A6"/>
                            <w:vAlign w:val="center"/>
                          </w:tcPr>
                          <w:p w14:paraId="18797A6B" w14:textId="77777777" w:rsidR="004E6F59" w:rsidRPr="00087DCE" w:rsidRDefault="004E6F59" w:rsidP="00AB684B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0"/>
                                <w:szCs w:val="16"/>
                              </w:rPr>
                              <w:t>7</w:t>
                            </w:r>
                          </w:p>
                        </w:tc>
                      </w:tr>
                    </w:tbl>
                    <w:p w14:paraId="25A5D557" w14:textId="77777777" w:rsidR="004E6F59" w:rsidRDefault="004E6F59" w:rsidP="00AB684B">
                      <w:pPr>
                        <w:pStyle w:val="My"/>
                        <w:spacing w:after="240"/>
                        <w:rPr>
                          <w:sz w:val="4"/>
                          <w:szCs w:val="4"/>
                          <w:lang w:val="en-GB"/>
                        </w:rPr>
                      </w:pPr>
                    </w:p>
                    <w:tbl>
                      <w:tblPr>
                        <w:tblStyle w:val="TableGrid"/>
                        <w:tblW w:w="7938" w:type="dxa"/>
                        <w:tblInd w:w="1359" w:type="dxa"/>
                        <w:tblLook w:val="04A0" w:firstRow="1" w:lastRow="0" w:firstColumn="1" w:lastColumn="0" w:noHBand="0" w:noVBand="1"/>
                      </w:tblPr>
                      <w:tblGrid>
                        <w:gridCol w:w="5165"/>
                        <w:gridCol w:w="2773"/>
                      </w:tblGrid>
                      <w:tr w:rsidR="004E6F59" w:rsidRPr="00A90680" w14:paraId="68583214" w14:textId="77777777" w:rsidTr="00D029B1">
                        <w:trPr>
                          <w:trHeight w:val="340"/>
                        </w:trPr>
                        <w:tc>
                          <w:tcPr>
                            <w:tcW w:w="3969" w:type="dxa"/>
                            <w:shd w:val="clear" w:color="auto" w:fill="808080" w:themeFill="background1" w:themeFillShade="80"/>
                            <w:vAlign w:val="center"/>
                          </w:tcPr>
                          <w:p w14:paraId="65F63C6D" w14:textId="77777777" w:rsidR="004E6F59" w:rsidRPr="00087DCE" w:rsidRDefault="004E6F59" w:rsidP="00AB684B">
                            <w:pPr>
                              <w:pStyle w:val="MyHeadtitle"/>
                              <w:spacing w:before="0" w:line="360" w:lineRule="auto"/>
                              <w:ind w:left="61"/>
                              <w:jc w:val="center"/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16"/>
                              </w:rPr>
                            </w:pPr>
                            <w:r w:rsidRPr="00B55537"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16"/>
                              </w:rPr>
                              <w:t>GrimTriggerFor</w:t>
                            </w:r>
                            <w:r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16"/>
                              </w:rPr>
                              <w:t>Unknown</w:t>
                            </w:r>
                            <w:r w:rsidRPr="00B55537"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16"/>
                              </w:rPr>
                              <w:t>NumRoundsWithProbability</w:t>
                            </w:r>
                          </w:p>
                        </w:tc>
                        <w:tc>
                          <w:tcPr>
                            <w:tcW w:w="3969" w:type="dxa"/>
                            <w:shd w:val="clear" w:color="auto" w:fill="808080" w:themeFill="background1" w:themeFillShade="80"/>
                            <w:vAlign w:val="center"/>
                          </w:tcPr>
                          <w:p w14:paraId="327908ED" w14:textId="77777777" w:rsidR="004E6F59" w:rsidRPr="00087DCE" w:rsidRDefault="004E6F59" w:rsidP="00AB684B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20"/>
                              </w:rPr>
                              <w:t>AllCooperate</w:t>
                            </w:r>
                          </w:p>
                        </w:tc>
                      </w:tr>
                      <w:tr w:rsidR="004E6F59" w:rsidRPr="00A90680" w14:paraId="515B138E" w14:textId="77777777" w:rsidTr="00D029B1">
                        <w:trPr>
                          <w:trHeight w:val="340"/>
                        </w:trPr>
                        <w:tc>
                          <w:tcPr>
                            <w:tcW w:w="3969" w:type="dxa"/>
                            <w:shd w:val="clear" w:color="auto" w:fill="A6A6A6" w:themeFill="background1" w:themeFillShade="A6"/>
                            <w:vAlign w:val="center"/>
                          </w:tcPr>
                          <w:p w14:paraId="1A861C22" w14:textId="77777777" w:rsidR="004E6F59" w:rsidRPr="00087DCE" w:rsidRDefault="004E6F59" w:rsidP="00AB684B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0"/>
                                <w:szCs w:val="16"/>
                                <w:vertAlign w:val="subscript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0"/>
                                <w:szCs w:val="16"/>
                              </w:rPr>
                              <w:t>24</w:t>
                            </w:r>
                          </w:p>
                        </w:tc>
                        <w:tc>
                          <w:tcPr>
                            <w:tcW w:w="3969" w:type="dxa"/>
                            <w:shd w:val="clear" w:color="auto" w:fill="A6A6A6" w:themeFill="background1" w:themeFillShade="A6"/>
                            <w:vAlign w:val="center"/>
                          </w:tcPr>
                          <w:p w14:paraId="25F2094A" w14:textId="77777777" w:rsidR="004E6F59" w:rsidRPr="00087DCE" w:rsidRDefault="004E6F59" w:rsidP="00AB684B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0"/>
                                <w:szCs w:val="16"/>
                              </w:rPr>
                              <w:t>24</w:t>
                            </w:r>
                          </w:p>
                        </w:tc>
                      </w:tr>
                    </w:tbl>
                    <w:p w14:paraId="2E0A06DA" w14:textId="77777777" w:rsidR="004E6F59" w:rsidRDefault="004E6F59" w:rsidP="00AB684B">
                      <w:pPr>
                        <w:pStyle w:val="My"/>
                        <w:spacing w:after="240"/>
                        <w:rPr>
                          <w:sz w:val="4"/>
                          <w:szCs w:val="4"/>
                          <w:lang w:val="en-GB"/>
                        </w:rPr>
                      </w:pPr>
                    </w:p>
                    <w:tbl>
                      <w:tblPr>
                        <w:tblStyle w:val="TableGrid"/>
                        <w:tblW w:w="7938" w:type="dxa"/>
                        <w:tblInd w:w="1359" w:type="dxa"/>
                        <w:tblLook w:val="04A0" w:firstRow="1" w:lastRow="0" w:firstColumn="1" w:lastColumn="0" w:noHBand="0" w:noVBand="1"/>
                      </w:tblPr>
                      <w:tblGrid>
                        <w:gridCol w:w="5165"/>
                        <w:gridCol w:w="2773"/>
                      </w:tblGrid>
                      <w:tr w:rsidR="004E6F59" w:rsidRPr="00A90680" w14:paraId="5B88F978" w14:textId="77777777" w:rsidTr="00D029B1">
                        <w:trPr>
                          <w:trHeight w:val="340"/>
                        </w:trPr>
                        <w:tc>
                          <w:tcPr>
                            <w:tcW w:w="3969" w:type="dxa"/>
                            <w:shd w:val="clear" w:color="auto" w:fill="808080" w:themeFill="background1" w:themeFillShade="80"/>
                            <w:vAlign w:val="center"/>
                          </w:tcPr>
                          <w:p w14:paraId="51B5B1FC" w14:textId="77777777" w:rsidR="004E6F59" w:rsidRPr="00087DCE" w:rsidRDefault="004E6F59" w:rsidP="00AB684B">
                            <w:pPr>
                              <w:pStyle w:val="MyHeadtitle"/>
                              <w:spacing w:before="0" w:line="360" w:lineRule="auto"/>
                              <w:ind w:left="61"/>
                              <w:jc w:val="center"/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16"/>
                              </w:rPr>
                            </w:pPr>
                            <w:r w:rsidRPr="00B55537"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16"/>
                              </w:rPr>
                              <w:t>GrimTriggerFor</w:t>
                            </w:r>
                            <w:r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16"/>
                              </w:rPr>
                              <w:t>Unknown</w:t>
                            </w:r>
                            <w:r w:rsidRPr="00B55537"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16"/>
                              </w:rPr>
                              <w:t>NumRoundsWithProbability</w:t>
                            </w:r>
                          </w:p>
                        </w:tc>
                        <w:tc>
                          <w:tcPr>
                            <w:tcW w:w="3969" w:type="dxa"/>
                            <w:shd w:val="clear" w:color="auto" w:fill="808080" w:themeFill="background1" w:themeFillShade="80"/>
                            <w:vAlign w:val="center"/>
                          </w:tcPr>
                          <w:p w14:paraId="4279F3C1" w14:textId="77777777" w:rsidR="004E6F59" w:rsidRPr="00087DCE" w:rsidRDefault="004E6F59" w:rsidP="00AB684B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20"/>
                              </w:rPr>
                              <w:t>AllDefect</w:t>
                            </w:r>
                          </w:p>
                        </w:tc>
                      </w:tr>
                      <w:tr w:rsidR="004E6F59" w:rsidRPr="00A90680" w14:paraId="7593A7A5" w14:textId="77777777" w:rsidTr="00D029B1">
                        <w:trPr>
                          <w:trHeight w:val="340"/>
                        </w:trPr>
                        <w:tc>
                          <w:tcPr>
                            <w:tcW w:w="3969" w:type="dxa"/>
                            <w:shd w:val="clear" w:color="auto" w:fill="A6A6A6" w:themeFill="background1" w:themeFillShade="A6"/>
                            <w:vAlign w:val="center"/>
                          </w:tcPr>
                          <w:p w14:paraId="30D75FF0" w14:textId="77777777" w:rsidR="004E6F59" w:rsidRPr="00087DCE" w:rsidRDefault="004E6F59" w:rsidP="00AB684B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0"/>
                                <w:szCs w:val="16"/>
                                <w:vertAlign w:val="subscript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0"/>
                                <w:szCs w:val="16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3969" w:type="dxa"/>
                            <w:shd w:val="clear" w:color="auto" w:fill="A6A6A6" w:themeFill="background1" w:themeFillShade="A6"/>
                            <w:vAlign w:val="center"/>
                          </w:tcPr>
                          <w:p w14:paraId="518850E1" w14:textId="77777777" w:rsidR="004E6F59" w:rsidRPr="00087DCE" w:rsidRDefault="004E6F59" w:rsidP="00AB684B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0"/>
                                <w:szCs w:val="16"/>
                              </w:rPr>
                              <w:t>12</w:t>
                            </w:r>
                          </w:p>
                        </w:tc>
                      </w:tr>
                    </w:tbl>
                    <w:p w14:paraId="3C9351F6" w14:textId="77777777" w:rsidR="004E6F59" w:rsidRPr="00AC1259" w:rsidRDefault="004E6F59" w:rsidP="00290279">
                      <w:pPr>
                        <w:pStyle w:val="My"/>
                        <w:spacing w:after="240"/>
                        <w:rPr>
                          <w:sz w:val="4"/>
                          <w:szCs w:val="4"/>
                          <w:lang w:val="en-GB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43CD6B27" w14:textId="77777777" w:rsidR="00AB684B" w:rsidRDefault="00AB684B">
      <w:r>
        <w:br w:type="page"/>
      </w:r>
    </w:p>
    <w:p w14:paraId="3A949607" w14:textId="77777777" w:rsidR="00AB684B" w:rsidRPr="00F67D3A" w:rsidRDefault="00AB684B" w:rsidP="00AB684B">
      <w:r>
        <w:rPr>
          <w:noProof/>
          <w:lang w:eastAsia="en-US"/>
        </w:rPr>
        <w:lastRenderedPageBreak/>
        <w:drawing>
          <wp:anchor distT="0" distB="0" distL="114300" distR="114300" simplePos="0" relativeHeight="252613120" behindDoc="1" locked="0" layoutInCell="1" allowOverlap="1" wp14:anchorId="405A2201" wp14:editId="5CD75FE5">
            <wp:simplePos x="0" y="0"/>
            <wp:positionH relativeFrom="column">
              <wp:posOffset>-114300</wp:posOffset>
            </wp:positionH>
            <wp:positionV relativeFrom="paragraph">
              <wp:posOffset>-1196340</wp:posOffset>
            </wp:positionV>
            <wp:extent cx="7886700" cy="2668905"/>
            <wp:effectExtent l="0" t="0" r="0" b="0"/>
            <wp:wrapNone/>
            <wp:docPr id="357" name="Picture 357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14C62BB" w14:textId="77777777" w:rsidR="00AB684B" w:rsidRPr="00F67D3A" w:rsidRDefault="00AB684B" w:rsidP="00AB684B">
      <w:r w:rsidRPr="008C3BF3">
        <w:rPr>
          <w:rStyle w:val="sowc"/>
          <w:noProof/>
          <w:color w:val="333333"/>
        </w:rPr>
        <w:drawing>
          <wp:anchor distT="0" distB="0" distL="114300" distR="114300" simplePos="0" relativeHeight="252612096" behindDoc="0" locked="0" layoutInCell="1" allowOverlap="1" wp14:anchorId="4D86C4BC" wp14:editId="46363364">
            <wp:simplePos x="0" y="0"/>
            <wp:positionH relativeFrom="column">
              <wp:posOffset>6181725</wp:posOffset>
            </wp:positionH>
            <wp:positionV relativeFrom="paragraph">
              <wp:posOffset>51435</wp:posOffset>
            </wp:positionV>
            <wp:extent cx="843915" cy="614045"/>
            <wp:effectExtent l="0" t="0" r="0" b="0"/>
            <wp:wrapNone/>
            <wp:docPr id="358" name="Picture 3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ct-nova-logo-1.png"/>
                    <pic:cNvPicPr/>
                  </pic:nvPicPr>
                  <pic:blipFill>
                    <a:blip r:embed="rId11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60000" contrast="-8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3915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3BF3">
        <w:rPr>
          <w:rStyle w:val="sowc"/>
          <w:noProof/>
          <w:color w:val="333333"/>
        </w:rPr>
        <w:drawing>
          <wp:anchor distT="0" distB="0" distL="114300" distR="114300" simplePos="0" relativeHeight="252611072" behindDoc="0" locked="0" layoutInCell="1" allowOverlap="1" wp14:anchorId="285E6E07" wp14:editId="49AFCF32">
            <wp:simplePos x="0" y="0"/>
            <wp:positionH relativeFrom="column">
              <wp:posOffset>4107815</wp:posOffset>
            </wp:positionH>
            <wp:positionV relativeFrom="paragraph">
              <wp:posOffset>25163</wp:posOffset>
            </wp:positionV>
            <wp:extent cx="1787545" cy="649974"/>
            <wp:effectExtent l="0" t="0" r="3175" b="0"/>
            <wp:wrapNone/>
            <wp:docPr id="359" name="Picture 3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niversidade-nova-lisboa-logo-1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60000" contrast="-8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545" cy="6499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74981F" w14:textId="77777777" w:rsidR="00AB684B" w:rsidRPr="00F67D3A" w:rsidRDefault="00AB684B" w:rsidP="00AB684B"/>
    <w:p w14:paraId="05FC9E3A" w14:textId="77777777" w:rsidR="00AB684B" w:rsidRPr="00F67D3A" w:rsidRDefault="00AB684B" w:rsidP="00AB684B"/>
    <w:p w14:paraId="474EDD0E" w14:textId="77777777" w:rsidR="00AB684B" w:rsidRPr="00F67D3A" w:rsidRDefault="00AB684B" w:rsidP="00AB684B"/>
    <w:p w14:paraId="37832E97" w14:textId="77777777" w:rsidR="00AB684B" w:rsidRPr="00F67D3A" w:rsidRDefault="00AB684B" w:rsidP="00AB684B"/>
    <w:p w14:paraId="3E9F1BCA" w14:textId="77777777" w:rsidR="00AB684B" w:rsidRPr="00F67D3A" w:rsidRDefault="00AB684B" w:rsidP="00AB684B"/>
    <w:p w14:paraId="78F9F26A" w14:textId="77777777" w:rsidR="00AB684B" w:rsidRPr="00F67D3A" w:rsidRDefault="00AB684B" w:rsidP="00AB684B"/>
    <w:p w14:paraId="27D5CB23" w14:textId="77777777" w:rsidR="00AB684B" w:rsidRPr="00F67D3A" w:rsidRDefault="00AB684B" w:rsidP="00AB684B"/>
    <w:p w14:paraId="4FDED6A7" w14:textId="77777777" w:rsidR="00AB684B" w:rsidRPr="00F67D3A" w:rsidRDefault="00AB684B" w:rsidP="00AB684B"/>
    <w:p w14:paraId="32DDB5D0" w14:textId="77777777" w:rsidR="00AB684B" w:rsidRPr="00F67D3A" w:rsidRDefault="00AB684B" w:rsidP="00AB684B">
      <w:r>
        <w:rPr>
          <w:noProof/>
          <w:lang w:eastAsia="en-US"/>
        </w:rPr>
        <mc:AlternateContent>
          <mc:Choice Requires="wps">
            <w:drawing>
              <wp:anchor distT="36576" distB="36576" distL="36576" distR="36576" simplePos="0" relativeHeight="252610048" behindDoc="0" locked="0" layoutInCell="1" allowOverlap="1" wp14:anchorId="78AC8408" wp14:editId="0D522311">
                <wp:simplePos x="0" y="0"/>
                <wp:positionH relativeFrom="column">
                  <wp:posOffset>571500</wp:posOffset>
                </wp:positionH>
                <wp:positionV relativeFrom="page">
                  <wp:posOffset>2390775</wp:posOffset>
                </wp:positionV>
                <wp:extent cx="6296025" cy="5314950"/>
                <wp:effectExtent l="0" t="0" r="9525" b="0"/>
                <wp:wrapNone/>
                <wp:docPr id="356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6025" cy="53149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6F43CA" w14:textId="1A20D65D" w:rsidR="004E6F59" w:rsidRPr="00BE4F55" w:rsidRDefault="004E6F59" w:rsidP="00AB684B">
                            <w:pPr>
                              <w:pStyle w:val="MyHeadtitle"/>
                              <w:spacing w:before="0" w:after="0"/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  <w:t>vi. Some Experimental Tests</w:t>
                            </w:r>
                          </w:p>
                          <w:p w14:paraId="67885374" w14:textId="77777777" w:rsidR="004E6F59" w:rsidRPr="00290279" w:rsidRDefault="004E6F59" w:rsidP="00AB684B">
                            <w:pPr>
                              <w:pStyle w:val="My"/>
                              <w:numPr>
                                <w:ilvl w:val="0"/>
                                <w:numId w:val="7"/>
                              </w:numPr>
                              <w:spacing w:before="240" w:after="240"/>
                              <w:jc w:val="both"/>
                            </w:pPr>
                            <w:r w:rsidRPr="00BE4F55">
                              <w:t>Th</w:t>
                            </w:r>
                            <w:r>
                              <w:rPr>
                                <w:lang w:val="en-GB"/>
                              </w:rPr>
                              <w:t xml:space="preserve">ere was realized some </w:t>
                            </w:r>
                            <w:r w:rsidRPr="00825D56">
                              <w:rPr>
                                <w:b/>
                                <w:bCs/>
                                <w:lang w:val="en-GB"/>
                              </w:rPr>
                              <w:t>Experimental Tests</w:t>
                            </w:r>
                            <w:r>
                              <w:rPr>
                                <w:lang w:val="en-GB"/>
                              </w:rPr>
                              <w:t xml:space="preserve">, regarding the three type of games proposed to the </w:t>
                            </w:r>
                            <w:r w:rsidRPr="00825D56">
                              <w:rPr>
                                <w:b/>
                                <w:bCs/>
                                <w:lang w:val="en-GB"/>
                              </w:rPr>
                              <w:t>Tournament</w:t>
                            </w:r>
                            <w:r>
                              <w:rPr>
                                <w:lang w:val="en-GB"/>
                              </w:rPr>
                              <w:t>:</w:t>
                            </w:r>
                          </w:p>
                          <w:p w14:paraId="73F67662" w14:textId="77777777" w:rsidR="004E6F59" w:rsidRPr="00815252" w:rsidRDefault="004E6F59" w:rsidP="00AB684B">
                            <w:pPr>
                              <w:pStyle w:val="My"/>
                              <w:numPr>
                                <w:ilvl w:val="0"/>
                                <w:numId w:val="15"/>
                              </w:numPr>
                              <w:spacing w:after="240"/>
                              <w:ind w:left="1134" w:hanging="425"/>
                            </w:pPr>
                            <w:r>
                              <w:rPr>
                                <w:lang w:val="en-GB"/>
                              </w:rPr>
                              <w:t>Game #3 (1000 Iterations, which are not considered – 40% of Probability of Continue to the next Game Stage/Round):</w:t>
                            </w:r>
                          </w:p>
                          <w:tbl>
                            <w:tblPr>
                              <w:tblStyle w:val="TableGrid"/>
                              <w:tblW w:w="7938" w:type="dxa"/>
                              <w:tblInd w:w="135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165"/>
                              <w:gridCol w:w="2773"/>
                            </w:tblGrid>
                            <w:tr w:rsidR="004E6F59" w:rsidRPr="00A90680" w14:paraId="466A46E4" w14:textId="77777777" w:rsidTr="00B04EC1">
                              <w:trPr>
                                <w:trHeight w:val="340"/>
                              </w:trPr>
                              <w:tc>
                                <w:tcPr>
                                  <w:tcW w:w="5165" w:type="dxa"/>
                                  <w:shd w:val="clear" w:color="auto" w:fill="808080" w:themeFill="background1" w:themeFillShade="80"/>
                                  <w:vAlign w:val="center"/>
                                </w:tcPr>
                                <w:p w14:paraId="5128875C" w14:textId="77777777" w:rsidR="004E6F59" w:rsidRPr="00087DCE" w:rsidRDefault="004E6F59" w:rsidP="00AB684B">
                                  <w:pPr>
                                    <w:pStyle w:val="MyHeadtitle"/>
                                    <w:spacing w:before="0" w:line="360" w:lineRule="auto"/>
                                    <w:ind w:left="61"/>
                                    <w:jc w:val="center"/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</w:pPr>
                                  <w:r w:rsidRPr="00B55537"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  <w:t>GrimTriggerFor</w:t>
                                  </w:r>
                                  <w:r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  <w:t>Unknown</w:t>
                                  </w:r>
                                  <w:r w:rsidRPr="00B55537"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  <w:t>NumRoundsWithProbability</w:t>
                                  </w:r>
                                </w:p>
                              </w:tc>
                              <w:tc>
                                <w:tcPr>
                                  <w:tcW w:w="2773" w:type="dxa"/>
                                  <w:shd w:val="clear" w:color="auto" w:fill="808080" w:themeFill="background1" w:themeFillShade="80"/>
                                  <w:vAlign w:val="center"/>
                                </w:tcPr>
                                <w:p w14:paraId="1ADDB4B5" w14:textId="77777777" w:rsidR="004E6F59" w:rsidRPr="00087DCE" w:rsidRDefault="004E6F59" w:rsidP="00AB684B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GrimTrigger</w:t>
                                  </w:r>
                                </w:p>
                              </w:tc>
                            </w:tr>
                            <w:tr w:rsidR="004E6F59" w:rsidRPr="00A90680" w14:paraId="2C54E248" w14:textId="77777777" w:rsidTr="00B04EC1">
                              <w:trPr>
                                <w:trHeight w:val="340"/>
                              </w:trPr>
                              <w:tc>
                                <w:tcPr>
                                  <w:tcW w:w="5165" w:type="dxa"/>
                                  <w:shd w:val="clear" w:color="auto" w:fill="A6A6A6" w:themeFill="background1" w:themeFillShade="A6"/>
                                  <w:vAlign w:val="center"/>
                                </w:tcPr>
                                <w:p w14:paraId="762E6913" w14:textId="77777777" w:rsidR="004E6F59" w:rsidRPr="00087DCE" w:rsidRDefault="004E6F59" w:rsidP="00AB684B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0"/>
                                      <w:szCs w:val="16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773" w:type="dxa"/>
                                  <w:shd w:val="clear" w:color="auto" w:fill="A6A6A6" w:themeFill="background1" w:themeFillShade="A6"/>
                                  <w:vAlign w:val="center"/>
                                </w:tcPr>
                                <w:p w14:paraId="6D81EC58" w14:textId="77777777" w:rsidR="004E6F59" w:rsidRPr="00087DCE" w:rsidRDefault="004E6F59" w:rsidP="00AB684B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  <w:t>6</w:t>
                                  </w:r>
                                </w:p>
                              </w:tc>
                            </w:tr>
                          </w:tbl>
                          <w:p w14:paraId="4F79B6CD" w14:textId="77777777" w:rsidR="004E6F59" w:rsidRDefault="004E6F59" w:rsidP="00B04EC1">
                            <w:pPr>
                              <w:pStyle w:val="My"/>
                              <w:spacing w:after="240"/>
                              <w:rPr>
                                <w:sz w:val="4"/>
                                <w:szCs w:val="4"/>
                                <w:lang w:val="en-GB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7938" w:type="dxa"/>
                              <w:tblInd w:w="135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165"/>
                              <w:gridCol w:w="2773"/>
                            </w:tblGrid>
                            <w:tr w:rsidR="004E6F59" w:rsidRPr="00087DCE" w14:paraId="508C161D" w14:textId="77777777" w:rsidTr="00D029B1">
                              <w:trPr>
                                <w:trHeight w:val="340"/>
                              </w:trPr>
                              <w:tc>
                                <w:tcPr>
                                  <w:tcW w:w="5165" w:type="dxa"/>
                                  <w:shd w:val="clear" w:color="auto" w:fill="808080" w:themeFill="background1" w:themeFillShade="80"/>
                                  <w:vAlign w:val="center"/>
                                </w:tcPr>
                                <w:p w14:paraId="0B66BDBA" w14:textId="77777777" w:rsidR="004E6F59" w:rsidRPr="00087DCE" w:rsidRDefault="004E6F59" w:rsidP="001D467A">
                                  <w:pPr>
                                    <w:pStyle w:val="MyHeadtitle"/>
                                    <w:spacing w:before="0" w:line="360" w:lineRule="auto"/>
                                    <w:ind w:left="61"/>
                                    <w:jc w:val="center"/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</w:pPr>
                                  <w:r w:rsidRPr="00B55537"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  <w:t>GrimTriggerFor</w:t>
                                  </w:r>
                                  <w:r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  <w:t>Unknown</w:t>
                                  </w:r>
                                  <w:r w:rsidRPr="00B55537"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  <w:t>NumRoundsWithProbability</w:t>
                                  </w:r>
                                </w:p>
                              </w:tc>
                              <w:tc>
                                <w:tcPr>
                                  <w:tcW w:w="2773" w:type="dxa"/>
                                  <w:shd w:val="clear" w:color="auto" w:fill="808080" w:themeFill="background1" w:themeFillShade="80"/>
                                  <w:vAlign w:val="center"/>
                                </w:tcPr>
                                <w:p w14:paraId="7F894795" w14:textId="77777777" w:rsidR="004E6F59" w:rsidRPr="00087DCE" w:rsidRDefault="004E6F59" w:rsidP="001D467A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OmegaTitForTat</w:t>
                                  </w:r>
                                </w:p>
                              </w:tc>
                            </w:tr>
                            <w:tr w:rsidR="004E6F59" w:rsidRPr="00087DCE" w14:paraId="1AC8B753" w14:textId="77777777" w:rsidTr="00D029B1">
                              <w:trPr>
                                <w:trHeight w:val="340"/>
                              </w:trPr>
                              <w:tc>
                                <w:tcPr>
                                  <w:tcW w:w="5165" w:type="dxa"/>
                                  <w:shd w:val="clear" w:color="auto" w:fill="A6A6A6" w:themeFill="background1" w:themeFillShade="A6"/>
                                  <w:vAlign w:val="center"/>
                                </w:tcPr>
                                <w:p w14:paraId="29394176" w14:textId="77777777" w:rsidR="004E6F59" w:rsidRPr="00087DCE" w:rsidRDefault="004E6F59" w:rsidP="001D467A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0"/>
                                      <w:szCs w:val="16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773" w:type="dxa"/>
                                  <w:shd w:val="clear" w:color="auto" w:fill="A6A6A6" w:themeFill="background1" w:themeFillShade="A6"/>
                                  <w:vAlign w:val="center"/>
                                </w:tcPr>
                                <w:p w14:paraId="14910710" w14:textId="77777777" w:rsidR="004E6F59" w:rsidRPr="00087DCE" w:rsidRDefault="004E6F59" w:rsidP="001D467A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  <w:t>6</w:t>
                                  </w:r>
                                </w:p>
                              </w:tc>
                            </w:tr>
                          </w:tbl>
                          <w:p w14:paraId="212D9BB5" w14:textId="77777777" w:rsidR="004E6F59" w:rsidRDefault="004E6F59" w:rsidP="00B04EC1">
                            <w:pPr>
                              <w:pStyle w:val="My"/>
                              <w:spacing w:after="240"/>
                              <w:rPr>
                                <w:sz w:val="4"/>
                                <w:szCs w:val="4"/>
                                <w:lang w:val="en-GB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7963" w:type="dxa"/>
                              <w:tblInd w:w="1359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372"/>
                              <w:gridCol w:w="3591"/>
                            </w:tblGrid>
                            <w:tr w:rsidR="004E6F59" w:rsidRPr="00A90680" w14:paraId="6A11E4FC" w14:textId="77777777" w:rsidTr="001842A4">
                              <w:trPr>
                                <w:trHeight w:val="340"/>
                              </w:trPr>
                              <w:tc>
                                <w:tcPr>
                                  <w:tcW w:w="4372" w:type="dxa"/>
                                  <w:shd w:val="clear" w:color="auto" w:fill="808080" w:themeFill="background1" w:themeFillShade="80"/>
                                  <w:vAlign w:val="center"/>
                                </w:tcPr>
                                <w:p w14:paraId="6DBB3D34" w14:textId="77777777" w:rsidR="004E6F59" w:rsidRPr="00087DCE" w:rsidRDefault="004E6F59" w:rsidP="00B04EC1">
                                  <w:pPr>
                                    <w:pStyle w:val="MyHeadtitle"/>
                                    <w:spacing w:before="0" w:line="360" w:lineRule="auto"/>
                                    <w:ind w:left="61"/>
                                    <w:jc w:val="center"/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</w:pPr>
                                  <w:r w:rsidRPr="00B55537"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  <w:t>G</w:t>
                                  </w:r>
                                  <w:r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  <w:t>T</w:t>
                                  </w:r>
                                  <w:r w:rsidRPr="00B55537"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  <w:t>r</w:t>
                                  </w:r>
                                  <w:r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  <w:t>iggerUnknown</w:t>
                                  </w:r>
                                  <w:r w:rsidRPr="00B55537"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  <w:t>RoundsWProbability</w:t>
                                  </w:r>
                                </w:p>
                              </w:tc>
                              <w:tc>
                                <w:tcPr>
                                  <w:tcW w:w="3591" w:type="dxa"/>
                                  <w:shd w:val="clear" w:color="auto" w:fill="808080" w:themeFill="background1" w:themeFillShade="80"/>
                                  <w:vAlign w:val="center"/>
                                </w:tcPr>
                                <w:p w14:paraId="4327D48C" w14:textId="77777777" w:rsidR="004E6F59" w:rsidRPr="00087DCE" w:rsidRDefault="004E6F59" w:rsidP="00B04EC1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  <w:t>OTFTUnknown</w:t>
                                  </w:r>
                                  <w:r w:rsidRPr="00B55537"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  <w:t>RoundsWProbability</w:t>
                                  </w:r>
                                </w:p>
                              </w:tc>
                            </w:tr>
                            <w:tr w:rsidR="004E6F59" w:rsidRPr="00A90680" w14:paraId="763EB059" w14:textId="77777777" w:rsidTr="001842A4">
                              <w:trPr>
                                <w:trHeight w:val="340"/>
                              </w:trPr>
                              <w:tc>
                                <w:tcPr>
                                  <w:tcW w:w="4372" w:type="dxa"/>
                                  <w:shd w:val="clear" w:color="auto" w:fill="A6A6A6" w:themeFill="background1" w:themeFillShade="A6"/>
                                  <w:vAlign w:val="center"/>
                                </w:tcPr>
                                <w:p w14:paraId="4B8A877D" w14:textId="77777777" w:rsidR="004E6F59" w:rsidRPr="00087DCE" w:rsidRDefault="004E6F59" w:rsidP="00B04EC1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0"/>
                                      <w:szCs w:val="16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3591" w:type="dxa"/>
                                  <w:shd w:val="clear" w:color="auto" w:fill="A6A6A6" w:themeFill="background1" w:themeFillShade="A6"/>
                                  <w:vAlign w:val="center"/>
                                </w:tcPr>
                                <w:p w14:paraId="1C7CAE7D" w14:textId="77777777" w:rsidR="004E6F59" w:rsidRPr="00087DCE" w:rsidRDefault="004E6F59" w:rsidP="00B04EC1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  <w:t>12</w:t>
                                  </w:r>
                                </w:p>
                              </w:tc>
                            </w:tr>
                          </w:tbl>
                          <w:p w14:paraId="5E003659" w14:textId="77777777" w:rsidR="004E6F59" w:rsidRDefault="004E6F59" w:rsidP="00B04EC1">
                            <w:pPr>
                              <w:pStyle w:val="My"/>
                              <w:spacing w:after="240"/>
                              <w:rPr>
                                <w:sz w:val="4"/>
                                <w:szCs w:val="4"/>
                                <w:lang w:val="en-GB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7938" w:type="dxa"/>
                              <w:tblInd w:w="135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5165"/>
                              <w:gridCol w:w="2773"/>
                            </w:tblGrid>
                            <w:tr w:rsidR="004E6F59" w:rsidRPr="00A90680" w14:paraId="1817625F" w14:textId="77777777" w:rsidTr="00573D9A">
                              <w:trPr>
                                <w:trHeight w:val="340"/>
                              </w:trPr>
                              <w:tc>
                                <w:tcPr>
                                  <w:tcW w:w="5165" w:type="dxa"/>
                                  <w:shd w:val="clear" w:color="auto" w:fill="808080" w:themeFill="background1" w:themeFillShade="80"/>
                                  <w:vAlign w:val="center"/>
                                </w:tcPr>
                                <w:p w14:paraId="4931E373" w14:textId="77777777" w:rsidR="004E6F59" w:rsidRPr="00087DCE" w:rsidRDefault="004E6F59" w:rsidP="00B04EC1">
                                  <w:pPr>
                                    <w:pStyle w:val="MyHeadtitle"/>
                                    <w:spacing w:before="0" w:line="360" w:lineRule="auto"/>
                                    <w:ind w:left="61"/>
                                    <w:jc w:val="center"/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</w:pPr>
                                  <w:r w:rsidRPr="00B55537"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  <w:t>GrimTriggerFor</w:t>
                                  </w:r>
                                  <w:r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  <w:t>Unknown</w:t>
                                  </w:r>
                                  <w:r w:rsidRPr="00B55537"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  <w:t>NumRoundsWithProbability</w:t>
                                  </w:r>
                                </w:p>
                              </w:tc>
                              <w:tc>
                                <w:tcPr>
                                  <w:tcW w:w="2773" w:type="dxa"/>
                                  <w:shd w:val="clear" w:color="auto" w:fill="808080" w:themeFill="background1" w:themeFillShade="80"/>
                                  <w:vAlign w:val="center"/>
                                </w:tcPr>
                                <w:p w14:paraId="19EF9AEE" w14:textId="77777777" w:rsidR="004E6F59" w:rsidRPr="00087DCE" w:rsidRDefault="004E6F59" w:rsidP="00B04EC1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TitForTat</w:t>
                                  </w:r>
                                </w:p>
                              </w:tc>
                            </w:tr>
                            <w:tr w:rsidR="004E6F59" w:rsidRPr="00A90680" w14:paraId="533A5D2B" w14:textId="77777777" w:rsidTr="00573D9A">
                              <w:trPr>
                                <w:trHeight w:val="340"/>
                              </w:trPr>
                              <w:tc>
                                <w:tcPr>
                                  <w:tcW w:w="5165" w:type="dxa"/>
                                  <w:shd w:val="clear" w:color="auto" w:fill="A6A6A6" w:themeFill="background1" w:themeFillShade="A6"/>
                                  <w:vAlign w:val="center"/>
                                </w:tcPr>
                                <w:p w14:paraId="54259C0B" w14:textId="77777777" w:rsidR="004E6F59" w:rsidRPr="00087DCE" w:rsidRDefault="004E6F59" w:rsidP="00B04EC1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0"/>
                                      <w:szCs w:val="16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2773" w:type="dxa"/>
                                  <w:shd w:val="clear" w:color="auto" w:fill="A6A6A6" w:themeFill="background1" w:themeFillShade="A6"/>
                                  <w:vAlign w:val="center"/>
                                </w:tcPr>
                                <w:p w14:paraId="41E0416A" w14:textId="77777777" w:rsidR="004E6F59" w:rsidRPr="00087DCE" w:rsidRDefault="004E6F59" w:rsidP="00B04EC1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  <w:t>6</w:t>
                                  </w:r>
                                </w:p>
                              </w:tc>
                            </w:tr>
                          </w:tbl>
                          <w:p w14:paraId="0115166A" w14:textId="77777777" w:rsidR="004E6F59" w:rsidRDefault="004E6F59" w:rsidP="00573D9A">
                            <w:pPr>
                              <w:pStyle w:val="My"/>
                              <w:spacing w:after="240"/>
                              <w:rPr>
                                <w:sz w:val="4"/>
                                <w:szCs w:val="4"/>
                                <w:lang w:val="en-GB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7938" w:type="dxa"/>
                              <w:tblInd w:w="135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969"/>
                              <w:gridCol w:w="3969"/>
                            </w:tblGrid>
                            <w:tr w:rsidR="004E6F59" w:rsidRPr="00A90680" w14:paraId="0E9502AE" w14:textId="77777777" w:rsidTr="00D029B1">
                              <w:trPr>
                                <w:trHeight w:val="340"/>
                              </w:trPr>
                              <w:tc>
                                <w:tcPr>
                                  <w:tcW w:w="3969" w:type="dxa"/>
                                  <w:shd w:val="clear" w:color="auto" w:fill="808080" w:themeFill="background1" w:themeFillShade="80"/>
                                  <w:vAlign w:val="center"/>
                                </w:tcPr>
                                <w:p w14:paraId="2109812E" w14:textId="77777777" w:rsidR="004E6F59" w:rsidRPr="00087DCE" w:rsidRDefault="004E6F59" w:rsidP="00573D9A">
                                  <w:pPr>
                                    <w:pStyle w:val="MyHeadtitle"/>
                                    <w:spacing w:before="0" w:line="360" w:lineRule="auto"/>
                                    <w:ind w:left="61"/>
                                    <w:jc w:val="center"/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</w:pPr>
                                  <w:r w:rsidRPr="00B55537"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  <w:t>GTrigger</w:t>
                                  </w:r>
                                  <w:r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  <w:t>Unknown</w:t>
                                  </w:r>
                                  <w:r w:rsidRPr="00B55537"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  <w:t>RoundsWProbability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shd w:val="clear" w:color="auto" w:fill="808080" w:themeFill="background1" w:themeFillShade="80"/>
                                  <w:vAlign w:val="center"/>
                                </w:tcPr>
                                <w:p w14:paraId="04AD7CAF" w14:textId="77777777" w:rsidR="004E6F59" w:rsidRPr="00087DCE" w:rsidRDefault="004E6F59" w:rsidP="00573D9A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</w:pPr>
                                  <w:r w:rsidRPr="00573D9A"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TFTUnknownRoundsWProbability</w:t>
                                  </w:r>
                                </w:p>
                              </w:tc>
                            </w:tr>
                            <w:tr w:rsidR="004E6F59" w:rsidRPr="00A90680" w14:paraId="4B2D82E9" w14:textId="77777777" w:rsidTr="00D029B1">
                              <w:trPr>
                                <w:trHeight w:val="340"/>
                              </w:trPr>
                              <w:tc>
                                <w:tcPr>
                                  <w:tcW w:w="3969" w:type="dxa"/>
                                  <w:shd w:val="clear" w:color="auto" w:fill="A6A6A6" w:themeFill="background1" w:themeFillShade="A6"/>
                                  <w:vAlign w:val="center"/>
                                </w:tcPr>
                                <w:p w14:paraId="059498C8" w14:textId="77777777" w:rsidR="004E6F59" w:rsidRPr="00087DCE" w:rsidRDefault="004E6F59" w:rsidP="00573D9A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0"/>
                                      <w:szCs w:val="16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  <w:t>6</w:t>
                                  </w:r>
                                </w:p>
                              </w:tc>
                              <w:tc>
                                <w:tcPr>
                                  <w:tcW w:w="3969" w:type="dxa"/>
                                  <w:shd w:val="clear" w:color="auto" w:fill="A6A6A6" w:themeFill="background1" w:themeFillShade="A6"/>
                                  <w:vAlign w:val="center"/>
                                </w:tcPr>
                                <w:p w14:paraId="30B5D808" w14:textId="77777777" w:rsidR="004E6F59" w:rsidRPr="00087DCE" w:rsidRDefault="004E6F59" w:rsidP="00573D9A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0"/>
                                      <w:szCs w:val="16"/>
                                    </w:rPr>
                                    <w:t>6</w:t>
                                  </w:r>
                                </w:p>
                              </w:tc>
                            </w:tr>
                          </w:tbl>
                          <w:p w14:paraId="2C03F83B" w14:textId="77777777" w:rsidR="004E6F59" w:rsidRDefault="004E6F59" w:rsidP="00AB684B">
                            <w:pPr>
                              <w:pStyle w:val="My"/>
                              <w:spacing w:after="240"/>
                              <w:rPr>
                                <w:sz w:val="4"/>
                                <w:szCs w:val="4"/>
                                <w:lang w:val="en-GB"/>
                              </w:rPr>
                            </w:pPr>
                          </w:p>
                          <w:p w14:paraId="2F56A77B" w14:textId="77777777" w:rsidR="004E6F59" w:rsidRPr="00AC1259" w:rsidRDefault="004E6F59" w:rsidP="00AB684B">
                            <w:pPr>
                              <w:pStyle w:val="My"/>
                              <w:spacing w:after="240"/>
                              <w:rPr>
                                <w:sz w:val="4"/>
                                <w:szCs w:val="4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AC8408" id="_x0000_s1066" type="#_x0000_t202" style="position:absolute;margin-left:45pt;margin-top:188.25pt;width:495.75pt;height:418.5pt;z-index:25261004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" filled="f" fillcolor="#fffffe" stroked="f" strokecolor="#212120" insetpen="t">
                <v:textbox inset="2.88pt,2.88pt,2.88pt,2.88pt">
                  <w:txbxContent>
                    <w:p w14:paraId="206F43CA" w14:textId="1A20D65D" w:rsidR="004E6F59" w:rsidRPr="00BE4F55" w:rsidRDefault="004E6F59" w:rsidP="00AB684B">
                      <w:pPr>
                        <w:pStyle w:val="MyHeadtitle"/>
                        <w:spacing w:before="0" w:after="0"/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</w:pPr>
                      <w:r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  <w:t>vi. Some Experimental Tests</w:t>
                      </w:r>
                    </w:p>
                    <w:p w14:paraId="67885374" w14:textId="77777777" w:rsidR="004E6F59" w:rsidRPr="00290279" w:rsidRDefault="004E6F59" w:rsidP="00AB684B">
                      <w:pPr>
                        <w:pStyle w:val="My"/>
                        <w:numPr>
                          <w:ilvl w:val="0"/>
                          <w:numId w:val="7"/>
                        </w:numPr>
                        <w:spacing w:before="240" w:after="240"/>
                        <w:jc w:val="both"/>
                      </w:pPr>
                      <w:r w:rsidRPr="00BE4F55">
                        <w:t>Th</w:t>
                      </w:r>
                      <w:r>
                        <w:rPr>
                          <w:lang w:val="en-GB"/>
                        </w:rPr>
                        <w:t xml:space="preserve">ere was realized some </w:t>
                      </w:r>
                      <w:r w:rsidRPr="00825D56">
                        <w:rPr>
                          <w:b/>
                          <w:bCs/>
                          <w:lang w:val="en-GB"/>
                        </w:rPr>
                        <w:t>Experimental Tests</w:t>
                      </w:r>
                      <w:r>
                        <w:rPr>
                          <w:lang w:val="en-GB"/>
                        </w:rPr>
                        <w:t xml:space="preserve">, regarding the three type of games proposed to the </w:t>
                      </w:r>
                      <w:r w:rsidRPr="00825D56">
                        <w:rPr>
                          <w:b/>
                          <w:bCs/>
                          <w:lang w:val="en-GB"/>
                        </w:rPr>
                        <w:t>Tournament</w:t>
                      </w:r>
                      <w:r>
                        <w:rPr>
                          <w:lang w:val="en-GB"/>
                        </w:rPr>
                        <w:t>:</w:t>
                      </w:r>
                    </w:p>
                    <w:p w14:paraId="73F67662" w14:textId="77777777" w:rsidR="004E6F59" w:rsidRPr="00815252" w:rsidRDefault="004E6F59" w:rsidP="00AB684B">
                      <w:pPr>
                        <w:pStyle w:val="My"/>
                        <w:numPr>
                          <w:ilvl w:val="0"/>
                          <w:numId w:val="15"/>
                        </w:numPr>
                        <w:spacing w:after="240"/>
                        <w:ind w:left="1134" w:hanging="425"/>
                      </w:pPr>
                      <w:r>
                        <w:rPr>
                          <w:lang w:val="en-GB"/>
                        </w:rPr>
                        <w:t>Game #3 (1000 Iterations, which are not considered – 40% of Probability of Continue to the next Game Stage/Round):</w:t>
                      </w:r>
                    </w:p>
                    <w:tbl>
                      <w:tblPr>
                        <w:tblStyle w:val="TableGrid"/>
                        <w:tblW w:w="7938" w:type="dxa"/>
                        <w:tblInd w:w="1359" w:type="dxa"/>
                        <w:tblLook w:val="04A0" w:firstRow="1" w:lastRow="0" w:firstColumn="1" w:lastColumn="0" w:noHBand="0" w:noVBand="1"/>
                      </w:tblPr>
                      <w:tblGrid>
                        <w:gridCol w:w="5165"/>
                        <w:gridCol w:w="2773"/>
                      </w:tblGrid>
                      <w:tr w:rsidR="004E6F59" w:rsidRPr="00A90680" w14:paraId="466A46E4" w14:textId="77777777" w:rsidTr="00B04EC1">
                        <w:trPr>
                          <w:trHeight w:val="340"/>
                        </w:trPr>
                        <w:tc>
                          <w:tcPr>
                            <w:tcW w:w="5165" w:type="dxa"/>
                            <w:shd w:val="clear" w:color="auto" w:fill="808080" w:themeFill="background1" w:themeFillShade="80"/>
                            <w:vAlign w:val="center"/>
                          </w:tcPr>
                          <w:p w14:paraId="5128875C" w14:textId="77777777" w:rsidR="004E6F59" w:rsidRPr="00087DCE" w:rsidRDefault="004E6F59" w:rsidP="00AB684B">
                            <w:pPr>
                              <w:pStyle w:val="MyHeadtitle"/>
                              <w:spacing w:before="0" w:line="360" w:lineRule="auto"/>
                              <w:ind w:left="61"/>
                              <w:jc w:val="center"/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16"/>
                              </w:rPr>
                            </w:pPr>
                            <w:r w:rsidRPr="00B55537"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16"/>
                              </w:rPr>
                              <w:t>GrimTriggerFor</w:t>
                            </w:r>
                            <w:r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16"/>
                              </w:rPr>
                              <w:t>Unknown</w:t>
                            </w:r>
                            <w:r w:rsidRPr="00B55537"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16"/>
                              </w:rPr>
                              <w:t>NumRoundsWithProbability</w:t>
                            </w:r>
                          </w:p>
                        </w:tc>
                        <w:tc>
                          <w:tcPr>
                            <w:tcW w:w="2773" w:type="dxa"/>
                            <w:shd w:val="clear" w:color="auto" w:fill="808080" w:themeFill="background1" w:themeFillShade="80"/>
                            <w:vAlign w:val="center"/>
                          </w:tcPr>
                          <w:p w14:paraId="1ADDB4B5" w14:textId="77777777" w:rsidR="004E6F59" w:rsidRPr="00087DCE" w:rsidRDefault="004E6F59" w:rsidP="00AB684B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20"/>
                              </w:rPr>
                              <w:t>GrimTrigger</w:t>
                            </w:r>
                          </w:p>
                        </w:tc>
                      </w:tr>
                      <w:tr w:rsidR="004E6F59" w:rsidRPr="00A90680" w14:paraId="2C54E248" w14:textId="77777777" w:rsidTr="00B04EC1">
                        <w:trPr>
                          <w:trHeight w:val="340"/>
                        </w:trPr>
                        <w:tc>
                          <w:tcPr>
                            <w:tcW w:w="5165" w:type="dxa"/>
                            <w:shd w:val="clear" w:color="auto" w:fill="A6A6A6" w:themeFill="background1" w:themeFillShade="A6"/>
                            <w:vAlign w:val="center"/>
                          </w:tcPr>
                          <w:p w14:paraId="762E6913" w14:textId="77777777" w:rsidR="004E6F59" w:rsidRPr="00087DCE" w:rsidRDefault="004E6F59" w:rsidP="00AB684B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0"/>
                                <w:szCs w:val="16"/>
                                <w:vertAlign w:val="subscript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0"/>
                                <w:szCs w:val="1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773" w:type="dxa"/>
                            <w:shd w:val="clear" w:color="auto" w:fill="A6A6A6" w:themeFill="background1" w:themeFillShade="A6"/>
                            <w:vAlign w:val="center"/>
                          </w:tcPr>
                          <w:p w14:paraId="6D81EC58" w14:textId="77777777" w:rsidR="004E6F59" w:rsidRPr="00087DCE" w:rsidRDefault="004E6F59" w:rsidP="00AB684B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0"/>
                                <w:szCs w:val="16"/>
                              </w:rPr>
                              <w:t>6</w:t>
                            </w:r>
                          </w:p>
                        </w:tc>
                      </w:tr>
                    </w:tbl>
                    <w:p w14:paraId="4F79B6CD" w14:textId="77777777" w:rsidR="004E6F59" w:rsidRDefault="004E6F59" w:rsidP="00B04EC1">
                      <w:pPr>
                        <w:pStyle w:val="My"/>
                        <w:spacing w:after="240"/>
                        <w:rPr>
                          <w:sz w:val="4"/>
                          <w:szCs w:val="4"/>
                          <w:lang w:val="en-GB"/>
                        </w:rPr>
                      </w:pPr>
                    </w:p>
                    <w:tbl>
                      <w:tblPr>
                        <w:tblStyle w:val="TableGrid"/>
                        <w:tblW w:w="7938" w:type="dxa"/>
                        <w:tblInd w:w="1359" w:type="dxa"/>
                        <w:tblLook w:val="04A0" w:firstRow="1" w:lastRow="0" w:firstColumn="1" w:lastColumn="0" w:noHBand="0" w:noVBand="1"/>
                      </w:tblPr>
                      <w:tblGrid>
                        <w:gridCol w:w="5165"/>
                        <w:gridCol w:w="2773"/>
                      </w:tblGrid>
                      <w:tr w:rsidR="004E6F59" w:rsidRPr="00087DCE" w14:paraId="508C161D" w14:textId="77777777" w:rsidTr="00D029B1">
                        <w:trPr>
                          <w:trHeight w:val="340"/>
                        </w:trPr>
                        <w:tc>
                          <w:tcPr>
                            <w:tcW w:w="5165" w:type="dxa"/>
                            <w:shd w:val="clear" w:color="auto" w:fill="808080" w:themeFill="background1" w:themeFillShade="80"/>
                            <w:vAlign w:val="center"/>
                          </w:tcPr>
                          <w:p w14:paraId="0B66BDBA" w14:textId="77777777" w:rsidR="004E6F59" w:rsidRPr="00087DCE" w:rsidRDefault="004E6F59" w:rsidP="001D467A">
                            <w:pPr>
                              <w:pStyle w:val="MyHeadtitle"/>
                              <w:spacing w:before="0" w:line="360" w:lineRule="auto"/>
                              <w:ind w:left="61"/>
                              <w:jc w:val="center"/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16"/>
                              </w:rPr>
                            </w:pPr>
                            <w:r w:rsidRPr="00B55537"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16"/>
                              </w:rPr>
                              <w:t>GrimTriggerFor</w:t>
                            </w:r>
                            <w:r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16"/>
                              </w:rPr>
                              <w:t>Unknown</w:t>
                            </w:r>
                            <w:r w:rsidRPr="00B55537"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16"/>
                              </w:rPr>
                              <w:t>NumRoundsWithProbability</w:t>
                            </w:r>
                          </w:p>
                        </w:tc>
                        <w:tc>
                          <w:tcPr>
                            <w:tcW w:w="2773" w:type="dxa"/>
                            <w:shd w:val="clear" w:color="auto" w:fill="808080" w:themeFill="background1" w:themeFillShade="80"/>
                            <w:vAlign w:val="center"/>
                          </w:tcPr>
                          <w:p w14:paraId="7F894795" w14:textId="77777777" w:rsidR="004E6F59" w:rsidRPr="00087DCE" w:rsidRDefault="004E6F59" w:rsidP="001D467A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20"/>
                              </w:rPr>
                              <w:t>OmegaTitForTat</w:t>
                            </w:r>
                          </w:p>
                        </w:tc>
                      </w:tr>
                      <w:tr w:rsidR="004E6F59" w:rsidRPr="00087DCE" w14:paraId="1AC8B753" w14:textId="77777777" w:rsidTr="00D029B1">
                        <w:trPr>
                          <w:trHeight w:val="340"/>
                        </w:trPr>
                        <w:tc>
                          <w:tcPr>
                            <w:tcW w:w="5165" w:type="dxa"/>
                            <w:shd w:val="clear" w:color="auto" w:fill="A6A6A6" w:themeFill="background1" w:themeFillShade="A6"/>
                            <w:vAlign w:val="center"/>
                          </w:tcPr>
                          <w:p w14:paraId="29394176" w14:textId="77777777" w:rsidR="004E6F59" w:rsidRPr="00087DCE" w:rsidRDefault="004E6F59" w:rsidP="001D467A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0"/>
                                <w:szCs w:val="16"/>
                                <w:vertAlign w:val="subscript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0"/>
                                <w:szCs w:val="1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773" w:type="dxa"/>
                            <w:shd w:val="clear" w:color="auto" w:fill="A6A6A6" w:themeFill="background1" w:themeFillShade="A6"/>
                            <w:vAlign w:val="center"/>
                          </w:tcPr>
                          <w:p w14:paraId="14910710" w14:textId="77777777" w:rsidR="004E6F59" w:rsidRPr="00087DCE" w:rsidRDefault="004E6F59" w:rsidP="001D467A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0"/>
                                <w:szCs w:val="16"/>
                              </w:rPr>
                              <w:t>6</w:t>
                            </w:r>
                          </w:p>
                        </w:tc>
                      </w:tr>
                    </w:tbl>
                    <w:p w14:paraId="212D9BB5" w14:textId="77777777" w:rsidR="004E6F59" w:rsidRDefault="004E6F59" w:rsidP="00B04EC1">
                      <w:pPr>
                        <w:pStyle w:val="My"/>
                        <w:spacing w:after="240"/>
                        <w:rPr>
                          <w:sz w:val="4"/>
                          <w:szCs w:val="4"/>
                          <w:lang w:val="en-GB"/>
                        </w:rPr>
                      </w:pPr>
                    </w:p>
                    <w:tbl>
                      <w:tblPr>
                        <w:tblStyle w:val="TableGrid"/>
                        <w:tblW w:w="7963" w:type="dxa"/>
                        <w:tblInd w:w="1359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372"/>
                        <w:gridCol w:w="3591"/>
                      </w:tblGrid>
                      <w:tr w:rsidR="004E6F59" w:rsidRPr="00A90680" w14:paraId="6A11E4FC" w14:textId="77777777" w:rsidTr="001842A4">
                        <w:trPr>
                          <w:trHeight w:val="340"/>
                        </w:trPr>
                        <w:tc>
                          <w:tcPr>
                            <w:tcW w:w="4372" w:type="dxa"/>
                            <w:shd w:val="clear" w:color="auto" w:fill="808080" w:themeFill="background1" w:themeFillShade="80"/>
                            <w:vAlign w:val="center"/>
                          </w:tcPr>
                          <w:p w14:paraId="6DBB3D34" w14:textId="77777777" w:rsidR="004E6F59" w:rsidRPr="00087DCE" w:rsidRDefault="004E6F59" w:rsidP="00B04EC1">
                            <w:pPr>
                              <w:pStyle w:val="MyHeadtitle"/>
                              <w:spacing w:before="0" w:line="360" w:lineRule="auto"/>
                              <w:ind w:left="61"/>
                              <w:jc w:val="center"/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16"/>
                              </w:rPr>
                            </w:pPr>
                            <w:r w:rsidRPr="00B55537"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16"/>
                              </w:rPr>
                              <w:t>G</w:t>
                            </w:r>
                            <w:r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16"/>
                              </w:rPr>
                              <w:t>T</w:t>
                            </w:r>
                            <w:r w:rsidRPr="00B55537"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16"/>
                              </w:rPr>
                              <w:t>r</w:t>
                            </w:r>
                            <w:r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16"/>
                              </w:rPr>
                              <w:t>iggerUnknown</w:t>
                            </w:r>
                            <w:r w:rsidRPr="00B55537"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16"/>
                              </w:rPr>
                              <w:t>RoundsWProbability</w:t>
                            </w:r>
                          </w:p>
                        </w:tc>
                        <w:tc>
                          <w:tcPr>
                            <w:tcW w:w="3591" w:type="dxa"/>
                            <w:shd w:val="clear" w:color="auto" w:fill="808080" w:themeFill="background1" w:themeFillShade="80"/>
                            <w:vAlign w:val="center"/>
                          </w:tcPr>
                          <w:p w14:paraId="4327D48C" w14:textId="77777777" w:rsidR="004E6F59" w:rsidRPr="00087DCE" w:rsidRDefault="004E6F59" w:rsidP="00B04EC1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16"/>
                              </w:rPr>
                              <w:t>OTFTUnknown</w:t>
                            </w:r>
                            <w:r w:rsidRPr="00B55537"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16"/>
                              </w:rPr>
                              <w:t>RoundsWProbability</w:t>
                            </w:r>
                          </w:p>
                        </w:tc>
                      </w:tr>
                      <w:tr w:rsidR="004E6F59" w:rsidRPr="00A90680" w14:paraId="763EB059" w14:textId="77777777" w:rsidTr="001842A4">
                        <w:trPr>
                          <w:trHeight w:val="340"/>
                        </w:trPr>
                        <w:tc>
                          <w:tcPr>
                            <w:tcW w:w="4372" w:type="dxa"/>
                            <w:shd w:val="clear" w:color="auto" w:fill="A6A6A6" w:themeFill="background1" w:themeFillShade="A6"/>
                            <w:vAlign w:val="center"/>
                          </w:tcPr>
                          <w:p w14:paraId="4B8A877D" w14:textId="77777777" w:rsidR="004E6F59" w:rsidRPr="00087DCE" w:rsidRDefault="004E6F59" w:rsidP="00B04EC1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0"/>
                                <w:szCs w:val="16"/>
                                <w:vertAlign w:val="subscript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0"/>
                                <w:szCs w:val="16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3591" w:type="dxa"/>
                            <w:shd w:val="clear" w:color="auto" w:fill="A6A6A6" w:themeFill="background1" w:themeFillShade="A6"/>
                            <w:vAlign w:val="center"/>
                          </w:tcPr>
                          <w:p w14:paraId="1C7CAE7D" w14:textId="77777777" w:rsidR="004E6F59" w:rsidRPr="00087DCE" w:rsidRDefault="004E6F59" w:rsidP="00B04EC1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0"/>
                                <w:szCs w:val="16"/>
                              </w:rPr>
                              <w:t>12</w:t>
                            </w:r>
                          </w:p>
                        </w:tc>
                      </w:tr>
                    </w:tbl>
                    <w:p w14:paraId="5E003659" w14:textId="77777777" w:rsidR="004E6F59" w:rsidRDefault="004E6F59" w:rsidP="00B04EC1">
                      <w:pPr>
                        <w:pStyle w:val="My"/>
                        <w:spacing w:after="240"/>
                        <w:rPr>
                          <w:sz w:val="4"/>
                          <w:szCs w:val="4"/>
                          <w:lang w:val="en-GB"/>
                        </w:rPr>
                      </w:pPr>
                    </w:p>
                    <w:tbl>
                      <w:tblPr>
                        <w:tblStyle w:val="TableGrid"/>
                        <w:tblW w:w="7938" w:type="dxa"/>
                        <w:tblInd w:w="1359" w:type="dxa"/>
                        <w:tblLook w:val="04A0" w:firstRow="1" w:lastRow="0" w:firstColumn="1" w:lastColumn="0" w:noHBand="0" w:noVBand="1"/>
                      </w:tblPr>
                      <w:tblGrid>
                        <w:gridCol w:w="5165"/>
                        <w:gridCol w:w="2773"/>
                      </w:tblGrid>
                      <w:tr w:rsidR="004E6F59" w:rsidRPr="00A90680" w14:paraId="1817625F" w14:textId="77777777" w:rsidTr="00573D9A">
                        <w:trPr>
                          <w:trHeight w:val="340"/>
                        </w:trPr>
                        <w:tc>
                          <w:tcPr>
                            <w:tcW w:w="5165" w:type="dxa"/>
                            <w:shd w:val="clear" w:color="auto" w:fill="808080" w:themeFill="background1" w:themeFillShade="80"/>
                            <w:vAlign w:val="center"/>
                          </w:tcPr>
                          <w:p w14:paraId="4931E373" w14:textId="77777777" w:rsidR="004E6F59" w:rsidRPr="00087DCE" w:rsidRDefault="004E6F59" w:rsidP="00B04EC1">
                            <w:pPr>
                              <w:pStyle w:val="MyHeadtitle"/>
                              <w:spacing w:before="0" w:line="360" w:lineRule="auto"/>
                              <w:ind w:left="61"/>
                              <w:jc w:val="center"/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16"/>
                              </w:rPr>
                            </w:pPr>
                            <w:r w:rsidRPr="00B55537"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16"/>
                              </w:rPr>
                              <w:t>GrimTriggerFor</w:t>
                            </w:r>
                            <w:r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16"/>
                              </w:rPr>
                              <w:t>Unknown</w:t>
                            </w:r>
                            <w:r w:rsidRPr="00B55537"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16"/>
                              </w:rPr>
                              <w:t>NumRoundsWithProbability</w:t>
                            </w:r>
                          </w:p>
                        </w:tc>
                        <w:tc>
                          <w:tcPr>
                            <w:tcW w:w="2773" w:type="dxa"/>
                            <w:shd w:val="clear" w:color="auto" w:fill="808080" w:themeFill="background1" w:themeFillShade="80"/>
                            <w:vAlign w:val="center"/>
                          </w:tcPr>
                          <w:p w14:paraId="19EF9AEE" w14:textId="77777777" w:rsidR="004E6F59" w:rsidRPr="00087DCE" w:rsidRDefault="004E6F59" w:rsidP="00B04EC1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20"/>
                              </w:rPr>
                              <w:t>TitForTat</w:t>
                            </w:r>
                          </w:p>
                        </w:tc>
                      </w:tr>
                      <w:tr w:rsidR="004E6F59" w:rsidRPr="00A90680" w14:paraId="533A5D2B" w14:textId="77777777" w:rsidTr="00573D9A">
                        <w:trPr>
                          <w:trHeight w:val="340"/>
                        </w:trPr>
                        <w:tc>
                          <w:tcPr>
                            <w:tcW w:w="5165" w:type="dxa"/>
                            <w:shd w:val="clear" w:color="auto" w:fill="A6A6A6" w:themeFill="background1" w:themeFillShade="A6"/>
                            <w:vAlign w:val="center"/>
                          </w:tcPr>
                          <w:p w14:paraId="54259C0B" w14:textId="77777777" w:rsidR="004E6F59" w:rsidRPr="00087DCE" w:rsidRDefault="004E6F59" w:rsidP="00B04EC1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0"/>
                                <w:szCs w:val="16"/>
                                <w:vertAlign w:val="subscript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0"/>
                                <w:szCs w:val="1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2773" w:type="dxa"/>
                            <w:shd w:val="clear" w:color="auto" w:fill="A6A6A6" w:themeFill="background1" w:themeFillShade="A6"/>
                            <w:vAlign w:val="center"/>
                          </w:tcPr>
                          <w:p w14:paraId="41E0416A" w14:textId="77777777" w:rsidR="004E6F59" w:rsidRPr="00087DCE" w:rsidRDefault="004E6F59" w:rsidP="00B04EC1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0"/>
                                <w:szCs w:val="16"/>
                              </w:rPr>
                              <w:t>6</w:t>
                            </w:r>
                          </w:p>
                        </w:tc>
                      </w:tr>
                    </w:tbl>
                    <w:p w14:paraId="0115166A" w14:textId="77777777" w:rsidR="004E6F59" w:rsidRDefault="004E6F59" w:rsidP="00573D9A">
                      <w:pPr>
                        <w:pStyle w:val="My"/>
                        <w:spacing w:after="240"/>
                        <w:rPr>
                          <w:sz w:val="4"/>
                          <w:szCs w:val="4"/>
                          <w:lang w:val="en-GB"/>
                        </w:rPr>
                      </w:pPr>
                    </w:p>
                    <w:tbl>
                      <w:tblPr>
                        <w:tblStyle w:val="TableGrid"/>
                        <w:tblW w:w="7938" w:type="dxa"/>
                        <w:tblInd w:w="1359" w:type="dxa"/>
                        <w:tblLook w:val="04A0" w:firstRow="1" w:lastRow="0" w:firstColumn="1" w:lastColumn="0" w:noHBand="0" w:noVBand="1"/>
                      </w:tblPr>
                      <w:tblGrid>
                        <w:gridCol w:w="3969"/>
                        <w:gridCol w:w="3969"/>
                      </w:tblGrid>
                      <w:tr w:rsidR="004E6F59" w:rsidRPr="00A90680" w14:paraId="0E9502AE" w14:textId="77777777" w:rsidTr="00D029B1">
                        <w:trPr>
                          <w:trHeight w:val="340"/>
                        </w:trPr>
                        <w:tc>
                          <w:tcPr>
                            <w:tcW w:w="3969" w:type="dxa"/>
                            <w:shd w:val="clear" w:color="auto" w:fill="808080" w:themeFill="background1" w:themeFillShade="80"/>
                            <w:vAlign w:val="center"/>
                          </w:tcPr>
                          <w:p w14:paraId="2109812E" w14:textId="77777777" w:rsidR="004E6F59" w:rsidRPr="00087DCE" w:rsidRDefault="004E6F59" w:rsidP="00573D9A">
                            <w:pPr>
                              <w:pStyle w:val="MyHeadtitle"/>
                              <w:spacing w:before="0" w:line="360" w:lineRule="auto"/>
                              <w:ind w:left="61"/>
                              <w:jc w:val="center"/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16"/>
                              </w:rPr>
                            </w:pPr>
                            <w:r w:rsidRPr="00B55537"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16"/>
                              </w:rPr>
                              <w:t>GTrigger</w:t>
                            </w:r>
                            <w:r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16"/>
                              </w:rPr>
                              <w:t>Unknown</w:t>
                            </w:r>
                            <w:r w:rsidRPr="00B55537"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16"/>
                              </w:rPr>
                              <w:t>RoundsWProbability</w:t>
                            </w:r>
                          </w:p>
                        </w:tc>
                        <w:tc>
                          <w:tcPr>
                            <w:tcW w:w="3969" w:type="dxa"/>
                            <w:shd w:val="clear" w:color="auto" w:fill="808080" w:themeFill="background1" w:themeFillShade="80"/>
                            <w:vAlign w:val="center"/>
                          </w:tcPr>
                          <w:p w14:paraId="04AD7CAF" w14:textId="77777777" w:rsidR="004E6F59" w:rsidRPr="00087DCE" w:rsidRDefault="004E6F59" w:rsidP="00573D9A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16"/>
                              </w:rPr>
                            </w:pPr>
                            <w:r w:rsidRPr="00573D9A"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20"/>
                              </w:rPr>
                              <w:t>TFTUnknownRoundsWProbability</w:t>
                            </w:r>
                          </w:p>
                        </w:tc>
                      </w:tr>
                      <w:tr w:rsidR="004E6F59" w:rsidRPr="00A90680" w14:paraId="4B2D82E9" w14:textId="77777777" w:rsidTr="00D029B1">
                        <w:trPr>
                          <w:trHeight w:val="340"/>
                        </w:trPr>
                        <w:tc>
                          <w:tcPr>
                            <w:tcW w:w="3969" w:type="dxa"/>
                            <w:shd w:val="clear" w:color="auto" w:fill="A6A6A6" w:themeFill="background1" w:themeFillShade="A6"/>
                            <w:vAlign w:val="center"/>
                          </w:tcPr>
                          <w:p w14:paraId="059498C8" w14:textId="77777777" w:rsidR="004E6F59" w:rsidRPr="00087DCE" w:rsidRDefault="004E6F59" w:rsidP="00573D9A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0"/>
                                <w:szCs w:val="16"/>
                                <w:vertAlign w:val="subscript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0"/>
                                <w:szCs w:val="16"/>
                              </w:rPr>
                              <w:t>6</w:t>
                            </w:r>
                          </w:p>
                        </w:tc>
                        <w:tc>
                          <w:tcPr>
                            <w:tcW w:w="3969" w:type="dxa"/>
                            <w:shd w:val="clear" w:color="auto" w:fill="A6A6A6" w:themeFill="background1" w:themeFillShade="A6"/>
                            <w:vAlign w:val="center"/>
                          </w:tcPr>
                          <w:p w14:paraId="30B5D808" w14:textId="77777777" w:rsidR="004E6F59" w:rsidRPr="00087DCE" w:rsidRDefault="004E6F59" w:rsidP="00573D9A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0"/>
                                <w:szCs w:val="16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0"/>
                                <w:szCs w:val="16"/>
                              </w:rPr>
                              <w:t>6</w:t>
                            </w:r>
                          </w:p>
                        </w:tc>
                      </w:tr>
                    </w:tbl>
                    <w:p w14:paraId="2C03F83B" w14:textId="77777777" w:rsidR="004E6F59" w:rsidRDefault="004E6F59" w:rsidP="00AB684B">
                      <w:pPr>
                        <w:pStyle w:val="My"/>
                        <w:spacing w:after="240"/>
                        <w:rPr>
                          <w:sz w:val="4"/>
                          <w:szCs w:val="4"/>
                          <w:lang w:val="en-GB"/>
                        </w:rPr>
                      </w:pPr>
                    </w:p>
                    <w:p w14:paraId="2F56A77B" w14:textId="77777777" w:rsidR="004E6F59" w:rsidRPr="00AC1259" w:rsidRDefault="004E6F59" w:rsidP="00AB684B">
                      <w:pPr>
                        <w:pStyle w:val="My"/>
                        <w:spacing w:after="240"/>
                        <w:rPr>
                          <w:sz w:val="4"/>
                          <w:szCs w:val="4"/>
                          <w:lang w:val="en-GB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7E94AAAD" w14:textId="77777777" w:rsidR="00FF3FDB" w:rsidRDefault="00FF3FDB">
      <w:r>
        <w:br w:type="page"/>
      </w:r>
    </w:p>
    <w:p w14:paraId="28649EF1" w14:textId="77777777" w:rsidR="00FF3FDB" w:rsidRPr="00F67D3A" w:rsidRDefault="00FF3FDB" w:rsidP="00FF3FDB">
      <w:r>
        <w:rPr>
          <w:noProof/>
          <w:lang w:eastAsia="en-US"/>
        </w:rPr>
        <w:lastRenderedPageBreak/>
        <w:drawing>
          <wp:anchor distT="0" distB="0" distL="114300" distR="114300" simplePos="0" relativeHeight="252618240" behindDoc="1" locked="0" layoutInCell="1" allowOverlap="1" wp14:anchorId="2317F5E8" wp14:editId="694177A2">
            <wp:simplePos x="0" y="0"/>
            <wp:positionH relativeFrom="column">
              <wp:posOffset>-114300</wp:posOffset>
            </wp:positionH>
            <wp:positionV relativeFrom="paragraph">
              <wp:posOffset>-1196340</wp:posOffset>
            </wp:positionV>
            <wp:extent cx="7886700" cy="2668905"/>
            <wp:effectExtent l="0" t="0" r="0" b="0"/>
            <wp:wrapNone/>
            <wp:docPr id="361" name="Picture 361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7325333" w14:textId="77777777" w:rsidR="00FF3FDB" w:rsidRPr="00F67D3A" w:rsidRDefault="00FF3FDB" w:rsidP="00FF3FDB">
      <w:r w:rsidRPr="008C3BF3">
        <w:rPr>
          <w:rStyle w:val="sowc"/>
          <w:noProof/>
          <w:color w:val="333333"/>
        </w:rPr>
        <w:drawing>
          <wp:anchor distT="0" distB="0" distL="114300" distR="114300" simplePos="0" relativeHeight="252617216" behindDoc="0" locked="0" layoutInCell="1" allowOverlap="1" wp14:anchorId="0F975E17" wp14:editId="3D0162D6">
            <wp:simplePos x="0" y="0"/>
            <wp:positionH relativeFrom="column">
              <wp:posOffset>6181725</wp:posOffset>
            </wp:positionH>
            <wp:positionV relativeFrom="paragraph">
              <wp:posOffset>51435</wp:posOffset>
            </wp:positionV>
            <wp:extent cx="843915" cy="614045"/>
            <wp:effectExtent l="0" t="0" r="0" b="0"/>
            <wp:wrapNone/>
            <wp:docPr id="362" name="Picture 3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ct-nova-logo-1.png"/>
                    <pic:cNvPicPr/>
                  </pic:nvPicPr>
                  <pic:blipFill>
                    <a:blip r:embed="rId11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60000" contrast="-8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3915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3BF3">
        <w:rPr>
          <w:rStyle w:val="sowc"/>
          <w:noProof/>
          <w:color w:val="333333"/>
        </w:rPr>
        <w:drawing>
          <wp:anchor distT="0" distB="0" distL="114300" distR="114300" simplePos="0" relativeHeight="252616192" behindDoc="0" locked="0" layoutInCell="1" allowOverlap="1" wp14:anchorId="79397458" wp14:editId="2C31548C">
            <wp:simplePos x="0" y="0"/>
            <wp:positionH relativeFrom="column">
              <wp:posOffset>4107815</wp:posOffset>
            </wp:positionH>
            <wp:positionV relativeFrom="paragraph">
              <wp:posOffset>25163</wp:posOffset>
            </wp:positionV>
            <wp:extent cx="1787545" cy="649974"/>
            <wp:effectExtent l="0" t="0" r="3175" b="0"/>
            <wp:wrapNone/>
            <wp:docPr id="363" name="Picture 3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niversidade-nova-lisboa-logo-1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60000" contrast="-8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545" cy="6499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AEA897" w14:textId="77777777" w:rsidR="00FF3FDB" w:rsidRPr="00F67D3A" w:rsidRDefault="00FF3FDB" w:rsidP="00FF3FDB"/>
    <w:p w14:paraId="67867342" w14:textId="77777777" w:rsidR="00FF3FDB" w:rsidRPr="00F67D3A" w:rsidRDefault="00FF3FDB" w:rsidP="00FF3FDB"/>
    <w:p w14:paraId="2C0092FB" w14:textId="77777777" w:rsidR="00FF3FDB" w:rsidRPr="00F67D3A" w:rsidRDefault="00FF3FDB" w:rsidP="00FF3FDB"/>
    <w:p w14:paraId="2D135F28" w14:textId="77777777" w:rsidR="00FF3FDB" w:rsidRPr="00F67D3A" w:rsidRDefault="00FF3FDB" w:rsidP="00FF3FDB"/>
    <w:p w14:paraId="5B364F4E" w14:textId="77777777" w:rsidR="00FF3FDB" w:rsidRPr="00F67D3A" w:rsidRDefault="00FF3FDB" w:rsidP="00FF3FDB"/>
    <w:p w14:paraId="4D8D5201" w14:textId="77777777" w:rsidR="00FF3FDB" w:rsidRPr="00F67D3A" w:rsidRDefault="00FF3FDB" w:rsidP="00FF3FDB"/>
    <w:p w14:paraId="418FD511" w14:textId="77777777" w:rsidR="00FF3FDB" w:rsidRPr="00F67D3A" w:rsidRDefault="00FF3FDB" w:rsidP="00FF3FDB"/>
    <w:p w14:paraId="45EDCBCF" w14:textId="77777777" w:rsidR="00FF3FDB" w:rsidRPr="00F67D3A" w:rsidRDefault="00FF3FDB" w:rsidP="00FF3FDB"/>
    <w:p w14:paraId="4EB0ADD9" w14:textId="77777777" w:rsidR="00FF3FDB" w:rsidRPr="00F67D3A" w:rsidRDefault="00FF3FDB" w:rsidP="00FF3FDB">
      <w:r>
        <w:rPr>
          <w:noProof/>
          <w:lang w:eastAsia="en-US"/>
        </w:rPr>
        <mc:AlternateContent>
          <mc:Choice Requires="wps">
            <w:drawing>
              <wp:anchor distT="36576" distB="36576" distL="36576" distR="36576" simplePos="0" relativeHeight="252615168" behindDoc="0" locked="0" layoutInCell="1" allowOverlap="1" wp14:anchorId="7B854D02" wp14:editId="39116A80">
                <wp:simplePos x="0" y="0"/>
                <wp:positionH relativeFrom="column">
                  <wp:posOffset>571500</wp:posOffset>
                </wp:positionH>
                <wp:positionV relativeFrom="page">
                  <wp:posOffset>2390775</wp:posOffset>
                </wp:positionV>
                <wp:extent cx="6296025" cy="6791325"/>
                <wp:effectExtent l="0" t="0" r="9525" b="9525"/>
                <wp:wrapNone/>
                <wp:docPr id="360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6025" cy="6791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BEB625" w14:textId="77777777" w:rsidR="004E6F59" w:rsidRDefault="004E6F59" w:rsidP="00FF3FDB">
                            <w:pPr>
                              <w:pStyle w:val="MyHeadtitle"/>
                              <w:spacing w:before="0" w:after="0"/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  <w:t>vii. Strategies Used in</w:t>
                            </w:r>
                          </w:p>
                          <w:p w14:paraId="6D5E8E84" w14:textId="583FA506" w:rsidR="004E6F59" w:rsidRPr="00BE4F55" w:rsidRDefault="004E6F59" w:rsidP="00FF3FDB">
                            <w:pPr>
                              <w:pStyle w:val="MyHeadtitle"/>
                              <w:spacing w:before="0" w:after="0"/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  <w:t xml:space="preserve">      the Tournament</w:t>
                            </w:r>
                          </w:p>
                          <w:p w14:paraId="5F8E5F6D" w14:textId="77777777" w:rsidR="004E6F59" w:rsidRPr="009C17A7" w:rsidRDefault="004E6F59" w:rsidP="009C17A7">
                            <w:pPr>
                              <w:pStyle w:val="My"/>
                              <w:spacing w:after="240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73EFD400" w14:textId="77777777" w:rsidR="004E6F59" w:rsidRPr="00825D56" w:rsidRDefault="004E6F59" w:rsidP="00FF3FDB">
                            <w:pPr>
                              <w:pStyle w:val="My"/>
                              <w:numPr>
                                <w:ilvl w:val="0"/>
                                <w:numId w:val="15"/>
                              </w:numPr>
                              <w:spacing w:after="240"/>
                              <w:ind w:left="1134" w:hanging="425"/>
                              <w:rPr>
                                <w:b/>
                                <w:bCs/>
                              </w:rPr>
                            </w:pPr>
                            <w:r w:rsidRPr="00825D56">
                              <w:rPr>
                                <w:b/>
                                <w:bCs/>
                                <w:lang w:val="en-GB"/>
                              </w:rPr>
                              <w:t>Game #1 (20 Iterations – 100% of Probability of Continue to the next Game Stage/Round):</w:t>
                            </w:r>
                          </w:p>
                          <w:p w14:paraId="52A50A6C" w14:textId="77777777" w:rsidR="004E6F59" w:rsidRPr="00825D56" w:rsidRDefault="004E6F59" w:rsidP="00172E6D">
                            <w:pPr>
                              <w:pStyle w:val="My"/>
                              <w:numPr>
                                <w:ilvl w:val="1"/>
                                <w:numId w:val="15"/>
                              </w:numPr>
                              <w:spacing w:after="240"/>
                              <w:ind w:left="1418" w:hanging="284"/>
                              <w:rPr>
                                <w:b/>
                                <w:bCs/>
                              </w:rPr>
                            </w:pPr>
                            <w:r w:rsidRPr="00825D56">
                              <w:rPr>
                                <w:b/>
                                <w:bCs/>
                                <w:lang w:val="en-GB"/>
                              </w:rPr>
                              <w:t>Forgiving Grim Trigger For Fixed Number of Rounds Strategy:</w:t>
                            </w:r>
                          </w:p>
                          <w:p w14:paraId="25D69ECC" w14:textId="6425C225" w:rsidR="004E6F59" w:rsidRPr="00D51F77" w:rsidRDefault="004E6F59" w:rsidP="00D51F77">
                            <w:pPr>
                              <w:pStyle w:val="My"/>
                              <w:numPr>
                                <w:ilvl w:val="2"/>
                                <w:numId w:val="15"/>
                              </w:numPr>
                              <w:spacing w:after="240"/>
                              <w:ind w:left="1843" w:hanging="283"/>
                            </w:pPr>
                            <w:r>
                              <w:rPr>
                                <w:lang w:val="en-GB"/>
                              </w:rPr>
                              <w:t>Total Score Points (4</w:t>
                            </w:r>
                            <w:r w:rsidRPr="00D51F77">
                              <w:rPr>
                                <w:vertAlign w:val="superscript"/>
                                <w:lang w:val="en-GB"/>
                              </w:rPr>
                              <w:t>th</w:t>
                            </w:r>
                            <w:r>
                              <w:rPr>
                                <w:lang w:val="en-GB"/>
                              </w:rPr>
                              <w:t xml:space="preserve"> Place): </w:t>
                            </w:r>
                            <w:r w:rsidRPr="00D51F77">
                              <w:rPr>
                                <w:lang w:val="en-GB"/>
                              </w:rPr>
                              <w:t>56.400</w:t>
                            </w:r>
                          </w:p>
                          <w:p w14:paraId="7525525E" w14:textId="73377840" w:rsidR="004E6F59" w:rsidRPr="00FF3FDB" w:rsidRDefault="004E6F59" w:rsidP="00D51F77">
                            <w:pPr>
                              <w:pStyle w:val="My"/>
                              <w:numPr>
                                <w:ilvl w:val="2"/>
                                <w:numId w:val="15"/>
                              </w:numPr>
                              <w:spacing w:after="240"/>
                              <w:ind w:left="1843" w:hanging="283"/>
                            </w:pPr>
                            <w:r>
                              <w:rPr>
                                <w:lang w:val="en-GB"/>
                              </w:rPr>
                              <w:t xml:space="preserve">Highest Score Points: </w:t>
                            </w:r>
                            <w:r w:rsidRPr="00D51F77">
                              <w:rPr>
                                <w:lang w:val="en-GB"/>
                              </w:rPr>
                              <w:t>57.200</w:t>
                            </w:r>
                          </w:p>
                          <w:p w14:paraId="33D5C53A" w14:textId="77777777" w:rsidR="004E6F59" w:rsidRPr="00825D56" w:rsidRDefault="004E6F59" w:rsidP="00172E6D">
                            <w:pPr>
                              <w:pStyle w:val="My"/>
                              <w:numPr>
                                <w:ilvl w:val="0"/>
                                <w:numId w:val="15"/>
                              </w:numPr>
                              <w:spacing w:after="240"/>
                              <w:ind w:left="1134" w:hanging="425"/>
                              <w:rPr>
                                <w:b/>
                                <w:bCs/>
                              </w:rPr>
                            </w:pPr>
                            <w:r w:rsidRPr="00825D56">
                              <w:rPr>
                                <w:b/>
                                <w:bCs/>
                                <w:lang w:val="en-GB"/>
                              </w:rPr>
                              <w:t>Game #2 (</w:t>
                            </w:r>
                            <w:r w:rsidRPr="00825D56">
                              <w:rPr>
                                <w:rFonts w:hint="eastAsia"/>
                                <w:b/>
                                <w:bCs/>
                                <w:lang w:val="en-GB"/>
                              </w:rPr>
                              <w:t>∞</w:t>
                            </w:r>
                            <w:r w:rsidRPr="00825D56">
                              <w:rPr>
                                <w:b/>
                                <w:bCs/>
                                <w:lang w:val="en-GB"/>
                              </w:rPr>
                              <w:t xml:space="preserve"> Iterations – Unknown Probability of Continue to the next Game Stage/Round, less than 100%):</w:t>
                            </w:r>
                          </w:p>
                          <w:p w14:paraId="2AFC1D42" w14:textId="77777777" w:rsidR="004E6F59" w:rsidRPr="00825D56" w:rsidRDefault="004E6F59" w:rsidP="00172E6D">
                            <w:pPr>
                              <w:pStyle w:val="My"/>
                              <w:numPr>
                                <w:ilvl w:val="1"/>
                                <w:numId w:val="15"/>
                              </w:numPr>
                              <w:spacing w:after="240"/>
                              <w:ind w:left="1418" w:hanging="284"/>
                              <w:rPr>
                                <w:b/>
                                <w:bCs/>
                              </w:rPr>
                            </w:pPr>
                            <w:r w:rsidRPr="00825D56">
                              <w:rPr>
                                <w:b/>
                                <w:bCs/>
                                <w:lang w:val="en-GB"/>
                              </w:rPr>
                              <w:t>Grim Trigger For Fixed Number of Rounds With Probability Strategy:</w:t>
                            </w:r>
                          </w:p>
                          <w:p w14:paraId="069462C8" w14:textId="4ADEA167" w:rsidR="004E6F59" w:rsidRPr="00D51F77" w:rsidRDefault="004E6F59" w:rsidP="00D51F77">
                            <w:pPr>
                              <w:pStyle w:val="My"/>
                              <w:numPr>
                                <w:ilvl w:val="2"/>
                                <w:numId w:val="15"/>
                              </w:numPr>
                              <w:spacing w:after="240"/>
                              <w:ind w:left="1843" w:hanging="283"/>
                            </w:pPr>
                            <w:r>
                              <w:rPr>
                                <w:lang w:val="en-GB"/>
                              </w:rPr>
                              <w:t>Total Score Points (10</w:t>
                            </w:r>
                            <w:r w:rsidRPr="00D51F77">
                              <w:rPr>
                                <w:vertAlign w:val="superscript"/>
                                <w:lang w:val="en-GB"/>
                              </w:rPr>
                              <w:t>th</w:t>
                            </w:r>
                            <w:r>
                              <w:rPr>
                                <w:lang w:val="en-GB"/>
                              </w:rPr>
                              <w:t xml:space="preserve"> Place): </w:t>
                            </w:r>
                            <w:r w:rsidRPr="00D51F77">
                              <w:rPr>
                                <w:lang w:val="en-GB"/>
                              </w:rPr>
                              <w:t>62.355</w:t>
                            </w:r>
                          </w:p>
                          <w:p w14:paraId="572BEDD9" w14:textId="190A530F" w:rsidR="004E6F59" w:rsidRPr="00FF3FDB" w:rsidRDefault="004E6F59" w:rsidP="00D51F77">
                            <w:pPr>
                              <w:pStyle w:val="My"/>
                              <w:numPr>
                                <w:ilvl w:val="2"/>
                                <w:numId w:val="15"/>
                              </w:numPr>
                              <w:spacing w:after="240"/>
                              <w:ind w:left="1843" w:hanging="283"/>
                            </w:pPr>
                            <w:r>
                              <w:rPr>
                                <w:lang w:val="en-GB"/>
                              </w:rPr>
                              <w:t xml:space="preserve">Highest Score Points: </w:t>
                            </w:r>
                            <w:r w:rsidRPr="00D51F77">
                              <w:rPr>
                                <w:lang w:val="en-GB"/>
                              </w:rPr>
                              <w:t>66.000</w:t>
                            </w:r>
                          </w:p>
                          <w:p w14:paraId="4B5072CD" w14:textId="77777777" w:rsidR="004E6F59" w:rsidRPr="00825D56" w:rsidRDefault="004E6F59" w:rsidP="00552735">
                            <w:pPr>
                              <w:pStyle w:val="My"/>
                              <w:numPr>
                                <w:ilvl w:val="0"/>
                                <w:numId w:val="15"/>
                              </w:numPr>
                              <w:spacing w:after="240"/>
                              <w:ind w:left="1134" w:hanging="425"/>
                              <w:rPr>
                                <w:b/>
                                <w:bCs/>
                              </w:rPr>
                            </w:pPr>
                            <w:r w:rsidRPr="00825D56">
                              <w:rPr>
                                <w:b/>
                                <w:bCs/>
                                <w:lang w:val="en-GB"/>
                              </w:rPr>
                              <w:t>Game #3 (</w:t>
                            </w:r>
                            <w:r w:rsidRPr="00825D56">
                              <w:rPr>
                                <w:rFonts w:hint="eastAsia"/>
                                <w:b/>
                                <w:bCs/>
                                <w:lang w:val="en-GB"/>
                              </w:rPr>
                              <w:t>U</w:t>
                            </w:r>
                            <w:r w:rsidRPr="00825D56">
                              <w:rPr>
                                <w:b/>
                                <w:bCs/>
                                <w:lang w:val="en-GB"/>
                              </w:rPr>
                              <w:t>nknown Iterations, higher than 1 – Unknown Probability of Continue to the next Game Stage/Round, less than 100%):</w:t>
                            </w:r>
                          </w:p>
                          <w:p w14:paraId="6850FB8F" w14:textId="77777777" w:rsidR="004E6F59" w:rsidRPr="00825D56" w:rsidRDefault="004E6F59" w:rsidP="00552735">
                            <w:pPr>
                              <w:pStyle w:val="My"/>
                              <w:numPr>
                                <w:ilvl w:val="1"/>
                                <w:numId w:val="15"/>
                              </w:numPr>
                              <w:spacing w:after="240"/>
                              <w:ind w:left="1418" w:hanging="284"/>
                              <w:rPr>
                                <w:b/>
                                <w:bCs/>
                              </w:rPr>
                            </w:pPr>
                            <w:r w:rsidRPr="00825D56">
                              <w:rPr>
                                <w:b/>
                                <w:bCs/>
                                <w:lang w:val="en-GB"/>
                              </w:rPr>
                              <w:t>Grim Trigger For Unknown Number of Rounds With Probability Strategy:</w:t>
                            </w:r>
                          </w:p>
                          <w:p w14:paraId="05CF9C08" w14:textId="42B36C5B" w:rsidR="004E6F59" w:rsidRPr="00D51F77" w:rsidRDefault="004E6F59" w:rsidP="00552735">
                            <w:pPr>
                              <w:pStyle w:val="My"/>
                              <w:numPr>
                                <w:ilvl w:val="2"/>
                                <w:numId w:val="15"/>
                              </w:numPr>
                              <w:spacing w:after="240"/>
                              <w:ind w:left="1843" w:hanging="283"/>
                            </w:pPr>
                            <w:r>
                              <w:rPr>
                                <w:lang w:val="en-GB"/>
                              </w:rPr>
                              <w:t>Total Score Points (6</w:t>
                            </w:r>
                            <w:r w:rsidRPr="00D51F77">
                              <w:rPr>
                                <w:vertAlign w:val="superscript"/>
                                <w:lang w:val="en-GB"/>
                              </w:rPr>
                              <w:t>th</w:t>
                            </w:r>
                            <w:r>
                              <w:rPr>
                                <w:lang w:val="en-GB"/>
                              </w:rPr>
                              <w:t xml:space="preserve"> Place): 39.000</w:t>
                            </w:r>
                          </w:p>
                          <w:p w14:paraId="1153A4C0" w14:textId="76E7DF13" w:rsidR="004E6F59" w:rsidRPr="00172E6D" w:rsidRDefault="004E6F59" w:rsidP="00552735">
                            <w:pPr>
                              <w:pStyle w:val="My"/>
                              <w:numPr>
                                <w:ilvl w:val="2"/>
                                <w:numId w:val="15"/>
                              </w:numPr>
                              <w:spacing w:after="240"/>
                              <w:ind w:left="1843" w:hanging="283"/>
                            </w:pPr>
                            <w:r>
                              <w:rPr>
                                <w:lang w:val="en-GB"/>
                              </w:rPr>
                              <w:t>Highest Score Points: 44.500</w:t>
                            </w:r>
                          </w:p>
                          <w:p w14:paraId="08A194C9" w14:textId="77777777" w:rsidR="004E6F59" w:rsidRPr="00AC1259" w:rsidRDefault="004E6F59" w:rsidP="00FF3FDB">
                            <w:pPr>
                              <w:pStyle w:val="My"/>
                              <w:spacing w:after="240"/>
                              <w:rPr>
                                <w:sz w:val="4"/>
                                <w:szCs w:val="4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B854D02" id="_x0000_s1067" type="#_x0000_t202" style="position:absolute;margin-left:45pt;margin-top:188.25pt;width:495.75pt;height:534.75pt;z-index:2526151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" filled="f" fillcolor="#fffffe" stroked="f" strokecolor="#212120" insetpen="t">
                <v:textbox inset="2.88pt,2.88pt,2.88pt,2.88pt">
                  <w:txbxContent>
                    <w:p w14:paraId="56BEB625" w14:textId="77777777" w:rsidR="004E6F59" w:rsidRDefault="004E6F59" w:rsidP="00FF3FDB">
                      <w:pPr>
                        <w:pStyle w:val="MyHeadtitle"/>
                        <w:spacing w:before="0" w:after="0"/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</w:pPr>
                      <w:r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  <w:t>vii. Strategies Used in</w:t>
                      </w:r>
                    </w:p>
                    <w:p w14:paraId="6D5E8E84" w14:textId="583FA506" w:rsidR="004E6F59" w:rsidRPr="00BE4F55" w:rsidRDefault="004E6F59" w:rsidP="00FF3FDB">
                      <w:pPr>
                        <w:pStyle w:val="MyHeadtitle"/>
                        <w:spacing w:before="0" w:after="0"/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</w:pPr>
                      <w:r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  <w:t xml:space="preserve">      the Tournament</w:t>
                      </w:r>
                    </w:p>
                    <w:p w14:paraId="5F8E5F6D" w14:textId="77777777" w:rsidR="004E6F59" w:rsidRPr="009C17A7" w:rsidRDefault="004E6F59" w:rsidP="009C17A7">
                      <w:pPr>
                        <w:pStyle w:val="My"/>
                        <w:spacing w:after="240"/>
                        <w:rPr>
                          <w:sz w:val="4"/>
                          <w:szCs w:val="4"/>
                        </w:rPr>
                      </w:pPr>
                    </w:p>
                    <w:p w14:paraId="73EFD400" w14:textId="77777777" w:rsidR="004E6F59" w:rsidRPr="00825D56" w:rsidRDefault="004E6F59" w:rsidP="00FF3FDB">
                      <w:pPr>
                        <w:pStyle w:val="My"/>
                        <w:numPr>
                          <w:ilvl w:val="0"/>
                          <w:numId w:val="15"/>
                        </w:numPr>
                        <w:spacing w:after="240"/>
                        <w:ind w:left="1134" w:hanging="425"/>
                        <w:rPr>
                          <w:b/>
                          <w:bCs/>
                        </w:rPr>
                      </w:pPr>
                      <w:r w:rsidRPr="00825D56">
                        <w:rPr>
                          <w:b/>
                          <w:bCs/>
                          <w:lang w:val="en-GB"/>
                        </w:rPr>
                        <w:t>Game #1 (20 Iterations – 100% of Probability of Continue to the next Game Stage/Round):</w:t>
                      </w:r>
                    </w:p>
                    <w:p w14:paraId="52A50A6C" w14:textId="77777777" w:rsidR="004E6F59" w:rsidRPr="00825D56" w:rsidRDefault="004E6F59" w:rsidP="00172E6D">
                      <w:pPr>
                        <w:pStyle w:val="My"/>
                        <w:numPr>
                          <w:ilvl w:val="1"/>
                          <w:numId w:val="15"/>
                        </w:numPr>
                        <w:spacing w:after="240"/>
                        <w:ind w:left="1418" w:hanging="284"/>
                        <w:rPr>
                          <w:b/>
                          <w:bCs/>
                        </w:rPr>
                      </w:pPr>
                      <w:r w:rsidRPr="00825D56">
                        <w:rPr>
                          <w:b/>
                          <w:bCs/>
                          <w:lang w:val="en-GB"/>
                        </w:rPr>
                        <w:t>Forgiving Grim Trigger For Fixed Number of Rounds Strategy:</w:t>
                      </w:r>
                    </w:p>
                    <w:p w14:paraId="25D69ECC" w14:textId="6425C225" w:rsidR="004E6F59" w:rsidRPr="00D51F77" w:rsidRDefault="004E6F59" w:rsidP="00D51F77">
                      <w:pPr>
                        <w:pStyle w:val="My"/>
                        <w:numPr>
                          <w:ilvl w:val="2"/>
                          <w:numId w:val="15"/>
                        </w:numPr>
                        <w:spacing w:after="240"/>
                        <w:ind w:left="1843" w:hanging="283"/>
                      </w:pPr>
                      <w:r>
                        <w:rPr>
                          <w:lang w:val="en-GB"/>
                        </w:rPr>
                        <w:t>Total Score Points (4</w:t>
                      </w:r>
                      <w:r w:rsidRPr="00D51F77">
                        <w:rPr>
                          <w:vertAlign w:val="superscript"/>
                          <w:lang w:val="en-GB"/>
                        </w:rPr>
                        <w:t>th</w:t>
                      </w:r>
                      <w:r>
                        <w:rPr>
                          <w:lang w:val="en-GB"/>
                        </w:rPr>
                        <w:t xml:space="preserve"> Place): </w:t>
                      </w:r>
                      <w:r w:rsidRPr="00D51F77">
                        <w:rPr>
                          <w:lang w:val="en-GB"/>
                        </w:rPr>
                        <w:t>56.400</w:t>
                      </w:r>
                    </w:p>
                    <w:p w14:paraId="7525525E" w14:textId="73377840" w:rsidR="004E6F59" w:rsidRPr="00FF3FDB" w:rsidRDefault="004E6F59" w:rsidP="00D51F77">
                      <w:pPr>
                        <w:pStyle w:val="My"/>
                        <w:numPr>
                          <w:ilvl w:val="2"/>
                          <w:numId w:val="15"/>
                        </w:numPr>
                        <w:spacing w:after="240"/>
                        <w:ind w:left="1843" w:hanging="283"/>
                      </w:pPr>
                      <w:r>
                        <w:rPr>
                          <w:lang w:val="en-GB"/>
                        </w:rPr>
                        <w:t xml:space="preserve">Highest Score Points: </w:t>
                      </w:r>
                      <w:r w:rsidRPr="00D51F77">
                        <w:rPr>
                          <w:lang w:val="en-GB"/>
                        </w:rPr>
                        <w:t>57.200</w:t>
                      </w:r>
                    </w:p>
                    <w:p w14:paraId="33D5C53A" w14:textId="77777777" w:rsidR="004E6F59" w:rsidRPr="00825D56" w:rsidRDefault="004E6F59" w:rsidP="00172E6D">
                      <w:pPr>
                        <w:pStyle w:val="My"/>
                        <w:numPr>
                          <w:ilvl w:val="0"/>
                          <w:numId w:val="15"/>
                        </w:numPr>
                        <w:spacing w:after="240"/>
                        <w:ind w:left="1134" w:hanging="425"/>
                        <w:rPr>
                          <w:b/>
                          <w:bCs/>
                        </w:rPr>
                      </w:pPr>
                      <w:r w:rsidRPr="00825D56">
                        <w:rPr>
                          <w:b/>
                          <w:bCs/>
                          <w:lang w:val="en-GB"/>
                        </w:rPr>
                        <w:t>Game #2 (</w:t>
                      </w:r>
                      <w:r w:rsidRPr="00825D56">
                        <w:rPr>
                          <w:rFonts w:hint="eastAsia"/>
                          <w:b/>
                          <w:bCs/>
                          <w:lang w:val="en-GB"/>
                        </w:rPr>
                        <w:t>∞</w:t>
                      </w:r>
                      <w:r w:rsidRPr="00825D56">
                        <w:rPr>
                          <w:b/>
                          <w:bCs/>
                          <w:lang w:val="en-GB"/>
                        </w:rPr>
                        <w:t xml:space="preserve"> Iterations – Unknown Probability of Continue to the next Game Stage/Round, less than 100%):</w:t>
                      </w:r>
                    </w:p>
                    <w:p w14:paraId="2AFC1D42" w14:textId="77777777" w:rsidR="004E6F59" w:rsidRPr="00825D56" w:rsidRDefault="004E6F59" w:rsidP="00172E6D">
                      <w:pPr>
                        <w:pStyle w:val="My"/>
                        <w:numPr>
                          <w:ilvl w:val="1"/>
                          <w:numId w:val="15"/>
                        </w:numPr>
                        <w:spacing w:after="240"/>
                        <w:ind w:left="1418" w:hanging="284"/>
                        <w:rPr>
                          <w:b/>
                          <w:bCs/>
                        </w:rPr>
                      </w:pPr>
                      <w:r w:rsidRPr="00825D56">
                        <w:rPr>
                          <w:b/>
                          <w:bCs/>
                          <w:lang w:val="en-GB"/>
                        </w:rPr>
                        <w:t>Grim Trigger For Fixed Number of Rounds With Probability Strategy:</w:t>
                      </w:r>
                    </w:p>
                    <w:p w14:paraId="069462C8" w14:textId="4ADEA167" w:rsidR="004E6F59" w:rsidRPr="00D51F77" w:rsidRDefault="004E6F59" w:rsidP="00D51F77">
                      <w:pPr>
                        <w:pStyle w:val="My"/>
                        <w:numPr>
                          <w:ilvl w:val="2"/>
                          <w:numId w:val="15"/>
                        </w:numPr>
                        <w:spacing w:after="240"/>
                        <w:ind w:left="1843" w:hanging="283"/>
                      </w:pPr>
                      <w:r>
                        <w:rPr>
                          <w:lang w:val="en-GB"/>
                        </w:rPr>
                        <w:t>Total Score Points (10</w:t>
                      </w:r>
                      <w:r w:rsidRPr="00D51F77">
                        <w:rPr>
                          <w:vertAlign w:val="superscript"/>
                          <w:lang w:val="en-GB"/>
                        </w:rPr>
                        <w:t>th</w:t>
                      </w:r>
                      <w:r>
                        <w:rPr>
                          <w:lang w:val="en-GB"/>
                        </w:rPr>
                        <w:t xml:space="preserve"> Place): </w:t>
                      </w:r>
                      <w:r w:rsidRPr="00D51F77">
                        <w:rPr>
                          <w:lang w:val="en-GB"/>
                        </w:rPr>
                        <w:t>62.355</w:t>
                      </w:r>
                    </w:p>
                    <w:p w14:paraId="572BEDD9" w14:textId="190A530F" w:rsidR="004E6F59" w:rsidRPr="00FF3FDB" w:rsidRDefault="004E6F59" w:rsidP="00D51F77">
                      <w:pPr>
                        <w:pStyle w:val="My"/>
                        <w:numPr>
                          <w:ilvl w:val="2"/>
                          <w:numId w:val="15"/>
                        </w:numPr>
                        <w:spacing w:after="240"/>
                        <w:ind w:left="1843" w:hanging="283"/>
                      </w:pPr>
                      <w:r>
                        <w:rPr>
                          <w:lang w:val="en-GB"/>
                        </w:rPr>
                        <w:t xml:space="preserve">Highest Score Points: </w:t>
                      </w:r>
                      <w:r w:rsidRPr="00D51F77">
                        <w:rPr>
                          <w:lang w:val="en-GB"/>
                        </w:rPr>
                        <w:t>66.000</w:t>
                      </w:r>
                    </w:p>
                    <w:p w14:paraId="4B5072CD" w14:textId="77777777" w:rsidR="004E6F59" w:rsidRPr="00825D56" w:rsidRDefault="004E6F59" w:rsidP="00552735">
                      <w:pPr>
                        <w:pStyle w:val="My"/>
                        <w:numPr>
                          <w:ilvl w:val="0"/>
                          <w:numId w:val="15"/>
                        </w:numPr>
                        <w:spacing w:after="240"/>
                        <w:ind w:left="1134" w:hanging="425"/>
                        <w:rPr>
                          <w:b/>
                          <w:bCs/>
                        </w:rPr>
                      </w:pPr>
                      <w:r w:rsidRPr="00825D56">
                        <w:rPr>
                          <w:b/>
                          <w:bCs/>
                          <w:lang w:val="en-GB"/>
                        </w:rPr>
                        <w:t>Game #3 (</w:t>
                      </w:r>
                      <w:r w:rsidRPr="00825D56">
                        <w:rPr>
                          <w:rFonts w:hint="eastAsia"/>
                          <w:b/>
                          <w:bCs/>
                          <w:lang w:val="en-GB"/>
                        </w:rPr>
                        <w:t>U</w:t>
                      </w:r>
                      <w:r w:rsidRPr="00825D56">
                        <w:rPr>
                          <w:b/>
                          <w:bCs/>
                          <w:lang w:val="en-GB"/>
                        </w:rPr>
                        <w:t>nknown Iterations, higher than 1 – Unknown Probability of Continue to the next Game Stage/Round, less than 100%):</w:t>
                      </w:r>
                    </w:p>
                    <w:p w14:paraId="6850FB8F" w14:textId="77777777" w:rsidR="004E6F59" w:rsidRPr="00825D56" w:rsidRDefault="004E6F59" w:rsidP="00552735">
                      <w:pPr>
                        <w:pStyle w:val="My"/>
                        <w:numPr>
                          <w:ilvl w:val="1"/>
                          <w:numId w:val="15"/>
                        </w:numPr>
                        <w:spacing w:after="240"/>
                        <w:ind w:left="1418" w:hanging="284"/>
                        <w:rPr>
                          <w:b/>
                          <w:bCs/>
                        </w:rPr>
                      </w:pPr>
                      <w:r w:rsidRPr="00825D56">
                        <w:rPr>
                          <w:b/>
                          <w:bCs/>
                          <w:lang w:val="en-GB"/>
                        </w:rPr>
                        <w:t>Grim Trigger For Unknown Number of Rounds With Probability Strategy:</w:t>
                      </w:r>
                    </w:p>
                    <w:p w14:paraId="05CF9C08" w14:textId="42B36C5B" w:rsidR="004E6F59" w:rsidRPr="00D51F77" w:rsidRDefault="004E6F59" w:rsidP="00552735">
                      <w:pPr>
                        <w:pStyle w:val="My"/>
                        <w:numPr>
                          <w:ilvl w:val="2"/>
                          <w:numId w:val="15"/>
                        </w:numPr>
                        <w:spacing w:after="240"/>
                        <w:ind w:left="1843" w:hanging="283"/>
                      </w:pPr>
                      <w:r>
                        <w:rPr>
                          <w:lang w:val="en-GB"/>
                        </w:rPr>
                        <w:t>Total Score Points (6</w:t>
                      </w:r>
                      <w:r w:rsidRPr="00D51F77">
                        <w:rPr>
                          <w:vertAlign w:val="superscript"/>
                          <w:lang w:val="en-GB"/>
                        </w:rPr>
                        <w:t>th</w:t>
                      </w:r>
                      <w:r>
                        <w:rPr>
                          <w:lang w:val="en-GB"/>
                        </w:rPr>
                        <w:t xml:space="preserve"> Place): 39.000</w:t>
                      </w:r>
                    </w:p>
                    <w:p w14:paraId="1153A4C0" w14:textId="76E7DF13" w:rsidR="004E6F59" w:rsidRPr="00172E6D" w:rsidRDefault="004E6F59" w:rsidP="00552735">
                      <w:pPr>
                        <w:pStyle w:val="My"/>
                        <w:numPr>
                          <w:ilvl w:val="2"/>
                          <w:numId w:val="15"/>
                        </w:numPr>
                        <w:spacing w:after="240"/>
                        <w:ind w:left="1843" w:hanging="283"/>
                      </w:pPr>
                      <w:r>
                        <w:rPr>
                          <w:lang w:val="en-GB"/>
                        </w:rPr>
                        <w:t>Highest Score Points: 44.500</w:t>
                      </w:r>
                    </w:p>
                    <w:p w14:paraId="08A194C9" w14:textId="77777777" w:rsidR="004E6F59" w:rsidRPr="00AC1259" w:rsidRDefault="004E6F59" w:rsidP="00FF3FDB">
                      <w:pPr>
                        <w:pStyle w:val="My"/>
                        <w:spacing w:after="240"/>
                        <w:rPr>
                          <w:sz w:val="4"/>
                          <w:szCs w:val="4"/>
                          <w:lang w:val="en-GB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B0A3C04" w14:textId="77777777" w:rsidR="00552735" w:rsidRDefault="00552735">
      <w:r>
        <w:br w:type="page"/>
      </w:r>
    </w:p>
    <w:p w14:paraId="02AD4BA9" w14:textId="77777777" w:rsidR="00552735" w:rsidRPr="00F67D3A" w:rsidRDefault="00552735" w:rsidP="00552735">
      <w:r>
        <w:rPr>
          <w:noProof/>
          <w:lang w:eastAsia="en-US"/>
        </w:rPr>
        <w:lastRenderedPageBreak/>
        <w:drawing>
          <wp:anchor distT="0" distB="0" distL="114300" distR="114300" simplePos="0" relativeHeight="252623360" behindDoc="1" locked="0" layoutInCell="1" allowOverlap="1" wp14:anchorId="3DA7D1A0" wp14:editId="6A21AF34">
            <wp:simplePos x="0" y="0"/>
            <wp:positionH relativeFrom="column">
              <wp:posOffset>-114300</wp:posOffset>
            </wp:positionH>
            <wp:positionV relativeFrom="paragraph">
              <wp:posOffset>-1196340</wp:posOffset>
            </wp:positionV>
            <wp:extent cx="7886700" cy="2668905"/>
            <wp:effectExtent l="0" t="0" r="0" b="0"/>
            <wp:wrapNone/>
            <wp:docPr id="365" name="Picture 365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D3C3C94" w14:textId="77777777" w:rsidR="00552735" w:rsidRPr="00F67D3A" w:rsidRDefault="00552735" w:rsidP="00552735">
      <w:r w:rsidRPr="008C3BF3">
        <w:rPr>
          <w:rStyle w:val="sowc"/>
          <w:noProof/>
          <w:color w:val="333333"/>
        </w:rPr>
        <w:drawing>
          <wp:anchor distT="0" distB="0" distL="114300" distR="114300" simplePos="0" relativeHeight="252622336" behindDoc="0" locked="0" layoutInCell="1" allowOverlap="1" wp14:anchorId="294B540E" wp14:editId="49E461B8">
            <wp:simplePos x="0" y="0"/>
            <wp:positionH relativeFrom="column">
              <wp:posOffset>6181725</wp:posOffset>
            </wp:positionH>
            <wp:positionV relativeFrom="paragraph">
              <wp:posOffset>51435</wp:posOffset>
            </wp:positionV>
            <wp:extent cx="843915" cy="614045"/>
            <wp:effectExtent l="0" t="0" r="0" b="0"/>
            <wp:wrapNone/>
            <wp:docPr id="366" name="Picture 3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ct-nova-logo-1.png"/>
                    <pic:cNvPicPr/>
                  </pic:nvPicPr>
                  <pic:blipFill>
                    <a:blip r:embed="rId11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60000" contrast="-8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3915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3BF3">
        <w:rPr>
          <w:rStyle w:val="sowc"/>
          <w:noProof/>
          <w:color w:val="333333"/>
        </w:rPr>
        <w:drawing>
          <wp:anchor distT="0" distB="0" distL="114300" distR="114300" simplePos="0" relativeHeight="252621312" behindDoc="0" locked="0" layoutInCell="1" allowOverlap="1" wp14:anchorId="5985B85E" wp14:editId="79FED6E5">
            <wp:simplePos x="0" y="0"/>
            <wp:positionH relativeFrom="column">
              <wp:posOffset>4107815</wp:posOffset>
            </wp:positionH>
            <wp:positionV relativeFrom="paragraph">
              <wp:posOffset>25163</wp:posOffset>
            </wp:positionV>
            <wp:extent cx="1787545" cy="649974"/>
            <wp:effectExtent l="0" t="0" r="3175" b="0"/>
            <wp:wrapNone/>
            <wp:docPr id="367" name="Picture 3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niversidade-nova-lisboa-logo-1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60000" contrast="-8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545" cy="6499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ECDDBA" w14:textId="77777777" w:rsidR="00552735" w:rsidRPr="00F67D3A" w:rsidRDefault="00552735" w:rsidP="00552735"/>
    <w:p w14:paraId="0C02D887" w14:textId="77777777" w:rsidR="00552735" w:rsidRPr="00F67D3A" w:rsidRDefault="00552735" w:rsidP="00552735"/>
    <w:p w14:paraId="6439701C" w14:textId="77777777" w:rsidR="00552735" w:rsidRPr="00F67D3A" w:rsidRDefault="00552735" w:rsidP="00552735"/>
    <w:p w14:paraId="0A8EBD70" w14:textId="77777777" w:rsidR="00552735" w:rsidRPr="00F67D3A" w:rsidRDefault="00552735" w:rsidP="00552735"/>
    <w:p w14:paraId="21062E4F" w14:textId="77777777" w:rsidR="00552735" w:rsidRPr="00F67D3A" w:rsidRDefault="00552735" w:rsidP="00552735"/>
    <w:p w14:paraId="052B3E28" w14:textId="77777777" w:rsidR="00552735" w:rsidRPr="00F67D3A" w:rsidRDefault="00552735" w:rsidP="00552735"/>
    <w:p w14:paraId="66FC3382" w14:textId="77777777" w:rsidR="00552735" w:rsidRPr="00F67D3A" w:rsidRDefault="00552735" w:rsidP="00552735"/>
    <w:p w14:paraId="7450FE28" w14:textId="77777777" w:rsidR="00552735" w:rsidRPr="00F67D3A" w:rsidRDefault="00552735" w:rsidP="00552735"/>
    <w:p w14:paraId="62332F01" w14:textId="77777777" w:rsidR="00552735" w:rsidRPr="00F67D3A" w:rsidRDefault="00552735" w:rsidP="00552735">
      <w:r>
        <w:rPr>
          <w:noProof/>
          <w:lang w:eastAsia="en-US"/>
        </w:rPr>
        <mc:AlternateContent>
          <mc:Choice Requires="wps">
            <w:drawing>
              <wp:anchor distT="36576" distB="36576" distL="36576" distR="36576" simplePos="0" relativeHeight="252620288" behindDoc="0" locked="0" layoutInCell="1" allowOverlap="1" wp14:anchorId="40870CD9" wp14:editId="1804ABD7">
                <wp:simplePos x="0" y="0"/>
                <wp:positionH relativeFrom="column">
                  <wp:posOffset>571500</wp:posOffset>
                </wp:positionH>
                <wp:positionV relativeFrom="page">
                  <wp:posOffset>2390775</wp:posOffset>
                </wp:positionV>
                <wp:extent cx="6296025" cy="6819900"/>
                <wp:effectExtent l="0" t="0" r="9525" b="0"/>
                <wp:wrapNone/>
                <wp:docPr id="364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6025" cy="6819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FAE1252" w14:textId="77777777" w:rsidR="004E6F59" w:rsidRDefault="004E6F59" w:rsidP="00552735">
                            <w:pPr>
                              <w:pStyle w:val="MyHeadtitle"/>
                              <w:spacing w:before="0" w:after="0"/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  <w:t>viii. Explanation about the chosen</w:t>
                            </w:r>
                          </w:p>
                          <w:p w14:paraId="6401AE00" w14:textId="766B5738" w:rsidR="004E6F59" w:rsidRPr="00BE4F55" w:rsidRDefault="004E6F59" w:rsidP="00552735">
                            <w:pPr>
                              <w:pStyle w:val="MyHeadtitle"/>
                              <w:spacing w:before="0" w:after="0"/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  <w:t xml:space="preserve">      Strategies for the Tournament</w:t>
                            </w:r>
                          </w:p>
                          <w:p w14:paraId="2F7D2A84" w14:textId="77777777" w:rsidR="004E6F59" w:rsidRPr="009C17A7" w:rsidRDefault="004E6F59" w:rsidP="0095606E">
                            <w:pPr>
                              <w:pStyle w:val="My"/>
                              <w:spacing w:after="240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6FD4CEBC" w14:textId="77777777" w:rsidR="004E6F59" w:rsidRPr="00825D56" w:rsidRDefault="004E6F59" w:rsidP="00D029B1">
                            <w:pPr>
                              <w:pStyle w:val="My"/>
                              <w:numPr>
                                <w:ilvl w:val="0"/>
                                <w:numId w:val="15"/>
                              </w:numPr>
                              <w:spacing w:after="240"/>
                              <w:ind w:left="1134" w:hanging="425"/>
                              <w:rPr>
                                <w:b/>
                                <w:bCs/>
                              </w:rPr>
                            </w:pPr>
                            <w:r w:rsidRPr="00825D56">
                              <w:rPr>
                                <w:b/>
                                <w:bCs/>
                                <w:lang w:val="en-GB"/>
                              </w:rPr>
                              <w:t>Game #1 (20 Iterations – 100% of Probability of Continue to the next Game Stage/Round):</w:t>
                            </w:r>
                          </w:p>
                          <w:p w14:paraId="520BF8C2" w14:textId="77777777" w:rsidR="004E6F59" w:rsidRPr="00825D56" w:rsidRDefault="004E6F59" w:rsidP="00D029B1">
                            <w:pPr>
                              <w:pStyle w:val="My"/>
                              <w:numPr>
                                <w:ilvl w:val="1"/>
                                <w:numId w:val="15"/>
                              </w:numPr>
                              <w:spacing w:after="240"/>
                              <w:ind w:left="1418" w:hanging="284"/>
                              <w:rPr>
                                <w:b/>
                                <w:bCs/>
                              </w:rPr>
                            </w:pPr>
                            <w:r w:rsidRPr="00825D56">
                              <w:rPr>
                                <w:b/>
                                <w:bCs/>
                                <w:lang w:val="en-GB"/>
                              </w:rPr>
                              <w:t>Forgiving Grim Trigger For Fixed Number of Rounds Strategy:</w:t>
                            </w:r>
                          </w:p>
                          <w:p w14:paraId="30530B0F" w14:textId="77777777" w:rsidR="004E6F59" w:rsidRPr="00D029B1" w:rsidRDefault="004E6F59" w:rsidP="00D029B1">
                            <w:pPr>
                              <w:pStyle w:val="My"/>
                              <w:numPr>
                                <w:ilvl w:val="2"/>
                                <w:numId w:val="15"/>
                              </w:numPr>
                              <w:spacing w:after="240"/>
                              <w:ind w:left="1843" w:hanging="283"/>
                            </w:pPr>
                            <w:r>
                              <w:rPr>
                                <w:lang w:val="en-GB"/>
                              </w:rPr>
                              <w:t xml:space="preserve">It was thought in an implementation of an initial </w:t>
                            </w:r>
                            <w:r w:rsidRPr="00825D56">
                              <w:rPr>
                                <w:b/>
                                <w:bCs/>
                                <w:lang w:val="en-GB"/>
                              </w:rPr>
                              <w:t>Handshake Process</w:t>
                            </w:r>
                            <w:r>
                              <w:rPr>
                                <w:lang w:val="en-GB"/>
                              </w:rPr>
                              <w:t xml:space="preserve"> with a colleague, in order to, if in the case of be </w:t>
                            </w:r>
                            <w:r w:rsidRPr="00825D56">
                              <w:rPr>
                                <w:b/>
                                <w:bCs/>
                                <w:lang w:val="en-GB"/>
                              </w:rPr>
                              <w:t>detected</w:t>
                            </w:r>
                            <w:r>
                              <w:rPr>
                                <w:lang w:val="en-GB"/>
                              </w:rPr>
                              <w:t xml:space="preserve">, </w:t>
                            </w:r>
                            <w:r w:rsidRPr="00825D56">
                              <w:rPr>
                                <w:b/>
                                <w:bCs/>
                                <w:lang w:val="en-GB"/>
                              </w:rPr>
                              <w:t>maximize each other payoff gain</w:t>
                            </w:r>
                            <w:r>
                              <w:rPr>
                                <w:lang w:val="en-GB"/>
                              </w:rPr>
                              <w:t xml:space="preserve">. This process to be reliable would take a </w:t>
                            </w:r>
                            <w:r w:rsidRPr="00825D56">
                              <w:rPr>
                                <w:b/>
                                <w:bCs/>
                                <w:lang w:val="en-GB"/>
                              </w:rPr>
                              <w:t>couple of rounds (e.g., 5)</w:t>
                            </w:r>
                            <w:r>
                              <w:rPr>
                                <w:lang w:val="en-GB"/>
                              </w:rPr>
                              <w:t xml:space="preserve"> and some </w:t>
                            </w:r>
                            <w:r w:rsidRPr="00825D56">
                              <w:rPr>
                                <w:b/>
                                <w:bCs/>
                                <w:lang w:val="en-GB"/>
                              </w:rPr>
                              <w:t>Defect</w:t>
                            </w:r>
                            <w:r>
                              <w:rPr>
                                <w:lang w:val="en-GB"/>
                              </w:rPr>
                              <w:t xml:space="preserve"> actions as sacrifice or prober, and, as the number of iterations of the game it was </w:t>
                            </w:r>
                            <w:r w:rsidRPr="00825D56">
                              <w:rPr>
                                <w:b/>
                                <w:bCs/>
                                <w:lang w:val="en-GB"/>
                              </w:rPr>
                              <w:t>only 20</w:t>
                            </w:r>
                            <w:r>
                              <w:rPr>
                                <w:lang w:val="en-GB"/>
                              </w:rPr>
                              <w:t xml:space="preserve">, </w:t>
                            </w:r>
                            <w:r w:rsidRPr="00825D56">
                              <w:rPr>
                                <w:b/>
                                <w:bCs/>
                                <w:lang w:val="en-GB"/>
                              </w:rPr>
                              <w:t>it was decided to be not implemented</w:t>
                            </w:r>
                            <w:r>
                              <w:rPr>
                                <w:lang w:val="en-GB"/>
                              </w:rPr>
                              <w:t>.</w:t>
                            </w:r>
                          </w:p>
                          <w:p w14:paraId="7CDC1D74" w14:textId="77777777" w:rsidR="004E6F59" w:rsidRPr="00812737" w:rsidRDefault="004E6F59" w:rsidP="00D029B1">
                            <w:pPr>
                              <w:pStyle w:val="My"/>
                              <w:numPr>
                                <w:ilvl w:val="2"/>
                                <w:numId w:val="15"/>
                              </w:numPr>
                              <w:spacing w:after="240"/>
                              <w:ind w:left="1843" w:hanging="283"/>
                            </w:pPr>
                            <w:r>
                              <w:rPr>
                                <w:lang w:val="en-GB"/>
                              </w:rPr>
                              <w:t xml:space="preserve">The </w:t>
                            </w:r>
                            <w:r w:rsidRPr="00825D56">
                              <w:rPr>
                                <w:b/>
                                <w:bCs/>
                                <w:lang w:val="en-GB"/>
                              </w:rPr>
                              <w:t>Strategy</w:t>
                            </w:r>
                            <w:r>
                              <w:rPr>
                                <w:lang w:val="en-GB"/>
                              </w:rPr>
                              <w:t xml:space="preserve"> starts by playing a </w:t>
                            </w:r>
                            <w:r w:rsidRPr="00825D56">
                              <w:rPr>
                                <w:b/>
                                <w:bCs/>
                                <w:lang w:val="en-GB"/>
                              </w:rPr>
                              <w:t>Cooperate</w:t>
                            </w:r>
                            <w:r>
                              <w:rPr>
                                <w:lang w:val="en-GB"/>
                              </w:rPr>
                              <w:t xml:space="preserve"> action.</w:t>
                            </w:r>
                          </w:p>
                          <w:p w14:paraId="2362F7A2" w14:textId="77777777" w:rsidR="004E6F59" w:rsidRPr="00D029B1" w:rsidRDefault="004E6F59" w:rsidP="00D029B1">
                            <w:pPr>
                              <w:pStyle w:val="My"/>
                              <w:numPr>
                                <w:ilvl w:val="2"/>
                                <w:numId w:val="15"/>
                              </w:numPr>
                              <w:spacing w:after="240"/>
                              <w:ind w:left="1843" w:hanging="283"/>
                            </w:pPr>
                            <w:r>
                              <w:rPr>
                                <w:lang w:val="en-GB"/>
                              </w:rPr>
                              <w:t xml:space="preserve">The </w:t>
                            </w:r>
                            <w:r w:rsidRPr="00825D56">
                              <w:rPr>
                                <w:b/>
                                <w:bCs/>
                                <w:lang w:val="en-GB"/>
                              </w:rPr>
                              <w:t>Strategy</w:t>
                            </w:r>
                            <w:r>
                              <w:rPr>
                                <w:lang w:val="en-GB"/>
                              </w:rPr>
                              <w:t xml:space="preserve">, globally, implements the behaviour of the well-known </w:t>
                            </w:r>
                            <w:r w:rsidRPr="00825D56">
                              <w:rPr>
                                <w:b/>
                                <w:bCs/>
                                <w:lang w:val="en-GB"/>
                              </w:rPr>
                              <w:t>Grim Trigger</w:t>
                            </w:r>
                            <w:r>
                              <w:rPr>
                                <w:lang w:val="en-GB"/>
                              </w:rPr>
                              <w:t xml:space="preserve">, </w:t>
                            </w:r>
                            <w:r w:rsidRPr="00825D56">
                              <w:rPr>
                                <w:b/>
                                <w:bCs/>
                                <w:lang w:val="en-GB"/>
                              </w:rPr>
                              <w:t>but in a more forgiving sense</w:t>
                            </w:r>
                            <w:r>
                              <w:rPr>
                                <w:lang w:val="en-GB"/>
                              </w:rPr>
                              <w:t>.</w:t>
                            </w:r>
                          </w:p>
                          <w:p w14:paraId="26C2CB82" w14:textId="77777777" w:rsidR="004E6F59" w:rsidRPr="00D029B1" w:rsidRDefault="004E6F59" w:rsidP="00D029B1">
                            <w:pPr>
                              <w:pStyle w:val="My"/>
                              <w:numPr>
                                <w:ilvl w:val="2"/>
                                <w:numId w:val="15"/>
                              </w:numPr>
                              <w:spacing w:after="240"/>
                              <w:ind w:left="1843" w:hanging="283"/>
                            </w:pPr>
                            <w:r>
                              <w:rPr>
                                <w:lang w:val="en-GB"/>
                              </w:rPr>
                              <w:t xml:space="preserve">It’s </w:t>
                            </w:r>
                            <w:r w:rsidRPr="00825D56">
                              <w:rPr>
                                <w:b/>
                                <w:bCs/>
                                <w:lang w:val="en-GB"/>
                              </w:rPr>
                              <w:t>conceded two opportunities of forgiveness</w:t>
                            </w:r>
                            <w:r>
                              <w:rPr>
                                <w:lang w:val="en-GB"/>
                              </w:rPr>
                              <w:t>, in the case of the opponent plays</w:t>
                            </w:r>
                            <w:r w:rsidRPr="00825D56">
                              <w:rPr>
                                <w:b/>
                                <w:bCs/>
                                <w:lang w:val="en-GB"/>
                              </w:rPr>
                              <w:t xml:space="preserve"> two consecutives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825D56">
                              <w:rPr>
                                <w:b/>
                                <w:bCs/>
                                <w:lang w:val="en-GB"/>
                              </w:rPr>
                              <w:t>Cooperate</w:t>
                            </w:r>
                            <w:r>
                              <w:rPr>
                                <w:lang w:val="en-GB"/>
                              </w:rPr>
                              <w:t xml:space="preserve"> actions, after played some </w:t>
                            </w:r>
                            <w:r w:rsidRPr="00825D56">
                              <w:rPr>
                                <w:b/>
                                <w:bCs/>
                                <w:lang w:val="en-GB"/>
                              </w:rPr>
                              <w:t>Defect</w:t>
                            </w:r>
                            <w:r>
                              <w:rPr>
                                <w:lang w:val="en-GB"/>
                              </w:rPr>
                              <w:t xml:space="preserve"> action(s), in order to not play in a very severe way and try to be </w:t>
                            </w:r>
                            <w:r w:rsidRPr="00407380">
                              <w:rPr>
                                <w:b/>
                                <w:bCs/>
                                <w:lang w:val="en-GB"/>
                              </w:rPr>
                              <w:t>“nice”</w:t>
                            </w:r>
                            <w:r>
                              <w:rPr>
                                <w:lang w:val="en-GB"/>
                              </w:rPr>
                              <w:t>, sometimes.</w:t>
                            </w:r>
                          </w:p>
                          <w:p w14:paraId="1A0602E9" w14:textId="77777777" w:rsidR="004E6F59" w:rsidRPr="00D029B1" w:rsidRDefault="004E6F59" w:rsidP="00D029B1">
                            <w:pPr>
                              <w:pStyle w:val="My"/>
                              <w:numPr>
                                <w:ilvl w:val="2"/>
                                <w:numId w:val="15"/>
                              </w:numPr>
                              <w:spacing w:after="240"/>
                              <w:ind w:left="1843" w:hanging="283"/>
                            </w:pPr>
                            <w:r>
                              <w:rPr>
                                <w:lang w:val="en-GB"/>
                              </w:rPr>
                              <w:t xml:space="preserve">If the opponent </w:t>
                            </w:r>
                            <w:r w:rsidRPr="00407380">
                              <w:rPr>
                                <w:b/>
                                <w:bCs/>
                                <w:lang w:val="en-GB"/>
                              </w:rPr>
                              <w:t>waste</w:t>
                            </w:r>
                            <w:r>
                              <w:rPr>
                                <w:lang w:val="en-GB"/>
                              </w:rPr>
                              <w:t xml:space="preserve"> that </w:t>
                            </w:r>
                            <w:r w:rsidRPr="00407380">
                              <w:rPr>
                                <w:b/>
                                <w:bCs/>
                                <w:lang w:val="en-GB"/>
                              </w:rPr>
                              <w:t>two opportunities of forgiveness</w:t>
                            </w:r>
                            <w:r>
                              <w:rPr>
                                <w:lang w:val="en-GB"/>
                              </w:rPr>
                              <w:t xml:space="preserve">, the strategy will perform completely as a pure </w:t>
                            </w:r>
                            <w:r w:rsidRPr="00407380">
                              <w:rPr>
                                <w:b/>
                                <w:bCs/>
                                <w:lang w:val="en-GB"/>
                              </w:rPr>
                              <w:t>Grim Trigger Strategy</w:t>
                            </w:r>
                            <w:r>
                              <w:rPr>
                                <w:lang w:val="en-GB"/>
                              </w:rPr>
                              <w:t xml:space="preserve">, until the last </w:t>
                            </w:r>
                            <w:r w:rsidRPr="00407380">
                              <w:rPr>
                                <w:b/>
                                <w:bCs/>
                                <w:lang w:val="en-GB"/>
                              </w:rPr>
                              <w:t>Game Stages/Rounds</w:t>
                            </w:r>
                            <w:r>
                              <w:rPr>
                                <w:lang w:val="en-GB"/>
                              </w:rPr>
                              <w:t>.</w:t>
                            </w:r>
                          </w:p>
                          <w:p w14:paraId="73AA5F76" w14:textId="77777777" w:rsidR="004E6F59" w:rsidRPr="00D029B1" w:rsidRDefault="004E6F59" w:rsidP="00552735">
                            <w:pPr>
                              <w:pStyle w:val="My"/>
                              <w:numPr>
                                <w:ilvl w:val="2"/>
                                <w:numId w:val="15"/>
                              </w:numPr>
                              <w:spacing w:after="240"/>
                              <w:ind w:left="1843" w:hanging="283"/>
                            </w:pPr>
                            <w:r>
                              <w:rPr>
                                <w:lang w:val="en-GB"/>
                              </w:rPr>
                              <w:t xml:space="preserve">The </w:t>
                            </w:r>
                            <w:r w:rsidRPr="00407380">
                              <w:rPr>
                                <w:b/>
                                <w:bCs/>
                                <w:lang w:val="en-GB"/>
                              </w:rPr>
                              <w:t>Strategy</w:t>
                            </w:r>
                            <w:r>
                              <w:rPr>
                                <w:lang w:val="en-GB"/>
                              </w:rPr>
                              <w:t xml:space="preserve"> will play a </w:t>
                            </w:r>
                            <w:r w:rsidRPr="00407380">
                              <w:rPr>
                                <w:b/>
                                <w:bCs/>
                                <w:lang w:val="en-GB"/>
                              </w:rPr>
                              <w:t>Defect</w:t>
                            </w:r>
                            <w:r>
                              <w:rPr>
                                <w:lang w:val="en-GB"/>
                              </w:rPr>
                              <w:t xml:space="preserve"> action, when the possible </w:t>
                            </w:r>
                            <w:r w:rsidRPr="00407380">
                              <w:rPr>
                                <w:b/>
                                <w:bCs/>
                                <w:lang w:val="en-GB"/>
                              </w:rPr>
                              <w:t>Gain From Defect</w:t>
                            </w:r>
                            <w:r>
                              <w:rPr>
                                <w:lang w:val="en-GB"/>
                              </w:rPr>
                              <w:t xml:space="preserve"> was worthy, i.e., when the </w:t>
                            </w:r>
                            <w:r w:rsidRPr="00407380">
                              <w:rPr>
                                <w:b/>
                                <w:bCs/>
                                <w:lang w:val="en-GB"/>
                              </w:rPr>
                              <w:t>Gain From Defect</w:t>
                            </w:r>
                            <w:r>
                              <w:rPr>
                                <w:lang w:val="en-GB"/>
                              </w:rPr>
                              <w:t xml:space="preserve"> would be greater than the </w:t>
                            </w:r>
                            <w:r w:rsidRPr="00407380">
                              <w:rPr>
                                <w:b/>
                                <w:bCs/>
                                <w:lang w:val="en-GB"/>
                              </w:rPr>
                              <w:t>Deterministic Loss From Defect</w:t>
                            </w:r>
                            <w:r>
                              <w:rPr>
                                <w:lang w:val="en-GB"/>
                              </w:rPr>
                              <w:t xml:space="preserve">, in order to, </w:t>
                            </w:r>
                            <w:r w:rsidRPr="00407380">
                              <w:rPr>
                                <w:b/>
                                <w:bCs/>
                                <w:lang w:val="en-GB"/>
                              </w:rPr>
                              <w:t>avoid earlier unnecessary punishments</w:t>
                            </w:r>
                            <w:r>
                              <w:rPr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870CD9" id="_x0000_s1068" type="#_x0000_t202" style="position:absolute;margin-left:45pt;margin-top:188.25pt;width:495.75pt;height:537pt;z-index:2526202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" filled="f" fillcolor="#fffffe" stroked="f" strokecolor="#212120" insetpen="t">
                <v:textbox inset="2.88pt,2.88pt,2.88pt,2.88pt">
                  <w:txbxContent>
                    <w:p w14:paraId="4FAE1252" w14:textId="77777777" w:rsidR="004E6F59" w:rsidRDefault="004E6F59" w:rsidP="00552735">
                      <w:pPr>
                        <w:pStyle w:val="MyHeadtitle"/>
                        <w:spacing w:before="0" w:after="0"/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</w:pPr>
                      <w:r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  <w:t>viii. Explanation about the chosen</w:t>
                      </w:r>
                    </w:p>
                    <w:p w14:paraId="6401AE00" w14:textId="766B5738" w:rsidR="004E6F59" w:rsidRPr="00BE4F55" w:rsidRDefault="004E6F59" w:rsidP="00552735">
                      <w:pPr>
                        <w:pStyle w:val="MyHeadtitle"/>
                        <w:spacing w:before="0" w:after="0"/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</w:pPr>
                      <w:r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  <w:t xml:space="preserve">      Strategies for the Tournament</w:t>
                      </w:r>
                    </w:p>
                    <w:p w14:paraId="2F7D2A84" w14:textId="77777777" w:rsidR="004E6F59" w:rsidRPr="009C17A7" w:rsidRDefault="004E6F59" w:rsidP="0095606E">
                      <w:pPr>
                        <w:pStyle w:val="My"/>
                        <w:spacing w:after="240"/>
                        <w:rPr>
                          <w:sz w:val="4"/>
                          <w:szCs w:val="4"/>
                        </w:rPr>
                      </w:pPr>
                    </w:p>
                    <w:p w14:paraId="6FD4CEBC" w14:textId="77777777" w:rsidR="004E6F59" w:rsidRPr="00825D56" w:rsidRDefault="004E6F59" w:rsidP="00D029B1">
                      <w:pPr>
                        <w:pStyle w:val="My"/>
                        <w:numPr>
                          <w:ilvl w:val="0"/>
                          <w:numId w:val="15"/>
                        </w:numPr>
                        <w:spacing w:after="240"/>
                        <w:ind w:left="1134" w:hanging="425"/>
                        <w:rPr>
                          <w:b/>
                          <w:bCs/>
                        </w:rPr>
                      </w:pPr>
                      <w:r w:rsidRPr="00825D56">
                        <w:rPr>
                          <w:b/>
                          <w:bCs/>
                          <w:lang w:val="en-GB"/>
                        </w:rPr>
                        <w:t>Game #1 (20 Iterations – 100% of Probability of Continue to the next Game Stage/Round):</w:t>
                      </w:r>
                    </w:p>
                    <w:p w14:paraId="520BF8C2" w14:textId="77777777" w:rsidR="004E6F59" w:rsidRPr="00825D56" w:rsidRDefault="004E6F59" w:rsidP="00D029B1">
                      <w:pPr>
                        <w:pStyle w:val="My"/>
                        <w:numPr>
                          <w:ilvl w:val="1"/>
                          <w:numId w:val="15"/>
                        </w:numPr>
                        <w:spacing w:after="240"/>
                        <w:ind w:left="1418" w:hanging="284"/>
                        <w:rPr>
                          <w:b/>
                          <w:bCs/>
                        </w:rPr>
                      </w:pPr>
                      <w:r w:rsidRPr="00825D56">
                        <w:rPr>
                          <w:b/>
                          <w:bCs/>
                          <w:lang w:val="en-GB"/>
                        </w:rPr>
                        <w:t>Forgiving Grim Trigger For Fixed Number of Rounds Strategy:</w:t>
                      </w:r>
                    </w:p>
                    <w:p w14:paraId="30530B0F" w14:textId="77777777" w:rsidR="004E6F59" w:rsidRPr="00D029B1" w:rsidRDefault="004E6F59" w:rsidP="00D029B1">
                      <w:pPr>
                        <w:pStyle w:val="My"/>
                        <w:numPr>
                          <w:ilvl w:val="2"/>
                          <w:numId w:val="15"/>
                        </w:numPr>
                        <w:spacing w:after="240"/>
                        <w:ind w:left="1843" w:hanging="283"/>
                      </w:pPr>
                      <w:r>
                        <w:rPr>
                          <w:lang w:val="en-GB"/>
                        </w:rPr>
                        <w:t xml:space="preserve">It was thought in an implementation of an initial </w:t>
                      </w:r>
                      <w:r w:rsidRPr="00825D56">
                        <w:rPr>
                          <w:b/>
                          <w:bCs/>
                          <w:lang w:val="en-GB"/>
                        </w:rPr>
                        <w:t>Handshake Process</w:t>
                      </w:r>
                      <w:r>
                        <w:rPr>
                          <w:lang w:val="en-GB"/>
                        </w:rPr>
                        <w:t xml:space="preserve"> with a colleague, in order to, if in the case of be </w:t>
                      </w:r>
                      <w:r w:rsidRPr="00825D56">
                        <w:rPr>
                          <w:b/>
                          <w:bCs/>
                          <w:lang w:val="en-GB"/>
                        </w:rPr>
                        <w:t>detected</w:t>
                      </w:r>
                      <w:r>
                        <w:rPr>
                          <w:lang w:val="en-GB"/>
                        </w:rPr>
                        <w:t xml:space="preserve">, </w:t>
                      </w:r>
                      <w:r w:rsidRPr="00825D56">
                        <w:rPr>
                          <w:b/>
                          <w:bCs/>
                          <w:lang w:val="en-GB"/>
                        </w:rPr>
                        <w:t>maximize each other payoff gain</w:t>
                      </w:r>
                      <w:r>
                        <w:rPr>
                          <w:lang w:val="en-GB"/>
                        </w:rPr>
                        <w:t xml:space="preserve">. This process to be reliable would take a </w:t>
                      </w:r>
                      <w:r w:rsidRPr="00825D56">
                        <w:rPr>
                          <w:b/>
                          <w:bCs/>
                          <w:lang w:val="en-GB"/>
                        </w:rPr>
                        <w:t>couple of rounds (e.g., 5)</w:t>
                      </w:r>
                      <w:r>
                        <w:rPr>
                          <w:lang w:val="en-GB"/>
                        </w:rPr>
                        <w:t xml:space="preserve"> and some </w:t>
                      </w:r>
                      <w:r w:rsidRPr="00825D56">
                        <w:rPr>
                          <w:b/>
                          <w:bCs/>
                          <w:lang w:val="en-GB"/>
                        </w:rPr>
                        <w:t>Defect</w:t>
                      </w:r>
                      <w:r>
                        <w:rPr>
                          <w:lang w:val="en-GB"/>
                        </w:rPr>
                        <w:t xml:space="preserve"> actions as sacrifice or prober, and, as the number of iterations of the game it was </w:t>
                      </w:r>
                      <w:r w:rsidRPr="00825D56">
                        <w:rPr>
                          <w:b/>
                          <w:bCs/>
                          <w:lang w:val="en-GB"/>
                        </w:rPr>
                        <w:t>only 20</w:t>
                      </w:r>
                      <w:r>
                        <w:rPr>
                          <w:lang w:val="en-GB"/>
                        </w:rPr>
                        <w:t xml:space="preserve">, </w:t>
                      </w:r>
                      <w:r w:rsidRPr="00825D56">
                        <w:rPr>
                          <w:b/>
                          <w:bCs/>
                          <w:lang w:val="en-GB"/>
                        </w:rPr>
                        <w:t>it was decided to be not implemented</w:t>
                      </w:r>
                      <w:r>
                        <w:rPr>
                          <w:lang w:val="en-GB"/>
                        </w:rPr>
                        <w:t>.</w:t>
                      </w:r>
                    </w:p>
                    <w:p w14:paraId="7CDC1D74" w14:textId="77777777" w:rsidR="004E6F59" w:rsidRPr="00812737" w:rsidRDefault="004E6F59" w:rsidP="00D029B1">
                      <w:pPr>
                        <w:pStyle w:val="My"/>
                        <w:numPr>
                          <w:ilvl w:val="2"/>
                          <w:numId w:val="15"/>
                        </w:numPr>
                        <w:spacing w:after="240"/>
                        <w:ind w:left="1843" w:hanging="283"/>
                      </w:pPr>
                      <w:r>
                        <w:rPr>
                          <w:lang w:val="en-GB"/>
                        </w:rPr>
                        <w:t xml:space="preserve">The </w:t>
                      </w:r>
                      <w:r w:rsidRPr="00825D56">
                        <w:rPr>
                          <w:b/>
                          <w:bCs/>
                          <w:lang w:val="en-GB"/>
                        </w:rPr>
                        <w:t>Strategy</w:t>
                      </w:r>
                      <w:r>
                        <w:rPr>
                          <w:lang w:val="en-GB"/>
                        </w:rPr>
                        <w:t xml:space="preserve"> starts by playing a </w:t>
                      </w:r>
                      <w:r w:rsidRPr="00825D56">
                        <w:rPr>
                          <w:b/>
                          <w:bCs/>
                          <w:lang w:val="en-GB"/>
                        </w:rPr>
                        <w:t>Cooperate</w:t>
                      </w:r>
                      <w:r>
                        <w:rPr>
                          <w:lang w:val="en-GB"/>
                        </w:rPr>
                        <w:t xml:space="preserve"> action.</w:t>
                      </w:r>
                    </w:p>
                    <w:p w14:paraId="2362F7A2" w14:textId="77777777" w:rsidR="004E6F59" w:rsidRPr="00D029B1" w:rsidRDefault="004E6F59" w:rsidP="00D029B1">
                      <w:pPr>
                        <w:pStyle w:val="My"/>
                        <w:numPr>
                          <w:ilvl w:val="2"/>
                          <w:numId w:val="15"/>
                        </w:numPr>
                        <w:spacing w:after="240"/>
                        <w:ind w:left="1843" w:hanging="283"/>
                      </w:pPr>
                      <w:r>
                        <w:rPr>
                          <w:lang w:val="en-GB"/>
                        </w:rPr>
                        <w:t xml:space="preserve">The </w:t>
                      </w:r>
                      <w:r w:rsidRPr="00825D56">
                        <w:rPr>
                          <w:b/>
                          <w:bCs/>
                          <w:lang w:val="en-GB"/>
                        </w:rPr>
                        <w:t>Strategy</w:t>
                      </w:r>
                      <w:r>
                        <w:rPr>
                          <w:lang w:val="en-GB"/>
                        </w:rPr>
                        <w:t xml:space="preserve">, globally, implements the behaviour of the well-known </w:t>
                      </w:r>
                      <w:r w:rsidRPr="00825D56">
                        <w:rPr>
                          <w:b/>
                          <w:bCs/>
                          <w:lang w:val="en-GB"/>
                        </w:rPr>
                        <w:t>Grim Trigger</w:t>
                      </w:r>
                      <w:r>
                        <w:rPr>
                          <w:lang w:val="en-GB"/>
                        </w:rPr>
                        <w:t xml:space="preserve">, </w:t>
                      </w:r>
                      <w:r w:rsidRPr="00825D56">
                        <w:rPr>
                          <w:b/>
                          <w:bCs/>
                          <w:lang w:val="en-GB"/>
                        </w:rPr>
                        <w:t>but in a more forgiving sense</w:t>
                      </w:r>
                      <w:r>
                        <w:rPr>
                          <w:lang w:val="en-GB"/>
                        </w:rPr>
                        <w:t>.</w:t>
                      </w:r>
                    </w:p>
                    <w:p w14:paraId="26C2CB82" w14:textId="77777777" w:rsidR="004E6F59" w:rsidRPr="00D029B1" w:rsidRDefault="004E6F59" w:rsidP="00D029B1">
                      <w:pPr>
                        <w:pStyle w:val="My"/>
                        <w:numPr>
                          <w:ilvl w:val="2"/>
                          <w:numId w:val="15"/>
                        </w:numPr>
                        <w:spacing w:after="240"/>
                        <w:ind w:left="1843" w:hanging="283"/>
                      </w:pPr>
                      <w:r>
                        <w:rPr>
                          <w:lang w:val="en-GB"/>
                        </w:rPr>
                        <w:t xml:space="preserve">It’s </w:t>
                      </w:r>
                      <w:r w:rsidRPr="00825D56">
                        <w:rPr>
                          <w:b/>
                          <w:bCs/>
                          <w:lang w:val="en-GB"/>
                        </w:rPr>
                        <w:t>conceded two opportunities of forgiveness</w:t>
                      </w:r>
                      <w:r>
                        <w:rPr>
                          <w:lang w:val="en-GB"/>
                        </w:rPr>
                        <w:t>, in the case of the opponent plays</w:t>
                      </w:r>
                      <w:r w:rsidRPr="00825D56">
                        <w:rPr>
                          <w:b/>
                          <w:bCs/>
                          <w:lang w:val="en-GB"/>
                        </w:rPr>
                        <w:t xml:space="preserve"> two consecutives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Pr="00825D56">
                        <w:rPr>
                          <w:b/>
                          <w:bCs/>
                          <w:lang w:val="en-GB"/>
                        </w:rPr>
                        <w:t>Cooperate</w:t>
                      </w:r>
                      <w:r>
                        <w:rPr>
                          <w:lang w:val="en-GB"/>
                        </w:rPr>
                        <w:t xml:space="preserve"> actions, after played some </w:t>
                      </w:r>
                      <w:r w:rsidRPr="00825D56">
                        <w:rPr>
                          <w:b/>
                          <w:bCs/>
                          <w:lang w:val="en-GB"/>
                        </w:rPr>
                        <w:t>Defect</w:t>
                      </w:r>
                      <w:r>
                        <w:rPr>
                          <w:lang w:val="en-GB"/>
                        </w:rPr>
                        <w:t xml:space="preserve"> action(s), in order to not play in a very severe way and try to be </w:t>
                      </w:r>
                      <w:r w:rsidRPr="00407380">
                        <w:rPr>
                          <w:b/>
                          <w:bCs/>
                          <w:lang w:val="en-GB"/>
                        </w:rPr>
                        <w:t>“nice”</w:t>
                      </w:r>
                      <w:r>
                        <w:rPr>
                          <w:lang w:val="en-GB"/>
                        </w:rPr>
                        <w:t>, sometimes.</w:t>
                      </w:r>
                    </w:p>
                    <w:p w14:paraId="1A0602E9" w14:textId="77777777" w:rsidR="004E6F59" w:rsidRPr="00D029B1" w:rsidRDefault="004E6F59" w:rsidP="00D029B1">
                      <w:pPr>
                        <w:pStyle w:val="My"/>
                        <w:numPr>
                          <w:ilvl w:val="2"/>
                          <w:numId w:val="15"/>
                        </w:numPr>
                        <w:spacing w:after="240"/>
                        <w:ind w:left="1843" w:hanging="283"/>
                      </w:pPr>
                      <w:r>
                        <w:rPr>
                          <w:lang w:val="en-GB"/>
                        </w:rPr>
                        <w:t xml:space="preserve">If the opponent </w:t>
                      </w:r>
                      <w:r w:rsidRPr="00407380">
                        <w:rPr>
                          <w:b/>
                          <w:bCs/>
                          <w:lang w:val="en-GB"/>
                        </w:rPr>
                        <w:t>waste</w:t>
                      </w:r>
                      <w:r>
                        <w:rPr>
                          <w:lang w:val="en-GB"/>
                        </w:rPr>
                        <w:t xml:space="preserve"> that </w:t>
                      </w:r>
                      <w:r w:rsidRPr="00407380">
                        <w:rPr>
                          <w:b/>
                          <w:bCs/>
                          <w:lang w:val="en-GB"/>
                        </w:rPr>
                        <w:t>two opportunities of forgiveness</w:t>
                      </w:r>
                      <w:r>
                        <w:rPr>
                          <w:lang w:val="en-GB"/>
                        </w:rPr>
                        <w:t xml:space="preserve">, the strategy will perform completely as a pure </w:t>
                      </w:r>
                      <w:r w:rsidRPr="00407380">
                        <w:rPr>
                          <w:b/>
                          <w:bCs/>
                          <w:lang w:val="en-GB"/>
                        </w:rPr>
                        <w:t>Grim Trigger Strategy</w:t>
                      </w:r>
                      <w:r>
                        <w:rPr>
                          <w:lang w:val="en-GB"/>
                        </w:rPr>
                        <w:t xml:space="preserve">, until the last </w:t>
                      </w:r>
                      <w:r w:rsidRPr="00407380">
                        <w:rPr>
                          <w:b/>
                          <w:bCs/>
                          <w:lang w:val="en-GB"/>
                        </w:rPr>
                        <w:t>Game Stages/Rounds</w:t>
                      </w:r>
                      <w:r>
                        <w:rPr>
                          <w:lang w:val="en-GB"/>
                        </w:rPr>
                        <w:t>.</w:t>
                      </w:r>
                    </w:p>
                    <w:p w14:paraId="73AA5F76" w14:textId="77777777" w:rsidR="004E6F59" w:rsidRPr="00D029B1" w:rsidRDefault="004E6F59" w:rsidP="00552735">
                      <w:pPr>
                        <w:pStyle w:val="My"/>
                        <w:numPr>
                          <w:ilvl w:val="2"/>
                          <w:numId w:val="15"/>
                        </w:numPr>
                        <w:spacing w:after="240"/>
                        <w:ind w:left="1843" w:hanging="283"/>
                      </w:pPr>
                      <w:r>
                        <w:rPr>
                          <w:lang w:val="en-GB"/>
                        </w:rPr>
                        <w:t xml:space="preserve">The </w:t>
                      </w:r>
                      <w:r w:rsidRPr="00407380">
                        <w:rPr>
                          <w:b/>
                          <w:bCs/>
                          <w:lang w:val="en-GB"/>
                        </w:rPr>
                        <w:t>Strategy</w:t>
                      </w:r>
                      <w:r>
                        <w:rPr>
                          <w:lang w:val="en-GB"/>
                        </w:rPr>
                        <w:t xml:space="preserve"> will play a </w:t>
                      </w:r>
                      <w:r w:rsidRPr="00407380">
                        <w:rPr>
                          <w:b/>
                          <w:bCs/>
                          <w:lang w:val="en-GB"/>
                        </w:rPr>
                        <w:t>Defect</w:t>
                      </w:r>
                      <w:r>
                        <w:rPr>
                          <w:lang w:val="en-GB"/>
                        </w:rPr>
                        <w:t xml:space="preserve"> action, when the possible </w:t>
                      </w:r>
                      <w:r w:rsidRPr="00407380">
                        <w:rPr>
                          <w:b/>
                          <w:bCs/>
                          <w:lang w:val="en-GB"/>
                        </w:rPr>
                        <w:t>Gain From Defect</w:t>
                      </w:r>
                      <w:r>
                        <w:rPr>
                          <w:lang w:val="en-GB"/>
                        </w:rPr>
                        <w:t xml:space="preserve"> was worthy, i.e., when the </w:t>
                      </w:r>
                      <w:r w:rsidRPr="00407380">
                        <w:rPr>
                          <w:b/>
                          <w:bCs/>
                          <w:lang w:val="en-GB"/>
                        </w:rPr>
                        <w:t>Gain From Defect</w:t>
                      </w:r>
                      <w:r>
                        <w:rPr>
                          <w:lang w:val="en-GB"/>
                        </w:rPr>
                        <w:t xml:space="preserve"> would be greater than the </w:t>
                      </w:r>
                      <w:r w:rsidRPr="00407380">
                        <w:rPr>
                          <w:b/>
                          <w:bCs/>
                          <w:lang w:val="en-GB"/>
                        </w:rPr>
                        <w:t>Deterministic Loss From Defect</w:t>
                      </w:r>
                      <w:r>
                        <w:rPr>
                          <w:lang w:val="en-GB"/>
                        </w:rPr>
                        <w:t xml:space="preserve">, in order to, </w:t>
                      </w:r>
                      <w:r w:rsidRPr="00407380">
                        <w:rPr>
                          <w:b/>
                          <w:bCs/>
                          <w:lang w:val="en-GB"/>
                        </w:rPr>
                        <w:t>avoid earlier unnecessary punishments</w:t>
                      </w:r>
                      <w:r>
                        <w:rPr>
                          <w:lang w:val="en-GB"/>
                        </w:rPr>
                        <w:t>.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609F178C" w14:textId="77777777" w:rsidR="00D029B1" w:rsidRDefault="00D029B1">
      <w:r>
        <w:br w:type="page"/>
      </w:r>
    </w:p>
    <w:p w14:paraId="52573C10" w14:textId="77777777" w:rsidR="00D029B1" w:rsidRPr="00F67D3A" w:rsidRDefault="00D029B1" w:rsidP="00D029B1">
      <w:r>
        <w:rPr>
          <w:noProof/>
          <w:lang w:eastAsia="en-US"/>
        </w:rPr>
        <w:lastRenderedPageBreak/>
        <w:drawing>
          <wp:anchor distT="0" distB="0" distL="114300" distR="114300" simplePos="0" relativeHeight="252633600" behindDoc="1" locked="0" layoutInCell="1" allowOverlap="1" wp14:anchorId="064103C4" wp14:editId="073A3393">
            <wp:simplePos x="0" y="0"/>
            <wp:positionH relativeFrom="column">
              <wp:posOffset>-114300</wp:posOffset>
            </wp:positionH>
            <wp:positionV relativeFrom="paragraph">
              <wp:posOffset>-1196340</wp:posOffset>
            </wp:positionV>
            <wp:extent cx="7886700" cy="2668905"/>
            <wp:effectExtent l="0" t="0" r="0" b="0"/>
            <wp:wrapNone/>
            <wp:docPr id="373" name="Picture 373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7A8025B" w14:textId="77777777" w:rsidR="00D029B1" w:rsidRPr="00F67D3A" w:rsidRDefault="00D029B1" w:rsidP="00D029B1">
      <w:r w:rsidRPr="008C3BF3">
        <w:rPr>
          <w:rStyle w:val="sowc"/>
          <w:noProof/>
          <w:color w:val="333333"/>
        </w:rPr>
        <w:drawing>
          <wp:anchor distT="0" distB="0" distL="114300" distR="114300" simplePos="0" relativeHeight="252632576" behindDoc="0" locked="0" layoutInCell="1" allowOverlap="1" wp14:anchorId="5ED938CF" wp14:editId="4E65560F">
            <wp:simplePos x="0" y="0"/>
            <wp:positionH relativeFrom="column">
              <wp:posOffset>6181725</wp:posOffset>
            </wp:positionH>
            <wp:positionV relativeFrom="paragraph">
              <wp:posOffset>51435</wp:posOffset>
            </wp:positionV>
            <wp:extent cx="843915" cy="614045"/>
            <wp:effectExtent l="0" t="0" r="0" b="0"/>
            <wp:wrapNone/>
            <wp:docPr id="374" name="Picture 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ct-nova-logo-1.png"/>
                    <pic:cNvPicPr/>
                  </pic:nvPicPr>
                  <pic:blipFill>
                    <a:blip r:embed="rId11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60000" contrast="-8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3915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3BF3">
        <w:rPr>
          <w:rStyle w:val="sowc"/>
          <w:noProof/>
          <w:color w:val="333333"/>
        </w:rPr>
        <w:drawing>
          <wp:anchor distT="0" distB="0" distL="114300" distR="114300" simplePos="0" relativeHeight="252631552" behindDoc="0" locked="0" layoutInCell="1" allowOverlap="1" wp14:anchorId="20A356C4" wp14:editId="35446476">
            <wp:simplePos x="0" y="0"/>
            <wp:positionH relativeFrom="column">
              <wp:posOffset>4107815</wp:posOffset>
            </wp:positionH>
            <wp:positionV relativeFrom="paragraph">
              <wp:posOffset>25163</wp:posOffset>
            </wp:positionV>
            <wp:extent cx="1787545" cy="649974"/>
            <wp:effectExtent l="0" t="0" r="3175" b="0"/>
            <wp:wrapNone/>
            <wp:docPr id="375" name="Picture 3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niversidade-nova-lisboa-logo-1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60000" contrast="-8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545" cy="6499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6F6761" w14:textId="77777777" w:rsidR="00D029B1" w:rsidRPr="00F67D3A" w:rsidRDefault="00D029B1" w:rsidP="00D029B1"/>
    <w:p w14:paraId="63DDB3B3" w14:textId="77777777" w:rsidR="00D029B1" w:rsidRPr="00F67D3A" w:rsidRDefault="00D029B1" w:rsidP="00D029B1"/>
    <w:p w14:paraId="4B43D476" w14:textId="77777777" w:rsidR="00D029B1" w:rsidRPr="00F67D3A" w:rsidRDefault="00D029B1" w:rsidP="00D029B1"/>
    <w:p w14:paraId="043A8511" w14:textId="77777777" w:rsidR="00D029B1" w:rsidRPr="00F67D3A" w:rsidRDefault="00D029B1" w:rsidP="00D029B1"/>
    <w:p w14:paraId="540F9A9E" w14:textId="77777777" w:rsidR="00D029B1" w:rsidRPr="00F67D3A" w:rsidRDefault="00D029B1" w:rsidP="00D029B1"/>
    <w:p w14:paraId="75AB7723" w14:textId="77777777" w:rsidR="00D029B1" w:rsidRPr="00F67D3A" w:rsidRDefault="00D029B1" w:rsidP="00D029B1"/>
    <w:p w14:paraId="4E066E74" w14:textId="77777777" w:rsidR="00D029B1" w:rsidRPr="00F67D3A" w:rsidRDefault="00D029B1" w:rsidP="00D029B1"/>
    <w:p w14:paraId="67C831FA" w14:textId="77777777" w:rsidR="00D029B1" w:rsidRPr="00F67D3A" w:rsidRDefault="00D029B1" w:rsidP="00D029B1"/>
    <w:p w14:paraId="06323BDC" w14:textId="77777777" w:rsidR="00D029B1" w:rsidRPr="00F67D3A" w:rsidRDefault="00D029B1" w:rsidP="00D029B1">
      <w:r>
        <w:rPr>
          <w:noProof/>
          <w:lang w:eastAsia="en-US"/>
        </w:rPr>
        <mc:AlternateContent>
          <mc:Choice Requires="wps">
            <w:drawing>
              <wp:anchor distT="36576" distB="36576" distL="36576" distR="36576" simplePos="0" relativeHeight="252630528" behindDoc="0" locked="0" layoutInCell="1" allowOverlap="1" wp14:anchorId="1BCED2BE" wp14:editId="5FA62718">
                <wp:simplePos x="0" y="0"/>
                <wp:positionH relativeFrom="column">
                  <wp:posOffset>571500</wp:posOffset>
                </wp:positionH>
                <wp:positionV relativeFrom="page">
                  <wp:posOffset>2390775</wp:posOffset>
                </wp:positionV>
                <wp:extent cx="6296025" cy="7105650"/>
                <wp:effectExtent l="0" t="0" r="9525" b="0"/>
                <wp:wrapNone/>
                <wp:docPr id="372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6025" cy="7105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AB8297F" w14:textId="77777777" w:rsidR="004E6F59" w:rsidRDefault="004E6F59" w:rsidP="00D029B1">
                            <w:pPr>
                              <w:pStyle w:val="MyHeadtitle"/>
                              <w:spacing w:before="0" w:after="0"/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  <w:t>viii. Explanation about the chosen</w:t>
                            </w:r>
                          </w:p>
                          <w:p w14:paraId="061CE015" w14:textId="4191EBFC" w:rsidR="004E6F59" w:rsidRPr="00BE4F55" w:rsidRDefault="004E6F59" w:rsidP="00D029B1">
                            <w:pPr>
                              <w:pStyle w:val="MyHeadtitle"/>
                              <w:spacing w:before="0" w:after="0"/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  <w:t xml:space="preserve">      Strategies for the Tournament</w:t>
                            </w:r>
                          </w:p>
                          <w:p w14:paraId="1CCD2B52" w14:textId="77777777" w:rsidR="004E6F59" w:rsidRPr="00FF3FDB" w:rsidRDefault="004E6F59" w:rsidP="00D029B1">
                            <w:pPr>
                              <w:pStyle w:val="My"/>
                              <w:spacing w:after="240"/>
                            </w:pPr>
                          </w:p>
                          <w:p w14:paraId="0603AA48" w14:textId="77777777" w:rsidR="004E6F59" w:rsidRPr="00DA0184" w:rsidRDefault="004E6F59" w:rsidP="00D029B1">
                            <w:pPr>
                              <w:pStyle w:val="My"/>
                              <w:numPr>
                                <w:ilvl w:val="0"/>
                                <w:numId w:val="15"/>
                              </w:numPr>
                              <w:spacing w:after="240"/>
                              <w:ind w:left="1134" w:hanging="425"/>
                              <w:rPr>
                                <w:b/>
                                <w:bCs/>
                              </w:rPr>
                            </w:pPr>
                            <w:r w:rsidRPr="00DA0184">
                              <w:rPr>
                                <w:b/>
                                <w:bCs/>
                                <w:lang w:val="en-GB"/>
                              </w:rPr>
                              <w:t>Game #2 (</w:t>
                            </w:r>
                            <w:r w:rsidRPr="00DA0184">
                              <w:rPr>
                                <w:rFonts w:hint="eastAsia"/>
                                <w:b/>
                                <w:bCs/>
                                <w:lang w:val="en-GB"/>
                              </w:rPr>
                              <w:t>∞</w:t>
                            </w:r>
                            <w:r w:rsidRPr="00DA0184">
                              <w:rPr>
                                <w:b/>
                                <w:bCs/>
                                <w:lang w:val="en-GB"/>
                              </w:rPr>
                              <w:t xml:space="preserve"> Iterations – Unknown Probability of Continue to the next Game Stage/Round, less than 100%):</w:t>
                            </w:r>
                          </w:p>
                          <w:p w14:paraId="55A83631" w14:textId="77777777" w:rsidR="004E6F59" w:rsidRPr="00DA0184" w:rsidRDefault="004E6F59" w:rsidP="00D029B1">
                            <w:pPr>
                              <w:pStyle w:val="My"/>
                              <w:numPr>
                                <w:ilvl w:val="1"/>
                                <w:numId w:val="15"/>
                              </w:numPr>
                              <w:spacing w:after="240"/>
                              <w:ind w:left="1418" w:hanging="284"/>
                              <w:rPr>
                                <w:b/>
                                <w:bCs/>
                              </w:rPr>
                            </w:pPr>
                            <w:r w:rsidRPr="00DA0184">
                              <w:rPr>
                                <w:b/>
                                <w:bCs/>
                                <w:lang w:val="en-GB"/>
                              </w:rPr>
                              <w:t>Grim Trigger For Fixed Number of Rounds With Probability Strategy:</w:t>
                            </w:r>
                          </w:p>
                          <w:p w14:paraId="3133CBD2" w14:textId="77777777" w:rsidR="004E6F59" w:rsidRPr="00812737" w:rsidRDefault="004E6F59" w:rsidP="00812737">
                            <w:pPr>
                              <w:pStyle w:val="My"/>
                              <w:numPr>
                                <w:ilvl w:val="2"/>
                                <w:numId w:val="15"/>
                              </w:numPr>
                              <w:spacing w:after="240"/>
                              <w:ind w:left="1843" w:hanging="283"/>
                            </w:pPr>
                            <w:r>
                              <w:rPr>
                                <w:lang w:val="en-GB"/>
                              </w:rPr>
                              <w:t xml:space="preserve">The </w:t>
                            </w:r>
                            <w:r w:rsidRPr="00DA0184">
                              <w:rPr>
                                <w:b/>
                                <w:bCs/>
                                <w:lang w:val="en-GB"/>
                              </w:rPr>
                              <w:t>Strategy</w:t>
                            </w:r>
                            <w:r>
                              <w:rPr>
                                <w:lang w:val="en-GB"/>
                              </w:rPr>
                              <w:t xml:space="preserve"> starts by playing a </w:t>
                            </w:r>
                            <w:r w:rsidRPr="00DA0184">
                              <w:rPr>
                                <w:b/>
                                <w:bCs/>
                                <w:lang w:val="en-GB"/>
                              </w:rPr>
                              <w:t>Cooperate</w:t>
                            </w:r>
                            <w:r>
                              <w:rPr>
                                <w:lang w:val="en-GB"/>
                              </w:rPr>
                              <w:t xml:space="preserve"> action.</w:t>
                            </w:r>
                          </w:p>
                          <w:p w14:paraId="2B1EFED9" w14:textId="1FA62D7C" w:rsidR="004E6F59" w:rsidRDefault="004E6F59" w:rsidP="00D029B1">
                            <w:pPr>
                              <w:pStyle w:val="My"/>
                              <w:numPr>
                                <w:ilvl w:val="2"/>
                                <w:numId w:val="15"/>
                              </w:numPr>
                              <w:spacing w:after="240"/>
                              <w:ind w:left="1843" w:hanging="283"/>
                            </w:pPr>
                            <w:r>
                              <w:rPr>
                                <w:lang w:val="en-GB"/>
                              </w:rPr>
                              <w:t xml:space="preserve">The </w:t>
                            </w:r>
                            <w:r w:rsidRPr="00DA0184">
                              <w:rPr>
                                <w:b/>
                                <w:bCs/>
                                <w:lang w:val="en-GB"/>
                              </w:rPr>
                              <w:t>Strategy</w:t>
                            </w:r>
                            <w:r>
                              <w:rPr>
                                <w:lang w:val="en-GB"/>
                              </w:rPr>
                              <w:t xml:space="preserve">, globally, implements the behaviour of the well-known </w:t>
                            </w:r>
                            <w:r w:rsidRPr="00DA0184">
                              <w:rPr>
                                <w:b/>
                                <w:bCs/>
                                <w:lang w:val="en-GB"/>
                              </w:rPr>
                              <w:t>Grim Trigger</w:t>
                            </w:r>
                            <w:r>
                              <w:rPr>
                                <w:lang w:val="en-GB"/>
                              </w:rPr>
                              <w:t>.</w:t>
                            </w:r>
                          </w:p>
                          <w:p w14:paraId="5F239037" w14:textId="77777777" w:rsidR="004E6F59" w:rsidRPr="00FF3FDB" w:rsidRDefault="004E6F59" w:rsidP="006E4505">
                            <w:pPr>
                              <w:pStyle w:val="My"/>
                              <w:numPr>
                                <w:ilvl w:val="2"/>
                                <w:numId w:val="15"/>
                              </w:numPr>
                              <w:spacing w:after="240"/>
                              <w:ind w:left="1843" w:hanging="283"/>
                            </w:pPr>
                            <w:r>
                              <w:rPr>
                                <w:lang w:val="en-GB"/>
                              </w:rPr>
                              <w:t xml:space="preserve">The </w:t>
                            </w:r>
                            <w:r w:rsidRPr="00DA0184">
                              <w:rPr>
                                <w:b/>
                                <w:bCs/>
                                <w:lang w:val="en-GB"/>
                              </w:rPr>
                              <w:t>Strategy</w:t>
                            </w:r>
                            <w:r>
                              <w:rPr>
                                <w:lang w:val="en-GB"/>
                              </w:rPr>
                              <w:t xml:space="preserve"> will play a </w:t>
                            </w:r>
                            <w:r w:rsidRPr="00DA0184">
                              <w:rPr>
                                <w:b/>
                                <w:bCs/>
                                <w:lang w:val="en-GB"/>
                              </w:rPr>
                              <w:t>Defect</w:t>
                            </w:r>
                            <w:r>
                              <w:rPr>
                                <w:lang w:val="en-GB"/>
                              </w:rPr>
                              <w:t xml:space="preserve"> action, when the possible </w:t>
                            </w:r>
                            <w:r w:rsidRPr="00DA0184">
                              <w:rPr>
                                <w:b/>
                                <w:bCs/>
                                <w:lang w:val="en-GB"/>
                              </w:rPr>
                              <w:t>Gain From Defect</w:t>
                            </w:r>
                            <w:r>
                              <w:rPr>
                                <w:lang w:val="en-GB"/>
                              </w:rPr>
                              <w:t xml:space="preserve"> was worthy, i.e., when the </w:t>
                            </w:r>
                            <w:r w:rsidRPr="00DA0184">
                              <w:rPr>
                                <w:b/>
                                <w:bCs/>
                                <w:lang w:val="en-GB"/>
                              </w:rPr>
                              <w:t>Gain From Defect</w:t>
                            </w:r>
                            <w:r>
                              <w:rPr>
                                <w:lang w:val="en-GB"/>
                              </w:rPr>
                              <w:t xml:space="preserve"> would be greater than the </w:t>
                            </w:r>
                            <w:r w:rsidRPr="00DA0184">
                              <w:rPr>
                                <w:b/>
                                <w:bCs/>
                                <w:lang w:val="en-GB"/>
                              </w:rPr>
                              <w:t>Deterministic</w:t>
                            </w:r>
                            <w:r>
                              <w:rPr>
                                <w:lang w:val="en-GB"/>
                              </w:rPr>
                              <w:t xml:space="preserve"> or the </w:t>
                            </w:r>
                            <w:r w:rsidRPr="00DA0184">
                              <w:rPr>
                                <w:b/>
                                <w:bCs/>
                                <w:lang w:val="en-GB"/>
                              </w:rPr>
                              <w:t>Probabilistic Loss From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DA0184">
                              <w:rPr>
                                <w:b/>
                                <w:bCs/>
                                <w:lang w:val="en-GB"/>
                              </w:rPr>
                              <w:t>Defect</w:t>
                            </w:r>
                            <w:r>
                              <w:rPr>
                                <w:lang w:val="en-GB"/>
                              </w:rPr>
                              <w:t xml:space="preserve">, in order to, </w:t>
                            </w:r>
                            <w:r w:rsidRPr="00DA0184">
                              <w:rPr>
                                <w:b/>
                                <w:bCs/>
                                <w:lang w:val="en-GB"/>
                              </w:rPr>
                              <w:t>avoid earlier unnecessary punishments</w:t>
                            </w:r>
                            <w:r>
                              <w:rPr>
                                <w:lang w:val="en-GB"/>
                              </w:rPr>
                              <w:t>.</w:t>
                            </w:r>
                          </w:p>
                          <w:p w14:paraId="72606F76" w14:textId="77777777" w:rsidR="004E6F59" w:rsidRPr="00DA0184" w:rsidRDefault="004E6F59" w:rsidP="00D029B1">
                            <w:pPr>
                              <w:pStyle w:val="My"/>
                              <w:numPr>
                                <w:ilvl w:val="0"/>
                                <w:numId w:val="15"/>
                              </w:numPr>
                              <w:spacing w:after="240"/>
                              <w:ind w:left="1134" w:hanging="425"/>
                              <w:rPr>
                                <w:b/>
                                <w:bCs/>
                              </w:rPr>
                            </w:pPr>
                            <w:r w:rsidRPr="00DA0184">
                              <w:rPr>
                                <w:b/>
                                <w:bCs/>
                                <w:lang w:val="en-GB"/>
                              </w:rPr>
                              <w:t>Game #3 (</w:t>
                            </w:r>
                            <w:r w:rsidRPr="00DA0184">
                              <w:rPr>
                                <w:rFonts w:hint="eastAsia"/>
                                <w:b/>
                                <w:bCs/>
                                <w:lang w:val="en-GB"/>
                              </w:rPr>
                              <w:t>U</w:t>
                            </w:r>
                            <w:r w:rsidRPr="00DA0184">
                              <w:rPr>
                                <w:b/>
                                <w:bCs/>
                                <w:lang w:val="en-GB"/>
                              </w:rPr>
                              <w:t>nknown Iterations, higher than 1 – Unknown Probability of Continue to the next Game Stage/Round, less than 100%):</w:t>
                            </w:r>
                          </w:p>
                          <w:p w14:paraId="78A0E7C4" w14:textId="77777777" w:rsidR="004E6F59" w:rsidRPr="00DA0184" w:rsidRDefault="004E6F59" w:rsidP="00D029B1">
                            <w:pPr>
                              <w:pStyle w:val="My"/>
                              <w:numPr>
                                <w:ilvl w:val="1"/>
                                <w:numId w:val="15"/>
                              </w:numPr>
                              <w:spacing w:after="240"/>
                              <w:ind w:left="1418" w:hanging="284"/>
                              <w:rPr>
                                <w:b/>
                                <w:bCs/>
                              </w:rPr>
                            </w:pPr>
                            <w:r w:rsidRPr="00DA0184">
                              <w:rPr>
                                <w:b/>
                                <w:bCs/>
                                <w:lang w:val="en-GB"/>
                              </w:rPr>
                              <w:t>Grim Trigger For Unknown Number of Rounds With Probability Strategy:</w:t>
                            </w:r>
                          </w:p>
                          <w:p w14:paraId="4FE84B9B" w14:textId="77777777" w:rsidR="004E6F59" w:rsidRPr="00812737" w:rsidRDefault="004E6F59" w:rsidP="00812737">
                            <w:pPr>
                              <w:pStyle w:val="My"/>
                              <w:numPr>
                                <w:ilvl w:val="2"/>
                                <w:numId w:val="15"/>
                              </w:numPr>
                              <w:spacing w:after="240"/>
                              <w:ind w:left="1843" w:hanging="283"/>
                            </w:pPr>
                            <w:r>
                              <w:rPr>
                                <w:lang w:val="en-GB"/>
                              </w:rPr>
                              <w:t xml:space="preserve">The </w:t>
                            </w:r>
                            <w:r w:rsidRPr="00DA0184">
                              <w:rPr>
                                <w:b/>
                                <w:bCs/>
                                <w:lang w:val="en-GB"/>
                              </w:rPr>
                              <w:t>Strategy</w:t>
                            </w:r>
                            <w:r>
                              <w:rPr>
                                <w:lang w:val="en-GB"/>
                              </w:rPr>
                              <w:t xml:space="preserve"> starts by playing a </w:t>
                            </w:r>
                            <w:r w:rsidRPr="00DA0184">
                              <w:rPr>
                                <w:b/>
                                <w:bCs/>
                                <w:lang w:val="en-GB"/>
                              </w:rPr>
                              <w:t>Cooperate</w:t>
                            </w:r>
                            <w:r>
                              <w:rPr>
                                <w:lang w:val="en-GB"/>
                              </w:rPr>
                              <w:t xml:space="preserve"> action.</w:t>
                            </w:r>
                          </w:p>
                          <w:p w14:paraId="1DA94776" w14:textId="452B9FCD" w:rsidR="004E6F59" w:rsidRDefault="004E6F59" w:rsidP="00812737">
                            <w:pPr>
                              <w:pStyle w:val="My"/>
                              <w:numPr>
                                <w:ilvl w:val="2"/>
                                <w:numId w:val="15"/>
                              </w:numPr>
                              <w:spacing w:after="240"/>
                              <w:ind w:left="1843" w:hanging="283"/>
                            </w:pPr>
                            <w:r>
                              <w:rPr>
                                <w:lang w:val="en-GB"/>
                              </w:rPr>
                              <w:t xml:space="preserve">The </w:t>
                            </w:r>
                            <w:r w:rsidRPr="00DA0184">
                              <w:rPr>
                                <w:b/>
                                <w:bCs/>
                                <w:lang w:val="en-GB"/>
                              </w:rPr>
                              <w:t>Strategy</w:t>
                            </w:r>
                            <w:r>
                              <w:rPr>
                                <w:lang w:val="en-GB"/>
                              </w:rPr>
                              <w:t xml:space="preserve">, globally, implements the behaviour of the well-known </w:t>
                            </w:r>
                            <w:r w:rsidRPr="00DA0184">
                              <w:rPr>
                                <w:b/>
                                <w:bCs/>
                                <w:lang w:val="en-GB"/>
                              </w:rPr>
                              <w:t>Grim Trigger</w:t>
                            </w:r>
                            <w:r>
                              <w:rPr>
                                <w:lang w:val="en-GB"/>
                              </w:rPr>
                              <w:t>.</w:t>
                            </w:r>
                          </w:p>
                          <w:p w14:paraId="02273EA8" w14:textId="77777777" w:rsidR="004E6F59" w:rsidRPr="00FF3FDB" w:rsidRDefault="004E6F59" w:rsidP="00812737">
                            <w:pPr>
                              <w:pStyle w:val="My"/>
                              <w:numPr>
                                <w:ilvl w:val="2"/>
                                <w:numId w:val="15"/>
                              </w:numPr>
                              <w:spacing w:after="240"/>
                              <w:ind w:left="1843" w:hanging="283"/>
                            </w:pPr>
                            <w:r>
                              <w:rPr>
                                <w:lang w:val="en-GB"/>
                              </w:rPr>
                              <w:t xml:space="preserve">The </w:t>
                            </w:r>
                            <w:r w:rsidRPr="00DA0184">
                              <w:rPr>
                                <w:b/>
                                <w:bCs/>
                                <w:lang w:val="en-GB"/>
                              </w:rPr>
                              <w:t>Strategy</w:t>
                            </w:r>
                            <w:r>
                              <w:rPr>
                                <w:lang w:val="en-GB"/>
                              </w:rPr>
                              <w:t xml:space="preserve"> will play a </w:t>
                            </w:r>
                            <w:r w:rsidRPr="00DA0184">
                              <w:rPr>
                                <w:b/>
                                <w:bCs/>
                                <w:lang w:val="en-GB"/>
                              </w:rPr>
                              <w:t>Defect</w:t>
                            </w:r>
                            <w:r>
                              <w:rPr>
                                <w:lang w:val="en-GB"/>
                              </w:rPr>
                              <w:t xml:space="preserve"> action, when the possible </w:t>
                            </w:r>
                            <w:r w:rsidRPr="00DA0184">
                              <w:rPr>
                                <w:b/>
                                <w:bCs/>
                                <w:lang w:val="en-GB"/>
                              </w:rPr>
                              <w:t>Gain From Defect</w:t>
                            </w:r>
                            <w:r>
                              <w:rPr>
                                <w:lang w:val="en-GB"/>
                              </w:rPr>
                              <w:t xml:space="preserve"> was worthy, i.e., when the </w:t>
                            </w:r>
                            <w:r w:rsidRPr="00DA0184">
                              <w:rPr>
                                <w:b/>
                                <w:bCs/>
                                <w:lang w:val="en-GB"/>
                              </w:rPr>
                              <w:t>Gain From Defect</w:t>
                            </w:r>
                            <w:r>
                              <w:rPr>
                                <w:lang w:val="en-GB"/>
                              </w:rPr>
                              <w:t xml:space="preserve"> would be greater than the </w:t>
                            </w:r>
                            <w:r w:rsidRPr="00DA0184">
                              <w:rPr>
                                <w:b/>
                                <w:bCs/>
                                <w:lang w:val="en-GB"/>
                              </w:rPr>
                              <w:t>Probabilistic Loss From Defect</w:t>
                            </w:r>
                            <w:r>
                              <w:rPr>
                                <w:lang w:val="en-GB"/>
                              </w:rPr>
                              <w:t xml:space="preserve">, in order to, </w:t>
                            </w:r>
                            <w:r w:rsidRPr="00DA0184">
                              <w:rPr>
                                <w:b/>
                                <w:bCs/>
                                <w:lang w:val="en-GB"/>
                              </w:rPr>
                              <w:t>avoid earlier unnecessary punishments</w:t>
                            </w:r>
                            <w:r>
                              <w:rPr>
                                <w:lang w:val="en-GB"/>
                              </w:rPr>
                              <w:t>.</w:t>
                            </w:r>
                          </w:p>
                          <w:p w14:paraId="369B5CC4" w14:textId="77777777" w:rsidR="004E6F59" w:rsidRPr="00AC1259" w:rsidRDefault="004E6F59" w:rsidP="00D029B1">
                            <w:pPr>
                              <w:pStyle w:val="My"/>
                              <w:spacing w:after="240"/>
                              <w:rPr>
                                <w:sz w:val="4"/>
                                <w:szCs w:val="4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BCED2BE" id="_x0000_s1069" type="#_x0000_t202" style="position:absolute;margin-left:45pt;margin-top:188.25pt;width:495.75pt;height:559.5pt;z-index:25263052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" filled="f" fillcolor="#fffffe" stroked="f" strokecolor="#212120" insetpen="t">
                <v:textbox inset="2.88pt,2.88pt,2.88pt,2.88pt">
                  <w:txbxContent>
                    <w:p w14:paraId="7AB8297F" w14:textId="77777777" w:rsidR="004E6F59" w:rsidRDefault="004E6F59" w:rsidP="00D029B1">
                      <w:pPr>
                        <w:pStyle w:val="MyHeadtitle"/>
                        <w:spacing w:before="0" w:after="0"/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</w:pPr>
                      <w:r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  <w:t>viii. Explanation about the chosen</w:t>
                      </w:r>
                    </w:p>
                    <w:p w14:paraId="061CE015" w14:textId="4191EBFC" w:rsidR="004E6F59" w:rsidRPr="00BE4F55" w:rsidRDefault="004E6F59" w:rsidP="00D029B1">
                      <w:pPr>
                        <w:pStyle w:val="MyHeadtitle"/>
                        <w:spacing w:before="0" w:after="0"/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</w:pPr>
                      <w:r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  <w:t xml:space="preserve">      Strategies for the Tournament</w:t>
                      </w:r>
                    </w:p>
                    <w:p w14:paraId="1CCD2B52" w14:textId="77777777" w:rsidR="004E6F59" w:rsidRPr="00FF3FDB" w:rsidRDefault="004E6F59" w:rsidP="00D029B1">
                      <w:pPr>
                        <w:pStyle w:val="My"/>
                        <w:spacing w:after="240"/>
                      </w:pPr>
                    </w:p>
                    <w:p w14:paraId="0603AA48" w14:textId="77777777" w:rsidR="004E6F59" w:rsidRPr="00DA0184" w:rsidRDefault="004E6F59" w:rsidP="00D029B1">
                      <w:pPr>
                        <w:pStyle w:val="My"/>
                        <w:numPr>
                          <w:ilvl w:val="0"/>
                          <w:numId w:val="15"/>
                        </w:numPr>
                        <w:spacing w:after="240"/>
                        <w:ind w:left="1134" w:hanging="425"/>
                        <w:rPr>
                          <w:b/>
                          <w:bCs/>
                        </w:rPr>
                      </w:pPr>
                      <w:r w:rsidRPr="00DA0184">
                        <w:rPr>
                          <w:b/>
                          <w:bCs/>
                          <w:lang w:val="en-GB"/>
                        </w:rPr>
                        <w:t>Game #2 (</w:t>
                      </w:r>
                      <w:r w:rsidRPr="00DA0184">
                        <w:rPr>
                          <w:rFonts w:hint="eastAsia"/>
                          <w:b/>
                          <w:bCs/>
                          <w:lang w:val="en-GB"/>
                        </w:rPr>
                        <w:t>∞</w:t>
                      </w:r>
                      <w:r w:rsidRPr="00DA0184">
                        <w:rPr>
                          <w:b/>
                          <w:bCs/>
                          <w:lang w:val="en-GB"/>
                        </w:rPr>
                        <w:t xml:space="preserve"> Iterations – Unknown Probability of Continue to the next Game Stage/Round, less than 100%):</w:t>
                      </w:r>
                    </w:p>
                    <w:p w14:paraId="55A83631" w14:textId="77777777" w:rsidR="004E6F59" w:rsidRPr="00DA0184" w:rsidRDefault="004E6F59" w:rsidP="00D029B1">
                      <w:pPr>
                        <w:pStyle w:val="My"/>
                        <w:numPr>
                          <w:ilvl w:val="1"/>
                          <w:numId w:val="15"/>
                        </w:numPr>
                        <w:spacing w:after="240"/>
                        <w:ind w:left="1418" w:hanging="284"/>
                        <w:rPr>
                          <w:b/>
                          <w:bCs/>
                        </w:rPr>
                      </w:pPr>
                      <w:r w:rsidRPr="00DA0184">
                        <w:rPr>
                          <w:b/>
                          <w:bCs/>
                          <w:lang w:val="en-GB"/>
                        </w:rPr>
                        <w:t>Grim Trigger For Fixed Number of Rounds With Probability Strategy:</w:t>
                      </w:r>
                    </w:p>
                    <w:p w14:paraId="3133CBD2" w14:textId="77777777" w:rsidR="004E6F59" w:rsidRPr="00812737" w:rsidRDefault="004E6F59" w:rsidP="00812737">
                      <w:pPr>
                        <w:pStyle w:val="My"/>
                        <w:numPr>
                          <w:ilvl w:val="2"/>
                          <w:numId w:val="15"/>
                        </w:numPr>
                        <w:spacing w:after="240"/>
                        <w:ind w:left="1843" w:hanging="283"/>
                      </w:pPr>
                      <w:r>
                        <w:rPr>
                          <w:lang w:val="en-GB"/>
                        </w:rPr>
                        <w:t xml:space="preserve">The </w:t>
                      </w:r>
                      <w:r w:rsidRPr="00DA0184">
                        <w:rPr>
                          <w:b/>
                          <w:bCs/>
                          <w:lang w:val="en-GB"/>
                        </w:rPr>
                        <w:t>Strategy</w:t>
                      </w:r>
                      <w:r>
                        <w:rPr>
                          <w:lang w:val="en-GB"/>
                        </w:rPr>
                        <w:t xml:space="preserve"> starts by playing a </w:t>
                      </w:r>
                      <w:r w:rsidRPr="00DA0184">
                        <w:rPr>
                          <w:b/>
                          <w:bCs/>
                          <w:lang w:val="en-GB"/>
                        </w:rPr>
                        <w:t>Cooperate</w:t>
                      </w:r>
                      <w:r>
                        <w:rPr>
                          <w:lang w:val="en-GB"/>
                        </w:rPr>
                        <w:t xml:space="preserve"> action.</w:t>
                      </w:r>
                    </w:p>
                    <w:p w14:paraId="2B1EFED9" w14:textId="1FA62D7C" w:rsidR="004E6F59" w:rsidRDefault="004E6F59" w:rsidP="00D029B1">
                      <w:pPr>
                        <w:pStyle w:val="My"/>
                        <w:numPr>
                          <w:ilvl w:val="2"/>
                          <w:numId w:val="15"/>
                        </w:numPr>
                        <w:spacing w:after="240"/>
                        <w:ind w:left="1843" w:hanging="283"/>
                      </w:pPr>
                      <w:r>
                        <w:rPr>
                          <w:lang w:val="en-GB"/>
                        </w:rPr>
                        <w:t xml:space="preserve">The </w:t>
                      </w:r>
                      <w:r w:rsidRPr="00DA0184">
                        <w:rPr>
                          <w:b/>
                          <w:bCs/>
                          <w:lang w:val="en-GB"/>
                        </w:rPr>
                        <w:t>Strategy</w:t>
                      </w:r>
                      <w:r>
                        <w:rPr>
                          <w:lang w:val="en-GB"/>
                        </w:rPr>
                        <w:t xml:space="preserve">, globally, implements the behaviour of the well-known </w:t>
                      </w:r>
                      <w:r w:rsidRPr="00DA0184">
                        <w:rPr>
                          <w:b/>
                          <w:bCs/>
                          <w:lang w:val="en-GB"/>
                        </w:rPr>
                        <w:t>Grim Trigger</w:t>
                      </w:r>
                      <w:r>
                        <w:rPr>
                          <w:lang w:val="en-GB"/>
                        </w:rPr>
                        <w:t>.</w:t>
                      </w:r>
                    </w:p>
                    <w:p w14:paraId="5F239037" w14:textId="77777777" w:rsidR="004E6F59" w:rsidRPr="00FF3FDB" w:rsidRDefault="004E6F59" w:rsidP="006E4505">
                      <w:pPr>
                        <w:pStyle w:val="My"/>
                        <w:numPr>
                          <w:ilvl w:val="2"/>
                          <w:numId w:val="15"/>
                        </w:numPr>
                        <w:spacing w:after="240"/>
                        <w:ind w:left="1843" w:hanging="283"/>
                      </w:pPr>
                      <w:r>
                        <w:rPr>
                          <w:lang w:val="en-GB"/>
                        </w:rPr>
                        <w:t xml:space="preserve">The </w:t>
                      </w:r>
                      <w:r w:rsidRPr="00DA0184">
                        <w:rPr>
                          <w:b/>
                          <w:bCs/>
                          <w:lang w:val="en-GB"/>
                        </w:rPr>
                        <w:t>Strategy</w:t>
                      </w:r>
                      <w:r>
                        <w:rPr>
                          <w:lang w:val="en-GB"/>
                        </w:rPr>
                        <w:t xml:space="preserve"> will play a </w:t>
                      </w:r>
                      <w:r w:rsidRPr="00DA0184">
                        <w:rPr>
                          <w:b/>
                          <w:bCs/>
                          <w:lang w:val="en-GB"/>
                        </w:rPr>
                        <w:t>Defect</w:t>
                      </w:r>
                      <w:r>
                        <w:rPr>
                          <w:lang w:val="en-GB"/>
                        </w:rPr>
                        <w:t xml:space="preserve"> action, when the possible </w:t>
                      </w:r>
                      <w:r w:rsidRPr="00DA0184">
                        <w:rPr>
                          <w:b/>
                          <w:bCs/>
                          <w:lang w:val="en-GB"/>
                        </w:rPr>
                        <w:t>Gain From Defect</w:t>
                      </w:r>
                      <w:r>
                        <w:rPr>
                          <w:lang w:val="en-GB"/>
                        </w:rPr>
                        <w:t xml:space="preserve"> was worthy, i.e., when the </w:t>
                      </w:r>
                      <w:r w:rsidRPr="00DA0184">
                        <w:rPr>
                          <w:b/>
                          <w:bCs/>
                          <w:lang w:val="en-GB"/>
                        </w:rPr>
                        <w:t>Gain From Defect</w:t>
                      </w:r>
                      <w:r>
                        <w:rPr>
                          <w:lang w:val="en-GB"/>
                        </w:rPr>
                        <w:t xml:space="preserve"> would be greater than the </w:t>
                      </w:r>
                      <w:r w:rsidRPr="00DA0184">
                        <w:rPr>
                          <w:b/>
                          <w:bCs/>
                          <w:lang w:val="en-GB"/>
                        </w:rPr>
                        <w:t>Deterministic</w:t>
                      </w:r>
                      <w:r>
                        <w:rPr>
                          <w:lang w:val="en-GB"/>
                        </w:rPr>
                        <w:t xml:space="preserve"> or the </w:t>
                      </w:r>
                      <w:r w:rsidRPr="00DA0184">
                        <w:rPr>
                          <w:b/>
                          <w:bCs/>
                          <w:lang w:val="en-GB"/>
                        </w:rPr>
                        <w:t>Probabilistic Loss From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Pr="00DA0184">
                        <w:rPr>
                          <w:b/>
                          <w:bCs/>
                          <w:lang w:val="en-GB"/>
                        </w:rPr>
                        <w:t>Defect</w:t>
                      </w:r>
                      <w:r>
                        <w:rPr>
                          <w:lang w:val="en-GB"/>
                        </w:rPr>
                        <w:t xml:space="preserve">, in order to, </w:t>
                      </w:r>
                      <w:r w:rsidRPr="00DA0184">
                        <w:rPr>
                          <w:b/>
                          <w:bCs/>
                          <w:lang w:val="en-GB"/>
                        </w:rPr>
                        <w:t>avoid earlier unnecessary punishments</w:t>
                      </w:r>
                      <w:r>
                        <w:rPr>
                          <w:lang w:val="en-GB"/>
                        </w:rPr>
                        <w:t>.</w:t>
                      </w:r>
                    </w:p>
                    <w:p w14:paraId="72606F76" w14:textId="77777777" w:rsidR="004E6F59" w:rsidRPr="00DA0184" w:rsidRDefault="004E6F59" w:rsidP="00D029B1">
                      <w:pPr>
                        <w:pStyle w:val="My"/>
                        <w:numPr>
                          <w:ilvl w:val="0"/>
                          <w:numId w:val="15"/>
                        </w:numPr>
                        <w:spacing w:after="240"/>
                        <w:ind w:left="1134" w:hanging="425"/>
                        <w:rPr>
                          <w:b/>
                          <w:bCs/>
                        </w:rPr>
                      </w:pPr>
                      <w:r w:rsidRPr="00DA0184">
                        <w:rPr>
                          <w:b/>
                          <w:bCs/>
                          <w:lang w:val="en-GB"/>
                        </w:rPr>
                        <w:t>Game #3 (</w:t>
                      </w:r>
                      <w:r w:rsidRPr="00DA0184">
                        <w:rPr>
                          <w:rFonts w:hint="eastAsia"/>
                          <w:b/>
                          <w:bCs/>
                          <w:lang w:val="en-GB"/>
                        </w:rPr>
                        <w:t>U</w:t>
                      </w:r>
                      <w:r w:rsidRPr="00DA0184">
                        <w:rPr>
                          <w:b/>
                          <w:bCs/>
                          <w:lang w:val="en-GB"/>
                        </w:rPr>
                        <w:t>nknown Iterations, higher than 1 – Unknown Probability of Continue to the next Game Stage/Round, less than 100%):</w:t>
                      </w:r>
                    </w:p>
                    <w:p w14:paraId="78A0E7C4" w14:textId="77777777" w:rsidR="004E6F59" w:rsidRPr="00DA0184" w:rsidRDefault="004E6F59" w:rsidP="00D029B1">
                      <w:pPr>
                        <w:pStyle w:val="My"/>
                        <w:numPr>
                          <w:ilvl w:val="1"/>
                          <w:numId w:val="15"/>
                        </w:numPr>
                        <w:spacing w:after="240"/>
                        <w:ind w:left="1418" w:hanging="284"/>
                        <w:rPr>
                          <w:b/>
                          <w:bCs/>
                        </w:rPr>
                      </w:pPr>
                      <w:r w:rsidRPr="00DA0184">
                        <w:rPr>
                          <w:b/>
                          <w:bCs/>
                          <w:lang w:val="en-GB"/>
                        </w:rPr>
                        <w:t>Grim Trigger For Unknown Number of Rounds With Probability Strategy:</w:t>
                      </w:r>
                    </w:p>
                    <w:p w14:paraId="4FE84B9B" w14:textId="77777777" w:rsidR="004E6F59" w:rsidRPr="00812737" w:rsidRDefault="004E6F59" w:rsidP="00812737">
                      <w:pPr>
                        <w:pStyle w:val="My"/>
                        <w:numPr>
                          <w:ilvl w:val="2"/>
                          <w:numId w:val="15"/>
                        </w:numPr>
                        <w:spacing w:after="240"/>
                        <w:ind w:left="1843" w:hanging="283"/>
                      </w:pPr>
                      <w:r>
                        <w:rPr>
                          <w:lang w:val="en-GB"/>
                        </w:rPr>
                        <w:t xml:space="preserve">The </w:t>
                      </w:r>
                      <w:r w:rsidRPr="00DA0184">
                        <w:rPr>
                          <w:b/>
                          <w:bCs/>
                          <w:lang w:val="en-GB"/>
                        </w:rPr>
                        <w:t>Strategy</w:t>
                      </w:r>
                      <w:r>
                        <w:rPr>
                          <w:lang w:val="en-GB"/>
                        </w:rPr>
                        <w:t xml:space="preserve"> starts by playing a </w:t>
                      </w:r>
                      <w:r w:rsidRPr="00DA0184">
                        <w:rPr>
                          <w:b/>
                          <w:bCs/>
                          <w:lang w:val="en-GB"/>
                        </w:rPr>
                        <w:t>Cooperate</w:t>
                      </w:r>
                      <w:r>
                        <w:rPr>
                          <w:lang w:val="en-GB"/>
                        </w:rPr>
                        <w:t xml:space="preserve"> action.</w:t>
                      </w:r>
                    </w:p>
                    <w:p w14:paraId="1DA94776" w14:textId="452B9FCD" w:rsidR="004E6F59" w:rsidRDefault="004E6F59" w:rsidP="00812737">
                      <w:pPr>
                        <w:pStyle w:val="My"/>
                        <w:numPr>
                          <w:ilvl w:val="2"/>
                          <w:numId w:val="15"/>
                        </w:numPr>
                        <w:spacing w:after="240"/>
                        <w:ind w:left="1843" w:hanging="283"/>
                      </w:pPr>
                      <w:r>
                        <w:rPr>
                          <w:lang w:val="en-GB"/>
                        </w:rPr>
                        <w:t xml:space="preserve">The </w:t>
                      </w:r>
                      <w:r w:rsidRPr="00DA0184">
                        <w:rPr>
                          <w:b/>
                          <w:bCs/>
                          <w:lang w:val="en-GB"/>
                        </w:rPr>
                        <w:t>Strategy</w:t>
                      </w:r>
                      <w:r>
                        <w:rPr>
                          <w:lang w:val="en-GB"/>
                        </w:rPr>
                        <w:t xml:space="preserve">, globally, implements the behaviour of the well-known </w:t>
                      </w:r>
                      <w:r w:rsidRPr="00DA0184">
                        <w:rPr>
                          <w:b/>
                          <w:bCs/>
                          <w:lang w:val="en-GB"/>
                        </w:rPr>
                        <w:t>Grim Trigger</w:t>
                      </w:r>
                      <w:r>
                        <w:rPr>
                          <w:lang w:val="en-GB"/>
                        </w:rPr>
                        <w:t>.</w:t>
                      </w:r>
                    </w:p>
                    <w:p w14:paraId="02273EA8" w14:textId="77777777" w:rsidR="004E6F59" w:rsidRPr="00FF3FDB" w:rsidRDefault="004E6F59" w:rsidP="00812737">
                      <w:pPr>
                        <w:pStyle w:val="My"/>
                        <w:numPr>
                          <w:ilvl w:val="2"/>
                          <w:numId w:val="15"/>
                        </w:numPr>
                        <w:spacing w:after="240"/>
                        <w:ind w:left="1843" w:hanging="283"/>
                      </w:pPr>
                      <w:r>
                        <w:rPr>
                          <w:lang w:val="en-GB"/>
                        </w:rPr>
                        <w:t xml:space="preserve">The </w:t>
                      </w:r>
                      <w:r w:rsidRPr="00DA0184">
                        <w:rPr>
                          <w:b/>
                          <w:bCs/>
                          <w:lang w:val="en-GB"/>
                        </w:rPr>
                        <w:t>Strategy</w:t>
                      </w:r>
                      <w:r>
                        <w:rPr>
                          <w:lang w:val="en-GB"/>
                        </w:rPr>
                        <w:t xml:space="preserve"> will play a </w:t>
                      </w:r>
                      <w:r w:rsidRPr="00DA0184">
                        <w:rPr>
                          <w:b/>
                          <w:bCs/>
                          <w:lang w:val="en-GB"/>
                        </w:rPr>
                        <w:t>Defect</w:t>
                      </w:r>
                      <w:r>
                        <w:rPr>
                          <w:lang w:val="en-GB"/>
                        </w:rPr>
                        <w:t xml:space="preserve"> action, when the possible </w:t>
                      </w:r>
                      <w:r w:rsidRPr="00DA0184">
                        <w:rPr>
                          <w:b/>
                          <w:bCs/>
                          <w:lang w:val="en-GB"/>
                        </w:rPr>
                        <w:t>Gain From Defect</w:t>
                      </w:r>
                      <w:r>
                        <w:rPr>
                          <w:lang w:val="en-GB"/>
                        </w:rPr>
                        <w:t xml:space="preserve"> was worthy, i.e., when the </w:t>
                      </w:r>
                      <w:r w:rsidRPr="00DA0184">
                        <w:rPr>
                          <w:b/>
                          <w:bCs/>
                          <w:lang w:val="en-GB"/>
                        </w:rPr>
                        <w:t>Gain From Defect</w:t>
                      </w:r>
                      <w:r>
                        <w:rPr>
                          <w:lang w:val="en-GB"/>
                        </w:rPr>
                        <w:t xml:space="preserve"> would be greater than the </w:t>
                      </w:r>
                      <w:r w:rsidRPr="00DA0184">
                        <w:rPr>
                          <w:b/>
                          <w:bCs/>
                          <w:lang w:val="en-GB"/>
                        </w:rPr>
                        <w:t>Probabilistic Loss From Defect</w:t>
                      </w:r>
                      <w:r>
                        <w:rPr>
                          <w:lang w:val="en-GB"/>
                        </w:rPr>
                        <w:t xml:space="preserve">, in order to, </w:t>
                      </w:r>
                      <w:r w:rsidRPr="00DA0184">
                        <w:rPr>
                          <w:b/>
                          <w:bCs/>
                          <w:lang w:val="en-GB"/>
                        </w:rPr>
                        <w:t>avoid earlier unnecessary punishments</w:t>
                      </w:r>
                      <w:r>
                        <w:rPr>
                          <w:lang w:val="en-GB"/>
                        </w:rPr>
                        <w:t>.</w:t>
                      </w:r>
                    </w:p>
                    <w:p w14:paraId="369B5CC4" w14:textId="77777777" w:rsidR="004E6F59" w:rsidRPr="00AC1259" w:rsidRDefault="004E6F59" w:rsidP="00D029B1">
                      <w:pPr>
                        <w:pStyle w:val="My"/>
                        <w:spacing w:after="240"/>
                        <w:rPr>
                          <w:sz w:val="4"/>
                          <w:szCs w:val="4"/>
                          <w:lang w:val="en-GB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502F19F3" w14:textId="77777777" w:rsidR="0077334A" w:rsidRDefault="0077334A">
      <w:r>
        <w:br w:type="page"/>
      </w:r>
    </w:p>
    <w:p w14:paraId="3A034D81" w14:textId="77777777" w:rsidR="0077334A" w:rsidRPr="00F67D3A" w:rsidRDefault="0077334A" w:rsidP="0077334A">
      <w:r>
        <w:rPr>
          <w:noProof/>
          <w:lang w:eastAsia="en-US"/>
        </w:rPr>
        <w:lastRenderedPageBreak/>
        <w:drawing>
          <wp:anchor distT="0" distB="0" distL="114300" distR="114300" simplePos="0" relativeHeight="252628480" behindDoc="1" locked="0" layoutInCell="1" allowOverlap="1" wp14:anchorId="4DA77487" wp14:editId="2C2E482B">
            <wp:simplePos x="0" y="0"/>
            <wp:positionH relativeFrom="column">
              <wp:posOffset>-114300</wp:posOffset>
            </wp:positionH>
            <wp:positionV relativeFrom="paragraph">
              <wp:posOffset>-1196340</wp:posOffset>
            </wp:positionV>
            <wp:extent cx="7886700" cy="2668905"/>
            <wp:effectExtent l="0" t="0" r="0" b="0"/>
            <wp:wrapNone/>
            <wp:docPr id="369" name="Picture 369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C1199E" w14:textId="77777777" w:rsidR="0077334A" w:rsidRPr="00F67D3A" w:rsidRDefault="0077334A" w:rsidP="0077334A">
      <w:r w:rsidRPr="008C3BF3">
        <w:rPr>
          <w:rStyle w:val="sowc"/>
          <w:noProof/>
          <w:color w:val="333333"/>
        </w:rPr>
        <w:drawing>
          <wp:anchor distT="0" distB="0" distL="114300" distR="114300" simplePos="0" relativeHeight="252627456" behindDoc="0" locked="0" layoutInCell="1" allowOverlap="1" wp14:anchorId="06936D65" wp14:editId="60D87203">
            <wp:simplePos x="0" y="0"/>
            <wp:positionH relativeFrom="column">
              <wp:posOffset>6181725</wp:posOffset>
            </wp:positionH>
            <wp:positionV relativeFrom="paragraph">
              <wp:posOffset>51435</wp:posOffset>
            </wp:positionV>
            <wp:extent cx="843915" cy="614045"/>
            <wp:effectExtent l="0" t="0" r="0" b="0"/>
            <wp:wrapNone/>
            <wp:docPr id="370" name="Picture 3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ct-nova-logo-1.png"/>
                    <pic:cNvPicPr/>
                  </pic:nvPicPr>
                  <pic:blipFill>
                    <a:blip r:embed="rId11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60000" contrast="-8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3915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3BF3">
        <w:rPr>
          <w:rStyle w:val="sowc"/>
          <w:noProof/>
          <w:color w:val="333333"/>
        </w:rPr>
        <w:drawing>
          <wp:anchor distT="0" distB="0" distL="114300" distR="114300" simplePos="0" relativeHeight="252626432" behindDoc="0" locked="0" layoutInCell="1" allowOverlap="1" wp14:anchorId="6A9AD160" wp14:editId="505F4C7B">
            <wp:simplePos x="0" y="0"/>
            <wp:positionH relativeFrom="column">
              <wp:posOffset>4107815</wp:posOffset>
            </wp:positionH>
            <wp:positionV relativeFrom="paragraph">
              <wp:posOffset>25163</wp:posOffset>
            </wp:positionV>
            <wp:extent cx="1787545" cy="649974"/>
            <wp:effectExtent l="0" t="0" r="3175" b="0"/>
            <wp:wrapNone/>
            <wp:docPr id="371" name="Picture 3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niversidade-nova-lisboa-logo-1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60000" contrast="-8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545" cy="6499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A008E61" w14:textId="77777777" w:rsidR="0077334A" w:rsidRPr="00F67D3A" w:rsidRDefault="0077334A" w:rsidP="0077334A"/>
    <w:p w14:paraId="7262D9C1" w14:textId="77777777" w:rsidR="0077334A" w:rsidRPr="00F67D3A" w:rsidRDefault="0077334A" w:rsidP="0077334A"/>
    <w:p w14:paraId="5548BBFF" w14:textId="77777777" w:rsidR="0077334A" w:rsidRPr="00F67D3A" w:rsidRDefault="0077334A" w:rsidP="0077334A"/>
    <w:p w14:paraId="6260FB47" w14:textId="77777777" w:rsidR="0077334A" w:rsidRPr="00F67D3A" w:rsidRDefault="0077334A" w:rsidP="0077334A"/>
    <w:p w14:paraId="3D94C43C" w14:textId="77777777" w:rsidR="0077334A" w:rsidRPr="00F67D3A" w:rsidRDefault="0077334A" w:rsidP="0077334A"/>
    <w:p w14:paraId="0F390BCA" w14:textId="77777777" w:rsidR="0077334A" w:rsidRPr="00F67D3A" w:rsidRDefault="0077334A" w:rsidP="0077334A"/>
    <w:p w14:paraId="1A85FDA1" w14:textId="77777777" w:rsidR="0077334A" w:rsidRPr="00F67D3A" w:rsidRDefault="0077334A" w:rsidP="0077334A"/>
    <w:p w14:paraId="215FDAA3" w14:textId="77777777" w:rsidR="0077334A" w:rsidRPr="00F67D3A" w:rsidRDefault="0077334A" w:rsidP="0077334A"/>
    <w:p w14:paraId="75536E30" w14:textId="77777777" w:rsidR="0077334A" w:rsidRPr="00F67D3A" w:rsidRDefault="0077334A" w:rsidP="0077334A">
      <w:r>
        <w:rPr>
          <w:noProof/>
          <w:lang w:eastAsia="en-US"/>
        </w:rPr>
        <mc:AlternateContent>
          <mc:Choice Requires="wps">
            <w:drawing>
              <wp:anchor distT="36576" distB="36576" distL="36576" distR="36576" simplePos="0" relativeHeight="252625408" behindDoc="0" locked="0" layoutInCell="1" allowOverlap="1" wp14:anchorId="7305E724" wp14:editId="361043E9">
                <wp:simplePos x="0" y="0"/>
                <wp:positionH relativeFrom="column">
                  <wp:posOffset>571500</wp:posOffset>
                </wp:positionH>
                <wp:positionV relativeFrom="page">
                  <wp:posOffset>2390775</wp:posOffset>
                </wp:positionV>
                <wp:extent cx="6296025" cy="7191375"/>
                <wp:effectExtent l="0" t="0" r="9525" b="9525"/>
                <wp:wrapNone/>
                <wp:docPr id="368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6025" cy="7191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C25428" w14:textId="4C881198" w:rsidR="004E6F59" w:rsidRPr="00BE4F55" w:rsidRDefault="004E6F59" w:rsidP="007523A2">
                            <w:pPr>
                              <w:pStyle w:val="MyHeadtitle"/>
                              <w:spacing w:before="0" w:after="0"/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  <w:t>ix. Conclusions</w:t>
                            </w:r>
                          </w:p>
                          <w:p w14:paraId="3B238A14" w14:textId="77777777" w:rsidR="004E6F59" w:rsidRPr="009C17A7" w:rsidRDefault="004E6F59" w:rsidP="0077334A">
                            <w:pPr>
                              <w:pStyle w:val="My"/>
                              <w:spacing w:after="240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5D74F6E8" w14:textId="0A18B294" w:rsidR="004E6F59" w:rsidRPr="009A5E83" w:rsidRDefault="004E6F59" w:rsidP="0077334A">
                            <w:pPr>
                              <w:pStyle w:val="My"/>
                              <w:numPr>
                                <w:ilvl w:val="0"/>
                                <w:numId w:val="15"/>
                              </w:numPr>
                              <w:spacing w:after="240"/>
                              <w:ind w:left="1134" w:hanging="425"/>
                            </w:pPr>
                            <w:r>
                              <w:rPr>
                                <w:lang w:val="en-GB"/>
                              </w:rPr>
                              <w:t xml:space="preserve">First, the </w:t>
                            </w:r>
                            <w:r w:rsidRPr="00685784">
                              <w:rPr>
                                <w:b/>
                                <w:bCs/>
                                <w:lang w:val="en-GB"/>
                              </w:rPr>
                              <w:t>Prisoner’s Dilemma</w:t>
                            </w:r>
                            <w:r>
                              <w:rPr>
                                <w:lang w:val="en-GB"/>
                              </w:rPr>
                              <w:t xml:space="preserve"> it’s a </w:t>
                            </w:r>
                            <w:r w:rsidRPr="00685784">
                              <w:rPr>
                                <w:b/>
                                <w:bCs/>
                                <w:lang w:val="en-GB"/>
                              </w:rPr>
                              <w:t xml:space="preserve">very complex </w:t>
                            </w:r>
                            <w:r w:rsidRPr="00685784">
                              <w:rPr>
                                <w:lang w:val="en-GB"/>
                              </w:rPr>
                              <w:t>and</w:t>
                            </w:r>
                            <w:r w:rsidRPr="00685784">
                              <w:rPr>
                                <w:b/>
                                <w:bCs/>
                                <w:lang w:val="en-GB"/>
                              </w:rPr>
                              <w:t xml:space="preserve"> difficult problem </w:t>
                            </w:r>
                            <w:r w:rsidRPr="00685784">
                              <w:rPr>
                                <w:lang w:val="en-GB"/>
                              </w:rPr>
                              <w:t>to solve</w:t>
                            </w:r>
                            <w:r>
                              <w:rPr>
                                <w:lang w:val="en-GB"/>
                              </w:rPr>
                              <w:t>.</w:t>
                            </w:r>
                          </w:p>
                          <w:p w14:paraId="4316A69A" w14:textId="16ACA728" w:rsidR="004E6F59" w:rsidRPr="009A5E83" w:rsidRDefault="004E6F59" w:rsidP="0077334A">
                            <w:pPr>
                              <w:pStyle w:val="My"/>
                              <w:numPr>
                                <w:ilvl w:val="0"/>
                                <w:numId w:val="15"/>
                              </w:numPr>
                              <w:spacing w:after="240"/>
                              <w:ind w:left="1134" w:hanging="425"/>
                            </w:pPr>
                            <w:r>
                              <w:rPr>
                                <w:lang w:val="en-GB"/>
                              </w:rPr>
                              <w:t xml:space="preserve">The most known and </w:t>
                            </w:r>
                            <w:r w:rsidRPr="00685784">
                              <w:rPr>
                                <w:b/>
                                <w:bCs/>
                                <w:lang w:val="en-GB"/>
                              </w:rPr>
                              <w:t>commonly used Strategies</w:t>
                            </w:r>
                            <w:r>
                              <w:rPr>
                                <w:lang w:val="en-GB"/>
                              </w:rPr>
                              <w:t xml:space="preserve"> for this problem are:</w:t>
                            </w:r>
                          </w:p>
                          <w:p w14:paraId="789564CC" w14:textId="7D6F2AB6" w:rsidR="004E6F59" w:rsidRPr="00685784" w:rsidRDefault="004E6F59" w:rsidP="009A5E83">
                            <w:pPr>
                              <w:pStyle w:val="My"/>
                              <w:numPr>
                                <w:ilvl w:val="1"/>
                                <w:numId w:val="15"/>
                              </w:numPr>
                              <w:spacing w:after="240"/>
                              <w:rPr>
                                <w:b/>
                                <w:bCs/>
                              </w:rPr>
                            </w:pPr>
                            <w:r w:rsidRPr="00685784">
                              <w:rPr>
                                <w:b/>
                                <w:bCs/>
                                <w:lang w:val="en-GB"/>
                              </w:rPr>
                              <w:t>Tit For Tat</w:t>
                            </w:r>
                            <w:r w:rsidR="00685784">
                              <w:rPr>
                                <w:b/>
                                <w:bCs/>
                                <w:lang w:val="en-GB"/>
                              </w:rPr>
                              <w:t>;</w:t>
                            </w:r>
                          </w:p>
                          <w:p w14:paraId="5CC6D5FA" w14:textId="59654C92" w:rsidR="004E6F59" w:rsidRPr="00685784" w:rsidRDefault="004E6F59" w:rsidP="009A5E83">
                            <w:pPr>
                              <w:pStyle w:val="My"/>
                              <w:numPr>
                                <w:ilvl w:val="1"/>
                                <w:numId w:val="15"/>
                              </w:numPr>
                              <w:spacing w:after="240"/>
                              <w:rPr>
                                <w:b/>
                                <w:bCs/>
                              </w:rPr>
                            </w:pPr>
                            <w:r w:rsidRPr="00685784">
                              <w:rPr>
                                <w:b/>
                                <w:bCs/>
                                <w:lang w:val="en-GB"/>
                              </w:rPr>
                              <w:t>Grim Trigger</w:t>
                            </w:r>
                            <w:r w:rsidR="00685784">
                              <w:rPr>
                                <w:b/>
                                <w:bCs/>
                                <w:lang w:val="en-GB"/>
                              </w:rPr>
                              <w:t>;</w:t>
                            </w:r>
                          </w:p>
                          <w:p w14:paraId="79DB6727" w14:textId="4BE76917" w:rsidR="004E6F59" w:rsidRPr="00685784" w:rsidRDefault="004E6F59" w:rsidP="009A5E83">
                            <w:pPr>
                              <w:pStyle w:val="My"/>
                              <w:numPr>
                                <w:ilvl w:val="1"/>
                                <w:numId w:val="15"/>
                              </w:numPr>
                              <w:spacing w:after="240"/>
                              <w:rPr>
                                <w:b/>
                                <w:bCs/>
                              </w:rPr>
                            </w:pPr>
                            <w:r w:rsidRPr="00685784">
                              <w:rPr>
                                <w:b/>
                                <w:bCs/>
                                <w:lang w:val="en-GB"/>
                              </w:rPr>
                              <w:t>Gradual</w:t>
                            </w:r>
                            <w:r w:rsidR="00685784">
                              <w:rPr>
                                <w:b/>
                                <w:bCs/>
                                <w:lang w:val="en-GB"/>
                              </w:rPr>
                              <w:t>;</w:t>
                            </w:r>
                          </w:p>
                          <w:p w14:paraId="4ED60863" w14:textId="653CA6B8" w:rsidR="004E6F59" w:rsidRPr="009A5E83" w:rsidRDefault="004E6F59" w:rsidP="009A5E83">
                            <w:pPr>
                              <w:pStyle w:val="My"/>
                              <w:numPr>
                                <w:ilvl w:val="0"/>
                                <w:numId w:val="15"/>
                              </w:numPr>
                              <w:spacing w:after="240"/>
                              <w:ind w:left="1134" w:hanging="425"/>
                            </w:pPr>
                            <w:r>
                              <w:rPr>
                                <w:lang w:val="en-GB"/>
                              </w:rPr>
                              <w:t xml:space="preserve">But, considering some few little modifications, in order to make a </w:t>
                            </w:r>
                            <w:r w:rsidRPr="00685784">
                              <w:rPr>
                                <w:b/>
                                <w:bCs/>
                                <w:lang w:val="en-GB"/>
                              </w:rPr>
                              <w:t>Defect</w:t>
                            </w:r>
                            <w:r>
                              <w:rPr>
                                <w:lang w:val="en-GB"/>
                              </w:rPr>
                              <w:t xml:space="preserve"> action, </w:t>
                            </w:r>
                            <w:r w:rsidRPr="00685784">
                              <w:rPr>
                                <w:b/>
                                <w:bCs/>
                                <w:lang w:val="en-GB"/>
                              </w:rPr>
                              <w:t>in the last round(s)</w:t>
                            </w:r>
                            <w:r>
                              <w:rPr>
                                <w:lang w:val="en-GB"/>
                              </w:rPr>
                              <w:t>, it’s always a good idea, like per example:</w:t>
                            </w:r>
                          </w:p>
                          <w:p w14:paraId="636FB094" w14:textId="11FDF4DE" w:rsidR="004E6F59" w:rsidRPr="00685784" w:rsidRDefault="004E6F59" w:rsidP="009A5E83">
                            <w:pPr>
                              <w:pStyle w:val="My"/>
                              <w:numPr>
                                <w:ilvl w:val="1"/>
                                <w:numId w:val="15"/>
                              </w:numPr>
                              <w:spacing w:after="240"/>
                            </w:pPr>
                            <w:r w:rsidRPr="00685784">
                              <w:rPr>
                                <w:lang w:val="en-GB"/>
                              </w:rPr>
                              <w:t>Consider the number of iterations (Game Stage/Rounds)</w:t>
                            </w:r>
                            <w:r w:rsidR="00685784" w:rsidRPr="00685784">
                              <w:rPr>
                                <w:lang w:val="en-GB"/>
                              </w:rPr>
                              <w:t>;</w:t>
                            </w:r>
                          </w:p>
                          <w:p w14:paraId="65A16EFA" w14:textId="7B213985" w:rsidR="004E6F59" w:rsidRPr="00685784" w:rsidRDefault="004E6F59" w:rsidP="009A5E83">
                            <w:pPr>
                              <w:pStyle w:val="My"/>
                              <w:numPr>
                                <w:ilvl w:val="1"/>
                                <w:numId w:val="15"/>
                              </w:numPr>
                              <w:spacing w:after="240"/>
                            </w:pPr>
                            <w:r w:rsidRPr="00685784">
                              <w:rPr>
                                <w:lang w:val="en-GB"/>
                              </w:rPr>
                              <w:t>Consider the Probability of Continue to the next iteration (Game Stage/Round)</w:t>
                            </w:r>
                            <w:r w:rsidR="00685784" w:rsidRPr="00685784">
                              <w:rPr>
                                <w:lang w:val="en-GB"/>
                              </w:rPr>
                              <w:t>;</w:t>
                            </w:r>
                          </w:p>
                          <w:p w14:paraId="2A1A6696" w14:textId="6B18EF0B" w:rsidR="004E6F59" w:rsidRPr="009A5E83" w:rsidRDefault="004E6F59" w:rsidP="009A5E83">
                            <w:pPr>
                              <w:pStyle w:val="My"/>
                              <w:numPr>
                                <w:ilvl w:val="0"/>
                                <w:numId w:val="15"/>
                              </w:numPr>
                              <w:spacing w:after="240"/>
                              <w:ind w:left="1134" w:hanging="425"/>
                            </w:pPr>
                            <w:r>
                              <w:rPr>
                                <w:lang w:val="en-GB"/>
                              </w:rPr>
                              <w:t xml:space="preserve">Follow the recommendations of </w:t>
                            </w:r>
                            <w:r w:rsidRPr="00685784">
                              <w:rPr>
                                <w:b/>
                                <w:bCs/>
                                <w:lang w:val="en-GB"/>
                              </w:rPr>
                              <w:t>Robert Axelrod</w:t>
                            </w:r>
                            <w:r>
                              <w:rPr>
                                <w:lang w:val="en-GB"/>
                              </w:rPr>
                              <w:t xml:space="preserve">, for successful </w:t>
                            </w:r>
                            <w:r w:rsidRPr="00685784">
                              <w:rPr>
                                <w:b/>
                                <w:bCs/>
                                <w:lang w:val="en-GB"/>
                              </w:rPr>
                              <w:t>Top-Scoring Strategies</w:t>
                            </w:r>
                            <w:r>
                              <w:rPr>
                                <w:lang w:val="en-GB"/>
                              </w:rPr>
                              <w:t>, it’s also a good idea:</w:t>
                            </w:r>
                          </w:p>
                          <w:p w14:paraId="5D553D38" w14:textId="59F3B1F5" w:rsidR="004E6F59" w:rsidRPr="009A5E83" w:rsidRDefault="004E6F59" w:rsidP="009A5E83">
                            <w:pPr>
                              <w:pStyle w:val="My"/>
                              <w:numPr>
                                <w:ilvl w:val="1"/>
                                <w:numId w:val="15"/>
                              </w:numPr>
                              <w:spacing w:after="240"/>
                            </w:pPr>
                            <w:r>
                              <w:rPr>
                                <w:lang w:val="en-GB"/>
                              </w:rPr>
                              <w:t>Be “nice”.</w:t>
                            </w:r>
                          </w:p>
                          <w:p w14:paraId="03232DB9" w14:textId="0A6A736E" w:rsidR="004E6F59" w:rsidRPr="009A5E83" w:rsidRDefault="004E6F59" w:rsidP="009A5E83">
                            <w:pPr>
                              <w:pStyle w:val="My"/>
                              <w:numPr>
                                <w:ilvl w:val="1"/>
                                <w:numId w:val="15"/>
                              </w:numPr>
                              <w:spacing w:after="240"/>
                            </w:pPr>
                            <w:r>
                              <w:rPr>
                                <w:lang w:val="en-GB"/>
                              </w:rPr>
                              <w:t>Retailing sometimes.</w:t>
                            </w:r>
                          </w:p>
                          <w:p w14:paraId="10D265D5" w14:textId="7F586233" w:rsidR="004E6F59" w:rsidRPr="009A5E83" w:rsidRDefault="004E6F59" w:rsidP="009A5E83">
                            <w:pPr>
                              <w:pStyle w:val="My"/>
                              <w:numPr>
                                <w:ilvl w:val="1"/>
                                <w:numId w:val="15"/>
                              </w:numPr>
                              <w:spacing w:after="240"/>
                            </w:pPr>
                            <w:r>
                              <w:rPr>
                                <w:lang w:val="en-GB"/>
                              </w:rPr>
                              <w:t>Forgiving sometimes.</w:t>
                            </w:r>
                          </w:p>
                          <w:p w14:paraId="2EED5850" w14:textId="43B6AB4C" w:rsidR="004E6F59" w:rsidRPr="00DC59D0" w:rsidRDefault="004E6F59" w:rsidP="009A5E83">
                            <w:pPr>
                              <w:pStyle w:val="My"/>
                              <w:numPr>
                                <w:ilvl w:val="1"/>
                                <w:numId w:val="15"/>
                              </w:numPr>
                              <w:spacing w:after="240"/>
                            </w:pPr>
                            <w:r>
                              <w:rPr>
                                <w:lang w:val="en-GB"/>
                              </w:rPr>
                              <w:t>Don’t be envious.</w:t>
                            </w:r>
                          </w:p>
                          <w:p w14:paraId="6D4BB542" w14:textId="191653C8" w:rsidR="004E6F59" w:rsidRPr="00DC59D0" w:rsidRDefault="004E6F59" w:rsidP="00DC59D0">
                            <w:pPr>
                              <w:pStyle w:val="My"/>
                              <w:numPr>
                                <w:ilvl w:val="0"/>
                                <w:numId w:val="15"/>
                              </w:numPr>
                              <w:spacing w:after="240"/>
                              <w:ind w:left="1134" w:hanging="425"/>
                              <w:rPr>
                                <w:sz w:val="4"/>
                                <w:szCs w:val="4"/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It’s also, always, a good idea to don’t underestimate too much our opponents:</w:t>
                            </w:r>
                          </w:p>
                          <w:p w14:paraId="6A196ED3" w14:textId="721BF64E" w:rsidR="004E6F59" w:rsidRPr="009A5E83" w:rsidRDefault="004E6F59" w:rsidP="00DC59D0">
                            <w:pPr>
                              <w:pStyle w:val="My"/>
                              <w:numPr>
                                <w:ilvl w:val="1"/>
                                <w:numId w:val="15"/>
                              </w:numPr>
                              <w:spacing w:after="240"/>
                            </w:pPr>
                            <w:r>
                              <w:rPr>
                                <w:lang w:val="en-GB"/>
                              </w:rPr>
                              <w:t>Assume with 100% of certainty how our opponents are going to play, it’s a very bad idea.</w:t>
                            </w:r>
                          </w:p>
                          <w:p w14:paraId="0898D469" w14:textId="77777777" w:rsidR="004E6F59" w:rsidRPr="00DC59D0" w:rsidRDefault="004E6F59" w:rsidP="00DC59D0">
                            <w:pPr>
                              <w:pStyle w:val="My"/>
                              <w:numPr>
                                <w:ilvl w:val="0"/>
                                <w:numId w:val="15"/>
                              </w:numPr>
                              <w:spacing w:after="240"/>
                              <w:ind w:left="1134" w:hanging="425"/>
                              <w:rPr>
                                <w:sz w:val="4"/>
                                <w:szCs w:val="4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05E724" id="_x0000_s1070" type="#_x0000_t202" style="position:absolute;margin-left:45pt;margin-top:188.25pt;width:495.75pt;height:566.25pt;z-index:25262540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" filled="f" fillcolor="#fffffe" stroked="f" strokecolor="#212120" insetpen="t">
                <v:textbox inset="2.88pt,2.88pt,2.88pt,2.88pt">
                  <w:txbxContent>
                    <w:p w14:paraId="75C25428" w14:textId="4C881198" w:rsidR="004E6F59" w:rsidRPr="00BE4F55" w:rsidRDefault="004E6F59" w:rsidP="007523A2">
                      <w:pPr>
                        <w:pStyle w:val="MyHeadtitle"/>
                        <w:spacing w:before="0" w:after="0"/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</w:pPr>
                      <w:r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  <w:t>ix. Conclusions</w:t>
                      </w:r>
                    </w:p>
                    <w:p w14:paraId="3B238A14" w14:textId="77777777" w:rsidR="004E6F59" w:rsidRPr="009C17A7" w:rsidRDefault="004E6F59" w:rsidP="0077334A">
                      <w:pPr>
                        <w:pStyle w:val="My"/>
                        <w:spacing w:after="240"/>
                        <w:rPr>
                          <w:sz w:val="4"/>
                          <w:szCs w:val="4"/>
                        </w:rPr>
                      </w:pPr>
                    </w:p>
                    <w:p w14:paraId="5D74F6E8" w14:textId="0A18B294" w:rsidR="004E6F59" w:rsidRPr="009A5E83" w:rsidRDefault="004E6F59" w:rsidP="0077334A">
                      <w:pPr>
                        <w:pStyle w:val="My"/>
                        <w:numPr>
                          <w:ilvl w:val="0"/>
                          <w:numId w:val="15"/>
                        </w:numPr>
                        <w:spacing w:after="240"/>
                        <w:ind w:left="1134" w:hanging="425"/>
                      </w:pPr>
                      <w:r>
                        <w:rPr>
                          <w:lang w:val="en-GB"/>
                        </w:rPr>
                        <w:t xml:space="preserve">First, the </w:t>
                      </w:r>
                      <w:r w:rsidRPr="00685784">
                        <w:rPr>
                          <w:b/>
                          <w:bCs/>
                          <w:lang w:val="en-GB"/>
                        </w:rPr>
                        <w:t>Prisoner’s Dilemma</w:t>
                      </w:r>
                      <w:r>
                        <w:rPr>
                          <w:lang w:val="en-GB"/>
                        </w:rPr>
                        <w:t xml:space="preserve"> it’s a </w:t>
                      </w:r>
                      <w:r w:rsidRPr="00685784">
                        <w:rPr>
                          <w:b/>
                          <w:bCs/>
                          <w:lang w:val="en-GB"/>
                        </w:rPr>
                        <w:t xml:space="preserve">very complex </w:t>
                      </w:r>
                      <w:r w:rsidRPr="00685784">
                        <w:rPr>
                          <w:lang w:val="en-GB"/>
                        </w:rPr>
                        <w:t>and</w:t>
                      </w:r>
                      <w:r w:rsidRPr="00685784">
                        <w:rPr>
                          <w:b/>
                          <w:bCs/>
                          <w:lang w:val="en-GB"/>
                        </w:rPr>
                        <w:t xml:space="preserve"> difficult problem </w:t>
                      </w:r>
                      <w:r w:rsidRPr="00685784">
                        <w:rPr>
                          <w:lang w:val="en-GB"/>
                        </w:rPr>
                        <w:t>to solve</w:t>
                      </w:r>
                      <w:r>
                        <w:rPr>
                          <w:lang w:val="en-GB"/>
                        </w:rPr>
                        <w:t>.</w:t>
                      </w:r>
                    </w:p>
                    <w:p w14:paraId="4316A69A" w14:textId="16ACA728" w:rsidR="004E6F59" w:rsidRPr="009A5E83" w:rsidRDefault="004E6F59" w:rsidP="0077334A">
                      <w:pPr>
                        <w:pStyle w:val="My"/>
                        <w:numPr>
                          <w:ilvl w:val="0"/>
                          <w:numId w:val="15"/>
                        </w:numPr>
                        <w:spacing w:after="240"/>
                        <w:ind w:left="1134" w:hanging="425"/>
                      </w:pPr>
                      <w:r>
                        <w:rPr>
                          <w:lang w:val="en-GB"/>
                        </w:rPr>
                        <w:t xml:space="preserve">The most known and </w:t>
                      </w:r>
                      <w:r w:rsidRPr="00685784">
                        <w:rPr>
                          <w:b/>
                          <w:bCs/>
                          <w:lang w:val="en-GB"/>
                        </w:rPr>
                        <w:t>commonly used Strategies</w:t>
                      </w:r>
                      <w:r>
                        <w:rPr>
                          <w:lang w:val="en-GB"/>
                        </w:rPr>
                        <w:t xml:space="preserve"> for this problem are:</w:t>
                      </w:r>
                    </w:p>
                    <w:p w14:paraId="789564CC" w14:textId="7D6F2AB6" w:rsidR="004E6F59" w:rsidRPr="00685784" w:rsidRDefault="004E6F59" w:rsidP="009A5E83">
                      <w:pPr>
                        <w:pStyle w:val="My"/>
                        <w:numPr>
                          <w:ilvl w:val="1"/>
                          <w:numId w:val="15"/>
                        </w:numPr>
                        <w:spacing w:after="240"/>
                        <w:rPr>
                          <w:b/>
                          <w:bCs/>
                        </w:rPr>
                      </w:pPr>
                      <w:r w:rsidRPr="00685784">
                        <w:rPr>
                          <w:b/>
                          <w:bCs/>
                          <w:lang w:val="en-GB"/>
                        </w:rPr>
                        <w:t>Tit For Tat</w:t>
                      </w:r>
                      <w:r w:rsidR="00685784">
                        <w:rPr>
                          <w:b/>
                          <w:bCs/>
                          <w:lang w:val="en-GB"/>
                        </w:rPr>
                        <w:t>;</w:t>
                      </w:r>
                    </w:p>
                    <w:p w14:paraId="5CC6D5FA" w14:textId="59654C92" w:rsidR="004E6F59" w:rsidRPr="00685784" w:rsidRDefault="004E6F59" w:rsidP="009A5E83">
                      <w:pPr>
                        <w:pStyle w:val="My"/>
                        <w:numPr>
                          <w:ilvl w:val="1"/>
                          <w:numId w:val="15"/>
                        </w:numPr>
                        <w:spacing w:after="240"/>
                        <w:rPr>
                          <w:b/>
                          <w:bCs/>
                        </w:rPr>
                      </w:pPr>
                      <w:r w:rsidRPr="00685784">
                        <w:rPr>
                          <w:b/>
                          <w:bCs/>
                          <w:lang w:val="en-GB"/>
                        </w:rPr>
                        <w:t>Grim Trigger</w:t>
                      </w:r>
                      <w:r w:rsidR="00685784">
                        <w:rPr>
                          <w:b/>
                          <w:bCs/>
                          <w:lang w:val="en-GB"/>
                        </w:rPr>
                        <w:t>;</w:t>
                      </w:r>
                    </w:p>
                    <w:p w14:paraId="79DB6727" w14:textId="4BE76917" w:rsidR="004E6F59" w:rsidRPr="00685784" w:rsidRDefault="004E6F59" w:rsidP="009A5E83">
                      <w:pPr>
                        <w:pStyle w:val="My"/>
                        <w:numPr>
                          <w:ilvl w:val="1"/>
                          <w:numId w:val="15"/>
                        </w:numPr>
                        <w:spacing w:after="240"/>
                        <w:rPr>
                          <w:b/>
                          <w:bCs/>
                        </w:rPr>
                      </w:pPr>
                      <w:r w:rsidRPr="00685784">
                        <w:rPr>
                          <w:b/>
                          <w:bCs/>
                          <w:lang w:val="en-GB"/>
                        </w:rPr>
                        <w:t>Gradual</w:t>
                      </w:r>
                      <w:r w:rsidR="00685784">
                        <w:rPr>
                          <w:b/>
                          <w:bCs/>
                          <w:lang w:val="en-GB"/>
                        </w:rPr>
                        <w:t>;</w:t>
                      </w:r>
                    </w:p>
                    <w:p w14:paraId="4ED60863" w14:textId="653CA6B8" w:rsidR="004E6F59" w:rsidRPr="009A5E83" w:rsidRDefault="004E6F59" w:rsidP="009A5E83">
                      <w:pPr>
                        <w:pStyle w:val="My"/>
                        <w:numPr>
                          <w:ilvl w:val="0"/>
                          <w:numId w:val="15"/>
                        </w:numPr>
                        <w:spacing w:after="240"/>
                        <w:ind w:left="1134" w:hanging="425"/>
                      </w:pPr>
                      <w:r>
                        <w:rPr>
                          <w:lang w:val="en-GB"/>
                        </w:rPr>
                        <w:t xml:space="preserve">But, considering some few little modifications, in order to make a </w:t>
                      </w:r>
                      <w:r w:rsidRPr="00685784">
                        <w:rPr>
                          <w:b/>
                          <w:bCs/>
                          <w:lang w:val="en-GB"/>
                        </w:rPr>
                        <w:t>Defect</w:t>
                      </w:r>
                      <w:r>
                        <w:rPr>
                          <w:lang w:val="en-GB"/>
                        </w:rPr>
                        <w:t xml:space="preserve"> action, </w:t>
                      </w:r>
                      <w:r w:rsidRPr="00685784">
                        <w:rPr>
                          <w:b/>
                          <w:bCs/>
                          <w:lang w:val="en-GB"/>
                        </w:rPr>
                        <w:t>in the last round(s)</w:t>
                      </w:r>
                      <w:r>
                        <w:rPr>
                          <w:lang w:val="en-GB"/>
                        </w:rPr>
                        <w:t>, it’s always a good idea, like per example:</w:t>
                      </w:r>
                    </w:p>
                    <w:p w14:paraId="636FB094" w14:textId="11FDF4DE" w:rsidR="004E6F59" w:rsidRPr="00685784" w:rsidRDefault="004E6F59" w:rsidP="009A5E83">
                      <w:pPr>
                        <w:pStyle w:val="My"/>
                        <w:numPr>
                          <w:ilvl w:val="1"/>
                          <w:numId w:val="15"/>
                        </w:numPr>
                        <w:spacing w:after="240"/>
                      </w:pPr>
                      <w:r w:rsidRPr="00685784">
                        <w:rPr>
                          <w:lang w:val="en-GB"/>
                        </w:rPr>
                        <w:t>Consider the number of iterations (Game Stage/Rounds)</w:t>
                      </w:r>
                      <w:r w:rsidR="00685784" w:rsidRPr="00685784">
                        <w:rPr>
                          <w:lang w:val="en-GB"/>
                        </w:rPr>
                        <w:t>;</w:t>
                      </w:r>
                    </w:p>
                    <w:p w14:paraId="65A16EFA" w14:textId="7B213985" w:rsidR="004E6F59" w:rsidRPr="00685784" w:rsidRDefault="004E6F59" w:rsidP="009A5E83">
                      <w:pPr>
                        <w:pStyle w:val="My"/>
                        <w:numPr>
                          <w:ilvl w:val="1"/>
                          <w:numId w:val="15"/>
                        </w:numPr>
                        <w:spacing w:after="240"/>
                      </w:pPr>
                      <w:r w:rsidRPr="00685784">
                        <w:rPr>
                          <w:lang w:val="en-GB"/>
                        </w:rPr>
                        <w:t>Consider the Probability of Continue to the next iteration (Game Stage/Round)</w:t>
                      </w:r>
                      <w:r w:rsidR="00685784" w:rsidRPr="00685784">
                        <w:rPr>
                          <w:lang w:val="en-GB"/>
                        </w:rPr>
                        <w:t>;</w:t>
                      </w:r>
                    </w:p>
                    <w:p w14:paraId="2A1A6696" w14:textId="6B18EF0B" w:rsidR="004E6F59" w:rsidRPr="009A5E83" w:rsidRDefault="004E6F59" w:rsidP="009A5E83">
                      <w:pPr>
                        <w:pStyle w:val="My"/>
                        <w:numPr>
                          <w:ilvl w:val="0"/>
                          <w:numId w:val="15"/>
                        </w:numPr>
                        <w:spacing w:after="240"/>
                        <w:ind w:left="1134" w:hanging="425"/>
                      </w:pPr>
                      <w:r>
                        <w:rPr>
                          <w:lang w:val="en-GB"/>
                        </w:rPr>
                        <w:t xml:space="preserve">Follow the recommendations of </w:t>
                      </w:r>
                      <w:r w:rsidRPr="00685784">
                        <w:rPr>
                          <w:b/>
                          <w:bCs/>
                          <w:lang w:val="en-GB"/>
                        </w:rPr>
                        <w:t>Robert Axelrod</w:t>
                      </w:r>
                      <w:r>
                        <w:rPr>
                          <w:lang w:val="en-GB"/>
                        </w:rPr>
                        <w:t xml:space="preserve">, for successful </w:t>
                      </w:r>
                      <w:r w:rsidRPr="00685784">
                        <w:rPr>
                          <w:b/>
                          <w:bCs/>
                          <w:lang w:val="en-GB"/>
                        </w:rPr>
                        <w:t>Top-Scoring Strategies</w:t>
                      </w:r>
                      <w:r>
                        <w:rPr>
                          <w:lang w:val="en-GB"/>
                        </w:rPr>
                        <w:t>, it’s also a good idea:</w:t>
                      </w:r>
                    </w:p>
                    <w:p w14:paraId="5D553D38" w14:textId="59F3B1F5" w:rsidR="004E6F59" w:rsidRPr="009A5E83" w:rsidRDefault="004E6F59" w:rsidP="009A5E83">
                      <w:pPr>
                        <w:pStyle w:val="My"/>
                        <w:numPr>
                          <w:ilvl w:val="1"/>
                          <w:numId w:val="15"/>
                        </w:numPr>
                        <w:spacing w:after="240"/>
                      </w:pPr>
                      <w:r>
                        <w:rPr>
                          <w:lang w:val="en-GB"/>
                        </w:rPr>
                        <w:t>Be “nice”.</w:t>
                      </w:r>
                    </w:p>
                    <w:p w14:paraId="03232DB9" w14:textId="0A6A736E" w:rsidR="004E6F59" w:rsidRPr="009A5E83" w:rsidRDefault="004E6F59" w:rsidP="009A5E83">
                      <w:pPr>
                        <w:pStyle w:val="My"/>
                        <w:numPr>
                          <w:ilvl w:val="1"/>
                          <w:numId w:val="15"/>
                        </w:numPr>
                        <w:spacing w:after="240"/>
                      </w:pPr>
                      <w:r>
                        <w:rPr>
                          <w:lang w:val="en-GB"/>
                        </w:rPr>
                        <w:t>Retailing sometimes.</w:t>
                      </w:r>
                    </w:p>
                    <w:p w14:paraId="10D265D5" w14:textId="7F586233" w:rsidR="004E6F59" w:rsidRPr="009A5E83" w:rsidRDefault="004E6F59" w:rsidP="009A5E83">
                      <w:pPr>
                        <w:pStyle w:val="My"/>
                        <w:numPr>
                          <w:ilvl w:val="1"/>
                          <w:numId w:val="15"/>
                        </w:numPr>
                        <w:spacing w:after="240"/>
                      </w:pPr>
                      <w:r>
                        <w:rPr>
                          <w:lang w:val="en-GB"/>
                        </w:rPr>
                        <w:t>Forgiving sometimes.</w:t>
                      </w:r>
                    </w:p>
                    <w:p w14:paraId="2EED5850" w14:textId="43B6AB4C" w:rsidR="004E6F59" w:rsidRPr="00DC59D0" w:rsidRDefault="004E6F59" w:rsidP="009A5E83">
                      <w:pPr>
                        <w:pStyle w:val="My"/>
                        <w:numPr>
                          <w:ilvl w:val="1"/>
                          <w:numId w:val="15"/>
                        </w:numPr>
                        <w:spacing w:after="240"/>
                      </w:pPr>
                      <w:r>
                        <w:rPr>
                          <w:lang w:val="en-GB"/>
                        </w:rPr>
                        <w:t>Don’t be envious.</w:t>
                      </w:r>
                    </w:p>
                    <w:p w14:paraId="6D4BB542" w14:textId="191653C8" w:rsidR="004E6F59" w:rsidRPr="00DC59D0" w:rsidRDefault="004E6F59" w:rsidP="00DC59D0">
                      <w:pPr>
                        <w:pStyle w:val="My"/>
                        <w:numPr>
                          <w:ilvl w:val="0"/>
                          <w:numId w:val="15"/>
                        </w:numPr>
                        <w:spacing w:after="240"/>
                        <w:ind w:left="1134" w:hanging="425"/>
                        <w:rPr>
                          <w:sz w:val="4"/>
                          <w:szCs w:val="4"/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It’s also, always, a good idea to don’t underestimate too much our opponents:</w:t>
                      </w:r>
                    </w:p>
                    <w:p w14:paraId="6A196ED3" w14:textId="721BF64E" w:rsidR="004E6F59" w:rsidRPr="009A5E83" w:rsidRDefault="004E6F59" w:rsidP="00DC59D0">
                      <w:pPr>
                        <w:pStyle w:val="My"/>
                        <w:numPr>
                          <w:ilvl w:val="1"/>
                          <w:numId w:val="15"/>
                        </w:numPr>
                        <w:spacing w:after="240"/>
                      </w:pPr>
                      <w:r>
                        <w:rPr>
                          <w:lang w:val="en-GB"/>
                        </w:rPr>
                        <w:t>Assume with 100% of certainty how our opponents are going to play, it’s a very bad idea.</w:t>
                      </w:r>
                    </w:p>
                    <w:p w14:paraId="0898D469" w14:textId="77777777" w:rsidR="004E6F59" w:rsidRPr="00DC59D0" w:rsidRDefault="004E6F59" w:rsidP="00DC59D0">
                      <w:pPr>
                        <w:pStyle w:val="My"/>
                        <w:numPr>
                          <w:ilvl w:val="0"/>
                          <w:numId w:val="15"/>
                        </w:numPr>
                        <w:spacing w:after="240"/>
                        <w:ind w:left="1134" w:hanging="425"/>
                        <w:rPr>
                          <w:sz w:val="4"/>
                          <w:szCs w:val="4"/>
                          <w:lang w:val="en-GB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1CB71283" w14:textId="58EA4453" w:rsidR="00DC59D0" w:rsidRDefault="00DC59D0">
      <w:r>
        <w:br w:type="page"/>
      </w:r>
    </w:p>
    <w:p w14:paraId="24E21200" w14:textId="77777777" w:rsidR="00DC59D0" w:rsidRPr="00F67D3A" w:rsidRDefault="00DC59D0" w:rsidP="00DC59D0">
      <w:r>
        <w:rPr>
          <w:noProof/>
          <w:lang w:eastAsia="en-US"/>
        </w:rPr>
        <w:lastRenderedPageBreak/>
        <w:drawing>
          <wp:anchor distT="0" distB="0" distL="114300" distR="114300" simplePos="0" relativeHeight="252638720" behindDoc="1" locked="0" layoutInCell="1" allowOverlap="1" wp14:anchorId="4FFCA395" wp14:editId="2A1C78E7">
            <wp:simplePos x="0" y="0"/>
            <wp:positionH relativeFrom="column">
              <wp:posOffset>-114300</wp:posOffset>
            </wp:positionH>
            <wp:positionV relativeFrom="paragraph">
              <wp:posOffset>-1196340</wp:posOffset>
            </wp:positionV>
            <wp:extent cx="7886700" cy="2668905"/>
            <wp:effectExtent l="0" t="0" r="0" b="0"/>
            <wp:wrapNone/>
            <wp:docPr id="31" name="Picture 31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D95E86" w14:textId="77777777" w:rsidR="00DC59D0" w:rsidRPr="00F67D3A" w:rsidRDefault="00DC59D0" w:rsidP="00DC59D0">
      <w:r w:rsidRPr="008C3BF3">
        <w:rPr>
          <w:rStyle w:val="sowc"/>
          <w:noProof/>
          <w:color w:val="333333"/>
        </w:rPr>
        <w:drawing>
          <wp:anchor distT="0" distB="0" distL="114300" distR="114300" simplePos="0" relativeHeight="252637696" behindDoc="0" locked="0" layoutInCell="1" allowOverlap="1" wp14:anchorId="2156ED5E" wp14:editId="1EDCF283">
            <wp:simplePos x="0" y="0"/>
            <wp:positionH relativeFrom="column">
              <wp:posOffset>6181725</wp:posOffset>
            </wp:positionH>
            <wp:positionV relativeFrom="paragraph">
              <wp:posOffset>51435</wp:posOffset>
            </wp:positionV>
            <wp:extent cx="843915" cy="614045"/>
            <wp:effectExtent l="0" t="0" r="0" b="0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ct-nova-logo-1.png"/>
                    <pic:cNvPicPr/>
                  </pic:nvPicPr>
                  <pic:blipFill>
                    <a:blip r:embed="rId11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60000" contrast="-8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3915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3BF3">
        <w:rPr>
          <w:rStyle w:val="sowc"/>
          <w:noProof/>
          <w:color w:val="333333"/>
        </w:rPr>
        <w:drawing>
          <wp:anchor distT="0" distB="0" distL="114300" distR="114300" simplePos="0" relativeHeight="252636672" behindDoc="0" locked="0" layoutInCell="1" allowOverlap="1" wp14:anchorId="1D504A62" wp14:editId="2C424D52">
            <wp:simplePos x="0" y="0"/>
            <wp:positionH relativeFrom="column">
              <wp:posOffset>4107815</wp:posOffset>
            </wp:positionH>
            <wp:positionV relativeFrom="paragraph">
              <wp:posOffset>25163</wp:posOffset>
            </wp:positionV>
            <wp:extent cx="1787545" cy="649974"/>
            <wp:effectExtent l="0" t="0" r="3175" b="0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niversidade-nova-lisboa-logo-1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60000" contrast="-8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545" cy="6499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10BE9F6" w14:textId="77777777" w:rsidR="00DC59D0" w:rsidRPr="00F67D3A" w:rsidRDefault="00DC59D0" w:rsidP="00DC59D0"/>
    <w:p w14:paraId="611B4D72" w14:textId="77777777" w:rsidR="00DC59D0" w:rsidRPr="00F67D3A" w:rsidRDefault="00DC59D0" w:rsidP="00DC59D0"/>
    <w:p w14:paraId="6F76E866" w14:textId="77777777" w:rsidR="00DC59D0" w:rsidRPr="00F67D3A" w:rsidRDefault="00DC59D0" w:rsidP="00DC59D0"/>
    <w:p w14:paraId="3FBE9707" w14:textId="77777777" w:rsidR="00DC59D0" w:rsidRPr="00F67D3A" w:rsidRDefault="00DC59D0" w:rsidP="00DC59D0"/>
    <w:p w14:paraId="0DB4B8B2" w14:textId="77777777" w:rsidR="00DC59D0" w:rsidRPr="00F67D3A" w:rsidRDefault="00DC59D0" w:rsidP="00DC59D0"/>
    <w:p w14:paraId="691E2D46" w14:textId="77777777" w:rsidR="00DC59D0" w:rsidRPr="00F67D3A" w:rsidRDefault="00DC59D0" w:rsidP="00DC59D0"/>
    <w:p w14:paraId="45BBC181" w14:textId="77777777" w:rsidR="00DC59D0" w:rsidRPr="00F67D3A" w:rsidRDefault="00DC59D0" w:rsidP="00DC59D0"/>
    <w:p w14:paraId="4EFB3AFE" w14:textId="77777777" w:rsidR="00DC59D0" w:rsidRPr="00F67D3A" w:rsidRDefault="00DC59D0" w:rsidP="00DC59D0"/>
    <w:p w14:paraId="171306E8" w14:textId="77777777" w:rsidR="00DC59D0" w:rsidRPr="00F67D3A" w:rsidRDefault="00DC59D0" w:rsidP="00DC59D0">
      <w:r>
        <w:rPr>
          <w:noProof/>
          <w:lang w:eastAsia="en-US"/>
        </w:rPr>
        <mc:AlternateContent>
          <mc:Choice Requires="wps">
            <w:drawing>
              <wp:anchor distT="36576" distB="36576" distL="36576" distR="36576" simplePos="0" relativeHeight="252635648" behindDoc="0" locked="0" layoutInCell="1" allowOverlap="1" wp14:anchorId="069D13B7" wp14:editId="51DAB5F1">
                <wp:simplePos x="0" y="0"/>
                <wp:positionH relativeFrom="column">
                  <wp:posOffset>571500</wp:posOffset>
                </wp:positionH>
                <wp:positionV relativeFrom="page">
                  <wp:posOffset>2390776</wp:posOffset>
                </wp:positionV>
                <wp:extent cx="6296025" cy="7067550"/>
                <wp:effectExtent l="0" t="0" r="9525" b="0"/>
                <wp:wrapNone/>
                <wp:docPr id="15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6025" cy="7067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8527D4B" w14:textId="047F6DB4" w:rsidR="004E6F59" w:rsidRPr="00BE4F55" w:rsidRDefault="004E6F59" w:rsidP="00DC59D0">
                            <w:pPr>
                              <w:pStyle w:val="MyHeadtitle"/>
                              <w:spacing w:before="0" w:after="0"/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  <w:t>ix. Conclusions</w:t>
                            </w:r>
                          </w:p>
                          <w:p w14:paraId="4F9D82B5" w14:textId="77777777" w:rsidR="004E6F59" w:rsidRPr="009C17A7" w:rsidRDefault="004E6F59" w:rsidP="00DC59D0">
                            <w:pPr>
                              <w:pStyle w:val="My"/>
                              <w:spacing w:after="240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73CB775D" w14:textId="22F20A9F" w:rsidR="004E6F59" w:rsidRPr="00DC59D0" w:rsidRDefault="004E6F59" w:rsidP="00DC59D0">
                            <w:pPr>
                              <w:pStyle w:val="My"/>
                              <w:numPr>
                                <w:ilvl w:val="0"/>
                                <w:numId w:val="15"/>
                              </w:numPr>
                              <w:spacing w:after="240"/>
                              <w:ind w:left="1134" w:hanging="425"/>
                            </w:pPr>
                            <w:r>
                              <w:rPr>
                                <w:lang w:val="en-GB"/>
                              </w:rPr>
                              <w:t>For that reason, the opposite idea it’s also a good thought:</w:t>
                            </w:r>
                          </w:p>
                          <w:p w14:paraId="3A8E3F8F" w14:textId="01DFFD14" w:rsidR="004E6F59" w:rsidRPr="00DC59D0" w:rsidRDefault="004E6F59" w:rsidP="00DC59D0">
                            <w:pPr>
                              <w:pStyle w:val="My"/>
                              <w:numPr>
                                <w:ilvl w:val="1"/>
                                <w:numId w:val="15"/>
                              </w:numPr>
                              <w:spacing w:after="240"/>
                            </w:pPr>
                            <w:r>
                              <w:rPr>
                                <w:lang w:val="en-GB"/>
                              </w:rPr>
                              <w:t>Think “outside the box”, to take our opponents by surprise, in the last round(s), but also, not too early.</w:t>
                            </w:r>
                          </w:p>
                          <w:p w14:paraId="74D06D8F" w14:textId="7F762DE4" w:rsidR="004E6F59" w:rsidRPr="009A5E83" w:rsidRDefault="004E6F59" w:rsidP="00DC59D0">
                            <w:pPr>
                              <w:pStyle w:val="My"/>
                              <w:numPr>
                                <w:ilvl w:val="0"/>
                                <w:numId w:val="15"/>
                              </w:numPr>
                              <w:spacing w:after="240"/>
                              <w:ind w:left="1134" w:hanging="425"/>
                            </w:pPr>
                            <w:r>
                              <w:rPr>
                                <w:lang w:val="en-GB"/>
                              </w:rPr>
                              <w:t>But, after all, it’s always very hard to deal with some aspects:</w:t>
                            </w:r>
                          </w:p>
                          <w:p w14:paraId="7B080CEB" w14:textId="77777777" w:rsidR="004E6F59" w:rsidRPr="009A5E83" w:rsidRDefault="004E6F59" w:rsidP="00DC59D0">
                            <w:pPr>
                              <w:pStyle w:val="My"/>
                              <w:numPr>
                                <w:ilvl w:val="1"/>
                                <w:numId w:val="15"/>
                              </w:numPr>
                              <w:spacing w:after="240"/>
                            </w:pPr>
                            <w:r>
                              <w:rPr>
                                <w:lang w:val="en-GB"/>
                              </w:rPr>
                              <w:t>Predict with accuracy the behaviours of our opponents.</w:t>
                            </w:r>
                          </w:p>
                          <w:p w14:paraId="20B0CF27" w14:textId="3F061114" w:rsidR="004E6F59" w:rsidRDefault="004E6F59" w:rsidP="00DC59D0">
                            <w:pPr>
                              <w:pStyle w:val="My"/>
                              <w:numPr>
                                <w:ilvl w:val="1"/>
                                <w:numId w:val="15"/>
                              </w:numPr>
                              <w:spacing w:after="240"/>
                            </w:pPr>
                            <w:r>
                              <w:rPr>
                                <w:lang w:val="en-GB"/>
                              </w:rPr>
                              <w:t>Deal with randomness behaviours of our opponents.</w:t>
                            </w:r>
                          </w:p>
                          <w:p w14:paraId="6CEC276A" w14:textId="19424EBD" w:rsidR="004E6F59" w:rsidRPr="00DC59D0" w:rsidRDefault="004E6F59" w:rsidP="00144C7C">
                            <w:pPr>
                              <w:pStyle w:val="My"/>
                              <w:numPr>
                                <w:ilvl w:val="0"/>
                                <w:numId w:val="15"/>
                              </w:numPr>
                              <w:spacing w:after="240"/>
                              <w:ind w:left="1134" w:hanging="425"/>
                            </w:pPr>
                            <w:r>
                              <w:rPr>
                                <w:lang w:val="en-GB"/>
                              </w:rPr>
                              <w:t xml:space="preserve">Other approaches can be used in order to lead with </w:t>
                            </w:r>
                            <w:r w:rsidRPr="00685784">
                              <w:rPr>
                                <w:b/>
                                <w:bCs/>
                                <w:lang w:val="en-GB"/>
                              </w:rPr>
                              <w:t>randomness</w:t>
                            </w:r>
                            <w:r>
                              <w:rPr>
                                <w:lang w:val="en-GB"/>
                              </w:rPr>
                              <w:t xml:space="preserve"> and </w:t>
                            </w:r>
                            <w:r w:rsidRPr="00685784">
                              <w:rPr>
                                <w:b/>
                                <w:bCs/>
                                <w:lang w:val="en-GB"/>
                              </w:rPr>
                              <w:t>unpredictability</w:t>
                            </w:r>
                            <w:r>
                              <w:rPr>
                                <w:lang w:val="en-GB"/>
                              </w:rPr>
                              <w:t>:</w:t>
                            </w:r>
                          </w:p>
                          <w:p w14:paraId="66C9F5EB" w14:textId="386F8255" w:rsidR="004E6F59" w:rsidRPr="00144C7C" w:rsidRDefault="004E6F59" w:rsidP="00DC59D0">
                            <w:pPr>
                              <w:pStyle w:val="My"/>
                              <w:numPr>
                                <w:ilvl w:val="1"/>
                                <w:numId w:val="15"/>
                              </w:numPr>
                              <w:spacing w:after="240"/>
                            </w:pPr>
                            <w:r>
                              <w:rPr>
                                <w:lang w:val="en-GB"/>
                              </w:rPr>
                              <w:t xml:space="preserve">Using the emergent </w:t>
                            </w:r>
                            <w:r w:rsidRPr="00685784">
                              <w:rPr>
                                <w:b/>
                                <w:bCs/>
                                <w:lang w:val="en-GB"/>
                              </w:rPr>
                              <w:t>Quantum Computing</w:t>
                            </w:r>
                            <w:r>
                              <w:rPr>
                                <w:lang w:val="en-GB"/>
                              </w:rPr>
                              <w:t>, per example, to lead with much better with randomness and unpredictability should be a good choice.</w:t>
                            </w:r>
                          </w:p>
                          <w:p w14:paraId="28E7C22F" w14:textId="4B63B7A1" w:rsidR="004E6F59" w:rsidRPr="00144C7C" w:rsidRDefault="004E6F59" w:rsidP="00DC59D0">
                            <w:pPr>
                              <w:pStyle w:val="My"/>
                              <w:numPr>
                                <w:ilvl w:val="1"/>
                                <w:numId w:val="15"/>
                              </w:numPr>
                              <w:spacing w:after="240"/>
                            </w:pPr>
                            <w:r>
                              <w:rPr>
                                <w:lang w:val="en-GB"/>
                              </w:rPr>
                              <w:t xml:space="preserve">Use some properties of </w:t>
                            </w:r>
                            <w:r w:rsidRPr="00685784">
                              <w:rPr>
                                <w:b/>
                                <w:bCs/>
                                <w:lang w:val="en-GB"/>
                              </w:rPr>
                              <w:t>Quantum Physics/Mechanics</w:t>
                            </w:r>
                            <w:r>
                              <w:rPr>
                                <w:lang w:val="en-GB"/>
                              </w:rPr>
                              <w:t xml:space="preserve"> together with Informatics, such as:</w:t>
                            </w:r>
                          </w:p>
                          <w:p w14:paraId="4B8880DE" w14:textId="5E536B9B" w:rsidR="004E6F59" w:rsidRPr="00144C7C" w:rsidRDefault="004E6F59" w:rsidP="00144C7C">
                            <w:pPr>
                              <w:pStyle w:val="My"/>
                              <w:numPr>
                                <w:ilvl w:val="2"/>
                                <w:numId w:val="15"/>
                              </w:numPr>
                              <w:spacing w:after="240"/>
                            </w:pPr>
                            <w:r w:rsidRPr="00685784">
                              <w:rPr>
                                <w:b/>
                                <w:bCs/>
                                <w:lang w:val="en-GB"/>
                              </w:rPr>
                              <w:t>Quantum Superposition:</w:t>
                            </w:r>
                          </w:p>
                          <w:p w14:paraId="415408A7" w14:textId="1E0B93E3" w:rsidR="004E6F59" w:rsidRPr="00144C7C" w:rsidRDefault="004E6F59" w:rsidP="00144C7C">
                            <w:pPr>
                              <w:pStyle w:val="My"/>
                              <w:numPr>
                                <w:ilvl w:val="3"/>
                                <w:numId w:val="15"/>
                              </w:numPr>
                              <w:spacing w:after="240"/>
                            </w:pPr>
                            <w:r>
                              <w:rPr>
                                <w:lang w:val="en-GB"/>
                              </w:rPr>
                              <w:t>In order to test all the possible outcome’s payoffs of several actions, at once, and choose always the best one for us</w:t>
                            </w:r>
                            <w:r w:rsidR="00685784">
                              <w:rPr>
                                <w:lang w:val="en-GB"/>
                              </w:rPr>
                              <w:t>;</w:t>
                            </w:r>
                          </w:p>
                          <w:p w14:paraId="6D96BD26" w14:textId="1F5D52A7" w:rsidR="004E6F59" w:rsidRPr="00685784" w:rsidRDefault="004E6F59" w:rsidP="00144C7C">
                            <w:pPr>
                              <w:pStyle w:val="My"/>
                              <w:numPr>
                                <w:ilvl w:val="2"/>
                                <w:numId w:val="15"/>
                              </w:numPr>
                              <w:spacing w:after="240"/>
                              <w:rPr>
                                <w:b/>
                                <w:bCs/>
                              </w:rPr>
                            </w:pPr>
                            <w:r w:rsidRPr="00685784">
                              <w:rPr>
                                <w:b/>
                                <w:bCs/>
                                <w:lang w:val="en-GB"/>
                              </w:rPr>
                              <w:t>Quantum Entanglement:</w:t>
                            </w:r>
                          </w:p>
                          <w:p w14:paraId="5A38844B" w14:textId="3D354F97" w:rsidR="004E6F59" w:rsidRPr="00466B89" w:rsidRDefault="004E6F59" w:rsidP="00144C7C">
                            <w:pPr>
                              <w:pStyle w:val="My"/>
                              <w:numPr>
                                <w:ilvl w:val="3"/>
                                <w:numId w:val="15"/>
                              </w:numPr>
                              <w:spacing w:after="240"/>
                            </w:pPr>
                            <w:r>
                              <w:rPr>
                                <w:lang w:val="en-GB"/>
                              </w:rPr>
                              <w:t>In order to don’t allow some “cheat” behaviours from our opponents and punish them, in a very severe way</w:t>
                            </w:r>
                            <w:r w:rsidR="00685784">
                              <w:rPr>
                                <w:lang w:val="en-GB"/>
                              </w:rPr>
                              <w:t>;</w:t>
                            </w:r>
                          </w:p>
                          <w:p w14:paraId="3CF23F2A" w14:textId="14C54951" w:rsidR="004E6F59" w:rsidRPr="00172E6D" w:rsidRDefault="004E6F59" w:rsidP="00466B89">
                            <w:pPr>
                              <w:pStyle w:val="My"/>
                              <w:numPr>
                                <w:ilvl w:val="3"/>
                                <w:numId w:val="15"/>
                              </w:numPr>
                              <w:spacing w:after="240"/>
                            </w:pPr>
                            <w:r>
                              <w:rPr>
                                <w:lang w:val="en-GB"/>
                              </w:rPr>
                              <w:t xml:space="preserve">Or even, to build some unbreakable coordination between the </w:t>
                            </w:r>
                            <w:r w:rsidRPr="00685784">
                              <w:rPr>
                                <w:b/>
                                <w:bCs/>
                                <w:lang w:val="en-GB"/>
                              </w:rPr>
                              <w:t>Players</w:t>
                            </w:r>
                            <w:r>
                              <w:rPr>
                                <w:lang w:val="en-GB"/>
                              </w:rPr>
                              <w:t>, in some kind of “blood-contracts”, which no one will want to deviate from it</w:t>
                            </w:r>
                            <w:r w:rsidR="00685784">
                              <w:rPr>
                                <w:lang w:val="en-GB"/>
                              </w:rPr>
                              <w:t>;</w:t>
                            </w:r>
                          </w:p>
                          <w:p w14:paraId="3A07D6EC" w14:textId="77777777" w:rsidR="004E6F59" w:rsidRPr="00AC1259" w:rsidRDefault="004E6F59" w:rsidP="00DC59D0">
                            <w:pPr>
                              <w:pStyle w:val="My"/>
                              <w:spacing w:after="240"/>
                              <w:rPr>
                                <w:sz w:val="4"/>
                                <w:szCs w:val="4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9D13B7" id="_x0000_s1071" type="#_x0000_t202" style="position:absolute;margin-left:45pt;margin-top:188.25pt;width:495.75pt;height:556.5pt;z-index:25263564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" filled="f" fillcolor="#fffffe" stroked="f" strokecolor="#212120" insetpen="t">
                <v:textbox inset="2.88pt,2.88pt,2.88pt,2.88pt">
                  <w:txbxContent>
                    <w:p w14:paraId="38527D4B" w14:textId="047F6DB4" w:rsidR="004E6F59" w:rsidRPr="00BE4F55" w:rsidRDefault="004E6F59" w:rsidP="00DC59D0">
                      <w:pPr>
                        <w:pStyle w:val="MyHeadtitle"/>
                        <w:spacing w:before="0" w:after="0"/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</w:pPr>
                      <w:r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  <w:t>ix. Conclusions</w:t>
                      </w:r>
                    </w:p>
                    <w:p w14:paraId="4F9D82B5" w14:textId="77777777" w:rsidR="004E6F59" w:rsidRPr="009C17A7" w:rsidRDefault="004E6F59" w:rsidP="00DC59D0">
                      <w:pPr>
                        <w:pStyle w:val="My"/>
                        <w:spacing w:after="240"/>
                        <w:rPr>
                          <w:sz w:val="4"/>
                          <w:szCs w:val="4"/>
                        </w:rPr>
                      </w:pPr>
                    </w:p>
                    <w:p w14:paraId="73CB775D" w14:textId="22F20A9F" w:rsidR="004E6F59" w:rsidRPr="00DC59D0" w:rsidRDefault="004E6F59" w:rsidP="00DC59D0">
                      <w:pPr>
                        <w:pStyle w:val="My"/>
                        <w:numPr>
                          <w:ilvl w:val="0"/>
                          <w:numId w:val="15"/>
                        </w:numPr>
                        <w:spacing w:after="240"/>
                        <w:ind w:left="1134" w:hanging="425"/>
                      </w:pPr>
                      <w:r>
                        <w:rPr>
                          <w:lang w:val="en-GB"/>
                        </w:rPr>
                        <w:t>For that reason, the opposite idea it’s also a good thought:</w:t>
                      </w:r>
                    </w:p>
                    <w:p w14:paraId="3A8E3F8F" w14:textId="01DFFD14" w:rsidR="004E6F59" w:rsidRPr="00DC59D0" w:rsidRDefault="004E6F59" w:rsidP="00DC59D0">
                      <w:pPr>
                        <w:pStyle w:val="My"/>
                        <w:numPr>
                          <w:ilvl w:val="1"/>
                          <w:numId w:val="15"/>
                        </w:numPr>
                        <w:spacing w:after="240"/>
                      </w:pPr>
                      <w:r>
                        <w:rPr>
                          <w:lang w:val="en-GB"/>
                        </w:rPr>
                        <w:t>Think “outside the box”, to take our opponents by surprise, in the last round(s), but also, not too early.</w:t>
                      </w:r>
                    </w:p>
                    <w:p w14:paraId="74D06D8F" w14:textId="7F762DE4" w:rsidR="004E6F59" w:rsidRPr="009A5E83" w:rsidRDefault="004E6F59" w:rsidP="00DC59D0">
                      <w:pPr>
                        <w:pStyle w:val="My"/>
                        <w:numPr>
                          <w:ilvl w:val="0"/>
                          <w:numId w:val="15"/>
                        </w:numPr>
                        <w:spacing w:after="240"/>
                        <w:ind w:left="1134" w:hanging="425"/>
                      </w:pPr>
                      <w:r>
                        <w:rPr>
                          <w:lang w:val="en-GB"/>
                        </w:rPr>
                        <w:t>But, after all, it’s always very hard to deal with some aspects:</w:t>
                      </w:r>
                    </w:p>
                    <w:p w14:paraId="7B080CEB" w14:textId="77777777" w:rsidR="004E6F59" w:rsidRPr="009A5E83" w:rsidRDefault="004E6F59" w:rsidP="00DC59D0">
                      <w:pPr>
                        <w:pStyle w:val="My"/>
                        <w:numPr>
                          <w:ilvl w:val="1"/>
                          <w:numId w:val="15"/>
                        </w:numPr>
                        <w:spacing w:after="240"/>
                      </w:pPr>
                      <w:r>
                        <w:rPr>
                          <w:lang w:val="en-GB"/>
                        </w:rPr>
                        <w:t>Predict with accuracy the behaviours of our opponents.</w:t>
                      </w:r>
                    </w:p>
                    <w:p w14:paraId="20B0CF27" w14:textId="3F061114" w:rsidR="004E6F59" w:rsidRDefault="004E6F59" w:rsidP="00DC59D0">
                      <w:pPr>
                        <w:pStyle w:val="My"/>
                        <w:numPr>
                          <w:ilvl w:val="1"/>
                          <w:numId w:val="15"/>
                        </w:numPr>
                        <w:spacing w:after="240"/>
                      </w:pPr>
                      <w:r>
                        <w:rPr>
                          <w:lang w:val="en-GB"/>
                        </w:rPr>
                        <w:t>Deal with randomness behaviours of our opponents.</w:t>
                      </w:r>
                    </w:p>
                    <w:p w14:paraId="6CEC276A" w14:textId="19424EBD" w:rsidR="004E6F59" w:rsidRPr="00DC59D0" w:rsidRDefault="004E6F59" w:rsidP="00144C7C">
                      <w:pPr>
                        <w:pStyle w:val="My"/>
                        <w:numPr>
                          <w:ilvl w:val="0"/>
                          <w:numId w:val="15"/>
                        </w:numPr>
                        <w:spacing w:after="240"/>
                        <w:ind w:left="1134" w:hanging="425"/>
                      </w:pPr>
                      <w:r>
                        <w:rPr>
                          <w:lang w:val="en-GB"/>
                        </w:rPr>
                        <w:t xml:space="preserve">Other approaches can be used in order to lead with </w:t>
                      </w:r>
                      <w:r w:rsidRPr="00685784">
                        <w:rPr>
                          <w:b/>
                          <w:bCs/>
                          <w:lang w:val="en-GB"/>
                        </w:rPr>
                        <w:t>randomness</w:t>
                      </w:r>
                      <w:r>
                        <w:rPr>
                          <w:lang w:val="en-GB"/>
                        </w:rPr>
                        <w:t xml:space="preserve"> and </w:t>
                      </w:r>
                      <w:r w:rsidRPr="00685784">
                        <w:rPr>
                          <w:b/>
                          <w:bCs/>
                          <w:lang w:val="en-GB"/>
                        </w:rPr>
                        <w:t>unpredictability</w:t>
                      </w:r>
                      <w:r>
                        <w:rPr>
                          <w:lang w:val="en-GB"/>
                        </w:rPr>
                        <w:t>:</w:t>
                      </w:r>
                    </w:p>
                    <w:p w14:paraId="66C9F5EB" w14:textId="386F8255" w:rsidR="004E6F59" w:rsidRPr="00144C7C" w:rsidRDefault="004E6F59" w:rsidP="00DC59D0">
                      <w:pPr>
                        <w:pStyle w:val="My"/>
                        <w:numPr>
                          <w:ilvl w:val="1"/>
                          <w:numId w:val="15"/>
                        </w:numPr>
                        <w:spacing w:after="240"/>
                      </w:pPr>
                      <w:r>
                        <w:rPr>
                          <w:lang w:val="en-GB"/>
                        </w:rPr>
                        <w:t xml:space="preserve">Using the emergent </w:t>
                      </w:r>
                      <w:r w:rsidRPr="00685784">
                        <w:rPr>
                          <w:b/>
                          <w:bCs/>
                          <w:lang w:val="en-GB"/>
                        </w:rPr>
                        <w:t>Quantum Computing</w:t>
                      </w:r>
                      <w:r>
                        <w:rPr>
                          <w:lang w:val="en-GB"/>
                        </w:rPr>
                        <w:t>, per example, to lead with much better with randomness and unpredictability should be a good choice.</w:t>
                      </w:r>
                    </w:p>
                    <w:p w14:paraId="28E7C22F" w14:textId="4B63B7A1" w:rsidR="004E6F59" w:rsidRPr="00144C7C" w:rsidRDefault="004E6F59" w:rsidP="00DC59D0">
                      <w:pPr>
                        <w:pStyle w:val="My"/>
                        <w:numPr>
                          <w:ilvl w:val="1"/>
                          <w:numId w:val="15"/>
                        </w:numPr>
                        <w:spacing w:after="240"/>
                      </w:pPr>
                      <w:r>
                        <w:rPr>
                          <w:lang w:val="en-GB"/>
                        </w:rPr>
                        <w:t xml:space="preserve">Use some properties of </w:t>
                      </w:r>
                      <w:r w:rsidRPr="00685784">
                        <w:rPr>
                          <w:b/>
                          <w:bCs/>
                          <w:lang w:val="en-GB"/>
                        </w:rPr>
                        <w:t>Quantum Physics/Mechanics</w:t>
                      </w:r>
                      <w:r>
                        <w:rPr>
                          <w:lang w:val="en-GB"/>
                        </w:rPr>
                        <w:t xml:space="preserve"> together with Informatics, such as:</w:t>
                      </w:r>
                    </w:p>
                    <w:p w14:paraId="4B8880DE" w14:textId="5E536B9B" w:rsidR="004E6F59" w:rsidRPr="00144C7C" w:rsidRDefault="004E6F59" w:rsidP="00144C7C">
                      <w:pPr>
                        <w:pStyle w:val="My"/>
                        <w:numPr>
                          <w:ilvl w:val="2"/>
                          <w:numId w:val="15"/>
                        </w:numPr>
                        <w:spacing w:after="240"/>
                      </w:pPr>
                      <w:r w:rsidRPr="00685784">
                        <w:rPr>
                          <w:b/>
                          <w:bCs/>
                          <w:lang w:val="en-GB"/>
                        </w:rPr>
                        <w:t>Quantum Superposition:</w:t>
                      </w:r>
                    </w:p>
                    <w:p w14:paraId="415408A7" w14:textId="1E0B93E3" w:rsidR="004E6F59" w:rsidRPr="00144C7C" w:rsidRDefault="004E6F59" w:rsidP="00144C7C">
                      <w:pPr>
                        <w:pStyle w:val="My"/>
                        <w:numPr>
                          <w:ilvl w:val="3"/>
                          <w:numId w:val="15"/>
                        </w:numPr>
                        <w:spacing w:after="240"/>
                      </w:pPr>
                      <w:r>
                        <w:rPr>
                          <w:lang w:val="en-GB"/>
                        </w:rPr>
                        <w:t>In order to test all the possible outcome’s payoffs of several actions, at once, and choose always the best one for us</w:t>
                      </w:r>
                      <w:r w:rsidR="00685784">
                        <w:rPr>
                          <w:lang w:val="en-GB"/>
                        </w:rPr>
                        <w:t>;</w:t>
                      </w:r>
                    </w:p>
                    <w:p w14:paraId="6D96BD26" w14:textId="1F5D52A7" w:rsidR="004E6F59" w:rsidRPr="00685784" w:rsidRDefault="004E6F59" w:rsidP="00144C7C">
                      <w:pPr>
                        <w:pStyle w:val="My"/>
                        <w:numPr>
                          <w:ilvl w:val="2"/>
                          <w:numId w:val="15"/>
                        </w:numPr>
                        <w:spacing w:after="240"/>
                        <w:rPr>
                          <w:b/>
                          <w:bCs/>
                        </w:rPr>
                      </w:pPr>
                      <w:r w:rsidRPr="00685784">
                        <w:rPr>
                          <w:b/>
                          <w:bCs/>
                          <w:lang w:val="en-GB"/>
                        </w:rPr>
                        <w:t>Quantum Entanglement:</w:t>
                      </w:r>
                    </w:p>
                    <w:p w14:paraId="5A38844B" w14:textId="3D354F97" w:rsidR="004E6F59" w:rsidRPr="00466B89" w:rsidRDefault="004E6F59" w:rsidP="00144C7C">
                      <w:pPr>
                        <w:pStyle w:val="My"/>
                        <w:numPr>
                          <w:ilvl w:val="3"/>
                          <w:numId w:val="15"/>
                        </w:numPr>
                        <w:spacing w:after="240"/>
                      </w:pPr>
                      <w:r>
                        <w:rPr>
                          <w:lang w:val="en-GB"/>
                        </w:rPr>
                        <w:t>In order to don’t allow some “cheat” behaviours from our opponents and punish them, in a very severe way</w:t>
                      </w:r>
                      <w:r w:rsidR="00685784">
                        <w:rPr>
                          <w:lang w:val="en-GB"/>
                        </w:rPr>
                        <w:t>;</w:t>
                      </w:r>
                    </w:p>
                    <w:p w14:paraId="3CF23F2A" w14:textId="14C54951" w:rsidR="004E6F59" w:rsidRPr="00172E6D" w:rsidRDefault="004E6F59" w:rsidP="00466B89">
                      <w:pPr>
                        <w:pStyle w:val="My"/>
                        <w:numPr>
                          <w:ilvl w:val="3"/>
                          <w:numId w:val="15"/>
                        </w:numPr>
                        <w:spacing w:after="240"/>
                      </w:pPr>
                      <w:r>
                        <w:rPr>
                          <w:lang w:val="en-GB"/>
                        </w:rPr>
                        <w:t xml:space="preserve">Or even, to build some unbreakable coordination between the </w:t>
                      </w:r>
                      <w:r w:rsidRPr="00685784">
                        <w:rPr>
                          <w:b/>
                          <w:bCs/>
                          <w:lang w:val="en-GB"/>
                        </w:rPr>
                        <w:t>Players</w:t>
                      </w:r>
                      <w:r>
                        <w:rPr>
                          <w:lang w:val="en-GB"/>
                        </w:rPr>
                        <w:t>, in some kind of “blood-contracts”, which no one will want to deviate from it</w:t>
                      </w:r>
                      <w:r w:rsidR="00685784">
                        <w:rPr>
                          <w:lang w:val="en-GB"/>
                        </w:rPr>
                        <w:t>;</w:t>
                      </w:r>
                    </w:p>
                    <w:p w14:paraId="3A07D6EC" w14:textId="77777777" w:rsidR="004E6F59" w:rsidRPr="00AC1259" w:rsidRDefault="004E6F59" w:rsidP="00DC59D0">
                      <w:pPr>
                        <w:pStyle w:val="My"/>
                        <w:spacing w:after="240"/>
                        <w:rPr>
                          <w:sz w:val="4"/>
                          <w:szCs w:val="4"/>
                          <w:lang w:val="en-GB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2E4C1871" w14:textId="15949A57" w:rsidR="00466B89" w:rsidRDefault="00466B89">
      <w:r>
        <w:br w:type="page"/>
      </w:r>
    </w:p>
    <w:p w14:paraId="5F738BD7" w14:textId="77777777" w:rsidR="00466B89" w:rsidRPr="00F67D3A" w:rsidRDefault="00466B89" w:rsidP="00466B89">
      <w:r>
        <w:rPr>
          <w:noProof/>
          <w:lang w:eastAsia="en-US"/>
        </w:rPr>
        <w:lastRenderedPageBreak/>
        <w:drawing>
          <wp:anchor distT="0" distB="0" distL="114300" distR="114300" simplePos="0" relativeHeight="252643840" behindDoc="1" locked="0" layoutInCell="1" allowOverlap="1" wp14:anchorId="533C0DD7" wp14:editId="41EBDA4E">
            <wp:simplePos x="0" y="0"/>
            <wp:positionH relativeFrom="column">
              <wp:posOffset>-114300</wp:posOffset>
            </wp:positionH>
            <wp:positionV relativeFrom="paragraph">
              <wp:posOffset>-1196340</wp:posOffset>
            </wp:positionV>
            <wp:extent cx="7886700" cy="2668905"/>
            <wp:effectExtent l="0" t="0" r="0" b="0"/>
            <wp:wrapNone/>
            <wp:docPr id="39" name="Picture 39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EC8A76C" w14:textId="77777777" w:rsidR="00466B89" w:rsidRPr="00F67D3A" w:rsidRDefault="00466B89" w:rsidP="00466B89">
      <w:r w:rsidRPr="008C3BF3">
        <w:rPr>
          <w:rStyle w:val="sowc"/>
          <w:noProof/>
          <w:color w:val="333333"/>
        </w:rPr>
        <w:drawing>
          <wp:anchor distT="0" distB="0" distL="114300" distR="114300" simplePos="0" relativeHeight="252642816" behindDoc="0" locked="0" layoutInCell="1" allowOverlap="1" wp14:anchorId="1022BD14" wp14:editId="1FBC5A78">
            <wp:simplePos x="0" y="0"/>
            <wp:positionH relativeFrom="column">
              <wp:posOffset>6181725</wp:posOffset>
            </wp:positionH>
            <wp:positionV relativeFrom="paragraph">
              <wp:posOffset>51435</wp:posOffset>
            </wp:positionV>
            <wp:extent cx="843915" cy="614045"/>
            <wp:effectExtent l="0" t="0" r="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ct-nova-logo-1.png"/>
                    <pic:cNvPicPr/>
                  </pic:nvPicPr>
                  <pic:blipFill>
                    <a:blip r:embed="rId11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60000" contrast="-8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3915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3BF3">
        <w:rPr>
          <w:rStyle w:val="sowc"/>
          <w:noProof/>
          <w:color w:val="333333"/>
        </w:rPr>
        <w:drawing>
          <wp:anchor distT="0" distB="0" distL="114300" distR="114300" simplePos="0" relativeHeight="252641792" behindDoc="0" locked="0" layoutInCell="1" allowOverlap="1" wp14:anchorId="17E77BE6" wp14:editId="2688D2EA">
            <wp:simplePos x="0" y="0"/>
            <wp:positionH relativeFrom="column">
              <wp:posOffset>4107815</wp:posOffset>
            </wp:positionH>
            <wp:positionV relativeFrom="paragraph">
              <wp:posOffset>25163</wp:posOffset>
            </wp:positionV>
            <wp:extent cx="1787545" cy="649974"/>
            <wp:effectExtent l="0" t="0" r="3175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niversidade-nova-lisboa-logo-1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60000" contrast="-8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545" cy="6499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CBBECA" w14:textId="77777777" w:rsidR="00466B89" w:rsidRPr="00F67D3A" w:rsidRDefault="00466B89" w:rsidP="00466B89"/>
    <w:p w14:paraId="7D631C3A" w14:textId="77777777" w:rsidR="00466B89" w:rsidRPr="00F67D3A" w:rsidRDefault="00466B89" w:rsidP="00466B89"/>
    <w:p w14:paraId="5E3EDCE5" w14:textId="77777777" w:rsidR="00466B89" w:rsidRPr="00F67D3A" w:rsidRDefault="00466B89" w:rsidP="00466B89"/>
    <w:p w14:paraId="2CAD38E6" w14:textId="77777777" w:rsidR="00466B89" w:rsidRPr="00F67D3A" w:rsidRDefault="00466B89" w:rsidP="00466B89"/>
    <w:p w14:paraId="0C6CA520" w14:textId="77777777" w:rsidR="00466B89" w:rsidRPr="00F67D3A" w:rsidRDefault="00466B89" w:rsidP="00466B89"/>
    <w:p w14:paraId="3F0780BC" w14:textId="77777777" w:rsidR="00466B89" w:rsidRPr="00F67D3A" w:rsidRDefault="00466B89" w:rsidP="00466B89"/>
    <w:p w14:paraId="1DE28A69" w14:textId="77777777" w:rsidR="00466B89" w:rsidRPr="00F67D3A" w:rsidRDefault="00466B89" w:rsidP="00466B89"/>
    <w:p w14:paraId="16E49705" w14:textId="77777777" w:rsidR="00466B89" w:rsidRPr="00F67D3A" w:rsidRDefault="00466B89" w:rsidP="00466B89"/>
    <w:p w14:paraId="5A82491F" w14:textId="77777777" w:rsidR="00466B89" w:rsidRPr="00F67D3A" w:rsidRDefault="00466B89" w:rsidP="00466B89">
      <w:r>
        <w:rPr>
          <w:noProof/>
          <w:lang w:eastAsia="en-US"/>
        </w:rPr>
        <mc:AlternateContent>
          <mc:Choice Requires="wps">
            <w:drawing>
              <wp:anchor distT="36576" distB="36576" distL="36576" distR="36576" simplePos="0" relativeHeight="252640768" behindDoc="0" locked="0" layoutInCell="1" allowOverlap="1" wp14:anchorId="6A1022DD" wp14:editId="1B06FF30">
                <wp:simplePos x="0" y="0"/>
                <wp:positionH relativeFrom="column">
                  <wp:posOffset>571500</wp:posOffset>
                </wp:positionH>
                <wp:positionV relativeFrom="page">
                  <wp:posOffset>2390775</wp:posOffset>
                </wp:positionV>
                <wp:extent cx="6296025" cy="7220585"/>
                <wp:effectExtent l="0" t="0" r="9525" b="0"/>
                <wp:wrapNone/>
                <wp:docPr id="34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6025" cy="7220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30D27D8" w14:textId="0F4EA3E5" w:rsidR="004E6F59" w:rsidRPr="00BE4F55" w:rsidRDefault="004E6F59" w:rsidP="00466B89">
                            <w:pPr>
                              <w:pStyle w:val="MyHeadtitle"/>
                              <w:spacing w:before="0" w:after="0"/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  <w:t>ix. Conclusions</w:t>
                            </w:r>
                          </w:p>
                          <w:p w14:paraId="3ABE6149" w14:textId="77777777" w:rsidR="004E6F59" w:rsidRPr="009C17A7" w:rsidRDefault="004E6F59" w:rsidP="00466B89">
                            <w:pPr>
                              <w:pStyle w:val="My"/>
                              <w:spacing w:after="240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34A70E54" w14:textId="4326C6A4" w:rsidR="004E6F59" w:rsidRPr="00DC59D0" w:rsidRDefault="004E6F59" w:rsidP="00466B89">
                            <w:pPr>
                              <w:pStyle w:val="My"/>
                              <w:numPr>
                                <w:ilvl w:val="0"/>
                                <w:numId w:val="15"/>
                              </w:numPr>
                              <w:spacing w:after="240"/>
                              <w:ind w:left="1134" w:hanging="425"/>
                            </w:pPr>
                            <w:r>
                              <w:rPr>
                                <w:lang w:val="en-GB"/>
                              </w:rPr>
                              <w:t xml:space="preserve">And this different point of views, lead to a new topic of research, called </w:t>
                            </w:r>
                            <w:r w:rsidRPr="00685784">
                              <w:rPr>
                                <w:b/>
                                <w:bCs/>
                                <w:lang w:val="en-GB"/>
                              </w:rPr>
                              <w:t>Quantum Game Theory</w:t>
                            </w:r>
                            <w:r>
                              <w:rPr>
                                <w:lang w:val="en-GB"/>
                              </w:rPr>
                              <w:t>:</w:t>
                            </w:r>
                          </w:p>
                          <w:p w14:paraId="07DD7A12" w14:textId="0240CF2A" w:rsidR="004E6F59" w:rsidRPr="00164FDC" w:rsidRDefault="004E6F59" w:rsidP="00466B89">
                            <w:pPr>
                              <w:pStyle w:val="My"/>
                              <w:numPr>
                                <w:ilvl w:val="1"/>
                                <w:numId w:val="15"/>
                              </w:numPr>
                              <w:spacing w:after="240"/>
                            </w:pPr>
                            <w:r>
                              <w:rPr>
                                <w:lang w:val="en-GB"/>
                              </w:rPr>
                              <w:t xml:space="preserve">Using the topic of </w:t>
                            </w:r>
                            <w:r w:rsidRPr="00685784">
                              <w:rPr>
                                <w:b/>
                                <w:bCs/>
                                <w:lang w:val="en-GB"/>
                              </w:rPr>
                              <w:t>Design of Mechanisms</w:t>
                            </w:r>
                            <w:r>
                              <w:rPr>
                                <w:lang w:val="en-GB"/>
                              </w:rPr>
                              <w:t xml:space="preserve"> in </w:t>
                            </w:r>
                            <w:r w:rsidRPr="00685784">
                              <w:rPr>
                                <w:b/>
                                <w:bCs/>
                                <w:lang w:val="en-GB"/>
                              </w:rPr>
                              <w:t>Game Theory</w:t>
                            </w:r>
                            <w:r>
                              <w:rPr>
                                <w:lang w:val="en-GB"/>
                              </w:rPr>
                              <w:t xml:space="preserve">, it’s possible to build a new version of </w:t>
                            </w:r>
                            <w:r w:rsidRPr="00685784">
                              <w:rPr>
                                <w:b/>
                                <w:bCs/>
                                <w:lang w:val="en-GB"/>
                              </w:rPr>
                              <w:t>Prisoner’s Dilemma</w:t>
                            </w:r>
                            <w:r>
                              <w:rPr>
                                <w:lang w:val="en-GB"/>
                              </w:rPr>
                              <w:t xml:space="preserve">, using </w:t>
                            </w:r>
                            <w:r w:rsidRPr="00685784">
                              <w:rPr>
                                <w:b/>
                                <w:bCs/>
                                <w:lang w:val="en-GB"/>
                              </w:rPr>
                              <w:t>Quantum Rules</w:t>
                            </w:r>
                            <w:r>
                              <w:rPr>
                                <w:lang w:val="en-GB"/>
                              </w:rPr>
                              <w:t xml:space="preserve"> and </w:t>
                            </w:r>
                            <w:r w:rsidRPr="00685784">
                              <w:rPr>
                                <w:b/>
                                <w:bCs/>
                                <w:lang w:val="en-GB"/>
                              </w:rPr>
                              <w:t>adding a third possible move</w:t>
                            </w:r>
                            <w:r>
                              <w:rPr>
                                <w:lang w:val="en-GB"/>
                              </w:rPr>
                              <w:t xml:space="preserve">, called something like </w:t>
                            </w:r>
                            <w:r w:rsidRPr="00685784">
                              <w:rPr>
                                <w:b/>
                                <w:bCs/>
                                <w:lang w:val="en-GB"/>
                              </w:rPr>
                              <w:t>“Q-Move”,</w:t>
                            </w:r>
                            <w:r>
                              <w:rPr>
                                <w:lang w:val="en-GB"/>
                              </w:rPr>
                              <w:t xml:space="preserve"> in order to </w:t>
                            </w:r>
                            <w:r w:rsidRPr="00685784">
                              <w:rPr>
                                <w:b/>
                                <w:bCs/>
                                <w:lang w:val="en-GB"/>
                              </w:rPr>
                              <w:t>punish severely</w:t>
                            </w:r>
                            <w:r>
                              <w:rPr>
                                <w:lang w:val="en-GB"/>
                              </w:rPr>
                              <w:t xml:space="preserve"> our opponents</w:t>
                            </w:r>
                            <w:r w:rsidRPr="00685784">
                              <w:rPr>
                                <w:lang w:val="en-GB"/>
                              </w:rPr>
                              <w:t>,</w:t>
                            </w:r>
                            <w:r w:rsidRPr="00685784">
                              <w:rPr>
                                <w:b/>
                                <w:bCs/>
                                <w:lang w:val="en-GB"/>
                              </w:rPr>
                              <w:t xml:space="preserve"> in the case of “cheating”</w:t>
                            </w:r>
                            <w:r>
                              <w:rPr>
                                <w:lang w:val="en-GB"/>
                              </w:rPr>
                              <w:t xml:space="preserve">, resulting in a new </w:t>
                            </w:r>
                            <w:r w:rsidRPr="00685784">
                              <w:rPr>
                                <w:b/>
                                <w:bCs/>
                                <w:lang w:val="en-GB"/>
                              </w:rPr>
                              <w:t xml:space="preserve">Normal-Form </w:t>
                            </w:r>
                            <w:r>
                              <w:rPr>
                                <w:lang w:val="en-GB"/>
                              </w:rPr>
                              <w:t>for this game, like the following, per example:</w:t>
                            </w:r>
                          </w:p>
                          <w:p w14:paraId="15A50A04" w14:textId="77777777" w:rsidR="004E6F59" w:rsidRPr="00164FDC" w:rsidRDefault="004E6F59" w:rsidP="00164FDC">
                            <w:pPr>
                              <w:pStyle w:val="My"/>
                              <w:spacing w:after="240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tbl>
                            <w:tblPr>
                              <w:tblStyle w:val="TableGrid"/>
                              <w:tblW w:w="0" w:type="auto"/>
                              <w:tblInd w:w="1359" w:type="dxa"/>
                              <w:tblLook w:val="04A0" w:firstRow="1" w:lastRow="0" w:firstColumn="1" w:lastColumn="0" w:noHBand="0" w:noVBand="1"/>
                            </w:tblPr>
                            <w:tblGrid>
                              <w:gridCol w:w="3584"/>
                              <w:gridCol w:w="1695"/>
                              <w:gridCol w:w="1113"/>
                              <w:gridCol w:w="1458"/>
                            </w:tblGrid>
                            <w:tr w:rsidR="004E6F59" w:rsidRPr="00A90680" w14:paraId="694A91E2" w14:textId="314AF07F" w:rsidTr="00164FDC">
                              <w:trPr>
                                <w:trHeight w:val="649"/>
                              </w:trPr>
                              <w:tc>
                                <w:tcPr>
                                  <w:tcW w:w="0" w:type="auto"/>
                                  <w:shd w:val="clear" w:color="auto" w:fill="262626" w:themeFill="text1" w:themeFillTint="D9"/>
                                  <w:vAlign w:val="center"/>
                                </w:tcPr>
                                <w:p w14:paraId="4E82B11F" w14:textId="77777777" w:rsidR="004E6F59" w:rsidRPr="003C1CBC" w:rsidRDefault="004E6F59" w:rsidP="00164FDC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 w:val="0"/>
                                      <w:color w:val="333333"/>
                                      <w:sz w:val="2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  <w:shd w:val="clear" w:color="auto" w:fill="262626" w:themeFill="text1" w:themeFillTint="D9"/>
                                    </w:rPr>
                                    <w:t>Rúben</w:t>
                                  </w:r>
                                  <w:r w:rsidRPr="00A90680"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16"/>
                                      <w:shd w:val="clear" w:color="auto" w:fill="262626" w:themeFill="text1" w:themeFillTint="D9"/>
                                    </w:rPr>
                                    <w:t xml:space="preserve"> (rows)</w:t>
                                  </w:r>
                                  <w:r w:rsidRPr="00A90680"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  <w:shd w:val="clear" w:color="auto" w:fill="262626" w:themeFill="text1" w:themeFillTint="D9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  <w:shd w:val="clear" w:color="auto" w:fill="262626" w:themeFill="text1" w:themeFillTint="D9"/>
                                    </w:rPr>
                                    <w:t>João</w:t>
                                  </w:r>
                                  <w:r w:rsidRPr="00A90680"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  <w:shd w:val="clear" w:color="auto" w:fill="262626" w:themeFill="text1" w:themeFillTint="D9"/>
                                    </w:rPr>
                                    <w:t xml:space="preserve"> </w:t>
                                  </w:r>
                                  <w:r w:rsidRPr="00A90680"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20"/>
                                      <w:shd w:val="clear" w:color="auto" w:fill="262626" w:themeFill="text1" w:themeFillTint="D9"/>
                                    </w:rPr>
                                    <w:t>(columns</w:t>
                                  </w:r>
                                  <w:r w:rsidRPr="00A90680"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0"/>
                                      <w:szCs w:val="20"/>
                                    </w:rPr>
                                    <w:t>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808080" w:themeFill="background1" w:themeFillShade="80"/>
                                  <w:vAlign w:val="center"/>
                                </w:tcPr>
                                <w:p w14:paraId="06D1D28C" w14:textId="77777777" w:rsidR="004E6F59" w:rsidRPr="00A90680" w:rsidRDefault="004E6F59" w:rsidP="00164FDC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  <w:t>Cooperate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808080" w:themeFill="background1" w:themeFillShade="80"/>
                                  <w:vAlign w:val="center"/>
                                </w:tcPr>
                                <w:p w14:paraId="3A8707FF" w14:textId="77777777" w:rsidR="004E6F59" w:rsidRPr="00A90680" w:rsidRDefault="004E6F59" w:rsidP="00164FDC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  <w:t>Defect</w:t>
                                  </w:r>
                                </w:p>
                              </w:tc>
                              <w:tc>
                                <w:tcPr>
                                  <w:tcW w:w="1458" w:type="dxa"/>
                                  <w:shd w:val="clear" w:color="auto" w:fill="808080" w:themeFill="background1" w:themeFillShade="80"/>
                                </w:tcPr>
                                <w:p w14:paraId="22F905B1" w14:textId="34C200A9" w:rsidR="004E6F59" w:rsidRDefault="004E6F59" w:rsidP="00164FDC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  <w:t>Q-Move</w:t>
                                  </w:r>
                                </w:p>
                              </w:tc>
                            </w:tr>
                            <w:tr w:rsidR="004E6F59" w:rsidRPr="00A90680" w14:paraId="66A283F0" w14:textId="465C0AB4" w:rsidTr="00164FDC">
                              <w:trPr>
                                <w:trHeight w:val="649"/>
                              </w:trPr>
                              <w:tc>
                                <w:tcPr>
                                  <w:tcW w:w="0" w:type="auto"/>
                                  <w:shd w:val="clear" w:color="auto" w:fill="808080" w:themeFill="background1" w:themeFillShade="80"/>
                                  <w:vAlign w:val="center"/>
                                </w:tcPr>
                                <w:p w14:paraId="6CCB798B" w14:textId="77777777" w:rsidR="004E6F59" w:rsidRPr="00A90680" w:rsidRDefault="004E6F59" w:rsidP="00164FDC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  <w:t>Cooperate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6A6A6" w:themeFill="background1" w:themeFillShade="A6"/>
                                  <w:vAlign w:val="center"/>
                                </w:tcPr>
                                <w:p w14:paraId="5502BFA8" w14:textId="77777777" w:rsidR="004E6F59" w:rsidRPr="00A90680" w:rsidRDefault="004E6F59" w:rsidP="00164FDC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8"/>
                                      <w:szCs w:val="24"/>
                                      <w:vertAlign w:val="subscript"/>
                                    </w:rPr>
                                  </w:pPr>
                                  <w:r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  <w:t>(3,3)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6A6A6" w:themeFill="background1" w:themeFillShade="A6"/>
                                  <w:vAlign w:val="center"/>
                                </w:tcPr>
                                <w:p w14:paraId="657F7B1A" w14:textId="77777777" w:rsidR="004E6F59" w:rsidRPr="00A90680" w:rsidRDefault="004E6F59" w:rsidP="00164FDC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  <w:t>(0,4)</w:t>
                                  </w:r>
                                </w:p>
                              </w:tc>
                              <w:tc>
                                <w:tcPr>
                                  <w:tcW w:w="1458" w:type="dxa"/>
                                  <w:shd w:val="clear" w:color="auto" w:fill="A6A6A6" w:themeFill="background1" w:themeFillShade="A6"/>
                                </w:tcPr>
                                <w:p w14:paraId="54136618" w14:textId="029F478D" w:rsidR="004E6F59" w:rsidRDefault="004E6F59" w:rsidP="00164FDC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  <w:t>(1,1)</w:t>
                                  </w:r>
                                </w:p>
                              </w:tc>
                            </w:tr>
                            <w:tr w:rsidR="004E6F59" w:rsidRPr="0030620D" w14:paraId="0682D8F0" w14:textId="0740843C" w:rsidTr="00164FDC">
                              <w:trPr>
                                <w:trHeight w:val="649"/>
                              </w:trPr>
                              <w:tc>
                                <w:tcPr>
                                  <w:tcW w:w="0" w:type="auto"/>
                                  <w:shd w:val="clear" w:color="auto" w:fill="808080" w:themeFill="background1" w:themeFillShade="80"/>
                                  <w:vAlign w:val="center"/>
                                </w:tcPr>
                                <w:p w14:paraId="03AC72D2" w14:textId="77777777" w:rsidR="004E6F59" w:rsidRPr="00A90680" w:rsidRDefault="004E6F59" w:rsidP="00164FDC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  <w:t>Defect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6A6A6" w:themeFill="background1" w:themeFillShade="A6"/>
                                  <w:vAlign w:val="center"/>
                                </w:tcPr>
                                <w:p w14:paraId="09BD9398" w14:textId="77777777" w:rsidR="004E6F59" w:rsidRPr="008266A5" w:rsidRDefault="004E6F59" w:rsidP="00164FDC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  <w:u w:val="single"/>
                                    </w:rPr>
                                  </w:pPr>
                                  <w:r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  <w:t>(4,0)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6A6A6" w:themeFill="background1" w:themeFillShade="A6"/>
                                  <w:vAlign w:val="center"/>
                                </w:tcPr>
                                <w:p w14:paraId="48D3F5A0" w14:textId="77777777" w:rsidR="004E6F59" w:rsidRPr="00164FDC" w:rsidRDefault="004E6F59" w:rsidP="00164FDC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</w:pPr>
                                  <w:r w:rsidRPr="00164FDC"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  <w:t>(1,1)</w:t>
                                  </w:r>
                                </w:p>
                              </w:tc>
                              <w:tc>
                                <w:tcPr>
                                  <w:tcW w:w="1458" w:type="dxa"/>
                                  <w:shd w:val="clear" w:color="auto" w:fill="A6A6A6" w:themeFill="background1" w:themeFillShade="A6"/>
                                </w:tcPr>
                                <w:p w14:paraId="511D9949" w14:textId="104368F5" w:rsidR="004E6F59" w:rsidRPr="0030620D" w:rsidRDefault="004E6F59" w:rsidP="00164FDC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DDD9C3" w:themeColor="background2" w:themeShade="E6"/>
                                      <w:sz w:val="2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  <w:t>(0,4)</w:t>
                                  </w:r>
                                </w:p>
                              </w:tc>
                            </w:tr>
                            <w:tr w:rsidR="004E6F59" w:rsidRPr="0030620D" w14:paraId="325E2243" w14:textId="778E54CA" w:rsidTr="00164FDC">
                              <w:trPr>
                                <w:trHeight w:val="649"/>
                              </w:trPr>
                              <w:tc>
                                <w:tcPr>
                                  <w:tcW w:w="0" w:type="auto"/>
                                  <w:shd w:val="clear" w:color="auto" w:fill="808080" w:themeFill="background1" w:themeFillShade="80"/>
                                  <w:vAlign w:val="center"/>
                                </w:tcPr>
                                <w:p w14:paraId="0F414C8E" w14:textId="5603DBAD" w:rsidR="004E6F59" w:rsidRDefault="004E6F59" w:rsidP="00164FDC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  <w:t>Q-Move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6A6A6" w:themeFill="background1" w:themeFillShade="A6"/>
                                  <w:vAlign w:val="center"/>
                                </w:tcPr>
                                <w:p w14:paraId="5722ABBE" w14:textId="10EBF1D1" w:rsidR="004E6F59" w:rsidRDefault="004E6F59" w:rsidP="00164FDC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  <w:t>(1,1)</w:t>
                                  </w:r>
                                </w:p>
                              </w:tc>
                              <w:tc>
                                <w:tcPr>
                                  <w:tcW w:w="0" w:type="auto"/>
                                  <w:shd w:val="clear" w:color="auto" w:fill="A6A6A6" w:themeFill="background1" w:themeFillShade="A6"/>
                                  <w:vAlign w:val="center"/>
                                </w:tcPr>
                                <w:p w14:paraId="68236ECA" w14:textId="78F1E01D" w:rsidR="004E6F59" w:rsidRPr="0030620D" w:rsidRDefault="004E6F59" w:rsidP="00164FDC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DDD9C3" w:themeColor="background2" w:themeShade="E6"/>
                                      <w:sz w:val="2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utura LT Book" w:hAnsi="Futura LT Book" w:cs="Times New Roman"/>
                                      <w:b w:val="0"/>
                                      <w:color w:val="FFFFFF" w:themeColor="background1"/>
                                      <w:sz w:val="28"/>
                                      <w:szCs w:val="24"/>
                                    </w:rPr>
                                    <w:t>(4,0)</w:t>
                                  </w:r>
                                </w:p>
                              </w:tc>
                              <w:tc>
                                <w:tcPr>
                                  <w:tcW w:w="1458" w:type="dxa"/>
                                  <w:shd w:val="clear" w:color="auto" w:fill="A6A6A6" w:themeFill="background1" w:themeFillShade="A6"/>
                                </w:tcPr>
                                <w:p w14:paraId="2A57D055" w14:textId="6C5F7AA1" w:rsidR="004E6F59" w:rsidRPr="0030620D" w:rsidRDefault="004E6F59" w:rsidP="00164FDC">
                                  <w:pPr>
                                    <w:pStyle w:val="MyHeadtitle"/>
                                    <w:spacing w:before="0" w:line="360" w:lineRule="auto"/>
                                    <w:jc w:val="center"/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DDD9C3" w:themeColor="background2" w:themeShade="E6"/>
                                      <w:sz w:val="28"/>
                                      <w:szCs w:val="24"/>
                                    </w:rPr>
                                  </w:pPr>
                                  <w:r>
                                    <w:rPr>
                                      <w:rFonts w:ascii="Futura LT Book" w:hAnsi="Futura LT Book" w:cs="Times New Roman"/>
                                      <w:bCs w:val="0"/>
                                      <w:color w:val="DDD9C3" w:themeColor="background2" w:themeShade="E6"/>
                                      <w:sz w:val="28"/>
                                      <w:szCs w:val="24"/>
                                    </w:rPr>
                                    <w:t>(3,3)</w:t>
                                  </w:r>
                                </w:p>
                              </w:tc>
                            </w:tr>
                          </w:tbl>
                          <w:p w14:paraId="5E38A3E4" w14:textId="4D2AD5EE" w:rsidR="004E6F59" w:rsidRDefault="004E6F59" w:rsidP="00466B89">
                            <w:pPr>
                              <w:pStyle w:val="My"/>
                              <w:spacing w:after="240"/>
                              <w:rPr>
                                <w:sz w:val="4"/>
                                <w:szCs w:val="4"/>
                                <w:lang w:val="en-GB"/>
                              </w:rPr>
                            </w:pPr>
                          </w:p>
                          <w:p w14:paraId="4E2D23EC" w14:textId="49561632" w:rsidR="004E6F59" w:rsidRPr="00164FDC" w:rsidRDefault="004E6F59" w:rsidP="00164FDC">
                            <w:pPr>
                              <w:pStyle w:val="My"/>
                              <w:numPr>
                                <w:ilvl w:val="0"/>
                                <w:numId w:val="15"/>
                              </w:numPr>
                              <w:spacing w:after="240"/>
                              <w:ind w:left="1134" w:hanging="425"/>
                            </w:pPr>
                            <w:r>
                              <w:rPr>
                                <w:lang w:val="en-GB"/>
                              </w:rPr>
                              <w:t xml:space="preserve">In this new version of </w:t>
                            </w:r>
                            <w:r w:rsidRPr="00685784">
                              <w:rPr>
                                <w:b/>
                                <w:bCs/>
                                <w:lang w:val="en-GB"/>
                              </w:rPr>
                              <w:t>Prisoner’s Dilemma</w:t>
                            </w:r>
                            <w:r>
                              <w:rPr>
                                <w:lang w:val="en-GB"/>
                              </w:rPr>
                              <w:t xml:space="preserve">, which we can call </w:t>
                            </w:r>
                            <w:r w:rsidRPr="00685784">
                              <w:rPr>
                                <w:b/>
                                <w:bCs/>
                                <w:lang w:val="en-GB"/>
                              </w:rPr>
                              <w:t>Quantum Prisoner’s Dilemma</w:t>
                            </w:r>
                            <w:r>
                              <w:rPr>
                                <w:lang w:val="en-GB"/>
                              </w:rPr>
                              <w:t xml:space="preserve">, the </w:t>
                            </w:r>
                            <w:r w:rsidRPr="00685784">
                              <w:rPr>
                                <w:b/>
                                <w:bCs/>
                                <w:lang w:val="en-GB"/>
                              </w:rPr>
                              <w:t>Nash Equilibrium</w:t>
                            </w:r>
                            <w:r>
                              <w:rPr>
                                <w:lang w:val="en-GB"/>
                              </w:rPr>
                              <w:t xml:space="preserve"> it’s no more the </w:t>
                            </w:r>
                            <w:r w:rsidRPr="00685784">
                              <w:rPr>
                                <w:b/>
                                <w:bCs/>
                                <w:lang w:val="en-GB"/>
                              </w:rPr>
                              <w:t>(Defect, Defect)</w:t>
                            </w:r>
                            <w:r>
                              <w:rPr>
                                <w:lang w:val="en-GB"/>
                              </w:rPr>
                              <w:t>, thus, we can state the following:</w:t>
                            </w:r>
                          </w:p>
                          <w:p w14:paraId="1C0ED029" w14:textId="16E168F4" w:rsidR="004E6F59" w:rsidRPr="00164FDC" w:rsidRDefault="004E6F59" w:rsidP="00164FDC">
                            <w:pPr>
                              <w:pStyle w:val="My"/>
                              <w:numPr>
                                <w:ilvl w:val="1"/>
                                <w:numId w:val="15"/>
                              </w:numPr>
                              <w:spacing w:after="240"/>
                            </w:pPr>
                            <w:r>
                              <w:rPr>
                                <w:lang w:val="en-GB"/>
                              </w:rPr>
                              <w:t xml:space="preserve">In a situation of </w:t>
                            </w:r>
                            <w:r w:rsidRPr="00685784">
                              <w:rPr>
                                <w:b/>
                                <w:bCs/>
                                <w:lang w:val="en-GB"/>
                              </w:rPr>
                              <w:t>(Defect, Defect)</w:t>
                            </w:r>
                            <w:r>
                              <w:rPr>
                                <w:lang w:val="en-GB"/>
                              </w:rPr>
                              <w:t xml:space="preserve">, both the </w:t>
                            </w:r>
                            <w:r w:rsidRPr="00685784">
                              <w:rPr>
                                <w:b/>
                                <w:bCs/>
                                <w:lang w:val="en-GB"/>
                              </w:rPr>
                              <w:t>Players</w:t>
                            </w:r>
                            <w:r>
                              <w:rPr>
                                <w:lang w:val="en-GB"/>
                              </w:rPr>
                              <w:t xml:space="preserve"> have now an incentive to change unilaterally their choices.</w:t>
                            </w:r>
                          </w:p>
                          <w:p w14:paraId="3E1BDC35" w14:textId="33AE821A" w:rsidR="004E6F59" w:rsidRPr="00164FDC" w:rsidRDefault="004E6F59" w:rsidP="00164FDC">
                            <w:pPr>
                              <w:pStyle w:val="My"/>
                              <w:numPr>
                                <w:ilvl w:val="1"/>
                                <w:numId w:val="15"/>
                              </w:numPr>
                              <w:spacing w:after="240"/>
                            </w:pPr>
                            <w:r>
                              <w:rPr>
                                <w:lang w:val="en-GB"/>
                              </w:rPr>
                              <w:t xml:space="preserve">Both </w:t>
                            </w:r>
                            <w:r w:rsidRPr="00685784">
                              <w:rPr>
                                <w:b/>
                                <w:bCs/>
                                <w:lang w:val="en-GB"/>
                              </w:rPr>
                              <w:t>Players</w:t>
                            </w:r>
                            <w:r>
                              <w:rPr>
                                <w:lang w:val="en-GB"/>
                              </w:rPr>
                              <w:t xml:space="preserve"> will be punished severely, in the case of “cheating”.</w:t>
                            </w:r>
                          </w:p>
                          <w:p w14:paraId="48C1F863" w14:textId="7539404E" w:rsidR="004E6F59" w:rsidRPr="00164FDC" w:rsidRDefault="004E6F59" w:rsidP="00164FDC">
                            <w:pPr>
                              <w:pStyle w:val="My"/>
                              <w:numPr>
                                <w:ilvl w:val="1"/>
                                <w:numId w:val="15"/>
                              </w:numPr>
                              <w:spacing w:after="240"/>
                            </w:pPr>
                            <w:r>
                              <w:rPr>
                                <w:lang w:val="en-GB"/>
                              </w:rPr>
                              <w:t xml:space="preserve">Now, the game has a new </w:t>
                            </w:r>
                            <w:r w:rsidRPr="00685784">
                              <w:rPr>
                                <w:b/>
                                <w:bCs/>
                                <w:lang w:val="en-GB"/>
                              </w:rPr>
                              <w:t>Nash Equilibrium</w:t>
                            </w:r>
                            <w:r>
                              <w:rPr>
                                <w:lang w:val="en-GB"/>
                              </w:rPr>
                              <w:t xml:space="preserve">, the </w:t>
                            </w:r>
                            <w:r w:rsidRPr="00685784">
                              <w:rPr>
                                <w:b/>
                                <w:bCs/>
                                <w:lang w:val="en-GB"/>
                              </w:rPr>
                              <w:t>(Q-Move, Q-Move)</w:t>
                            </w:r>
                            <w:r>
                              <w:rPr>
                                <w:lang w:val="en-GB"/>
                              </w:rPr>
                              <w:t>.</w:t>
                            </w:r>
                          </w:p>
                          <w:p w14:paraId="4CE58851" w14:textId="4EA9800E" w:rsidR="004E6F59" w:rsidRPr="00685784" w:rsidRDefault="004E6F59" w:rsidP="00164FDC">
                            <w:pPr>
                              <w:pStyle w:val="My"/>
                              <w:numPr>
                                <w:ilvl w:val="0"/>
                                <w:numId w:val="15"/>
                              </w:numPr>
                              <w:spacing w:after="240"/>
                              <w:ind w:left="1134" w:hanging="425"/>
                              <w:rPr>
                                <w:b/>
                                <w:bCs/>
                              </w:rPr>
                            </w:pPr>
                            <w:r w:rsidRPr="00685784">
                              <w:rPr>
                                <w:b/>
                                <w:bCs/>
                                <w:lang w:val="en-GB"/>
                              </w:rPr>
                              <w:t>But it’s this unpredictability and uncertainty, offered by its “Classical Version”, that makes the Prisoner’s Dilemma so funny!</w:t>
                            </w:r>
                            <w:r w:rsidR="00685784">
                              <w:rPr>
                                <w:b/>
                                <w:bCs/>
                                <w:lang w:val="en-GB"/>
                              </w:rPr>
                              <w:t>!!</w:t>
                            </w:r>
                          </w:p>
                          <w:p w14:paraId="6256E7E2" w14:textId="77777777" w:rsidR="004E6F59" w:rsidRPr="00DC59D0" w:rsidRDefault="004E6F59" w:rsidP="00164FDC">
                            <w:pPr>
                              <w:pStyle w:val="My"/>
                              <w:spacing w:after="240"/>
                            </w:pPr>
                          </w:p>
                          <w:p w14:paraId="7F5DD7CF" w14:textId="77777777" w:rsidR="004E6F59" w:rsidRPr="00AC1259" w:rsidRDefault="004E6F59" w:rsidP="00466B89">
                            <w:pPr>
                              <w:pStyle w:val="My"/>
                              <w:spacing w:after="240"/>
                              <w:rPr>
                                <w:sz w:val="4"/>
                                <w:szCs w:val="4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1022DD" id="_x0000_s1072" type="#_x0000_t202" style="position:absolute;margin-left:45pt;margin-top:188.25pt;width:495.75pt;height:568.55pt;z-index:25264076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" filled="f" fillcolor="#fffffe" stroked="f" strokecolor="#212120" insetpen="t">
                <v:textbox inset="2.88pt,2.88pt,2.88pt,2.88pt">
                  <w:txbxContent>
                    <w:p w14:paraId="530D27D8" w14:textId="0F4EA3E5" w:rsidR="004E6F59" w:rsidRPr="00BE4F55" w:rsidRDefault="004E6F59" w:rsidP="00466B89">
                      <w:pPr>
                        <w:pStyle w:val="MyHeadtitle"/>
                        <w:spacing w:before="0" w:after="0"/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</w:pPr>
                      <w:r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  <w:t>ix. Conclusions</w:t>
                      </w:r>
                    </w:p>
                    <w:p w14:paraId="3ABE6149" w14:textId="77777777" w:rsidR="004E6F59" w:rsidRPr="009C17A7" w:rsidRDefault="004E6F59" w:rsidP="00466B89">
                      <w:pPr>
                        <w:pStyle w:val="My"/>
                        <w:spacing w:after="240"/>
                        <w:rPr>
                          <w:sz w:val="4"/>
                          <w:szCs w:val="4"/>
                        </w:rPr>
                      </w:pPr>
                    </w:p>
                    <w:p w14:paraId="34A70E54" w14:textId="4326C6A4" w:rsidR="004E6F59" w:rsidRPr="00DC59D0" w:rsidRDefault="004E6F59" w:rsidP="00466B89">
                      <w:pPr>
                        <w:pStyle w:val="My"/>
                        <w:numPr>
                          <w:ilvl w:val="0"/>
                          <w:numId w:val="15"/>
                        </w:numPr>
                        <w:spacing w:after="240"/>
                        <w:ind w:left="1134" w:hanging="425"/>
                      </w:pPr>
                      <w:r>
                        <w:rPr>
                          <w:lang w:val="en-GB"/>
                        </w:rPr>
                        <w:t xml:space="preserve">And this different point of views, lead to a new topic of research, called </w:t>
                      </w:r>
                      <w:r w:rsidRPr="00685784">
                        <w:rPr>
                          <w:b/>
                          <w:bCs/>
                          <w:lang w:val="en-GB"/>
                        </w:rPr>
                        <w:t>Quantum Game Theory</w:t>
                      </w:r>
                      <w:r>
                        <w:rPr>
                          <w:lang w:val="en-GB"/>
                        </w:rPr>
                        <w:t>:</w:t>
                      </w:r>
                    </w:p>
                    <w:p w14:paraId="07DD7A12" w14:textId="0240CF2A" w:rsidR="004E6F59" w:rsidRPr="00164FDC" w:rsidRDefault="004E6F59" w:rsidP="00466B89">
                      <w:pPr>
                        <w:pStyle w:val="My"/>
                        <w:numPr>
                          <w:ilvl w:val="1"/>
                          <w:numId w:val="15"/>
                        </w:numPr>
                        <w:spacing w:after="240"/>
                      </w:pPr>
                      <w:r>
                        <w:rPr>
                          <w:lang w:val="en-GB"/>
                        </w:rPr>
                        <w:t xml:space="preserve">Using the topic of </w:t>
                      </w:r>
                      <w:r w:rsidRPr="00685784">
                        <w:rPr>
                          <w:b/>
                          <w:bCs/>
                          <w:lang w:val="en-GB"/>
                        </w:rPr>
                        <w:t>Design of Mechanisms</w:t>
                      </w:r>
                      <w:r>
                        <w:rPr>
                          <w:lang w:val="en-GB"/>
                        </w:rPr>
                        <w:t xml:space="preserve"> in </w:t>
                      </w:r>
                      <w:r w:rsidRPr="00685784">
                        <w:rPr>
                          <w:b/>
                          <w:bCs/>
                          <w:lang w:val="en-GB"/>
                        </w:rPr>
                        <w:t>Game Theory</w:t>
                      </w:r>
                      <w:r>
                        <w:rPr>
                          <w:lang w:val="en-GB"/>
                        </w:rPr>
                        <w:t xml:space="preserve">, it’s possible to build a new version of </w:t>
                      </w:r>
                      <w:r w:rsidRPr="00685784">
                        <w:rPr>
                          <w:b/>
                          <w:bCs/>
                          <w:lang w:val="en-GB"/>
                        </w:rPr>
                        <w:t>Prisoner’s Dilemma</w:t>
                      </w:r>
                      <w:r>
                        <w:rPr>
                          <w:lang w:val="en-GB"/>
                        </w:rPr>
                        <w:t xml:space="preserve">, using </w:t>
                      </w:r>
                      <w:r w:rsidRPr="00685784">
                        <w:rPr>
                          <w:b/>
                          <w:bCs/>
                          <w:lang w:val="en-GB"/>
                        </w:rPr>
                        <w:t>Quantum Rules</w:t>
                      </w:r>
                      <w:r>
                        <w:rPr>
                          <w:lang w:val="en-GB"/>
                        </w:rPr>
                        <w:t xml:space="preserve"> and </w:t>
                      </w:r>
                      <w:r w:rsidRPr="00685784">
                        <w:rPr>
                          <w:b/>
                          <w:bCs/>
                          <w:lang w:val="en-GB"/>
                        </w:rPr>
                        <w:t>adding a third possible move</w:t>
                      </w:r>
                      <w:r>
                        <w:rPr>
                          <w:lang w:val="en-GB"/>
                        </w:rPr>
                        <w:t xml:space="preserve">, called something like </w:t>
                      </w:r>
                      <w:r w:rsidRPr="00685784">
                        <w:rPr>
                          <w:b/>
                          <w:bCs/>
                          <w:lang w:val="en-GB"/>
                        </w:rPr>
                        <w:t>“Q-Move”,</w:t>
                      </w:r>
                      <w:r>
                        <w:rPr>
                          <w:lang w:val="en-GB"/>
                        </w:rPr>
                        <w:t xml:space="preserve"> in order to </w:t>
                      </w:r>
                      <w:r w:rsidRPr="00685784">
                        <w:rPr>
                          <w:b/>
                          <w:bCs/>
                          <w:lang w:val="en-GB"/>
                        </w:rPr>
                        <w:t>punish severely</w:t>
                      </w:r>
                      <w:r>
                        <w:rPr>
                          <w:lang w:val="en-GB"/>
                        </w:rPr>
                        <w:t xml:space="preserve"> our opponents</w:t>
                      </w:r>
                      <w:r w:rsidRPr="00685784">
                        <w:rPr>
                          <w:lang w:val="en-GB"/>
                        </w:rPr>
                        <w:t>,</w:t>
                      </w:r>
                      <w:r w:rsidRPr="00685784">
                        <w:rPr>
                          <w:b/>
                          <w:bCs/>
                          <w:lang w:val="en-GB"/>
                        </w:rPr>
                        <w:t xml:space="preserve"> in the case of “cheating”</w:t>
                      </w:r>
                      <w:r>
                        <w:rPr>
                          <w:lang w:val="en-GB"/>
                        </w:rPr>
                        <w:t xml:space="preserve">, resulting in a new </w:t>
                      </w:r>
                      <w:r w:rsidRPr="00685784">
                        <w:rPr>
                          <w:b/>
                          <w:bCs/>
                          <w:lang w:val="en-GB"/>
                        </w:rPr>
                        <w:t xml:space="preserve">Normal-Form </w:t>
                      </w:r>
                      <w:r>
                        <w:rPr>
                          <w:lang w:val="en-GB"/>
                        </w:rPr>
                        <w:t>for this game, like the following, per example:</w:t>
                      </w:r>
                    </w:p>
                    <w:p w14:paraId="15A50A04" w14:textId="77777777" w:rsidR="004E6F59" w:rsidRPr="00164FDC" w:rsidRDefault="004E6F59" w:rsidP="00164FDC">
                      <w:pPr>
                        <w:pStyle w:val="My"/>
                        <w:spacing w:after="240"/>
                        <w:rPr>
                          <w:sz w:val="4"/>
                          <w:szCs w:val="4"/>
                        </w:rPr>
                      </w:pPr>
                    </w:p>
                    <w:tbl>
                      <w:tblPr>
                        <w:tblStyle w:val="TableGrid"/>
                        <w:tblW w:w="0" w:type="auto"/>
                        <w:tblInd w:w="1359" w:type="dxa"/>
                        <w:tblLook w:val="04A0" w:firstRow="1" w:lastRow="0" w:firstColumn="1" w:lastColumn="0" w:noHBand="0" w:noVBand="1"/>
                      </w:tblPr>
                      <w:tblGrid>
                        <w:gridCol w:w="3584"/>
                        <w:gridCol w:w="1695"/>
                        <w:gridCol w:w="1113"/>
                        <w:gridCol w:w="1458"/>
                      </w:tblGrid>
                      <w:tr w:rsidR="004E6F59" w:rsidRPr="00A90680" w14:paraId="694A91E2" w14:textId="314AF07F" w:rsidTr="00164FDC">
                        <w:trPr>
                          <w:trHeight w:val="649"/>
                        </w:trPr>
                        <w:tc>
                          <w:tcPr>
                            <w:tcW w:w="0" w:type="auto"/>
                            <w:shd w:val="clear" w:color="auto" w:fill="262626" w:themeFill="text1" w:themeFillTint="D9"/>
                            <w:vAlign w:val="center"/>
                          </w:tcPr>
                          <w:p w14:paraId="4E82B11F" w14:textId="77777777" w:rsidR="004E6F59" w:rsidRPr="003C1CBC" w:rsidRDefault="004E6F59" w:rsidP="00164FDC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  <w:shd w:val="clear" w:color="auto" w:fill="262626" w:themeFill="text1" w:themeFillTint="D9"/>
                              </w:rPr>
                              <w:t>Rúben</w:t>
                            </w:r>
                            <w:r w:rsidRPr="00A90680"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16"/>
                                <w:shd w:val="clear" w:color="auto" w:fill="262626" w:themeFill="text1" w:themeFillTint="D9"/>
                              </w:rPr>
                              <w:t xml:space="preserve"> (rows)</w:t>
                            </w:r>
                            <w:r w:rsidRPr="00A90680"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  <w:shd w:val="clear" w:color="auto" w:fill="262626" w:themeFill="text1" w:themeFillTint="D9"/>
                              </w:rPr>
                              <w:t>/</w:t>
                            </w:r>
                            <w:r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  <w:shd w:val="clear" w:color="auto" w:fill="262626" w:themeFill="text1" w:themeFillTint="D9"/>
                              </w:rPr>
                              <w:t>João</w:t>
                            </w:r>
                            <w:r w:rsidRPr="00A90680"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  <w:shd w:val="clear" w:color="auto" w:fill="262626" w:themeFill="text1" w:themeFillTint="D9"/>
                              </w:rPr>
                              <w:t xml:space="preserve"> </w:t>
                            </w:r>
                            <w:r w:rsidRPr="00A90680"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20"/>
                                <w:shd w:val="clear" w:color="auto" w:fill="262626" w:themeFill="text1" w:themeFillTint="D9"/>
                              </w:rPr>
                              <w:t>(columns</w:t>
                            </w:r>
                            <w:r w:rsidRPr="00A90680"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808080" w:themeFill="background1" w:themeFillShade="80"/>
                            <w:vAlign w:val="center"/>
                          </w:tcPr>
                          <w:p w14:paraId="06D1D28C" w14:textId="77777777" w:rsidR="004E6F59" w:rsidRPr="00A90680" w:rsidRDefault="004E6F59" w:rsidP="00164FDC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</w:rPr>
                              <w:t>Cooperate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808080" w:themeFill="background1" w:themeFillShade="80"/>
                            <w:vAlign w:val="center"/>
                          </w:tcPr>
                          <w:p w14:paraId="3A8707FF" w14:textId="77777777" w:rsidR="004E6F59" w:rsidRPr="00A90680" w:rsidRDefault="004E6F59" w:rsidP="00164FDC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</w:rPr>
                              <w:t>Defect</w:t>
                            </w:r>
                          </w:p>
                        </w:tc>
                        <w:tc>
                          <w:tcPr>
                            <w:tcW w:w="1458" w:type="dxa"/>
                            <w:shd w:val="clear" w:color="auto" w:fill="808080" w:themeFill="background1" w:themeFillShade="80"/>
                          </w:tcPr>
                          <w:p w14:paraId="22F905B1" w14:textId="34C200A9" w:rsidR="004E6F59" w:rsidRDefault="004E6F59" w:rsidP="00164FDC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</w:rPr>
                              <w:t>Q-Move</w:t>
                            </w:r>
                          </w:p>
                        </w:tc>
                      </w:tr>
                      <w:tr w:rsidR="004E6F59" w:rsidRPr="00A90680" w14:paraId="66A283F0" w14:textId="465C0AB4" w:rsidTr="00164FDC">
                        <w:trPr>
                          <w:trHeight w:val="649"/>
                        </w:trPr>
                        <w:tc>
                          <w:tcPr>
                            <w:tcW w:w="0" w:type="auto"/>
                            <w:shd w:val="clear" w:color="auto" w:fill="808080" w:themeFill="background1" w:themeFillShade="80"/>
                            <w:vAlign w:val="center"/>
                          </w:tcPr>
                          <w:p w14:paraId="6CCB798B" w14:textId="77777777" w:rsidR="004E6F59" w:rsidRPr="00A90680" w:rsidRDefault="004E6F59" w:rsidP="00164FDC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</w:rPr>
                              <w:t>Cooperate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6A6A6" w:themeFill="background1" w:themeFillShade="A6"/>
                            <w:vAlign w:val="center"/>
                          </w:tcPr>
                          <w:p w14:paraId="5502BFA8" w14:textId="77777777" w:rsidR="004E6F59" w:rsidRPr="00A90680" w:rsidRDefault="004E6F59" w:rsidP="00164FDC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8"/>
                                <w:szCs w:val="24"/>
                                <w:vertAlign w:val="subscript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8"/>
                                <w:szCs w:val="24"/>
                              </w:rPr>
                              <w:t>(3,3)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6A6A6" w:themeFill="background1" w:themeFillShade="A6"/>
                            <w:vAlign w:val="center"/>
                          </w:tcPr>
                          <w:p w14:paraId="657F7B1A" w14:textId="77777777" w:rsidR="004E6F59" w:rsidRPr="00A90680" w:rsidRDefault="004E6F59" w:rsidP="00164FDC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8"/>
                                <w:szCs w:val="24"/>
                              </w:rPr>
                              <w:t>(0,4)</w:t>
                            </w:r>
                          </w:p>
                        </w:tc>
                        <w:tc>
                          <w:tcPr>
                            <w:tcW w:w="1458" w:type="dxa"/>
                            <w:shd w:val="clear" w:color="auto" w:fill="A6A6A6" w:themeFill="background1" w:themeFillShade="A6"/>
                          </w:tcPr>
                          <w:p w14:paraId="54136618" w14:textId="029F478D" w:rsidR="004E6F59" w:rsidRDefault="004E6F59" w:rsidP="00164FDC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8"/>
                                <w:szCs w:val="24"/>
                              </w:rPr>
                              <w:t>(1,1)</w:t>
                            </w:r>
                          </w:p>
                        </w:tc>
                      </w:tr>
                      <w:tr w:rsidR="004E6F59" w:rsidRPr="0030620D" w14:paraId="0682D8F0" w14:textId="0740843C" w:rsidTr="00164FDC">
                        <w:trPr>
                          <w:trHeight w:val="649"/>
                        </w:trPr>
                        <w:tc>
                          <w:tcPr>
                            <w:tcW w:w="0" w:type="auto"/>
                            <w:shd w:val="clear" w:color="auto" w:fill="808080" w:themeFill="background1" w:themeFillShade="80"/>
                            <w:vAlign w:val="center"/>
                          </w:tcPr>
                          <w:p w14:paraId="03AC72D2" w14:textId="77777777" w:rsidR="004E6F59" w:rsidRPr="00A90680" w:rsidRDefault="004E6F59" w:rsidP="00164FDC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</w:rPr>
                              <w:t>Defect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6A6A6" w:themeFill="background1" w:themeFillShade="A6"/>
                            <w:vAlign w:val="center"/>
                          </w:tcPr>
                          <w:p w14:paraId="09BD9398" w14:textId="77777777" w:rsidR="004E6F59" w:rsidRPr="008266A5" w:rsidRDefault="004E6F59" w:rsidP="00164FDC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  <w:u w:val="single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8"/>
                                <w:szCs w:val="24"/>
                              </w:rPr>
                              <w:t>(4,0)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6A6A6" w:themeFill="background1" w:themeFillShade="A6"/>
                            <w:vAlign w:val="center"/>
                          </w:tcPr>
                          <w:p w14:paraId="48D3F5A0" w14:textId="77777777" w:rsidR="004E6F59" w:rsidRPr="00164FDC" w:rsidRDefault="004E6F59" w:rsidP="00164FDC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8"/>
                                <w:szCs w:val="24"/>
                              </w:rPr>
                            </w:pPr>
                            <w:r w:rsidRPr="00164FDC"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8"/>
                                <w:szCs w:val="24"/>
                              </w:rPr>
                              <w:t>(1,1)</w:t>
                            </w:r>
                          </w:p>
                        </w:tc>
                        <w:tc>
                          <w:tcPr>
                            <w:tcW w:w="1458" w:type="dxa"/>
                            <w:shd w:val="clear" w:color="auto" w:fill="A6A6A6" w:themeFill="background1" w:themeFillShade="A6"/>
                          </w:tcPr>
                          <w:p w14:paraId="511D9949" w14:textId="104368F5" w:rsidR="004E6F59" w:rsidRPr="0030620D" w:rsidRDefault="004E6F59" w:rsidP="00164FDC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Cs w:val="0"/>
                                <w:color w:val="DDD9C3" w:themeColor="background2" w:themeShade="E6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8"/>
                                <w:szCs w:val="24"/>
                              </w:rPr>
                              <w:t>(0,4)</w:t>
                            </w:r>
                          </w:p>
                        </w:tc>
                      </w:tr>
                      <w:tr w:rsidR="004E6F59" w:rsidRPr="0030620D" w14:paraId="325E2243" w14:textId="778E54CA" w:rsidTr="00164FDC">
                        <w:trPr>
                          <w:trHeight w:val="649"/>
                        </w:trPr>
                        <w:tc>
                          <w:tcPr>
                            <w:tcW w:w="0" w:type="auto"/>
                            <w:shd w:val="clear" w:color="auto" w:fill="808080" w:themeFill="background1" w:themeFillShade="80"/>
                            <w:vAlign w:val="center"/>
                          </w:tcPr>
                          <w:p w14:paraId="0F414C8E" w14:textId="5603DBAD" w:rsidR="004E6F59" w:rsidRDefault="004E6F59" w:rsidP="00164FDC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Cs w:val="0"/>
                                <w:color w:val="FFFFFF" w:themeColor="background1"/>
                                <w:sz w:val="28"/>
                                <w:szCs w:val="24"/>
                              </w:rPr>
                              <w:t>Q-Move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6A6A6" w:themeFill="background1" w:themeFillShade="A6"/>
                            <w:vAlign w:val="center"/>
                          </w:tcPr>
                          <w:p w14:paraId="5722ABBE" w14:textId="10EBF1D1" w:rsidR="004E6F59" w:rsidRDefault="004E6F59" w:rsidP="00164FDC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8"/>
                                <w:szCs w:val="24"/>
                              </w:rPr>
                              <w:t>(1,1)</w:t>
                            </w:r>
                          </w:p>
                        </w:tc>
                        <w:tc>
                          <w:tcPr>
                            <w:tcW w:w="0" w:type="auto"/>
                            <w:shd w:val="clear" w:color="auto" w:fill="A6A6A6" w:themeFill="background1" w:themeFillShade="A6"/>
                            <w:vAlign w:val="center"/>
                          </w:tcPr>
                          <w:p w14:paraId="68236ECA" w14:textId="78F1E01D" w:rsidR="004E6F59" w:rsidRPr="0030620D" w:rsidRDefault="004E6F59" w:rsidP="00164FDC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Cs w:val="0"/>
                                <w:color w:val="DDD9C3" w:themeColor="background2" w:themeShade="E6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FFFFFF" w:themeColor="background1"/>
                                <w:sz w:val="28"/>
                                <w:szCs w:val="24"/>
                              </w:rPr>
                              <w:t>(4,0)</w:t>
                            </w:r>
                          </w:p>
                        </w:tc>
                        <w:tc>
                          <w:tcPr>
                            <w:tcW w:w="1458" w:type="dxa"/>
                            <w:shd w:val="clear" w:color="auto" w:fill="A6A6A6" w:themeFill="background1" w:themeFillShade="A6"/>
                          </w:tcPr>
                          <w:p w14:paraId="2A57D055" w14:textId="6C5F7AA1" w:rsidR="004E6F59" w:rsidRPr="0030620D" w:rsidRDefault="004E6F59" w:rsidP="00164FDC">
                            <w:pPr>
                              <w:pStyle w:val="MyHeadtitle"/>
                              <w:spacing w:before="0" w:line="360" w:lineRule="auto"/>
                              <w:jc w:val="center"/>
                              <w:rPr>
                                <w:rFonts w:ascii="Futura LT Book" w:hAnsi="Futura LT Book" w:cs="Times New Roman"/>
                                <w:bCs w:val="0"/>
                                <w:color w:val="DDD9C3" w:themeColor="background2" w:themeShade="E6"/>
                                <w:sz w:val="28"/>
                                <w:szCs w:val="24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Cs w:val="0"/>
                                <w:color w:val="DDD9C3" w:themeColor="background2" w:themeShade="E6"/>
                                <w:sz w:val="28"/>
                                <w:szCs w:val="24"/>
                              </w:rPr>
                              <w:t>(3,3)</w:t>
                            </w:r>
                          </w:p>
                        </w:tc>
                      </w:tr>
                    </w:tbl>
                    <w:p w14:paraId="5E38A3E4" w14:textId="4D2AD5EE" w:rsidR="004E6F59" w:rsidRDefault="004E6F59" w:rsidP="00466B89">
                      <w:pPr>
                        <w:pStyle w:val="My"/>
                        <w:spacing w:after="240"/>
                        <w:rPr>
                          <w:sz w:val="4"/>
                          <w:szCs w:val="4"/>
                          <w:lang w:val="en-GB"/>
                        </w:rPr>
                      </w:pPr>
                    </w:p>
                    <w:p w14:paraId="4E2D23EC" w14:textId="49561632" w:rsidR="004E6F59" w:rsidRPr="00164FDC" w:rsidRDefault="004E6F59" w:rsidP="00164FDC">
                      <w:pPr>
                        <w:pStyle w:val="My"/>
                        <w:numPr>
                          <w:ilvl w:val="0"/>
                          <w:numId w:val="15"/>
                        </w:numPr>
                        <w:spacing w:after="240"/>
                        <w:ind w:left="1134" w:hanging="425"/>
                      </w:pPr>
                      <w:r>
                        <w:rPr>
                          <w:lang w:val="en-GB"/>
                        </w:rPr>
                        <w:t xml:space="preserve">In this new version of </w:t>
                      </w:r>
                      <w:r w:rsidRPr="00685784">
                        <w:rPr>
                          <w:b/>
                          <w:bCs/>
                          <w:lang w:val="en-GB"/>
                        </w:rPr>
                        <w:t>Prisoner’s Dilemma</w:t>
                      </w:r>
                      <w:r>
                        <w:rPr>
                          <w:lang w:val="en-GB"/>
                        </w:rPr>
                        <w:t xml:space="preserve">, which we can call </w:t>
                      </w:r>
                      <w:r w:rsidRPr="00685784">
                        <w:rPr>
                          <w:b/>
                          <w:bCs/>
                          <w:lang w:val="en-GB"/>
                        </w:rPr>
                        <w:t>Quantum Prisoner’s Dilemma</w:t>
                      </w:r>
                      <w:r>
                        <w:rPr>
                          <w:lang w:val="en-GB"/>
                        </w:rPr>
                        <w:t xml:space="preserve">, the </w:t>
                      </w:r>
                      <w:r w:rsidRPr="00685784">
                        <w:rPr>
                          <w:b/>
                          <w:bCs/>
                          <w:lang w:val="en-GB"/>
                        </w:rPr>
                        <w:t>Nash Equilibrium</w:t>
                      </w:r>
                      <w:r>
                        <w:rPr>
                          <w:lang w:val="en-GB"/>
                        </w:rPr>
                        <w:t xml:space="preserve"> it’s no more the </w:t>
                      </w:r>
                      <w:r w:rsidRPr="00685784">
                        <w:rPr>
                          <w:b/>
                          <w:bCs/>
                          <w:lang w:val="en-GB"/>
                        </w:rPr>
                        <w:t>(Defect, Defect)</w:t>
                      </w:r>
                      <w:r>
                        <w:rPr>
                          <w:lang w:val="en-GB"/>
                        </w:rPr>
                        <w:t>, thus, we can state the following:</w:t>
                      </w:r>
                    </w:p>
                    <w:p w14:paraId="1C0ED029" w14:textId="16E168F4" w:rsidR="004E6F59" w:rsidRPr="00164FDC" w:rsidRDefault="004E6F59" w:rsidP="00164FDC">
                      <w:pPr>
                        <w:pStyle w:val="My"/>
                        <w:numPr>
                          <w:ilvl w:val="1"/>
                          <w:numId w:val="15"/>
                        </w:numPr>
                        <w:spacing w:after="240"/>
                      </w:pPr>
                      <w:r>
                        <w:rPr>
                          <w:lang w:val="en-GB"/>
                        </w:rPr>
                        <w:t xml:space="preserve">In a situation of </w:t>
                      </w:r>
                      <w:r w:rsidRPr="00685784">
                        <w:rPr>
                          <w:b/>
                          <w:bCs/>
                          <w:lang w:val="en-GB"/>
                        </w:rPr>
                        <w:t>(Defect, Defect)</w:t>
                      </w:r>
                      <w:r>
                        <w:rPr>
                          <w:lang w:val="en-GB"/>
                        </w:rPr>
                        <w:t xml:space="preserve">, both the </w:t>
                      </w:r>
                      <w:r w:rsidRPr="00685784">
                        <w:rPr>
                          <w:b/>
                          <w:bCs/>
                          <w:lang w:val="en-GB"/>
                        </w:rPr>
                        <w:t>Players</w:t>
                      </w:r>
                      <w:r>
                        <w:rPr>
                          <w:lang w:val="en-GB"/>
                        </w:rPr>
                        <w:t xml:space="preserve"> have now an incentive to change unilaterally their choices.</w:t>
                      </w:r>
                    </w:p>
                    <w:p w14:paraId="3E1BDC35" w14:textId="33AE821A" w:rsidR="004E6F59" w:rsidRPr="00164FDC" w:rsidRDefault="004E6F59" w:rsidP="00164FDC">
                      <w:pPr>
                        <w:pStyle w:val="My"/>
                        <w:numPr>
                          <w:ilvl w:val="1"/>
                          <w:numId w:val="15"/>
                        </w:numPr>
                        <w:spacing w:after="240"/>
                      </w:pPr>
                      <w:r>
                        <w:rPr>
                          <w:lang w:val="en-GB"/>
                        </w:rPr>
                        <w:t xml:space="preserve">Both </w:t>
                      </w:r>
                      <w:r w:rsidRPr="00685784">
                        <w:rPr>
                          <w:b/>
                          <w:bCs/>
                          <w:lang w:val="en-GB"/>
                        </w:rPr>
                        <w:t>Players</w:t>
                      </w:r>
                      <w:r>
                        <w:rPr>
                          <w:lang w:val="en-GB"/>
                        </w:rPr>
                        <w:t xml:space="preserve"> will be punished severely, in the case of “cheating”.</w:t>
                      </w:r>
                    </w:p>
                    <w:p w14:paraId="48C1F863" w14:textId="7539404E" w:rsidR="004E6F59" w:rsidRPr="00164FDC" w:rsidRDefault="004E6F59" w:rsidP="00164FDC">
                      <w:pPr>
                        <w:pStyle w:val="My"/>
                        <w:numPr>
                          <w:ilvl w:val="1"/>
                          <w:numId w:val="15"/>
                        </w:numPr>
                        <w:spacing w:after="240"/>
                      </w:pPr>
                      <w:r>
                        <w:rPr>
                          <w:lang w:val="en-GB"/>
                        </w:rPr>
                        <w:t xml:space="preserve">Now, the game has a new </w:t>
                      </w:r>
                      <w:r w:rsidRPr="00685784">
                        <w:rPr>
                          <w:b/>
                          <w:bCs/>
                          <w:lang w:val="en-GB"/>
                        </w:rPr>
                        <w:t>Nash Equilibrium</w:t>
                      </w:r>
                      <w:r>
                        <w:rPr>
                          <w:lang w:val="en-GB"/>
                        </w:rPr>
                        <w:t xml:space="preserve">, the </w:t>
                      </w:r>
                      <w:r w:rsidRPr="00685784">
                        <w:rPr>
                          <w:b/>
                          <w:bCs/>
                          <w:lang w:val="en-GB"/>
                        </w:rPr>
                        <w:t>(Q-Move, Q-Move)</w:t>
                      </w:r>
                      <w:r>
                        <w:rPr>
                          <w:lang w:val="en-GB"/>
                        </w:rPr>
                        <w:t>.</w:t>
                      </w:r>
                    </w:p>
                    <w:p w14:paraId="4CE58851" w14:textId="4EA9800E" w:rsidR="004E6F59" w:rsidRPr="00685784" w:rsidRDefault="004E6F59" w:rsidP="00164FDC">
                      <w:pPr>
                        <w:pStyle w:val="My"/>
                        <w:numPr>
                          <w:ilvl w:val="0"/>
                          <w:numId w:val="15"/>
                        </w:numPr>
                        <w:spacing w:after="240"/>
                        <w:ind w:left="1134" w:hanging="425"/>
                        <w:rPr>
                          <w:b/>
                          <w:bCs/>
                        </w:rPr>
                      </w:pPr>
                      <w:r w:rsidRPr="00685784">
                        <w:rPr>
                          <w:b/>
                          <w:bCs/>
                          <w:lang w:val="en-GB"/>
                        </w:rPr>
                        <w:t>But it’s this unpredictability and uncertainty, offered by its “Classical Version”, that makes the Prisoner’s Dilemma so funny!</w:t>
                      </w:r>
                      <w:r w:rsidR="00685784">
                        <w:rPr>
                          <w:b/>
                          <w:bCs/>
                          <w:lang w:val="en-GB"/>
                        </w:rPr>
                        <w:t>!!</w:t>
                      </w:r>
                    </w:p>
                    <w:p w14:paraId="6256E7E2" w14:textId="77777777" w:rsidR="004E6F59" w:rsidRPr="00DC59D0" w:rsidRDefault="004E6F59" w:rsidP="00164FDC">
                      <w:pPr>
                        <w:pStyle w:val="My"/>
                        <w:spacing w:after="240"/>
                      </w:pPr>
                    </w:p>
                    <w:p w14:paraId="7F5DD7CF" w14:textId="77777777" w:rsidR="004E6F59" w:rsidRPr="00AC1259" w:rsidRDefault="004E6F59" w:rsidP="00466B89">
                      <w:pPr>
                        <w:pStyle w:val="My"/>
                        <w:spacing w:after="240"/>
                        <w:rPr>
                          <w:sz w:val="4"/>
                          <w:szCs w:val="4"/>
                          <w:lang w:val="en-GB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00F1B082" w14:textId="5C9768CA" w:rsidR="00DE2F6B" w:rsidRDefault="00DE2F6B">
      <w:r>
        <w:br w:type="page"/>
      </w:r>
    </w:p>
    <w:p w14:paraId="08DC3762" w14:textId="77777777" w:rsidR="00685784" w:rsidRPr="00F67D3A" w:rsidRDefault="00685784" w:rsidP="00685784">
      <w:r>
        <w:rPr>
          <w:noProof/>
          <w:lang w:eastAsia="en-US"/>
        </w:rPr>
        <w:lastRenderedPageBreak/>
        <w:drawing>
          <wp:anchor distT="0" distB="0" distL="114300" distR="114300" simplePos="0" relativeHeight="252648960" behindDoc="1" locked="0" layoutInCell="1" allowOverlap="1" wp14:anchorId="26471AD0" wp14:editId="10DC5E74">
            <wp:simplePos x="0" y="0"/>
            <wp:positionH relativeFrom="column">
              <wp:posOffset>-114300</wp:posOffset>
            </wp:positionH>
            <wp:positionV relativeFrom="paragraph">
              <wp:posOffset>-1196340</wp:posOffset>
            </wp:positionV>
            <wp:extent cx="7886700" cy="2668905"/>
            <wp:effectExtent l="0" t="0" r="0" b="0"/>
            <wp:wrapNone/>
            <wp:docPr id="268" name="Picture 268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4" descr="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86700" cy="266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456952" w14:textId="77777777" w:rsidR="00685784" w:rsidRPr="00F67D3A" w:rsidRDefault="00685784" w:rsidP="00685784">
      <w:r w:rsidRPr="008C3BF3">
        <w:rPr>
          <w:rStyle w:val="sowc"/>
          <w:noProof/>
          <w:color w:val="333333"/>
        </w:rPr>
        <w:drawing>
          <wp:anchor distT="0" distB="0" distL="114300" distR="114300" simplePos="0" relativeHeight="252647936" behindDoc="0" locked="0" layoutInCell="1" allowOverlap="1" wp14:anchorId="71204727" wp14:editId="7E569A27">
            <wp:simplePos x="0" y="0"/>
            <wp:positionH relativeFrom="column">
              <wp:posOffset>6181725</wp:posOffset>
            </wp:positionH>
            <wp:positionV relativeFrom="paragraph">
              <wp:posOffset>51435</wp:posOffset>
            </wp:positionV>
            <wp:extent cx="843915" cy="614045"/>
            <wp:effectExtent l="0" t="0" r="0" b="0"/>
            <wp:wrapNone/>
            <wp:docPr id="269" name="Picture 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fct-nova-logo-1.png"/>
                    <pic:cNvPicPr/>
                  </pic:nvPicPr>
                  <pic:blipFill>
                    <a:blip r:embed="rId11">
                      <a:alphaModFix/>
                      <a:extLst>
                        <a:ext uri="{BEBA8EAE-BF5A-486C-A8C5-ECC9F3942E4B}">
                          <a14:imgProps xmlns:a14="http://schemas.microsoft.com/office/drawing/2010/main">
                            <a14:imgLayer r:embed="rId12">
                              <a14:imgEffect>
                                <a14:brightnessContrast bright="60000" contrast="-8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3915" cy="614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C3BF3">
        <w:rPr>
          <w:rStyle w:val="sowc"/>
          <w:noProof/>
          <w:color w:val="333333"/>
        </w:rPr>
        <w:drawing>
          <wp:anchor distT="0" distB="0" distL="114300" distR="114300" simplePos="0" relativeHeight="252646912" behindDoc="0" locked="0" layoutInCell="1" allowOverlap="1" wp14:anchorId="5B64B517" wp14:editId="418414FD">
            <wp:simplePos x="0" y="0"/>
            <wp:positionH relativeFrom="column">
              <wp:posOffset>4107815</wp:posOffset>
            </wp:positionH>
            <wp:positionV relativeFrom="paragraph">
              <wp:posOffset>25163</wp:posOffset>
            </wp:positionV>
            <wp:extent cx="1787545" cy="649974"/>
            <wp:effectExtent l="0" t="0" r="3175" b="0"/>
            <wp:wrapNone/>
            <wp:docPr id="270" name="Picture 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niversidade-nova-lisboa-logo-1.png"/>
                    <pic:cNvPicPr/>
                  </pic:nvPicPr>
                  <pic:blipFill>
                    <a:blip r:embed="rId9"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brightnessContrast bright="60000" contrast="-8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545" cy="64997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E6238B" w14:textId="77777777" w:rsidR="00685784" w:rsidRPr="00F67D3A" w:rsidRDefault="00685784" w:rsidP="00685784"/>
    <w:p w14:paraId="4FEE3A2E" w14:textId="77777777" w:rsidR="00685784" w:rsidRPr="00F67D3A" w:rsidRDefault="00685784" w:rsidP="00685784"/>
    <w:p w14:paraId="013AC76A" w14:textId="77777777" w:rsidR="00685784" w:rsidRPr="00F67D3A" w:rsidRDefault="00685784" w:rsidP="00685784"/>
    <w:p w14:paraId="4700D2AC" w14:textId="77777777" w:rsidR="00685784" w:rsidRPr="00F67D3A" w:rsidRDefault="00685784" w:rsidP="00685784"/>
    <w:p w14:paraId="059EEDED" w14:textId="77777777" w:rsidR="00685784" w:rsidRPr="00F67D3A" w:rsidRDefault="00685784" w:rsidP="00685784"/>
    <w:p w14:paraId="3D1A4915" w14:textId="77777777" w:rsidR="00685784" w:rsidRPr="00F67D3A" w:rsidRDefault="00685784" w:rsidP="00685784"/>
    <w:p w14:paraId="34727602" w14:textId="77777777" w:rsidR="00685784" w:rsidRPr="00F67D3A" w:rsidRDefault="00685784" w:rsidP="00685784"/>
    <w:p w14:paraId="2625FA3A" w14:textId="77777777" w:rsidR="00685784" w:rsidRPr="00F67D3A" w:rsidRDefault="00685784" w:rsidP="00685784"/>
    <w:p w14:paraId="19FD5232" w14:textId="77777777" w:rsidR="00685784" w:rsidRPr="00F67D3A" w:rsidRDefault="00685784" w:rsidP="00685784">
      <w:r>
        <w:rPr>
          <w:noProof/>
          <w:lang w:eastAsia="en-US"/>
        </w:rPr>
        <mc:AlternateContent>
          <mc:Choice Requires="wps">
            <w:drawing>
              <wp:anchor distT="36576" distB="36576" distL="36576" distR="36576" simplePos="0" relativeHeight="252645888" behindDoc="0" locked="0" layoutInCell="1" allowOverlap="1" wp14:anchorId="0325FB64" wp14:editId="6329D7C2">
                <wp:simplePos x="0" y="0"/>
                <wp:positionH relativeFrom="column">
                  <wp:posOffset>571500</wp:posOffset>
                </wp:positionH>
                <wp:positionV relativeFrom="page">
                  <wp:posOffset>2390775</wp:posOffset>
                </wp:positionV>
                <wp:extent cx="6296025" cy="7220585"/>
                <wp:effectExtent l="0" t="0" r="9525" b="0"/>
                <wp:wrapNone/>
                <wp:docPr id="267" name="Text Box 1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296025" cy="72205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E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 algn="in">
                              <a:solidFill>
                                <a:srgbClr val="21212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EFDEFE" w14:textId="33185433" w:rsidR="00685784" w:rsidRPr="00BE4F55" w:rsidRDefault="00685784" w:rsidP="00685784">
                            <w:pPr>
                              <w:pStyle w:val="MyHeadtitle"/>
                              <w:spacing w:before="0" w:after="0"/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  <w:t>x. Bibliography/Suggested Literature</w:t>
                            </w:r>
                          </w:p>
                          <w:p w14:paraId="154A828E" w14:textId="77777777" w:rsidR="00685784" w:rsidRPr="009C17A7" w:rsidRDefault="00685784" w:rsidP="00685784">
                            <w:pPr>
                              <w:pStyle w:val="My"/>
                              <w:spacing w:after="240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22ED68DA" w14:textId="55991135" w:rsidR="00685784" w:rsidRDefault="00685784" w:rsidP="00685784">
                            <w:pPr>
                              <w:pStyle w:val="My"/>
                              <w:numPr>
                                <w:ilvl w:val="0"/>
                                <w:numId w:val="15"/>
                              </w:numPr>
                              <w:spacing w:after="240"/>
                              <w:ind w:left="1134" w:hanging="425"/>
                            </w:pPr>
                            <w:r>
                              <w:rPr>
                                <w:lang w:val="en-GB"/>
                              </w:rPr>
                              <w:t xml:space="preserve">The </w:t>
                            </w:r>
                            <w:r w:rsidRPr="00685784">
                              <w:rPr>
                                <w:b/>
                                <w:bCs/>
                                <w:lang w:val="en-GB"/>
                              </w:rPr>
                              <w:t>Bibliography</w:t>
                            </w:r>
                            <w:r>
                              <w:rPr>
                                <w:lang w:val="en-GB"/>
                              </w:rPr>
                              <w:t xml:space="preserve"> and </w:t>
                            </w:r>
                            <w:r w:rsidRPr="00685784">
                              <w:rPr>
                                <w:b/>
                                <w:bCs/>
                                <w:lang w:val="en-GB"/>
                              </w:rPr>
                              <w:t>Suggested</w:t>
                            </w:r>
                            <w:r>
                              <w:rPr>
                                <w:lang w:val="en-GB"/>
                              </w:rPr>
                              <w:t xml:space="preserve"> </w:t>
                            </w:r>
                            <w:r w:rsidRPr="00685784">
                              <w:rPr>
                                <w:b/>
                                <w:bCs/>
                                <w:lang w:val="en-GB"/>
                              </w:rPr>
                              <w:t>Literature</w:t>
                            </w:r>
                            <w:r>
                              <w:rPr>
                                <w:lang w:val="en-GB"/>
                              </w:rPr>
                              <w:t xml:space="preserve"> are the following:</w:t>
                            </w:r>
                          </w:p>
                          <w:p w14:paraId="4E7EED3D" w14:textId="36E73898" w:rsidR="00987050" w:rsidRPr="00987050" w:rsidRDefault="007077C7" w:rsidP="00685784">
                            <w:pPr>
                              <w:pStyle w:val="My"/>
                              <w:numPr>
                                <w:ilvl w:val="1"/>
                                <w:numId w:val="15"/>
                              </w:numPr>
                              <w:spacing w:after="240"/>
                            </w:pPr>
                            <w:hyperlink r:id="rId15" w:history="1">
                              <w:r w:rsidR="00987050">
                                <w:rPr>
                                  <w:rStyle w:val="Hyperlink"/>
                                </w:rPr>
                                <w:t>https://en.wikipedia.org/wiki/Prisoner%27s_dilemma</w:t>
                              </w:r>
                            </w:hyperlink>
                          </w:p>
                          <w:p w14:paraId="0262B0CB" w14:textId="0B61AA4D" w:rsidR="00987050" w:rsidRDefault="007077C7" w:rsidP="00685784">
                            <w:pPr>
                              <w:pStyle w:val="My"/>
                              <w:numPr>
                                <w:ilvl w:val="1"/>
                                <w:numId w:val="15"/>
                              </w:numPr>
                              <w:spacing w:after="240"/>
                            </w:pPr>
                            <w:hyperlink r:id="rId16" w:history="1">
                              <w:r w:rsidR="00987050">
                                <w:rPr>
                                  <w:rStyle w:val="Hyperlink"/>
                                </w:rPr>
                                <w:t>https://www.investopedia.com/terms/g/gametheory.asp</w:t>
                              </w:r>
                            </w:hyperlink>
                          </w:p>
                          <w:p w14:paraId="4AD3A0DA" w14:textId="50624FCA" w:rsidR="00987050" w:rsidRDefault="007077C7" w:rsidP="00685784">
                            <w:pPr>
                              <w:pStyle w:val="My"/>
                              <w:numPr>
                                <w:ilvl w:val="1"/>
                                <w:numId w:val="15"/>
                              </w:numPr>
                              <w:spacing w:after="240"/>
                            </w:pPr>
                            <w:hyperlink r:id="rId17" w:history="1">
                              <w:r w:rsidR="00987050" w:rsidRPr="004854C5">
                                <w:rPr>
                                  <w:rStyle w:val="Hyperlink"/>
                                </w:rPr>
                                <w:t>https://medium.com/thinking-is-hard/a-prisoners-dilemma-cheat-sheet-4d85fe289d87</w:t>
                              </w:r>
                            </w:hyperlink>
                          </w:p>
                          <w:p w14:paraId="6D3DF620" w14:textId="0CCDF1CC" w:rsidR="00987050" w:rsidRDefault="007077C7" w:rsidP="00987050">
                            <w:pPr>
                              <w:pStyle w:val="My"/>
                              <w:numPr>
                                <w:ilvl w:val="1"/>
                                <w:numId w:val="15"/>
                              </w:numPr>
                              <w:spacing w:after="240"/>
                            </w:pPr>
                            <w:hyperlink r:id="rId18" w:history="1">
                              <w:r w:rsidR="00987050" w:rsidRPr="004854C5">
                                <w:rPr>
                                  <w:rStyle w:val="Hyperlink"/>
                                </w:rPr>
                                <w:t>http://jasss.soc.surrey.ac.uk/20/4/12.html</w:t>
                              </w:r>
                            </w:hyperlink>
                          </w:p>
                          <w:p w14:paraId="33095010" w14:textId="75FD219D" w:rsidR="00685784" w:rsidRDefault="007077C7" w:rsidP="00685784">
                            <w:pPr>
                              <w:pStyle w:val="My"/>
                              <w:numPr>
                                <w:ilvl w:val="1"/>
                                <w:numId w:val="15"/>
                              </w:numPr>
                              <w:spacing w:after="240"/>
                            </w:pPr>
                            <w:hyperlink r:id="rId19" w:history="1">
                              <w:r w:rsidR="00987050" w:rsidRPr="004854C5">
                                <w:rPr>
                                  <w:rStyle w:val="Hyperlink"/>
                                </w:rPr>
                                <w:t>http://www.prisoners-dilemma.com/strategies.html</w:t>
                              </w:r>
                            </w:hyperlink>
                          </w:p>
                          <w:p w14:paraId="76CF0BDD" w14:textId="4351B4AD" w:rsidR="00685784" w:rsidRDefault="00685784" w:rsidP="00987050">
                            <w:pPr>
                              <w:pStyle w:val="My"/>
                              <w:spacing w:after="240"/>
                            </w:pPr>
                          </w:p>
                          <w:p w14:paraId="308D2658" w14:textId="3BC65E68" w:rsidR="00987050" w:rsidRDefault="00987050" w:rsidP="00987050">
                            <w:pPr>
                              <w:pStyle w:val="MyHeadtitle"/>
                              <w:spacing w:before="0" w:after="0"/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</w:pPr>
                            <w:r>
                              <w:rPr>
                                <w:rFonts w:ascii="Futura LT Book" w:hAnsi="Futura LT Book" w:cs="Times New Roman"/>
                                <w:b w:val="0"/>
                                <w:color w:val="333333"/>
                                <w:sz w:val="52"/>
                                <w:szCs w:val="52"/>
                              </w:rPr>
                              <w:t>xi. GitHub Repository for the Code</w:t>
                            </w:r>
                          </w:p>
                          <w:p w14:paraId="7252689B" w14:textId="77777777" w:rsidR="00987050" w:rsidRPr="00987050" w:rsidRDefault="00987050" w:rsidP="00987050">
                            <w:pPr>
                              <w:pStyle w:val="My"/>
                              <w:spacing w:after="240"/>
                              <w:rPr>
                                <w:sz w:val="4"/>
                                <w:szCs w:val="4"/>
                              </w:rPr>
                            </w:pPr>
                          </w:p>
                          <w:p w14:paraId="442092FF" w14:textId="17D3C05D" w:rsidR="00987050" w:rsidRPr="00987050" w:rsidRDefault="00987050" w:rsidP="00987050">
                            <w:pPr>
                              <w:pStyle w:val="My"/>
                              <w:numPr>
                                <w:ilvl w:val="0"/>
                                <w:numId w:val="15"/>
                              </w:numPr>
                              <w:spacing w:after="240"/>
                              <w:ind w:left="1134" w:hanging="425"/>
                            </w:pPr>
                            <w:r>
                              <w:rPr>
                                <w:lang w:val="en-GB"/>
                              </w:rPr>
                              <w:t xml:space="preserve">The </w:t>
                            </w:r>
                            <w:r>
                              <w:rPr>
                                <w:b/>
                                <w:bCs/>
                                <w:lang w:val="en-GB"/>
                              </w:rPr>
                              <w:t>GitHub Repository</w:t>
                            </w:r>
                            <w:r>
                              <w:rPr>
                                <w:lang w:val="en-GB"/>
                              </w:rPr>
                              <w:t xml:space="preserve"> hosting the </w:t>
                            </w:r>
                            <w:r w:rsidRPr="00987050">
                              <w:rPr>
                                <w:b/>
                                <w:bCs/>
                                <w:lang w:val="en-GB"/>
                              </w:rPr>
                              <w:t>Java Code implementation</w:t>
                            </w:r>
                            <w:r>
                              <w:rPr>
                                <w:lang w:val="en-GB"/>
                              </w:rPr>
                              <w:t xml:space="preserve"> of the </w:t>
                            </w:r>
                            <w:r w:rsidRPr="00987050">
                              <w:rPr>
                                <w:b/>
                                <w:bCs/>
                                <w:lang w:val="en-GB"/>
                              </w:rPr>
                              <w:t>Strategies</w:t>
                            </w:r>
                            <w:r>
                              <w:rPr>
                                <w:lang w:val="en-GB"/>
                              </w:rPr>
                              <w:t xml:space="preserve"> and, the report it’s the following:</w:t>
                            </w:r>
                          </w:p>
                          <w:p w14:paraId="3187795E" w14:textId="66C668D6" w:rsidR="00987050" w:rsidRDefault="007077C7" w:rsidP="00987050">
                            <w:pPr>
                              <w:pStyle w:val="My"/>
                              <w:numPr>
                                <w:ilvl w:val="1"/>
                                <w:numId w:val="15"/>
                              </w:numPr>
                              <w:spacing w:after="240"/>
                            </w:pPr>
                            <w:hyperlink r:id="rId20" w:history="1">
                              <w:r w:rsidR="00B20E11" w:rsidRPr="004854C5">
                                <w:rPr>
                                  <w:rStyle w:val="Hyperlink"/>
                                </w:rPr>
                                <w:t>https://github.com/rubenandrebarreiro/nova-game-theory-interactive-tournaments</w:t>
                              </w:r>
                            </w:hyperlink>
                          </w:p>
                          <w:p w14:paraId="55C699A0" w14:textId="36C563B1" w:rsidR="00706416" w:rsidRDefault="00706416" w:rsidP="00706416">
                            <w:pPr>
                              <w:pStyle w:val="My"/>
                              <w:spacing w:after="240"/>
                            </w:pPr>
                          </w:p>
                          <w:p w14:paraId="4D8E3C2A" w14:textId="64A7004E" w:rsidR="00706416" w:rsidRDefault="00706416" w:rsidP="00706416">
                            <w:pPr>
                              <w:pStyle w:val="My"/>
                              <w:spacing w:after="240"/>
                            </w:pPr>
                          </w:p>
                          <w:p w14:paraId="75C3A37F" w14:textId="508E7D26" w:rsidR="00706416" w:rsidRPr="00706416" w:rsidRDefault="00706416" w:rsidP="00706416">
                            <w:pPr>
                              <w:pStyle w:val="My"/>
                              <w:spacing w:after="240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________________________________________________________________</w:t>
                            </w:r>
                          </w:p>
                          <w:p w14:paraId="208DF7A9" w14:textId="79289811" w:rsidR="00706416" w:rsidRPr="00706416" w:rsidRDefault="00706416" w:rsidP="00706416">
                            <w:pPr>
                              <w:pStyle w:val="My"/>
                              <w:numPr>
                                <w:ilvl w:val="0"/>
                                <w:numId w:val="15"/>
                              </w:numPr>
                              <w:spacing w:after="240"/>
                              <w:ind w:left="1134" w:hanging="425"/>
                            </w:pPr>
                            <w:r>
                              <w:rPr>
                                <w:lang w:val="en-GB"/>
                              </w:rPr>
                              <w:t xml:space="preserve">And never forget… </w:t>
                            </w:r>
                            <w:r w:rsidRPr="00706416">
                              <w:rPr>
                                <w:b/>
                                <w:bCs/>
                                <w:lang w:val="en-GB"/>
                              </w:rPr>
                              <w:t>You should never betray a trusted comrade</w:t>
                            </w:r>
                            <w:r>
                              <w:rPr>
                                <w:lang w:val="en-GB"/>
                              </w:rPr>
                              <w:t>, because:</w:t>
                            </w:r>
                          </w:p>
                          <w:p w14:paraId="419FF849" w14:textId="2C892C0D" w:rsidR="00706416" w:rsidRPr="00706416" w:rsidRDefault="00706416" w:rsidP="00706416">
                            <w:pPr>
                              <w:pStyle w:val="My"/>
                              <w:numPr>
                                <w:ilvl w:val="1"/>
                                <w:numId w:val="15"/>
                              </w:numPr>
                              <w:spacing w:after="240"/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</w:rPr>
                            </w:pPr>
                            <w:r w:rsidRPr="00706416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GB"/>
                              </w:rPr>
                              <w:t>“Snitches get sti</w:t>
                            </w:r>
                            <w:r w:rsidR="0049660C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GB"/>
                              </w:rPr>
                              <w:t>t</w:t>
                            </w:r>
                            <w:r w:rsidRPr="00706416">
                              <w:rPr>
                                <w:rFonts w:ascii="Cambria Math" w:hAnsi="Cambria Math"/>
                                <w:b/>
                                <w:bCs/>
                                <w:i/>
                                <w:iCs/>
                                <w:sz w:val="28"/>
                                <w:szCs w:val="28"/>
                                <w:lang w:val="en-GB"/>
                              </w:rPr>
                              <w:t>ches!!!”</w:t>
                            </w:r>
                          </w:p>
                          <w:p w14:paraId="2BDBE5BC" w14:textId="77777777" w:rsidR="00706416" w:rsidRPr="00706416" w:rsidRDefault="00706416" w:rsidP="00706416">
                            <w:pPr>
                              <w:pStyle w:val="My"/>
                              <w:spacing w:after="240"/>
                              <w:rPr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325FB64" id="_x0000_s1073" type="#_x0000_t202" style="position:absolute;margin-left:45pt;margin-top:188.25pt;width:495.75pt;height:568.55pt;z-index:2526458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" filled="f" fillcolor="#fffffe" stroked="f" strokecolor="#212120" insetpen="t">
                <v:textbox inset="2.88pt,2.88pt,2.88pt,2.88pt">
                  <w:txbxContent>
                    <w:p w14:paraId="28EFDEFE" w14:textId="33185433" w:rsidR="00685784" w:rsidRPr="00BE4F55" w:rsidRDefault="00685784" w:rsidP="00685784">
                      <w:pPr>
                        <w:pStyle w:val="MyHeadtitle"/>
                        <w:spacing w:before="0" w:after="0"/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</w:pPr>
                      <w:r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  <w:t xml:space="preserve">x. </w:t>
                      </w:r>
                      <w:r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  <w:t>Bibliography/</w:t>
                      </w:r>
                      <w:r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  <w:t>Suggested</w:t>
                      </w:r>
                      <w:r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  <w:t xml:space="preserve"> Literature</w:t>
                      </w:r>
                    </w:p>
                    <w:p w14:paraId="154A828E" w14:textId="77777777" w:rsidR="00685784" w:rsidRPr="009C17A7" w:rsidRDefault="00685784" w:rsidP="00685784">
                      <w:pPr>
                        <w:pStyle w:val="My"/>
                        <w:spacing w:after="240"/>
                        <w:rPr>
                          <w:sz w:val="4"/>
                          <w:szCs w:val="4"/>
                        </w:rPr>
                      </w:pPr>
                    </w:p>
                    <w:p w14:paraId="22ED68DA" w14:textId="55991135" w:rsidR="00685784" w:rsidRDefault="00685784" w:rsidP="00685784">
                      <w:pPr>
                        <w:pStyle w:val="My"/>
                        <w:numPr>
                          <w:ilvl w:val="0"/>
                          <w:numId w:val="15"/>
                        </w:numPr>
                        <w:spacing w:after="240"/>
                        <w:ind w:left="1134" w:hanging="425"/>
                      </w:pPr>
                      <w:r>
                        <w:rPr>
                          <w:lang w:val="en-GB"/>
                        </w:rPr>
                        <w:t xml:space="preserve">The </w:t>
                      </w:r>
                      <w:r w:rsidRPr="00685784">
                        <w:rPr>
                          <w:b/>
                          <w:bCs/>
                          <w:lang w:val="en-GB"/>
                        </w:rPr>
                        <w:t>Bibliography</w:t>
                      </w:r>
                      <w:r>
                        <w:rPr>
                          <w:lang w:val="en-GB"/>
                        </w:rPr>
                        <w:t xml:space="preserve"> and </w:t>
                      </w:r>
                      <w:r w:rsidRPr="00685784">
                        <w:rPr>
                          <w:b/>
                          <w:bCs/>
                          <w:lang w:val="en-GB"/>
                        </w:rPr>
                        <w:t>Suggested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 w:rsidRPr="00685784">
                        <w:rPr>
                          <w:b/>
                          <w:bCs/>
                          <w:lang w:val="en-GB"/>
                        </w:rPr>
                        <w:t>Literature</w:t>
                      </w:r>
                      <w:r>
                        <w:rPr>
                          <w:lang w:val="en-GB"/>
                        </w:rPr>
                        <w:t xml:space="preserve"> are the following</w:t>
                      </w:r>
                      <w:r>
                        <w:rPr>
                          <w:lang w:val="en-GB"/>
                        </w:rPr>
                        <w:t>:</w:t>
                      </w:r>
                    </w:p>
                    <w:p w14:paraId="4E7EED3D" w14:textId="36E73898" w:rsidR="00987050" w:rsidRPr="00987050" w:rsidRDefault="00987050" w:rsidP="00685784">
                      <w:pPr>
                        <w:pStyle w:val="My"/>
                        <w:numPr>
                          <w:ilvl w:val="1"/>
                          <w:numId w:val="15"/>
                        </w:numPr>
                        <w:spacing w:after="240"/>
                      </w:pPr>
                      <w:hyperlink r:id="rId21" w:history="1">
                        <w:r>
                          <w:rPr>
                            <w:rStyle w:val="Hyperlink"/>
                          </w:rPr>
                          <w:t>https://en.wikipedia.org/wiki/Prisoner%27s_dilemma</w:t>
                        </w:r>
                      </w:hyperlink>
                    </w:p>
                    <w:p w14:paraId="0262B0CB" w14:textId="0B61AA4D" w:rsidR="00987050" w:rsidRDefault="00987050" w:rsidP="00685784">
                      <w:pPr>
                        <w:pStyle w:val="My"/>
                        <w:numPr>
                          <w:ilvl w:val="1"/>
                          <w:numId w:val="15"/>
                        </w:numPr>
                        <w:spacing w:after="240"/>
                      </w:pPr>
                      <w:hyperlink r:id="rId22" w:history="1">
                        <w:r>
                          <w:rPr>
                            <w:rStyle w:val="Hyperlink"/>
                          </w:rPr>
                          <w:t>https://www.investopedia.com/terms/g/gametheory.asp</w:t>
                        </w:r>
                      </w:hyperlink>
                    </w:p>
                    <w:p w14:paraId="4AD3A0DA" w14:textId="50624FCA" w:rsidR="00987050" w:rsidRDefault="00987050" w:rsidP="00685784">
                      <w:pPr>
                        <w:pStyle w:val="My"/>
                        <w:numPr>
                          <w:ilvl w:val="1"/>
                          <w:numId w:val="15"/>
                        </w:numPr>
                        <w:spacing w:after="240"/>
                      </w:pPr>
                      <w:hyperlink r:id="rId23" w:history="1">
                        <w:r w:rsidRPr="004854C5">
                          <w:rPr>
                            <w:rStyle w:val="Hyperlink"/>
                          </w:rPr>
                          <w:t>https://medium.com/thinking-is-hard/a-prisoners-dilemma-cheat-sheet-4d85fe289d87</w:t>
                        </w:r>
                      </w:hyperlink>
                    </w:p>
                    <w:p w14:paraId="6D3DF620" w14:textId="0CCDF1CC" w:rsidR="00987050" w:rsidRDefault="00987050" w:rsidP="00987050">
                      <w:pPr>
                        <w:pStyle w:val="My"/>
                        <w:numPr>
                          <w:ilvl w:val="1"/>
                          <w:numId w:val="15"/>
                        </w:numPr>
                        <w:spacing w:after="240"/>
                      </w:pPr>
                      <w:hyperlink r:id="rId24" w:history="1">
                        <w:r w:rsidRPr="004854C5">
                          <w:rPr>
                            <w:rStyle w:val="Hyperlink"/>
                          </w:rPr>
                          <w:t>http://jasss.soc.surrey.ac.uk/20/4/12.html</w:t>
                        </w:r>
                      </w:hyperlink>
                    </w:p>
                    <w:p w14:paraId="33095010" w14:textId="75FD219D" w:rsidR="00685784" w:rsidRDefault="00987050" w:rsidP="00685784">
                      <w:pPr>
                        <w:pStyle w:val="My"/>
                        <w:numPr>
                          <w:ilvl w:val="1"/>
                          <w:numId w:val="15"/>
                        </w:numPr>
                        <w:spacing w:after="240"/>
                      </w:pPr>
                      <w:hyperlink r:id="rId25" w:history="1">
                        <w:r w:rsidRPr="004854C5">
                          <w:rPr>
                            <w:rStyle w:val="Hyperlink"/>
                          </w:rPr>
                          <w:t>http://www.prisoners-dilemma.com/strategies.html</w:t>
                        </w:r>
                      </w:hyperlink>
                    </w:p>
                    <w:p w14:paraId="76CF0BDD" w14:textId="4351B4AD" w:rsidR="00685784" w:rsidRDefault="00685784" w:rsidP="00987050">
                      <w:pPr>
                        <w:pStyle w:val="My"/>
                        <w:spacing w:after="240"/>
                      </w:pPr>
                    </w:p>
                    <w:p w14:paraId="308D2658" w14:textId="3BC65E68" w:rsidR="00987050" w:rsidRDefault="00987050" w:rsidP="00987050">
                      <w:pPr>
                        <w:pStyle w:val="MyHeadtitle"/>
                        <w:spacing w:before="0" w:after="0"/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</w:pPr>
                      <w:r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  <w:t>x</w:t>
                      </w:r>
                      <w:r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  <w:t>i</w:t>
                      </w:r>
                      <w:r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  <w:t xml:space="preserve">. </w:t>
                      </w:r>
                      <w:r>
                        <w:rPr>
                          <w:rFonts w:ascii="Futura LT Book" w:hAnsi="Futura LT Book" w:cs="Times New Roman"/>
                          <w:b w:val="0"/>
                          <w:color w:val="333333"/>
                          <w:sz w:val="52"/>
                          <w:szCs w:val="52"/>
                        </w:rPr>
                        <w:t>GitHub Repository for the Code</w:t>
                      </w:r>
                    </w:p>
                    <w:p w14:paraId="7252689B" w14:textId="77777777" w:rsidR="00987050" w:rsidRPr="00987050" w:rsidRDefault="00987050" w:rsidP="00987050">
                      <w:pPr>
                        <w:pStyle w:val="My"/>
                        <w:spacing w:after="240"/>
                        <w:rPr>
                          <w:sz w:val="4"/>
                          <w:szCs w:val="4"/>
                        </w:rPr>
                      </w:pPr>
                    </w:p>
                    <w:p w14:paraId="442092FF" w14:textId="17D3C05D" w:rsidR="00987050" w:rsidRPr="00987050" w:rsidRDefault="00987050" w:rsidP="00987050">
                      <w:pPr>
                        <w:pStyle w:val="My"/>
                        <w:numPr>
                          <w:ilvl w:val="0"/>
                          <w:numId w:val="15"/>
                        </w:numPr>
                        <w:spacing w:after="240"/>
                        <w:ind w:left="1134" w:hanging="425"/>
                      </w:pPr>
                      <w:r>
                        <w:rPr>
                          <w:lang w:val="en-GB"/>
                        </w:rPr>
                        <w:t xml:space="preserve">The </w:t>
                      </w:r>
                      <w:r>
                        <w:rPr>
                          <w:b/>
                          <w:bCs/>
                          <w:lang w:val="en-GB"/>
                        </w:rPr>
                        <w:t>GitHub Repository</w:t>
                      </w:r>
                      <w:r>
                        <w:rPr>
                          <w:lang w:val="en-GB"/>
                        </w:rPr>
                        <w:t xml:space="preserve"> </w:t>
                      </w:r>
                      <w:r>
                        <w:rPr>
                          <w:lang w:val="en-GB"/>
                        </w:rPr>
                        <w:t xml:space="preserve">hosting the </w:t>
                      </w:r>
                      <w:r w:rsidRPr="00987050">
                        <w:rPr>
                          <w:b/>
                          <w:bCs/>
                          <w:lang w:val="en-GB"/>
                        </w:rPr>
                        <w:t>Java Code implementation</w:t>
                      </w:r>
                      <w:r>
                        <w:rPr>
                          <w:lang w:val="en-GB"/>
                        </w:rPr>
                        <w:t xml:space="preserve"> of the </w:t>
                      </w:r>
                      <w:r w:rsidRPr="00987050">
                        <w:rPr>
                          <w:b/>
                          <w:bCs/>
                          <w:lang w:val="en-GB"/>
                        </w:rPr>
                        <w:t>Strategies</w:t>
                      </w:r>
                      <w:r>
                        <w:rPr>
                          <w:lang w:val="en-GB"/>
                        </w:rPr>
                        <w:t xml:space="preserve"> and, the report it’s the following</w:t>
                      </w:r>
                      <w:r>
                        <w:rPr>
                          <w:lang w:val="en-GB"/>
                        </w:rPr>
                        <w:t>:</w:t>
                      </w:r>
                    </w:p>
                    <w:p w14:paraId="3187795E" w14:textId="66C668D6" w:rsidR="00987050" w:rsidRDefault="00B20E11" w:rsidP="00987050">
                      <w:pPr>
                        <w:pStyle w:val="My"/>
                        <w:numPr>
                          <w:ilvl w:val="1"/>
                          <w:numId w:val="15"/>
                        </w:numPr>
                        <w:spacing w:after="240"/>
                      </w:pPr>
                      <w:hyperlink r:id="rId26" w:history="1">
                        <w:r w:rsidRPr="004854C5">
                          <w:rPr>
                            <w:rStyle w:val="Hyperlink"/>
                          </w:rPr>
                          <w:t>https://github.com/rubenandrebarreiro/nova-game-theory-interactive-tournaments</w:t>
                        </w:r>
                      </w:hyperlink>
                    </w:p>
                    <w:p w14:paraId="55C699A0" w14:textId="36C563B1" w:rsidR="00706416" w:rsidRDefault="00706416" w:rsidP="00706416">
                      <w:pPr>
                        <w:pStyle w:val="My"/>
                        <w:spacing w:after="240"/>
                      </w:pPr>
                    </w:p>
                    <w:p w14:paraId="4D8E3C2A" w14:textId="64A7004E" w:rsidR="00706416" w:rsidRDefault="00706416" w:rsidP="00706416">
                      <w:pPr>
                        <w:pStyle w:val="My"/>
                        <w:spacing w:after="240"/>
                      </w:pPr>
                    </w:p>
                    <w:p w14:paraId="75C3A37F" w14:textId="508E7D26" w:rsidR="00706416" w:rsidRPr="00706416" w:rsidRDefault="00706416" w:rsidP="00706416">
                      <w:pPr>
                        <w:pStyle w:val="My"/>
                        <w:spacing w:after="240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________________________________________________________________</w:t>
                      </w:r>
                    </w:p>
                    <w:p w14:paraId="208DF7A9" w14:textId="79289811" w:rsidR="00706416" w:rsidRPr="00706416" w:rsidRDefault="00706416" w:rsidP="00706416">
                      <w:pPr>
                        <w:pStyle w:val="My"/>
                        <w:numPr>
                          <w:ilvl w:val="0"/>
                          <w:numId w:val="15"/>
                        </w:numPr>
                        <w:spacing w:after="240"/>
                        <w:ind w:left="1134" w:hanging="425"/>
                      </w:pPr>
                      <w:r>
                        <w:rPr>
                          <w:lang w:val="en-GB"/>
                        </w:rPr>
                        <w:t xml:space="preserve">And never forget… </w:t>
                      </w:r>
                      <w:r w:rsidRPr="00706416">
                        <w:rPr>
                          <w:b/>
                          <w:bCs/>
                          <w:lang w:val="en-GB"/>
                        </w:rPr>
                        <w:t>Y</w:t>
                      </w:r>
                      <w:r w:rsidRPr="00706416">
                        <w:rPr>
                          <w:b/>
                          <w:bCs/>
                          <w:lang w:val="en-GB"/>
                        </w:rPr>
                        <w:t>ou should never betray a trusted comrade</w:t>
                      </w:r>
                      <w:r>
                        <w:rPr>
                          <w:lang w:val="en-GB"/>
                        </w:rPr>
                        <w:t>, because</w:t>
                      </w:r>
                      <w:r>
                        <w:rPr>
                          <w:lang w:val="en-GB"/>
                        </w:rPr>
                        <w:t>:</w:t>
                      </w:r>
                    </w:p>
                    <w:p w14:paraId="419FF849" w14:textId="2C892C0D" w:rsidR="00706416" w:rsidRPr="00706416" w:rsidRDefault="00706416" w:rsidP="00706416">
                      <w:pPr>
                        <w:pStyle w:val="My"/>
                        <w:numPr>
                          <w:ilvl w:val="1"/>
                          <w:numId w:val="15"/>
                        </w:numPr>
                        <w:spacing w:after="240"/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28"/>
                          <w:szCs w:val="28"/>
                        </w:rPr>
                      </w:pPr>
                      <w:r w:rsidRPr="00706416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28"/>
                          <w:szCs w:val="28"/>
                          <w:lang w:val="en-GB"/>
                        </w:rPr>
                        <w:t>“Snitches get sti</w:t>
                      </w:r>
                      <w:r w:rsidR="0049660C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28"/>
                          <w:szCs w:val="28"/>
                          <w:lang w:val="en-GB"/>
                        </w:rPr>
                        <w:t>t</w:t>
                      </w:r>
                      <w:r w:rsidRPr="00706416">
                        <w:rPr>
                          <w:rFonts w:ascii="Cambria Math" w:hAnsi="Cambria Math"/>
                          <w:b/>
                          <w:bCs/>
                          <w:i/>
                          <w:iCs/>
                          <w:sz w:val="28"/>
                          <w:szCs w:val="28"/>
                          <w:lang w:val="en-GB"/>
                        </w:rPr>
                        <w:t>ches!!!”</w:t>
                      </w:r>
                    </w:p>
                    <w:p w14:paraId="2BDBE5BC" w14:textId="77777777" w:rsidR="00706416" w:rsidRPr="00706416" w:rsidRDefault="00706416" w:rsidP="00706416">
                      <w:pPr>
                        <w:pStyle w:val="My"/>
                        <w:spacing w:after="240"/>
                        <w:rPr>
                          <w:lang w:val="en-GB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</w:p>
    <w:p w14:paraId="379C0232" w14:textId="77777777" w:rsidR="00172FC4" w:rsidRPr="00685784" w:rsidRDefault="00172FC4" w:rsidP="00EC3B5A"/>
    <w:sectPr w:rsidR="00172FC4" w:rsidRPr="00685784" w:rsidSect="002D2E2F">
      <w:headerReference w:type="default" r:id="rId27"/>
      <w:footerReference w:type="default" r:id="rId28"/>
      <w:pgSz w:w="11906" w:h="16838"/>
      <w:pgMar w:top="0" w:right="26" w:bottom="0" w:left="0" w:header="708" w:footer="37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7BB9E0C" w14:textId="77777777" w:rsidR="007077C7" w:rsidRDefault="007077C7">
      <w:r>
        <w:separator/>
      </w:r>
    </w:p>
  </w:endnote>
  <w:endnote w:type="continuationSeparator" w:id="0">
    <w:p w14:paraId="41DDAAC5" w14:textId="77777777" w:rsidR="007077C7" w:rsidRDefault="00707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Futura LT Book">
    <w:altName w:val="Century Gothic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D1E326" w14:textId="77777777" w:rsidR="004E6F59" w:rsidRPr="00B3059B" w:rsidRDefault="004E6F59" w:rsidP="002D2E2F">
    <w:pPr>
      <w:pStyle w:val="Footer"/>
      <w:tabs>
        <w:tab w:val="clear" w:pos="4677"/>
        <w:tab w:val="center" w:pos="2160"/>
      </w:tabs>
      <w:ind w:left="540" w:right="540"/>
      <w:jc w:val="right"/>
      <w:rPr>
        <w:rFonts w:ascii="Verdana" w:hAnsi="Verdana"/>
        <w:noProof/>
      </w:rPr>
    </w:pPr>
    <w:r>
      <w:rPr>
        <w:rFonts w:ascii="Verdana" w:hAnsi="Verdana"/>
        <w:noProof/>
        <w:lang w:eastAsia="en-US"/>
      </w:rPr>
      <mc:AlternateContent>
        <mc:Choice Requires="wps">
          <w:drawing>
            <wp:anchor distT="0" distB="0" distL="114300" distR="114300" simplePos="0" relativeHeight="251106816" behindDoc="0" locked="0" layoutInCell="1" allowOverlap="1" wp14:anchorId="02955471" wp14:editId="35D512BF">
              <wp:simplePos x="0" y="0"/>
              <wp:positionH relativeFrom="column">
                <wp:posOffset>228600</wp:posOffset>
              </wp:positionH>
              <wp:positionV relativeFrom="paragraph">
                <wp:posOffset>-123190</wp:posOffset>
              </wp:positionV>
              <wp:extent cx="7086600" cy="0"/>
              <wp:effectExtent l="9525" t="10160" r="9525" b="8890"/>
              <wp:wrapNone/>
              <wp:docPr id="1" name="Lin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70866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CEA9DD" id="Line 7" o:spid="_x0000_s1026" style="position:absolute;z-index:251106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8pt,-9.7pt" to="8in,-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"/>
          </w:pict>
        </mc:Fallback>
      </mc:AlternateContent>
    </w:r>
    <w:r w:rsidRPr="00B3059B">
      <w:rPr>
        <w:rFonts w:ascii="Verdana" w:hAnsi="Verdana"/>
        <w:noProof/>
      </w:rPr>
      <w:t xml:space="preserve"> </w:t>
    </w:r>
    <w:r w:rsidRPr="00B3059B">
      <w:rPr>
        <w:rFonts w:ascii="Verdana" w:hAnsi="Verdana"/>
        <w:noProof/>
      </w:rPr>
      <w:fldChar w:fldCharType="begin"/>
    </w:r>
    <w:r w:rsidRPr="00B3059B">
      <w:rPr>
        <w:rFonts w:ascii="Verdana" w:hAnsi="Verdana"/>
        <w:noProof/>
      </w:rPr>
      <w:instrText xml:space="preserve"> PAGE </w:instrText>
    </w:r>
    <w:r w:rsidRPr="00B3059B">
      <w:rPr>
        <w:rFonts w:ascii="Verdana" w:hAnsi="Verdana"/>
        <w:noProof/>
      </w:rPr>
      <w:fldChar w:fldCharType="separate"/>
    </w:r>
    <w:r>
      <w:rPr>
        <w:rFonts w:ascii="Verdana" w:hAnsi="Verdana"/>
        <w:noProof/>
      </w:rPr>
      <w:t>3</w:t>
    </w:r>
    <w:r w:rsidRPr="00B3059B">
      <w:rPr>
        <w:rFonts w:ascii="Verdana" w:hAnsi="Verdana"/>
        <w:noProof/>
      </w:rPr>
      <w:fldChar w:fldCharType="end"/>
    </w:r>
    <w:r w:rsidRPr="00B3059B">
      <w:rPr>
        <w:rFonts w:ascii="Verdana" w:hAnsi="Verdana"/>
        <w:noProof/>
      </w:rPr>
      <w:t xml:space="preserve"> </w:t>
    </w:r>
  </w:p>
  <w:p w14:paraId="1603F828" w14:textId="77777777" w:rsidR="004E6F59" w:rsidRPr="00B3059B" w:rsidRDefault="004E6F59" w:rsidP="002D2E2F">
    <w:pPr>
      <w:pStyle w:val="Footer"/>
      <w:tabs>
        <w:tab w:val="clear" w:pos="4677"/>
        <w:tab w:val="center" w:pos="2160"/>
      </w:tabs>
      <w:ind w:left="540" w:right="540"/>
      <w:rPr>
        <w:rFonts w:ascii="Verdana" w:hAnsi="Verdana"/>
      </w:rPr>
    </w:pPr>
    <w:r w:rsidRPr="004A0F2F">
      <w:rPr>
        <w:rFonts w:ascii="Verdana" w:hAnsi="Verdana" w:cs="Arial"/>
        <w:b/>
        <w:bCs/>
        <w:color w:val="000000"/>
      </w:rPr>
      <w:t>Iterated Prisoner’s Dilemma</w:t>
    </w:r>
    <w:r>
      <w:rPr>
        <w:rFonts w:ascii="Verdana" w:hAnsi="Verdana" w:cs="Arial"/>
        <w:color w:val="000000"/>
      </w:rPr>
      <w:t xml:space="preserve"> - </w:t>
    </w:r>
    <w:r w:rsidRPr="001A50E6">
      <w:rPr>
        <w:rFonts w:ascii="Verdana" w:hAnsi="Verdana" w:cs="Arial"/>
        <w:color w:val="000000"/>
      </w:rPr>
      <w:t>©</w:t>
    </w:r>
    <w:r>
      <w:rPr>
        <w:rFonts w:ascii="Verdana" w:hAnsi="Verdana" w:cs="Arial"/>
        <w:color w:val="000000"/>
      </w:rPr>
      <w:t xml:space="preserve"> Rúben André Barreiro </w:t>
    </w:r>
    <w:hyperlink r:id="rId1" w:history="1">
      <w:r w:rsidRPr="004A0F2F">
        <w:rPr>
          <w:rStyle w:val="Hyperlink"/>
          <w:rFonts w:ascii="Verdana" w:hAnsi="Verdana"/>
          <w:b/>
          <w:bCs/>
          <w:color w:val="0D0D0D" w:themeColor="text1" w:themeTint="F2"/>
          <w:sz w:val="22"/>
          <w:szCs w:val="22"/>
        </w:rPr>
        <w:t>https://github.com/rubenandrebarreiro/nova-game-theory-interactive-tournaments</w:t>
      </w:r>
    </w:hyperlink>
    <w:r w:rsidRPr="00B3059B">
      <w:rPr>
        <w:rFonts w:ascii="Verdana" w:hAnsi="Verdana" w:cs="Arial"/>
        <w:color w:val="000000"/>
      </w:rPr>
      <w:br/>
    </w:r>
    <w:r>
      <w:rPr>
        <w:rFonts w:ascii="Verdana" w:hAnsi="Verdana" w:cs="Arial"/>
        <w:color w:val="000000"/>
      </w:rPr>
      <w:t>Faculty of Sciences and Technology of New University of Lisbon (FCT NOVA | FCT/UNL)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69D0BE" w14:textId="77777777" w:rsidR="007077C7" w:rsidRDefault="007077C7">
      <w:r>
        <w:separator/>
      </w:r>
    </w:p>
  </w:footnote>
  <w:footnote w:type="continuationSeparator" w:id="0">
    <w:p w14:paraId="66E756A1" w14:textId="77777777" w:rsidR="007077C7" w:rsidRDefault="007077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379904" w14:textId="77777777" w:rsidR="004E6F59" w:rsidRPr="00B3059B" w:rsidRDefault="004E6F59" w:rsidP="002D2E2F">
    <w:pPr>
      <w:pStyle w:val="Header"/>
      <w:ind w:left="54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A3D0E3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9F176AA"/>
    <w:multiLevelType w:val="hybridMultilevel"/>
    <w:tmpl w:val="8C10ADCC"/>
    <w:lvl w:ilvl="0" w:tplc="EB781FAC">
      <w:start w:val="1"/>
      <w:numFmt w:val="lowerRoman"/>
      <w:lvlText w:val="%1."/>
      <w:lvlJc w:val="left"/>
      <w:pPr>
        <w:ind w:left="1440" w:hanging="10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A1286A"/>
    <w:multiLevelType w:val="hybridMultilevel"/>
    <w:tmpl w:val="29285E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2221773E"/>
    <w:multiLevelType w:val="hybridMultilevel"/>
    <w:tmpl w:val="CE0A13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388F724D"/>
    <w:multiLevelType w:val="hybridMultilevel"/>
    <w:tmpl w:val="71D201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3EFF0CC7"/>
    <w:multiLevelType w:val="hybridMultilevel"/>
    <w:tmpl w:val="CEE4AA78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430A24D0"/>
    <w:multiLevelType w:val="hybridMultilevel"/>
    <w:tmpl w:val="EDEAC2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44745804"/>
    <w:multiLevelType w:val="hybridMultilevel"/>
    <w:tmpl w:val="9C88B5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09E7EDB"/>
    <w:multiLevelType w:val="hybridMultilevel"/>
    <w:tmpl w:val="2C38D33C"/>
    <w:lvl w:ilvl="0" w:tplc="64A0B814">
      <w:start w:val="2"/>
      <w:numFmt w:val="lowerRoman"/>
      <w:lvlText w:val="%1."/>
      <w:lvlJc w:val="left"/>
      <w:pPr>
        <w:ind w:left="1440" w:hanging="10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1E5060"/>
    <w:multiLevelType w:val="hybridMultilevel"/>
    <w:tmpl w:val="25B61102"/>
    <w:lvl w:ilvl="0" w:tplc="2126F50E">
      <w:start w:val="1"/>
      <w:numFmt w:val="bullet"/>
      <w:lvlText w:val=""/>
      <w:lvlJc w:val="left"/>
      <w:pPr>
        <w:ind w:left="1800" w:hanging="360"/>
      </w:pPr>
      <w:rPr>
        <w:rFonts w:ascii="Symbol" w:hAnsi="Symbol" w:cs="Symbol" w:hint="default"/>
        <w:sz w:val="28"/>
        <w:szCs w:val="28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abstractNum w:abstractNumId="10" w15:restartNumberingAfterBreak="0">
    <w:nsid w:val="577B5343"/>
    <w:multiLevelType w:val="hybridMultilevel"/>
    <w:tmpl w:val="DB606E64"/>
    <w:lvl w:ilvl="0" w:tplc="2E5E5AA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sz w:val="28"/>
        <w:szCs w:val="28"/>
      </w:rPr>
    </w:lvl>
    <w:lvl w:ilvl="1" w:tplc="2126F50E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  <w:sz w:val="28"/>
        <w:szCs w:val="28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80FE0402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  <w:sz w:val="28"/>
        <w:szCs w:val="28"/>
      </w:rPr>
    </w:lvl>
    <w:lvl w:ilvl="4" w:tplc="54C0AE26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  <w:sz w:val="28"/>
        <w:szCs w:val="28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60DA006C">
      <w:start w:val="5"/>
      <w:numFmt w:val="bullet"/>
      <w:lvlText w:val="–"/>
      <w:lvlJc w:val="left"/>
      <w:pPr>
        <w:ind w:left="5040" w:hanging="360"/>
      </w:pPr>
      <w:rPr>
        <w:rFonts w:ascii="Cambria Math" w:eastAsia="Batang" w:hAnsi="Cambria Math" w:cs="Times New Roman" w:hint="default"/>
        <w:b w:val="0"/>
        <w:sz w:val="24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6B335606"/>
    <w:multiLevelType w:val="hybridMultilevel"/>
    <w:tmpl w:val="1E3E9F8A"/>
    <w:lvl w:ilvl="0" w:tplc="0ACA6AE4">
      <w:start w:val="1"/>
      <w:numFmt w:val="lowerRoman"/>
      <w:lvlText w:val="%1."/>
      <w:lvlJc w:val="left"/>
      <w:pPr>
        <w:ind w:left="1364" w:hanging="10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76D76D1D"/>
    <w:multiLevelType w:val="hybridMultilevel"/>
    <w:tmpl w:val="B8BA439A"/>
    <w:lvl w:ilvl="0" w:tplc="4B36CA84">
      <w:start w:val="2"/>
      <w:numFmt w:val="lowerRoman"/>
      <w:lvlText w:val="%1."/>
      <w:lvlJc w:val="left"/>
      <w:pPr>
        <w:ind w:left="1440" w:hanging="10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B523B4F"/>
    <w:multiLevelType w:val="hybridMultilevel"/>
    <w:tmpl w:val="5B0EB024"/>
    <w:lvl w:ilvl="0" w:tplc="4AE80FF4">
      <w:start w:val="1"/>
      <w:numFmt w:val="lowerRoman"/>
      <w:lvlText w:val="%1."/>
      <w:lvlJc w:val="left"/>
      <w:pPr>
        <w:ind w:left="1440" w:hanging="108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D73174"/>
    <w:multiLevelType w:val="hybridMultilevel"/>
    <w:tmpl w:val="B48611A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7E3048F9"/>
    <w:multiLevelType w:val="hybridMultilevel"/>
    <w:tmpl w:val="13307F66"/>
    <w:lvl w:ilvl="0" w:tplc="F6A60AF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7"/>
  </w:num>
  <w:num w:numId="3">
    <w:abstractNumId w:val="2"/>
  </w:num>
  <w:num w:numId="4">
    <w:abstractNumId w:val="13"/>
  </w:num>
  <w:num w:numId="5">
    <w:abstractNumId w:val="12"/>
  </w:num>
  <w:num w:numId="6">
    <w:abstractNumId w:val="4"/>
  </w:num>
  <w:num w:numId="7">
    <w:abstractNumId w:val="10"/>
  </w:num>
  <w:num w:numId="8">
    <w:abstractNumId w:val="6"/>
  </w:num>
  <w:num w:numId="9">
    <w:abstractNumId w:val="1"/>
  </w:num>
  <w:num w:numId="10">
    <w:abstractNumId w:val="15"/>
  </w:num>
  <w:num w:numId="11">
    <w:abstractNumId w:val="3"/>
  </w:num>
  <w:num w:numId="12">
    <w:abstractNumId w:val="8"/>
  </w:num>
  <w:num w:numId="13">
    <w:abstractNumId w:val="14"/>
  </w:num>
  <w:num w:numId="14">
    <w:abstractNumId w:val="11"/>
  </w:num>
  <w:num w:numId="15">
    <w:abstractNumId w:val="9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>
      <o:colormru v:ext="edit" colors="#d24d06,#cd6724,#ddd,#efa82c,#cd9b17,#f7e8c7,#ff8001,#fad431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E83"/>
    <w:rsid w:val="00012F9A"/>
    <w:rsid w:val="00035571"/>
    <w:rsid w:val="0003594A"/>
    <w:rsid w:val="00037823"/>
    <w:rsid w:val="00043B19"/>
    <w:rsid w:val="000533BE"/>
    <w:rsid w:val="0005429A"/>
    <w:rsid w:val="0005772C"/>
    <w:rsid w:val="00063233"/>
    <w:rsid w:val="000700BE"/>
    <w:rsid w:val="00071012"/>
    <w:rsid w:val="00075FE4"/>
    <w:rsid w:val="00082D6B"/>
    <w:rsid w:val="0008305E"/>
    <w:rsid w:val="000841F9"/>
    <w:rsid w:val="00085BDD"/>
    <w:rsid w:val="00087841"/>
    <w:rsid w:val="00087DCE"/>
    <w:rsid w:val="0009264A"/>
    <w:rsid w:val="00096E58"/>
    <w:rsid w:val="000A0694"/>
    <w:rsid w:val="000A06FB"/>
    <w:rsid w:val="000A0B9C"/>
    <w:rsid w:val="000A1288"/>
    <w:rsid w:val="000A5119"/>
    <w:rsid w:val="000A63D8"/>
    <w:rsid w:val="000A644E"/>
    <w:rsid w:val="000A6B33"/>
    <w:rsid w:val="000B3D96"/>
    <w:rsid w:val="000B680A"/>
    <w:rsid w:val="000C0025"/>
    <w:rsid w:val="000C6DFE"/>
    <w:rsid w:val="000D0A51"/>
    <w:rsid w:val="000D2611"/>
    <w:rsid w:val="000D287E"/>
    <w:rsid w:val="000D28C5"/>
    <w:rsid w:val="000D42B4"/>
    <w:rsid w:val="000D4F90"/>
    <w:rsid w:val="001031AE"/>
    <w:rsid w:val="00104C3E"/>
    <w:rsid w:val="00105DAB"/>
    <w:rsid w:val="00110552"/>
    <w:rsid w:val="0011062B"/>
    <w:rsid w:val="00114EDD"/>
    <w:rsid w:val="00116EFA"/>
    <w:rsid w:val="00121780"/>
    <w:rsid w:val="001218C3"/>
    <w:rsid w:val="001248B1"/>
    <w:rsid w:val="00125ACD"/>
    <w:rsid w:val="00134BBF"/>
    <w:rsid w:val="00135375"/>
    <w:rsid w:val="001374F1"/>
    <w:rsid w:val="00137852"/>
    <w:rsid w:val="00140804"/>
    <w:rsid w:val="00140C42"/>
    <w:rsid w:val="00144C7C"/>
    <w:rsid w:val="00155AB9"/>
    <w:rsid w:val="001629C6"/>
    <w:rsid w:val="00164FDC"/>
    <w:rsid w:val="0017014A"/>
    <w:rsid w:val="00170756"/>
    <w:rsid w:val="00171580"/>
    <w:rsid w:val="00172B07"/>
    <w:rsid w:val="00172E6D"/>
    <w:rsid w:val="00172FC4"/>
    <w:rsid w:val="00183490"/>
    <w:rsid w:val="001842A4"/>
    <w:rsid w:val="00186BD1"/>
    <w:rsid w:val="00196281"/>
    <w:rsid w:val="001A17BC"/>
    <w:rsid w:val="001A3D62"/>
    <w:rsid w:val="001A50E6"/>
    <w:rsid w:val="001B27AE"/>
    <w:rsid w:val="001D0B3C"/>
    <w:rsid w:val="001D467A"/>
    <w:rsid w:val="001D46A9"/>
    <w:rsid w:val="001D4728"/>
    <w:rsid w:val="001E5353"/>
    <w:rsid w:val="001E7AE8"/>
    <w:rsid w:val="001F1368"/>
    <w:rsid w:val="001F7EBD"/>
    <w:rsid w:val="00201070"/>
    <w:rsid w:val="0022402F"/>
    <w:rsid w:val="0022426C"/>
    <w:rsid w:val="00224597"/>
    <w:rsid w:val="00226728"/>
    <w:rsid w:val="00231E79"/>
    <w:rsid w:val="00232A8E"/>
    <w:rsid w:val="00233CCF"/>
    <w:rsid w:val="00234292"/>
    <w:rsid w:val="00234693"/>
    <w:rsid w:val="00241947"/>
    <w:rsid w:val="00245FB0"/>
    <w:rsid w:val="00251B35"/>
    <w:rsid w:val="00252155"/>
    <w:rsid w:val="00252674"/>
    <w:rsid w:val="00265144"/>
    <w:rsid w:val="00265D27"/>
    <w:rsid w:val="00277ADB"/>
    <w:rsid w:val="0028050F"/>
    <w:rsid w:val="002810D4"/>
    <w:rsid w:val="002810F3"/>
    <w:rsid w:val="002851A0"/>
    <w:rsid w:val="0028532E"/>
    <w:rsid w:val="00290279"/>
    <w:rsid w:val="00290A04"/>
    <w:rsid w:val="00295F58"/>
    <w:rsid w:val="002A4F43"/>
    <w:rsid w:val="002A508D"/>
    <w:rsid w:val="002B6B5F"/>
    <w:rsid w:val="002B7200"/>
    <w:rsid w:val="002C5588"/>
    <w:rsid w:val="002D1E09"/>
    <w:rsid w:val="002D2E2F"/>
    <w:rsid w:val="002D7216"/>
    <w:rsid w:val="002E0D46"/>
    <w:rsid w:val="002F06B9"/>
    <w:rsid w:val="002F4BD0"/>
    <w:rsid w:val="002F76FE"/>
    <w:rsid w:val="0030620D"/>
    <w:rsid w:val="00311393"/>
    <w:rsid w:val="00313FA6"/>
    <w:rsid w:val="00321996"/>
    <w:rsid w:val="00327557"/>
    <w:rsid w:val="00352BB9"/>
    <w:rsid w:val="0035445F"/>
    <w:rsid w:val="003549A8"/>
    <w:rsid w:val="00366E6F"/>
    <w:rsid w:val="00371061"/>
    <w:rsid w:val="0037389B"/>
    <w:rsid w:val="00374AFD"/>
    <w:rsid w:val="003776DF"/>
    <w:rsid w:val="00380002"/>
    <w:rsid w:val="00390AE2"/>
    <w:rsid w:val="00395555"/>
    <w:rsid w:val="003B02D1"/>
    <w:rsid w:val="003B06ED"/>
    <w:rsid w:val="003B156B"/>
    <w:rsid w:val="003B29CE"/>
    <w:rsid w:val="003B2EFB"/>
    <w:rsid w:val="003B3F14"/>
    <w:rsid w:val="003C1CBC"/>
    <w:rsid w:val="003C2231"/>
    <w:rsid w:val="003C72C5"/>
    <w:rsid w:val="003C7ABC"/>
    <w:rsid w:val="003D2067"/>
    <w:rsid w:val="003D6202"/>
    <w:rsid w:val="003E3EA0"/>
    <w:rsid w:val="003E46D9"/>
    <w:rsid w:val="003F1BBF"/>
    <w:rsid w:val="003F1E31"/>
    <w:rsid w:val="003F320B"/>
    <w:rsid w:val="00401598"/>
    <w:rsid w:val="00403DD2"/>
    <w:rsid w:val="0040471F"/>
    <w:rsid w:val="00407380"/>
    <w:rsid w:val="00413746"/>
    <w:rsid w:val="004244D5"/>
    <w:rsid w:val="004248D6"/>
    <w:rsid w:val="00426D93"/>
    <w:rsid w:val="0043607B"/>
    <w:rsid w:val="004413B9"/>
    <w:rsid w:val="0044416D"/>
    <w:rsid w:val="004478A2"/>
    <w:rsid w:val="00456B8A"/>
    <w:rsid w:val="00462184"/>
    <w:rsid w:val="0046341C"/>
    <w:rsid w:val="00464E7A"/>
    <w:rsid w:val="00464EAF"/>
    <w:rsid w:val="00466324"/>
    <w:rsid w:val="00466B89"/>
    <w:rsid w:val="00466D3A"/>
    <w:rsid w:val="00486F3F"/>
    <w:rsid w:val="00487531"/>
    <w:rsid w:val="00490C12"/>
    <w:rsid w:val="004934DF"/>
    <w:rsid w:val="00493624"/>
    <w:rsid w:val="0049660C"/>
    <w:rsid w:val="00496CC4"/>
    <w:rsid w:val="004A0F2F"/>
    <w:rsid w:val="004A61C2"/>
    <w:rsid w:val="004A73BF"/>
    <w:rsid w:val="004C0C98"/>
    <w:rsid w:val="004C3FE7"/>
    <w:rsid w:val="004C72A8"/>
    <w:rsid w:val="004D24D8"/>
    <w:rsid w:val="004D5161"/>
    <w:rsid w:val="004D6113"/>
    <w:rsid w:val="004D6307"/>
    <w:rsid w:val="004E1ABE"/>
    <w:rsid w:val="004E27C0"/>
    <w:rsid w:val="004E608E"/>
    <w:rsid w:val="004E6323"/>
    <w:rsid w:val="004E6F59"/>
    <w:rsid w:val="004F58E4"/>
    <w:rsid w:val="004F6FD5"/>
    <w:rsid w:val="00501098"/>
    <w:rsid w:val="00513A1D"/>
    <w:rsid w:val="00520446"/>
    <w:rsid w:val="00520473"/>
    <w:rsid w:val="00520CB7"/>
    <w:rsid w:val="00520E75"/>
    <w:rsid w:val="00523AA1"/>
    <w:rsid w:val="00540110"/>
    <w:rsid w:val="00542408"/>
    <w:rsid w:val="005428E2"/>
    <w:rsid w:val="0054340B"/>
    <w:rsid w:val="005500C9"/>
    <w:rsid w:val="005521D8"/>
    <w:rsid w:val="00552735"/>
    <w:rsid w:val="00554F2E"/>
    <w:rsid w:val="00557A9B"/>
    <w:rsid w:val="00557BCD"/>
    <w:rsid w:val="005659D2"/>
    <w:rsid w:val="00570C57"/>
    <w:rsid w:val="00573D9A"/>
    <w:rsid w:val="005776D7"/>
    <w:rsid w:val="00577974"/>
    <w:rsid w:val="005809CD"/>
    <w:rsid w:val="00580EB5"/>
    <w:rsid w:val="005941E6"/>
    <w:rsid w:val="00595693"/>
    <w:rsid w:val="0059732F"/>
    <w:rsid w:val="005A003F"/>
    <w:rsid w:val="005A58AE"/>
    <w:rsid w:val="005B2F01"/>
    <w:rsid w:val="005D1618"/>
    <w:rsid w:val="005D2595"/>
    <w:rsid w:val="005D28FC"/>
    <w:rsid w:val="005D4644"/>
    <w:rsid w:val="005D57B8"/>
    <w:rsid w:val="005D5995"/>
    <w:rsid w:val="005D763D"/>
    <w:rsid w:val="005E7DC3"/>
    <w:rsid w:val="005F0D10"/>
    <w:rsid w:val="005F7E31"/>
    <w:rsid w:val="00610001"/>
    <w:rsid w:val="006128D5"/>
    <w:rsid w:val="00613870"/>
    <w:rsid w:val="00614A21"/>
    <w:rsid w:val="00620AD1"/>
    <w:rsid w:val="00621B4C"/>
    <w:rsid w:val="0062270E"/>
    <w:rsid w:val="00625434"/>
    <w:rsid w:val="006347DA"/>
    <w:rsid w:val="0064765F"/>
    <w:rsid w:val="00652B73"/>
    <w:rsid w:val="0065314E"/>
    <w:rsid w:val="0066285B"/>
    <w:rsid w:val="00664743"/>
    <w:rsid w:val="0066658E"/>
    <w:rsid w:val="00667086"/>
    <w:rsid w:val="00670CBA"/>
    <w:rsid w:val="00672AA6"/>
    <w:rsid w:val="00685784"/>
    <w:rsid w:val="006877B6"/>
    <w:rsid w:val="00695D7C"/>
    <w:rsid w:val="006A56E3"/>
    <w:rsid w:val="006A585C"/>
    <w:rsid w:val="006A5F76"/>
    <w:rsid w:val="006B053E"/>
    <w:rsid w:val="006B6938"/>
    <w:rsid w:val="006C2E49"/>
    <w:rsid w:val="006D6D5A"/>
    <w:rsid w:val="006E4505"/>
    <w:rsid w:val="006F7F75"/>
    <w:rsid w:val="00700DA1"/>
    <w:rsid w:val="00706416"/>
    <w:rsid w:val="007077C7"/>
    <w:rsid w:val="00710E6B"/>
    <w:rsid w:val="00712F8C"/>
    <w:rsid w:val="00713057"/>
    <w:rsid w:val="00713924"/>
    <w:rsid w:val="007141A1"/>
    <w:rsid w:val="00714ED1"/>
    <w:rsid w:val="0071666F"/>
    <w:rsid w:val="00717EB0"/>
    <w:rsid w:val="00732681"/>
    <w:rsid w:val="007326EC"/>
    <w:rsid w:val="0073789A"/>
    <w:rsid w:val="007418A2"/>
    <w:rsid w:val="007456D5"/>
    <w:rsid w:val="00751EA2"/>
    <w:rsid w:val="007523A2"/>
    <w:rsid w:val="007575A1"/>
    <w:rsid w:val="00771887"/>
    <w:rsid w:val="0077334A"/>
    <w:rsid w:val="0078423C"/>
    <w:rsid w:val="00785EF6"/>
    <w:rsid w:val="00786C53"/>
    <w:rsid w:val="00787BBD"/>
    <w:rsid w:val="00792980"/>
    <w:rsid w:val="007936F9"/>
    <w:rsid w:val="00794555"/>
    <w:rsid w:val="007B27BD"/>
    <w:rsid w:val="007C1780"/>
    <w:rsid w:val="007C552A"/>
    <w:rsid w:val="007D088D"/>
    <w:rsid w:val="007D5AC1"/>
    <w:rsid w:val="007E31B1"/>
    <w:rsid w:val="007E7D70"/>
    <w:rsid w:val="007F24BD"/>
    <w:rsid w:val="007F368B"/>
    <w:rsid w:val="007F50B7"/>
    <w:rsid w:val="007F7808"/>
    <w:rsid w:val="0080281C"/>
    <w:rsid w:val="00807ED8"/>
    <w:rsid w:val="00810EFA"/>
    <w:rsid w:val="00812737"/>
    <w:rsid w:val="00815252"/>
    <w:rsid w:val="00815DCC"/>
    <w:rsid w:val="00822A03"/>
    <w:rsid w:val="00823B4E"/>
    <w:rsid w:val="008257E8"/>
    <w:rsid w:val="00825D56"/>
    <w:rsid w:val="008266A5"/>
    <w:rsid w:val="008267CE"/>
    <w:rsid w:val="00826808"/>
    <w:rsid w:val="008310AE"/>
    <w:rsid w:val="00834EB3"/>
    <w:rsid w:val="00835529"/>
    <w:rsid w:val="00845C39"/>
    <w:rsid w:val="00846BFF"/>
    <w:rsid w:val="0084789C"/>
    <w:rsid w:val="008574E2"/>
    <w:rsid w:val="00860846"/>
    <w:rsid w:val="00861633"/>
    <w:rsid w:val="00861F16"/>
    <w:rsid w:val="00862E8B"/>
    <w:rsid w:val="0086583D"/>
    <w:rsid w:val="008704C0"/>
    <w:rsid w:val="008744D4"/>
    <w:rsid w:val="00875292"/>
    <w:rsid w:val="008807D6"/>
    <w:rsid w:val="00884498"/>
    <w:rsid w:val="00887117"/>
    <w:rsid w:val="008903B1"/>
    <w:rsid w:val="00897AA8"/>
    <w:rsid w:val="008A1543"/>
    <w:rsid w:val="008A2396"/>
    <w:rsid w:val="008B0EBC"/>
    <w:rsid w:val="008B4021"/>
    <w:rsid w:val="008C3BF3"/>
    <w:rsid w:val="008C55D5"/>
    <w:rsid w:val="008D5AE9"/>
    <w:rsid w:val="008E0CA6"/>
    <w:rsid w:val="008E3C69"/>
    <w:rsid w:val="009053DA"/>
    <w:rsid w:val="0091142A"/>
    <w:rsid w:val="00911927"/>
    <w:rsid w:val="00912984"/>
    <w:rsid w:val="00916CC1"/>
    <w:rsid w:val="00920411"/>
    <w:rsid w:val="009213E1"/>
    <w:rsid w:val="00923595"/>
    <w:rsid w:val="0093207A"/>
    <w:rsid w:val="009351F9"/>
    <w:rsid w:val="0095606E"/>
    <w:rsid w:val="00957114"/>
    <w:rsid w:val="009646C3"/>
    <w:rsid w:val="009664FF"/>
    <w:rsid w:val="00976447"/>
    <w:rsid w:val="0097705A"/>
    <w:rsid w:val="0097777C"/>
    <w:rsid w:val="00977895"/>
    <w:rsid w:val="00982F4A"/>
    <w:rsid w:val="00987050"/>
    <w:rsid w:val="00987428"/>
    <w:rsid w:val="0099128F"/>
    <w:rsid w:val="009960F2"/>
    <w:rsid w:val="00996F23"/>
    <w:rsid w:val="009A5E83"/>
    <w:rsid w:val="009A7AB9"/>
    <w:rsid w:val="009B2126"/>
    <w:rsid w:val="009B4E1D"/>
    <w:rsid w:val="009C17A7"/>
    <w:rsid w:val="009C4667"/>
    <w:rsid w:val="009D1849"/>
    <w:rsid w:val="009D4F9C"/>
    <w:rsid w:val="009E6C07"/>
    <w:rsid w:val="009F1282"/>
    <w:rsid w:val="009F1533"/>
    <w:rsid w:val="009F6EE6"/>
    <w:rsid w:val="00A00428"/>
    <w:rsid w:val="00A204BC"/>
    <w:rsid w:val="00A242B3"/>
    <w:rsid w:val="00A26925"/>
    <w:rsid w:val="00A3188D"/>
    <w:rsid w:val="00A31FBA"/>
    <w:rsid w:val="00A32048"/>
    <w:rsid w:val="00A324E8"/>
    <w:rsid w:val="00A3297D"/>
    <w:rsid w:val="00A32C1E"/>
    <w:rsid w:val="00A37ACD"/>
    <w:rsid w:val="00A37E8F"/>
    <w:rsid w:val="00A44CF6"/>
    <w:rsid w:val="00A529E5"/>
    <w:rsid w:val="00A570C2"/>
    <w:rsid w:val="00A60159"/>
    <w:rsid w:val="00A6057C"/>
    <w:rsid w:val="00A6798D"/>
    <w:rsid w:val="00A77C8B"/>
    <w:rsid w:val="00A80198"/>
    <w:rsid w:val="00A8045D"/>
    <w:rsid w:val="00A86D86"/>
    <w:rsid w:val="00A90680"/>
    <w:rsid w:val="00A93BDC"/>
    <w:rsid w:val="00A9543D"/>
    <w:rsid w:val="00AA02D0"/>
    <w:rsid w:val="00AA39DA"/>
    <w:rsid w:val="00AA60BB"/>
    <w:rsid w:val="00AB14E2"/>
    <w:rsid w:val="00AB18C4"/>
    <w:rsid w:val="00AB684B"/>
    <w:rsid w:val="00AC1259"/>
    <w:rsid w:val="00AC4B1F"/>
    <w:rsid w:val="00AD1CC0"/>
    <w:rsid w:val="00AE2419"/>
    <w:rsid w:val="00AE66E4"/>
    <w:rsid w:val="00AE7B1F"/>
    <w:rsid w:val="00AF0FED"/>
    <w:rsid w:val="00AF158D"/>
    <w:rsid w:val="00B04EC1"/>
    <w:rsid w:val="00B07C5A"/>
    <w:rsid w:val="00B10A50"/>
    <w:rsid w:val="00B170DA"/>
    <w:rsid w:val="00B20E11"/>
    <w:rsid w:val="00B22718"/>
    <w:rsid w:val="00B23772"/>
    <w:rsid w:val="00B250EE"/>
    <w:rsid w:val="00B25E6A"/>
    <w:rsid w:val="00B267F5"/>
    <w:rsid w:val="00B26CFD"/>
    <w:rsid w:val="00B3059B"/>
    <w:rsid w:val="00B306C1"/>
    <w:rsid w:val="00B30707"/>
    <w:rsid w:val="00B30918"/>
    <w:rsid w:val="00B3320E"/>
    <w:rsid w:val="00B336C2"/>
    <w:rsid w:val="00B42BA2"/>
    <w:rsid w:val="00B53171"/>
    <w:rsid w:val="00B55537"/>
    <w:rsid w:val="00B62F80"/>
    <w:rsid w:val="00B72E4A"/>
    <w:rsid w:val="00B73CD9"/>
    <w:rsid w:val="00B75F30"/>
    <w:rsid w:val="00B80C3C"/>
    <w:rsid w:val="00B827F7"/>
    <w:rsid w:val="00B93E0A"/>
    <w:rsid w:val="00BA0933"/>
    <w:rsid w:val="00BA3234"/>
    <w:rsid w:val="00BA4B6A"/>
    <w:rsid w:val="00BA6956"/>
    <w:rsid w:val="00BA797B"/>
    <w:rsid w:val="00BC446D"/>
    <w:rsid w:val="00BC7C6A"/>
    <w:rsid w:val="00BE0E8B"/>
    <w:rsid w:val="00BE34C5"/>
    <w:rsid w:val="00BE4F55"/>
    <w:rsid w:val="00BE612A"/>
    <w:rsid w:val="00BE6D24"/>
    <w:rsid w:val="00BE7EEB"/>
    <w:rsid w:val="00BF3930"/>
    <w:rsid w:val="00C1022B"/>
    <w:rsid w:val="00C12D34"/>
    <w:rsid w:val="00C158EC"/>
    <w:rsid w:val="00C21369"/>
    <w:rsid w:val="00C25A3E"/>
    <w:rsid w:val="00C26EE4"/>
    <w:rsid w:val="00C27B24"/>
    <w:rsid w:val="00C27CCF"/>
    <w:rsid w:val="00C27FEA"/>
    <w:rsid w:val="00C3414C"/>
    <w:rsid w:val="00C3734D"/>
    <w:rsid w:val="00C413DE"/>
    <w:rsid w:val="00C43616"/>
    <w:rsid w:val="00C50596"/>
    <w:rsid w:val="00C52B20"/>
    <w:rsid w:val="00C54218"/>
    <w:rsid w:val="00C54450"/>
    <w:rsid w:val="00C56D4E"/>
    <w:rsid w:val="00C570DA"/>
    <w:rsid w:val="00C650D6"/>
    <w:rsid w:val="00C751CB"/>
    <w:rsid w:val="00C875D7"/>
    <w:rsid w:val="00C92931"/>
    <w:rsid w:val="00C948FE"/>
    <w:rsid w:val="00C96FE8"/>
    <w:rsid w:val="00CA36A0"/>
    <w:rsid w:val="00CB0577"/>
    <w:rsid w:val="00CB074A"/>
    <w:rsid w:val="00CB3CF1"/>
    <w:rsid w:val="00CB6655"/>
    <w:rsid w:val="00CC3B64"/>
    <w:rsid w:val="00CC557C"/>
    <w:rsid w:val="00CD1AA0"/>
    <w:rsid w:val="00CD1F46"/>
    <w:rsid w:val="00CD244B"/>
    <w:rsid w:val="00CD42AA"/>
    <w:rsid w:val="00CD6687"/>
    <w:rsid w:val="00CF6829"/>
    <w:rsid w:val="00D01B48"/>
    <w:rsid w:val="00D0219C"/>
    <w:rsid w:val="00D0234A"/>
    <w:rsid w:val="00D029B1"/>
    <w:rsid w:val="00D035BA"/>
    <w:rsid w:val="00D149D0"/>
    <w:rsid w:val="00D260C5"/>
    <w:rsid w:val="00D269AC"/>
    <w:rsid w:val="00D278F8"/>
    <w:rsid w:val="00D31279"/>
    <w:rsid w:val="00D3445C"/>
    <w:rsid w:val="00D4008C"/>
    <w:rsid w:val="00D42DCB"/>
    <w:rsid w:val="00D50E67"/>
    <w:rsid w:val="00D51F77"/>
    <w:rsid w:val="00D5250B"/>
    <w:rsid w:val="00D610F1"/>
    <w:rsid w:val="00D62B6F"/>
    <w:rsid w:val="00D74BE1"/>
    <w:rsid w:val="00D74E41"/>
    <w:rsid w:val="00D773D7"/>
    <w:rsid w:val="00D83470"/>
    <w:rsid w:val="00DA0184"/>
    <w:rsid w:val="00DA0630"/>
    <w:rsid w:val="00DA639E"/>
    <w:rsid w:val="00DB09FA"/>
    <w:rsid w:val="00DB4667"/>
    <w:rsid w:val="00DB49CD"/>
    <w:rsid w:val="00DC59D0"/>
    <w:rsid w:val="00DD0A46"/>
    <w:rsid w:val="00DE2F6B"/>
    <w:rsid w:val="00DE36D2"/>
    <w:rsid w:val="00DF13A9"/>
    <w:rsid w:val="00DF3ED2"/>
    <w:rsid w:val="00DF4329"/>
    <w:rsid w:val="00E02A5D"/>
    <w:rsid w:val="00E058FA"/>
    <w:rsid w:val="00E06F59"/>
    <w:rsid w:val="00E178CE"/>
    <w:rsid w:val="00E17A33"/>
    <w:rsid w:val="00E313A3"/>
    <w:rsid w:val="00E318C6"/>
    <w:rsid w:val="00E3408A"/>
    <w:rsid w:val="00E35653"/>
    <w:rsid w:val="00E41AB1"/>
    <w:rsid w:val="00E44300"/>
    <w:rsid w:val="00E46C62"/>
    <w:rsid w:val="00E50264"/>
    <w:rsid w:val="00E55666"/>
    <w:rsid w:val="00E55DF7"/>
    <w:rsid w:val="00E71715"/>
    <w:rsid w:val="00E8039D"/>
    <w:rsid w:val="00E9456D"/>
    <w:rsid w:val="00E955B3"/>
    <w:rsid w:val="00E95A3A"/>
    <w:rsid w:val="00EA07D3"/>
    <w:rsid w:val="00EA264C"/>
    <w:rsid w:val="00EB1D93"/>
    <w:rsid w:val="00EB1FAE"/>
    <w:rsid w:val="00EB713B"/>
    <w:rsid w:val="00EC0BC7"/>
    <w:rsid w:val="00EC1B63"/>
    <w:rsid w:val="00EC3B5A"/>
    <w:rsid w:val="00EC5124"/>
    <w:rsid w:val="00ED20DC"/>
    <w:rsid w:val="00ED2517"/>
    <w:rsid w:val="00EE27A2"/>
    <w:rsid w:val="00EF202A"/>
    <w:rsid w:val="00EF55FE"/>
    <w:rsid w:val="00F0441F"/>
    <w:rsid w:val="00F20227"/>
    <w:rsid w:val="00F26C37"/>
    <w:rsid w:val="00F30551"/>
    <w:rsid w:val="00F3396D"/>
    <w:rsid w:val="00F363DF"/>
    <w:rsid w:val="00F37914"/>
    <w:rsid w:val="00F406CE"/>
    <w:rsid w:val="00F43CD8"/>
    <w:rsid w:val="00F47AF6"/>
    <w:rsid w:val="00F515E5"/>
    <w:rsid w:val="00F51C29"/>
    <w:rsid w:val="00F6177A"/>
    <w:rsid w:val="00F67D3A"/>
    <w:rsid w:val="00F77851"/>
    <w:rsid w:val="00F85424"/>
    <w:rsid w:val="00F85727"/>
    <w:rsid w:val="00F9016E"/>
    <w:rsid w:val="00F902F6"/>
    <w:rsid w:val="00F9225D"/>
    <w:rsid w:val="00F9296A"/>
    <w:rsid w:val="00F93A18"/>
    <w:rsid w:val="00F957CF"/>
    <w:rsid w:val="00FA03C0"/>
    <w:rsid w:val="00FA5870"/>
    <w:rsid w:val="00FA7A4B"/>
    <w:rsid w:val="00FB1E60"/>
    <w:rsid w:val="00FB339E"/>
    <w:rsid w:val="00FB40E4"/>
    <w:rsid w:val="00FB435D"/>
    <w:rsid w:val="00FC4E3F"/>
    <w:rsid w:val="00FD0829"/>
    <w:rsid w:val="00FD39FE"/>
    <w:rsid w:val="00FD4603"/>
    <w:rsid w:val="00FD4DF8"/>
    <w:rsid w:val="00FD5515"/>
    <w:rsid w:val="00FD5F51"/>
    <w:rsid w:val="00FD65BD"/>
    <w:rsid w:val="00FE2F61"/>
    <w:rsid w:val="00FE4B55"/>
    <w:rsid w:val="00FE4F7F"/>
    <w:rsid w:val="00FE506B"/>
    <w:rsid w:val="00FE5844"/>
    <w:rsid w:val="00FE64A4"/>
    <w:rsid w:val="00FE7713"/>
    <w:rsid w:val="00FF3D47"/>
    <w:rsid w:val="00FF3F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24d06,#cd6724,#ddd,#efa82c,#cd9b17,#f7e8c7,#ff8001,#fad431"/>
    </o:shapedefaults>
    <o:shapelayout v:ext="edit">
      <o:idmap v:ext="edit" data="1"/>
    </o:shapelayout>
  </w:shapeDefaults>
  <w:decimalSymbol w:val="."/>
  <w:listSeparator w:val=","/>
  <w14:docId w14:val="6A520821"/>
  <w15:docId w15:val="{505E0012-16C5-4A25-96F3-558E11725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Batang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eastAsia="ko-KR"/>
    </w:rPr>
  </w:style>
  <w:style w:type="paragraph" w:styleId="Heading1">
    <w:name w:val="heading 1"/>
    <w:basedOn w:val="Normal"/>
    <w:next w:val="Normal"/>
    <w:qFormat/>
    <w:rsid w:val="00277ADB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03557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">
    <w:name w:val="Стиль1"/>
    <w:basedOn w:val="Normal"/>
    <w:rsid w:val="00D278F8"/>
  </w:style>
  <w:style w:type="paragraph" w:styleId="Header">
    <w:name w:val="header"/>
    <w:basedOn w:val="Normal"/>
    <w:rsid w:val="007D5AC1"/>
    <w:pPr>
      <w:tabs>
        <w:tab w:val="center" w:pos="4677"/>
        <w:tab w:val="right" w:pos="9355"/>
      </w:tabs>
    </w:pPr>
  </w:style>
  <w:style w:type="paragraph" w:styleId="Footer">
    <w:name w:val="footer"/>
    <w:basedOn w:val="Normal"/>
    <w:rsid w:val="007D5AC1"/>
    <w:pPr>
      <w:tabs>
        <w:tab w:val="center" w:pos="4677"/>
        <w:tab w:val="right" w:pos="9355"/>
      </w:tabs>
    </w:pPr>
  </w:style>
  <w:style w:type="character" w:customStyle="1" w:styleId="sowc">
    <w:name w:val="sowc"/>
    <w:basedOn w:val="DefaultParagraphFont"/>
    <w:rsid w:val="001A17BC"/>
  </w:style>
  <w:style w:type="character" w:customStyle="1" w:styleId="howc">
    <w:name w:val="howc"/>
    <w:basedOn w:val="DefaultParagraphFont"/>
    <w:rsid w:val="001A17BC"/>
  </w:style>
  <w:style w:type="paragraph" w:customStyle="1" w:styleId="My">
    <w:name w:val="My"/>
    <w:rsid w:val="00277ADB"/>
    <w:rPr>
      <w:rFonts w:ascii="Verdana" w:hAnsi="Verdana" w:cs="Arial"/>
      <w:sz w:val="24"/>
      <w:szCs w:val="24"/>
      <w:lang w:val="uk-UA" w:eastAsia="ko-KR"/>
    </w:rPr>
  </w:style>
  <w:style w:type="character" w:styleId="Hyperlink">
    <w:name w:val="Hyperlink"/>
    <w:basedOn w:val="DefaultParagraphFont"/>
    <w:rsid w:val="00170756"/>
    <w:rPr>
      <w:color w:val="0000FF"/>
      <w:u w:val="single"/>
    </w:rPr>
  </w:style>
  <w:style w:type="paragraph" w:customStyle="1" w:styleId="MyHeadtitle">
    <w:name w:val="My Head title"/>
    <w:basedOn w:val="Heading1"/>
    <w:rsid w:val="004F6FD5"/>
    <w:rPr>
      <w:rFonts w:ascii="Verdana" w:hAnsi="Verdana"/>
      <w:sz w:val="36"/>
    </w:rPr>
  </w:style>
  <w:style w:type="paragraph" w:customStyle="1" w:styleId="Mysubhead">
    <w:name w:val="My subhead"/>
    <w:basedOn w:val="MyHeadtitle"/>
    <w:rsid w:val="004F6FD5"/>
    <w:pPr>
      <w:jc w:val="right"/>
    </w:pPr>
    <w:rPr>
      <w:sz w:val="32"/>
    </w:rPr>
  </w:style>
  <w:style w:type="character" w:styleId="PageNumber">
    <w:name w:val="page number"/>
    <w:basedOn w:val="DefaultParagraphFont"/>
    <w:rsid w:val="00F0441F"/>
  </w:style>
  <w:style w:type="character" w:styleId="UnresolvedMention">
    <w:name w:val="Unresolved Mention"/>
    <w:basedOn w:val="DefaultParagraphFont"/>
    <w:uiPriority w:val="99"/>
    <w:semiHidden/>
    <w:unhideWhenUsed/>
    <w:rsid w:val="004A0F2F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semiHidden/>
    <w:rsid w:val="00035571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ko-KR"/>
    </w:rPr>
  </w:style>
  <w:style w:type="paragraph" w:styleId="ListParagraph">
    <w:name w:val="List Paragraph"/>
    <w:basedOn w:val="Normal"/>
    <w:uiPriority w:val="34"/>
    <w:qFormat/>
    <w:rsid w:val="00EF55FE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082D6B"/>
    <w:rPr>
      <w:color w:val="808080"/>
    </w:rPr>
  </w:style>
  <w:style w:type="table" w:styleId="TableGrid">
    <w:name w:val="Table Grid"/>
    <w:basedOn w:val="TableNormal"/>
    <w:rsid w:val="003C1C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906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1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18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2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4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3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66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jpeg"/><Relationship Id="rId18" Type="http://schemas.openxmlformats.org/officeDocument/2006/relationships/hyperlink" Target="http://jasss.soc.surrey.ac.uk/20/4/12.html" TargetMode="External"/><Relationship Id="rId26" Type="http://schemas.openxmlformats.org/officeDocument/2006/relationships/hyperlink" Target="https://github.com/rubenandrebarreiro/nova-game-theory-interactive-tournaments" TargetMode="External"/><Relationship Id="rId3" Type="http://schemas.openxmlformats.org/officeDocument/2006/relationships/styles" Target="styles.xml"/><Relationship Id="rId21" Type="http://schemas.openxmlformats.org/officeDocument/2006/relationships/hyperlink" Target="https://en.wikipedia.org/wiki/Prisoner%27s_dilemma" TargetMode="External"/><Relationship Id="rId7" Type="http://schemas.openxmlformats.org/officeDocument/2006/relationships/endnotes" Target="endnotes.xml"/><Relationship Id="rId12" Type="http://schemas.microsoft.com/office/2007/relationships/hdphoto" Target="media/hdphoto2.wdp"/><Relationship Id="rId17" Type="http://schemas.openxmlformats.org/officeDocument/2006/relationships/hyperlink" Target="https://medium.com/thinking-is-hard/a-prisoners-dilemma-cheat-sheet-4d85fe289d87" TargetMode="External"/><Relationship Id="rId25" Type="http://schemas.openxmlformats.org/officeDocument/2006/relationships/hyperlink" Target="http://www.prisoners-dilemma.com/strategies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investopedia.com/terms/g/gametheory.asp" TargetMode="External"/><Relationship Id="rId20" Type="http://schemas.openxmlformats.org/officeDocument/2006/relationships/hyperlink" Target="https://github.com/rubenandrebarreiro/nova-game-theory-interactive-tournaments" TargetMode="External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://jasss.soc.surrey.ac.uk/20/4/12.html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en.wikipedia.org/wiki/Prisoner%27s_dilemma" TargetMode="External"/><Relationship Id="rId23" Type="http://schemas.openxmlformats.org/officeDocument/2006/relationships/hyperlink" Target="https://medium.com/thinking-is-hard/a-prisoners-dilemma-cheat-sheet-4d85fe289d87" TargetMode="External"/><Relationship Id="rId28" Type="http://schemas.openxmlformats.org/officeDocument/2006/relationships/footer" Target="footer1.xml"/><Relationship Id="rId10" Type="http://schemas.microsoft.com/office/2007/relationships/hdphoto" Target="media/hdphoto1.wdp"/><Relationship Id="rId19" Type="http://schemas.openxmlformats.org/officeDocument/2006/relationships/hyperlink" Target="http://www.prisoners-dilemma.com/strategies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jpeg"/><Relationship Id="rId22" Type="http://schemas.openxmlformats.org/officeDocument/2006/relationships/hyperlink" Target="https://www.investopedia.com/terms/g/gametheory.asp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rubenandrebarreiro/nova-game-theory-interactive-tournaments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ubenandrebarreiro\AppData\LocalLow\WINZIP_P8fcb\computational-game-theory-tournament-1-prisoners-dilemma-repor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3A886A-0C0E-416D-8AB7-5ADFA77F466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computational-game-theory-tournament-1-prisoners-dilemma-report.dotx</Template>
  <TotalTime>3</TotalTime>
  <Pages>44</Pages>
  <Words>143</Words>
  <Characters>817</Characters>
  <Application>Microsoft Office Word</Application>
  <DocSecurity>0</DocSecurity>
  <Lines>817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PowerPoint Template</vt:lpstr>
    </vt:vector>
  </TitlesOfParts>
  <Company/>
  <LinksUpToDate>false</LinksUpToDate>
  <CharactersWithSpaces>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PowerPoint Template</dc:title>
  <dc:subject/>
  <dc:creator>Rúben André Letra Barreiro</dc:creator>
  <cp:keywords/>
  <dc:description/>
  <cp:lastModifiedBy>Ruben Andre Letra Barreiro</cp:lastModifiedBy>
  <cp:revision>3</cp:revision>
  <dcterms:created xsi:type="dcterms:W3CDTF">2020-04-06T15:19:00Z</dcterms:created>
  <dcterms:modified xsi:type="dcterms:W3CDTF">2020-04-06T15:22:00Z</dcterms:modified>
</cp:coreProperties>
</file>